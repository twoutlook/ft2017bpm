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10A0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D10A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D10A0" w:rsidP="0044501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D10A0">
              <w:rPr>
                <w:rFonts w:asciiTheme="minorHAnsi" w:eastAsia="宋体" w:hAnsiTheme="minorHAnsi"/>
                <w:szCs w:val="18"/>
                <w:lang w:eastAsia="zh-CN"/>
              </w:rPr>
              <w:t>AMR005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0D10A0" w:rsidP="00445013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0D10A0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制造资源归还流程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10A0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D10A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77168" w:rsidP="007E014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模具部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10A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D10A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D10A0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D10A0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10A0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D10A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77168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王慧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 xml:space="preserve"> 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10A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D10A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D10A0" w:rsidP="00177168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0D10A0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177168">
              <w:rPr>
                <w:rFonts w:asciiTheme="minorHAnsi" w:eastAsia="宋体" w:hAnsiTheme="minorHAnsi" w:hint="eastAsia"/>
                <w:szCs w:val="18"/>
                <w:lang w:eastAsia="zh-CN"/>
              </w:rPr>
              <w:t>7/02/28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10A0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0D10A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D00E2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0D10A0" w:rsidRPr="000D10A0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0D10A0" w:rsidRPr="000D10A0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0D10A0" w:rsidRPr="000D10A0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0D10A0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0D10A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177168" w:rsidP="006E219E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eastAsia="宋体" w:hint="eastAsia"/>
                <w:color w:val="000000"/>
                <w:sz w:val="20"/>
                <w:lang w:eastAsia="zh-CN"/>
              </w:rPr>
              <w:t>若有</w:t>
            </w:r>
            <w:r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="000D10A0" w:rsidRPr="000D10A0">
              <w:rPr>
                <w:rFonts w:eastAsia="宋体" w:hint="eastAsia"/>
                <w:color w:val="000000"/>
                <w:sz w:val="20"/>
                <w:lang w:eastAsia="zh-CN"/>
              </w:rPr>
              <w:t>的</w:t>
            </w:r>
            <w:r w:rsidR="006E219E" w:rsidRPr="006E219E">
              <w:rPr>
                <w:rFonts w:eastAsia="宋体" w:hint="eastAsia"/>
                <w:color w:val="FF0000"/>
                <w:sz w:val="20"/>
                <w:lang w:eastAsia="zh-CN"/>
              </w:rPr>
              <w:t>保养或维修</w:t>
            </w:r>
            <w:r w:rsidR="000D10A0" w:rsidRPr="000D10A0">
              <w:rPr>
                <w:rFonts w:eastAsia="宋体" w:hint="eastAsia"/>
                <w:color w:val="000000"/>
                <w:sz w:val="20"/>
                <w:lang w:eastAsia="zh-CN"/>
              </w:rPr>
              <w:t>时</w:t>
            </w:r>
            <w:r w:rsidR="000D10A0" w:rsidRPr="000D10A0">
              <w:rPr>
                <w:rFonts w:eastAsia="宋体"/>
                <w:color w:val="000000"/>
                <w:sz w:val="20"/>
                <w:lang w:eastAsia="zh-CN"/>
              </w:rPr>
              <w:t>,</w:t>
            </w:r>
            <w:r w:rsidR="000D10A0" w:rsidRPr="000D10A0">
              <w:rPr>
                <w:rFonts w:eastAsia="宋体" w:hint="eastAsia"/>
                <w:color w:val="000000"/>
                <w:sz w:val="20"/>
                <w:lang w:eastAsia="zh-CN"/>
              </w:rPr>
              <w:t>透过此作业记录</w:t>
            </w:r>
            <w:r w:rsidRPr="00177168">
              <w:rPr>
                <w:rFonts w:eastAsia="宋体" w:hint="eastAsia"/>
                <w:color w:val="FF0000"/>
                <w:sz w:val="20"/>
                <w:lang w:eastAsia="zh-CN"/>
              </w:rPr>
              <w:t>模具</w:t>
            </w:r>
            <w:r w:rsidR="006E219E">
              <w:rPr>
                <w:rFonts w:eastAsia="宋体" w:hint="eastAsia"/>
                <w:color w:val="000000"/>
                <w:sz w:val="20"/>
                <w:lang w:eastAsia="zh-CN"/>
              </w:rPr>
              <w:t>的归还</w:t>
            </w:r>
            <w:r w:rsidR="000D10A0" w:rsidRPr="000D10A0">
              <w:rPr>
                <w:rFonts w:eastAsia="宋体" w:hint="eastAsia"/>
                <w:color w:val="000000"/>
                <w:sz w:val="20"/>
                <w:lang w:eastAsia="zh-CN"/>
              </w:rPr>
              <w:t>信息。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379"/>
        <w:gridCol w:w="3260"/>
      </w:tblGrid>
      <w:tr w:rsidR="00FB2688" w:rsidRPr="003F0E3C" w:rsidTr="008F430F">
        <w:trPr>
          <w:trHeight w:val="340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688" w:rsidRPr="00477AF8" w:rsidRDefault="00477AF8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0000"/>
              </w:rPr>
            </w:pPr>
            <w:r w:rsidRPr="00477AF8">
              <w:rPr>
                <w:rFonts w:asciiTheme="minorEastAsia" w:eastAsia="宋体" w:hAnsiTheme="minorEastAsia" w:hint="eastAsia"/>
                <w:b/>
                <w:bCs/>
                <w:color w:val="FF0000"/>
                <w:lang w:eastAsia="zh-CN"/>
              </w:rPr>
              <w:t>模具部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688" w:rsidRPr="003F0E3C" w:rsidRDefault="000D10A0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0D10A0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FB2688" w:rsidRPr="003F0E3C" w:rsidTr="008F430F">
        <w:trPr>
          <w:trHeight w:val="12326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88" w:rsidRPr="003F0E3C" w:rsidRDefault="001D00E2" w:rsidP="00661E08">
            <w:pPr>
              <w:rPr>
                <w:rFonts w:asciiTheme="minorHAnsi" w:eastAsiaTheme="minorEastAsia" w:hAnsiTheme="minorHAnsi"/>
              </w:rPr>
            </w:pPr>
            <w:r w:rsidRPr="001D00E2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97" editas="canvas" style="position:absolute;margin-left:-2.8pt;margin-top:3.3pt;width:315.35pt;height:610.7pt;z-index:251672064;mso-position-horizontal-relative:text;mso-position-vertical-relative:text" coordorigin="1106,3328" coordsize="6307,12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98" type="#_x0000_t75" style="position:absolute;left:1106;top:3328;width:6307;height:12214;visibility:visible" stroked="t" strokecolor="black [3213]">
                    <v:fill o:detectmouseclick="t"/>
                    <v:path o:connecttype="non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3" type="#_x0000_t32" style="position:absolute;left:4078;top:4867;width:34;height:722" o:connectortype="straight" strokecolor="black [3213]">
                    <v:stroke endarrow="block"/>
                  </v:shape>
                  <v:rect id="Rectangle 65" o:spid="_x0000_s1139" style="position:absolute;left:3358;top:9606;width:1476;height:9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GDsAA&#10;AADbAAAADwAAAGRycy9kb3ducmV2LnhtbERPTYvCMBC9C/6HMAt703RdsUs1iojCnhR19Tw2Y1Nt&#10;JqXJav335iB4fLzvyay1lbhR40vHCr76CQji3OmSCwV/+1XvB4QPyBorx6TgQR5m025ngpl2d97S&#10;bRcKEUPYZ6jAhFBnUvrckEXfdzVx5M6usRgibAqpG7zHcFvJQZKMpMWSY4PBmhaG8uvu3yoYHtLq&#10;crr4+pyaVK43i+XxkC+V+vxo52MQgdrwFr/cv1rBd1wfv8Qf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bGDsAAAADbAAAADwAAAAAAAAAAAAAAAACYAgAAZHJzL2Rvd25y&#10;ZXYueG1sUEsFBgAAAAAEAAQA9QAAAIUDAAAAAA==&#10;" strokeweight=".5pt">
                    <v:shadow on="t" color="black" opacity="26214f" origin="-.5,-.5" offset=".74836mm,.74836mm"/>
                    <v:textbox style="mso-next-textbox:#Rectangle 65" inset="1mm,.3mm,1mm">
                      <w:txbxContent>
                        <w:p w:rsidR="009E7FF2" w:rsidRDefault="000D10A0" w:rsidP="00DD0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0D10A0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资源归还维护作业</w:t>
                          </w:r>
                          <w:r w:rsidRPr="000D10A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(amrt250)</w:t>
                          </w:r>
                        </w:p>
                        <w:p w:rsidR="00450E91" w:rsidRDefault="002B2846" w:rsidP="00DD0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2B2846">
                            <w:rPr>
                              <w:rFonts w:ascii="Calibri" w:eastAsia="宋体" w:hAnsi="Calibri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模具</w:t>
                          </w:r>
                          <w:r w:rsidR="000D10A0" w:rsidRPr="000D10A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="000D10A0" w:rsidRPr="000D10A0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="000D10A0" w:rsidRPr="000D10A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70" o:spid="_x0000_s1140" type="#_x0000_t112" style="position:absolute;left:3358;top:3967;width:1440;height: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style="mso-next-textbox:#AutoShape 70" inset="1mm,,1mm">
                      <w:txbxContent>
                        <w:p w:rsidR="00ED046B" w:rsidRPr="003F0E3C" w:rsidRDefault="000D10A0" w:rsidP="00DD0B37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0D10A0">
                            <w:rPr>
                              <w:rFonts w:asciiTheme="minorEastAsia" w:eastAsia="宋体" w:hAnsiTheme="minorEastAsia" w:hint="eastAsia"/>
                              <w:szCs w:val="18"/>
                              <w:lang w:eastAsia="zh-CN"/>
                            </w:rPr>
                            <w:t>制造资</w:t>
                          </w:r>
                          <w:r w:rsidRPr="000D10A0">
                            <w:rPr>
                              <w:rFonts w:asciiTheme="minorEastAsia" w:eastAsia="宋体" w:hAnsiTheme="minorEastAsia" w:hint="eastAsia"/>
                              <w:szCs w:val="20"/>
                              <w:lang w:eastAsia="zh-CN"/>
                            </w:rPr>
                            <w:t>源领用流程</w:t>
                          </w:r>
                        </w:p>
                      </w:txbxContent>
                    </v:textbox>
                  </v:shape>
                  <v:oval id="橢圓 27" o:spid="_x0000_s1141" style="position:absolute;left:4834;top:9667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style="mso-next-textbox:#橢圓 27" inset="0,0,0,0">
                      <w:txbxContent>
                        <w:p w:rsidR="00ED046B" w:rsidRDefault="000D10A0" w:rsidP="00DD0B3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0D10A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rect id="Rectangle 65" o:spid="_x0000_s1156" style="position:absolute;left:3358;top:5589;width:1508;height:10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tPMIA&#10;AADbAAAADwAAAGRycy9kb3ducmV2LnhtbESPQYvCMBSE7wv+h/AEb2uqiJVqFBEFTy66q+dn82yq&#10;zUtpotZ/vxEW9jjMzDfMbNHaSjyo8aVjBYN+AoI4d7rkQsHP9+ZzAsIHZI2VY1LwIg+Leedjhpl2&#10;T97T4xAKESHsM1RgQqgzKX1uyKLvu5o4ehfXWAxRNoXUDT4j3FZymCRjabHkuGCwppWh/Ha4WwWj&#10;Y1pdz1dfX1KTyt3Xan065mulet12OQURqA3/4b/2VisYjuH9Jf4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m08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Rectangle 65" inset="1mm,.3mm,1mm">
                      <w:txbxContent>
                        <w:p w:rsidR="008323EF" w:rsidRDefault="000D10A0" w:rsidP="00DD0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0D10A0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资源归还维护作业</w:t>
                          </w:r>
                          <w:r w:rsidRPr="000D10A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(amrt250)</w:t>
                          </w:r>
                        </w:p>
                        <w:p w:rsidR="008323EF" w:rsidRDefault="002B2846" w:rsidP="00DD0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2B2846">
                            <w:rPr>
                              <w:rFonts w:ascii="Calibri" w:eastAsia="宋体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车间</w:t>
                          </w:r>
                          <w:r w:rsidR="000D10A0" w:rsidRPr="000D10A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="000D10A0" w:rsidRPr="000D10A0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建立</w:t>
                          </w:r>
                          <w:r w:rsidR="000D10A0" w:rsidRPr="000D10A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27" o:spid="_x0000_s1108" style="position:absolute;left:4866;top:5360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style="mso-next-textbox:#橢圓 27" inset="0,0,0,0">
                      <w:txbxContent>
                        <w:p w:rsidR="00FB2688" w:rsidRDefault="000D10A0" w:rsidP="00DD0B3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0D10A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163" type="#_x0000_t4" style="position:absolute;left:3239;top:7698;width:1667;height:10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8UsMA&#10;AADaAAAADwAAAGRycy9kb3ducmV2LnhtbESPwWrDMBBE74H8g9hAb4mcUEriRgklodBj7RhDbou1&#10;lU2tlZFUx+nXV4VCj8PMvGH2x8n2YiQfOscK1qsMBHHjdMdGQXV5XW5BhIissXdMCu4U4HiYz/aY&#10;a3fjgsYyGpEgHHJU0MY45FKGpiWLYeUG4uR9OG8xJumN1B5vCW57ucmyJ2mx47TQ4kCnlprP8ssq&#10;6Ird+fpdF+++vJdmrOtsZ8ZKqYfF9PIMItIU/8N/7Tet4BF+r6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M8UsMAAADa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B57BA6" w:rsidRPr="00B57BA6" w:rsidRDefault="00B57BA6" w:rsidP="00DD0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eastAsiaTheme="minorEastAsia"/>
                              <w:color w:val="FF0000"/>
                            </w:rPr>
                          </w:pPr>
                          <w:r w:rsidRPr="00B57BA6">
                            <w:rPr>
                              <w:rFonts w:ascii="Calibri" w:eastAsiaTheme="minorEastAsia" w:hAnsi="Times New Roman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保养</w:t>
                          </w:r>
                          <w:r w:rsidRPr="00B57BA6">
                            <w:rPr>
                              <w:rFonts w:ascii="Calibri" w:eastAsiaTheme="minorEastAsia" w:hAnsi="Times New Roman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or</w:t>
                          </w:r>
                          <w:r w:rsidRPr="00B57BA6">
                            <w:rPr>
                              <w:rFonts w:ascii="Calibri" w:eastAsiaTheme="minorEastAsia" w:hAnsi="Times New Roman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维修</w:t>
                          </w:r>
                        </w:p>
                      </w:txbxContent>
                    </v:textbox>
                  </v:shape>
                  <v:shape id="_x0000_s1164" type="#_x0000_t32" style="position:absolute;left:4073;top:6595;width:6;height:1103;flip:x" o:connectortype="straight" strokecolor="black [3213]">
                    <v:stroke endarrow="block"/>
                  </v:shape>
                  <v:shape id="_x0000_s1165" type="#_x0000_t32" style="position:absolute;left:4866;top:8230;width:381;height:1" o:connectortype="straight" strokecolor="black [3213]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166" type="#_x0000_t202" style="position:absolute;left:4797;top:7674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787814" w:rsidRPr="00787814" w:rsidRDefault="00787814" w:rsidP="00DD0B37">
                          <w:pPr>
                            <w:pStyle w:val="aa"/>
                            <w:spacing w:before="0" w:beforeAutospacing="0" w:after="0" w:afterAutospacing="0" w:line="280" w:lineRule="exact"/>
                            <w:rPr>
                              <w:rFonts w:eastAsiaTheme="minorEastAsia" w:hint="eastAsia"/>
                              <w:color w:val="FF0000"/>
                            </w:rPr>
                          </w:pPr>
                          <w:r w:rsidRPr="00787814">
                            <w:rPr>
                              <w:rFonts w:ascii="Calibri" w:eastAsiaTheme="minorEastAsia" w:hAnsi="Calibri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维修</w:t>
                          </w:r>
                        </w:p>
                      </w:txbxContent>
                    </v:textbox>
                  </v:shape>
                  <v:shape id="_x0000_s1167" type="#_x0000_t32" style="position:absolute;left:4067;top:8790;width:6;height:816;flip:x" o:connectortype="straight" strokecolor="black [3213]">
                    <v:stroke endarrow="block"/>
                  </v:shape>
                  <v:shape id="Text Box 101" o:spid="_x0000_s1168" type="#_x0000_t202" style="position:absolute;left:4183;top:9147;width:723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787814" w:rsidRPr="00787814" w:rsidRDefault="00787814" w:rsidP="00DD0B37">
                          <w:pPr>
                            <w:pStyle w:val="aa"/>
                            <w:spacing w:before="0" w:beforeAutospacing="0" w:after="0" w:afterAutospacing="0" w:line="280" w:lineRule="exact"/>
                            <w:rPr>
                              <w:rFonts w:eastAsiaTheme="minorEastAsia" w:hint="eastAsia"/>
                              <w:color w:val="FF0000"/>
                            </w:rPr>
                          </w:pPr>
                          <w:r w:rsidRPr="00787814">
                            <w:rPr>
                              <w:rFonts w:ascii="Calibri" w:eastAsiaTheme="minorEastAsia" w:hAnsi="Calibri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保养</w:t>
                          </w:r>
                        </w:p>
                      </w:txbxContent>
                    </v:textbox>
                  </v:shape>
                  <v:shape id="AutoShape 70" o:spid="_x0000_s1173" type="#_x0000_t112" style="position:absolute;left:3358;top:11046;width:1440;height: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6E219E" w:rsidRPr="008F430F" w:rsidRDefault="00087F47" w:rsidP="00DD0B37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rFonts w:asciiTheme="minorEastAsia" w:eastAsia="宋体" w:hAnsiTheme="minorEastAsia" w:hint="eastAsia"/>
                              <w:color w:val="FF0000"/>
                              <w:szCs w:val="18"/>
                              <w:lang w:eastAsia="zh-CN"/>
                            </w:rPr>
                            <w:t>入保养仓,</w:t>
                          </w:r>
                          <w:r w:rsidR="006E219E" w:rsidRPr="008F430F">
                            <w:rPr>
                              <w:rFonts w:asciiTheme="minorEastAsia" w:eastAsia="宋体" w:hAnsiTheme="minorEastAsia" w:hint="eastAsia"/>
                              <w:color w:val="FF0000"/>
                              <w:szCs w:val="18"/>
                              <w:lang w:eastAsia="zh-CN"/>
                            </w:rPr>
                            <w:t>模具保养流程</w:t>
                          </w:r>
                        </w:p>
                      </w:txbxContent>
                    </v:textbox>
                  </v:shape>
                  <v:shape id="_x0000_s1174" type="#_x0000_t32" style="position:absolute;left:4142;top:10567;width:1;height:479" o:connectortype="straight" strokecolor="black [3213]">
                    <v:stroke endarrow="block"/>
                  </v:shape>
                  <v:shape id="AutoShape 70" o:spid="_x0000_s1175" type="#_x0000_t112" style="position:absolute;left:5348;top:7325;width:2065;height:16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8F430F" w:rsidRDefault="008F430F" w:rsidP="00DD0B37">
                          <w:pPr>
                            <w:jc w:val="center"/>
                            <w:rPr>
                              <w:rFonts w:asciiTheme="minorEastAsia" w:eastAsia="宋体" w:hAnsiTheme="minorEastAsia" w:hint="eastAsia"/>
                              <w:color w:val="FF0000"/>
                              <w:szCs w:val="18"/>
                              <w:lang w:eastAsia="zh-CN"/>
                            </w:rPr>
                          </w:pPr>
                          <w:r w:rsidRPr="008F430F">
                            <w:rPr>
                              <w:rFonts w:asciiTheme="minorEastAsia" w:eastAsia="宋体" w:hAnsiTheme="minorEastAsia" w:hint="eastAsia"/>
                              <w:color w:val="FF0000"/>
                              <w:szCs w:val="18"/>
                              <w:lang w:eastAsia="zh-CN"/>
                            </w:rPr>
                            <w:t>BPM签核（</w:t>
                          </w:r>
                          <w:r w:rsidR="00E536BE">
                            <w:rPr>
                              <w:rFonts w:asciiTheme="minorEastAsia" w:eastAsia="宋体" w:hAnsiTheme="minorEastAsia" w:hint="eastAsia"/>
                              <w:color w:val="FF0000"/>
                              <w:szCs w:val="18"/>
                              <w:lang w:eastAsia="zh-CN"/>
                            </w:rPr>
                            <w:t>工程签核意见，品保签核意见</w:t>
                          </w:r>
                          <w:r w:rsidRPr="008F430F">
                            <w:rPr>
                              <w:rFonts w:asciiTheme="minorEastAsia" w:eastAsia="宋体" w:hAnsiTheme="minorEastAsia" w:hint="eastAsia"/>
                              <w:color w:val="FF0000"/>
                              <w:szCs w:val="18"/>
                              <w:lang w:eastAsia="zh-CN"/>
                            </w:rPr>
                            <w:t>）</w:t>
                          </w:r>
                        </w:p>
                        <w:p w:rsidR="00087F47" w:rsidRPr="00087F47" w:rsidRDefault="00087F47" w:rsidP="00DD0B37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rFonts w:asciiTheme="minorEastAsia" w:eastAsia="宋体" w:hAnsiTheme="minorEastAsia" w:hint="eastAsia"/>
                              <w:color w:val="FF0000"/>
                              <w:szCs w:val="18"/>
                              <w:lang w:eastAsia="zh-CN"/>
                            </w:rPr>
                            <w:t>工程-&gt;品保-&gt;模具</w:t>
                          </w:r>
                        </w:p>
                      </w:txbxContent>
                    </v:textbox>
                  </v:shape>
                  <v:shape id="AutoShape 70" o:spid="_x0000_s1176" type="#_x0000_t112" style="position:absolute;left:5617;top:11046;width:1440;height:9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jGA7wA&#10;AADaAAAADwAAAGRycy9kb3ducmV2LnhtbERPuwrCMBTdBf8hXMFNUx1EqlFEEHRw8DW4XZprU21u&#10;ahNr/XszCI6H854vW1uKhmpfOFYwGiYgiDOnC84VnE+bwRSED8gaS8ek4EMelotuZ46pdm8+UHMM&#10;uYgh7FNUYEKoUil9ZsiiH7qKOHI3V1sMEda51DW+Y7gt5ThJJtJiwbHBYEVrQ9nj+LIKisbvL/fd&#10;pN3dn6uDdmazv9pSqX6vXc1ABGrDX/xzb7WCuDVei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SMYDvAAAANoAAAAPAAAAAAAAAAAAAAAAAJgCAABkcnMvZG93bnJldi54&#10;bWxQSwUGAAAAAAQABAD1AAAAgQMAAAAA&#10;" strokeweight=".5pt">
                    <v:shadow on="t" color="black" opacity="26214f" origin="-.5,-.5" offset=".74836mm,.74836mm"/>
                    <v:textbox inset="1mm,,1mm">
                      <w:txbxContent>
                        <w:p w:rsidR="00F0450C" w:rsidRPr="008F430F" w:rsidRDefault="00DB367A" w:rsidP="00DD0B37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rFonts w:asciiTheme="minorEastAsia" w:eastAsia="宋体" w:hAnsiTheme="minorEastAsia" w:hint="eastAsia"/>
                              <w:color w:val="FF0000"/>
                              <w:szCs w:val="18"/>
                              <w:lang w:eastAsia="zh-CN"/>
                            </w:rPr>
                            <w:t>入维修仓，</w:t>
                          </w:r>
                          <w:r w:rsidR="00F0450C" w:rsidRPr="008F430F">
                            <w:rPr>
                              <w:rFonts w:asciiTheme="minorEastAsia" w:eastAsia="宋体" w:hAnsiTheme="minorEastAsia" w:hint="eastAsia"/>
                              <w:color w:val="FF0000"/>
                              <w:szCs w:val="18"/>
                              <w:lang w:eastAsia="zh-CN"/>
                            </w:rPr>
                            <w:t>模具</w:t>
                          </w:r>
                          <w:r w:rsidR="00F0450C">
                            <w:rPr>
                              <w:rFonts w:asciiTheme="minorEastAsia" w:eastAsia="宋体" w:hAnsiTheme="minorEastAsia" w:hint="eastAsia"/>
                              <w:color w:val="FF0000"/>
                              <w:szCs w:val="18"/>
                              <w:lang w:eastAsia="zh-CN"/>
                            </w:rPr>
                            <w:t>维修</w:t>
                          </w:r>
                          <w:r w:rsidR="00F0450C" w:rsidRPr="008F430F">
                            <w:rPr>
                              <w:rFonts w:asciiTheme="minorEastAsia" w:eastAsia="宋体" w:hAnsiTheme="minorEastAsia" w:hint="eastAsia"/>
                              <w:color w:val="FF0000"/>
                              <w:szCs w:val="18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shape id="_x0000_s1177" type="#_x0000_t32" style="position:absolute;left:6375;top:8927;width:6;height:679;flip:x" o:connectortype="straight" strokecolor="black [3213]">
                    <v:stroke endarrow="block"/>
                  </v:shape>
                  <v:rect id="Rectangle 65" o:spid="_x0000_s1178" style="position:absolute;left:5520;top:9606;width:1476;height:9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GDsAA&#10;AADbAAAADwAAAGRycy9kb3ducmV2LnhtbERPTYvCMBC9C/6HMAt703RdsUs1iojCnhR19Tw2Y1Nt&#10;JqXJav335iB4fLzvyay1lbhR40vHCr76CQji3OmSCwV/+1XvB4QPyBorx6TgQR5m025ngpl2d97S&#10;bRcKEUPYZ6jAhFBnUvrckEXfdzVx5M6usRgibAqpG7zHcFvJQZKMpMWSY4PBmhaG8uvu3yoYHtLq&#10;crr4+pyaVK43i+XxkC+V+vxo52MQgdrwFr/cv1rBd1wfv8QfIK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NbGDsAAAADbAAAADwAAAAAAAAAAAAAAAACYAgAAZHJzL2Rvd25y&#10;ZXYueG1sUEsFBgAAAAAEAAQA9QAAAIUDAAAAAA==&#10;" strokeweight=".5pt">
                    <v:shadow on="t" color="black" opacity="26214f" origin="-.5,-.5" offset=".74836mm,.74836mm"/>
                    <v:textbox style="mso-next-textbox:#Rectangle 65" inset="1mm,.3mm,1mm">
                      <w:txbxContent>
                        <w:p w:rsidR="00087F47" w:rsidRDefault="00087F47" w:rsidP="00DD0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0D10A0"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资源归还维护作业</w:t>
                          </w:r>
                          <w:r w:rsidRPr="000D10A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(amrt250)</w:t>
                          </w:r>
                        </w:p>
                        <w:p w:rsidR="00087F47" w:rsidRDefault="00087F47" w:rsidP="00DD0B3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自动</w:t>
                          </w:r>
                          <w:r w:rsidRPr="000D10A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0D10A0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0D10A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27" o:spid="_x0000_s1179" style="position:absolute;left:6996;top:9606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fF8YA&#10;AADbAAAADwAAAGRycy9kb3ducmV2LnhtbESPQWvCQBSE74L/YXlCL2I29WBL6iqiFnooorZYvT2z&#10;z2ww+zZktzH9912h0OMwM98w03lnK9FS40vHCh6TFARx7nTJhYLPj9fRMwgfkDVWjknBD3mYz/q9&#10;KWba3XhH7T4UIkLYZ6jAhFBnUvrckEWfuJo4ehfXWAxRNoXUDd4i3FZynKYTabHkuGCwpqWh/Lr/&#10;tgr0plq37+fT9nhocWXKr7UeLq5KPQy6xQuIQF34D/+137SC8RP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/fF8YAAADbAAAADwAAAAAAAAAAAAAAAACYAgAAZHJz&#10;L2Rvd25yZXYueG1sUEsFBgAAAAAEAAQA9QAAAIsDAAAAAA==&#10;" fillcolor="#f2f2f2 [3052]" strokeweight=".5pt">
                    <v:stroke dashstyle="3 1" joinstyle="miter"/>
                    <v:textbox style="mso-next-textbox:#橢圓 27" inset="0,0,0,0">
                      <w:txbxContent>
                        <w:p w:rsidR="00DD0B37" w:rsidRDefault="00DD0B37" w:rsidP="00DD0B3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0D10A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180" type="#_x0000_t32" style="position:absolute;left:6374;top:10567;width:1;height:479" o:connectortype="straight" strokecolor="black [3213]">
                    <v:stroke endarrow="block"/>
                  </v:shape>
                </v:group>
              </w:pic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688" w:rsidRPr="004958F2" w:rsidRDefault="000D10A0" w:rsidP="00F91671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  <w:lang w:val="zh-TW"/>
              </w:rPr>
            </w:pPr>
            <w:r w:rsidRPr="000D10A0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当</w:t>
            </w:r>
            <w:r w:rsidR="004013A5" w:rsidRPr="004013A5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模具</w:t>
            </w:r>
            <w:r w:rsidRPr="000D10A0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领用发生时，</w:t>
            </w:r>
            <w:r w:rsidR="004013A5" w:rsidRPr="004013A5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车间</w:t>
            </w:r>
            <w:r w:rsidRPr="000D10A0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可透过资源归还维护作业</w:t>
            </w:r>
            <w:r w:rsidRPr="000D10A0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(amrt250)</w:t>
            </w:r>
            <w:r w:rsidR="004013A5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，作为</w:t>
            </w:r>
            <w:r w:rsidR="004013A5" w:rsidRPr="004013A5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模具</w:t>
            </w:r>
            <w:r w:rsidRPr="000D10A0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归还的记录，包含生产、维修、保养、校验、借出、其它等项目。</w:t>
            </w:r>
          </w:p>
          <w:p w:rsidR="00F91671" w:rsidRDefault="00071BF2" w:rsidP="00F91671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</w:pPr>
            <w:r w:rsidRPr="00071BF2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模具归还时车间需提供末件检验报告给模具</w:t>
            </w:r>
            <w:r w:rsidR="004958F2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。</w:t>
            </w:r>
          </w:p>
          <w:p w:rsidR="004958F2" w:rsidRDefault="004958F2" w:rsidP="00787814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车间</w:t>
            </w:r>
            <w:r w:rsidR="00787814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开单时勾选</w:t>
            </w:r>
            <w:r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保养</w:t>
            </w:r>
            <w:r w:rsidR="005A539E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or</w:t>
            </w:r>
            <w:r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维修</w:t>
            </w:r>
            <w:r w:rsidR="005A539E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，</w:t>
            </w:r>
            <w:r w:rsidR="00787814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如果勾选</w:t>
            </w:r>
            <w:r w:rsidR="005A539E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保养，则入保养仓</w:t>
            </w:r>
            <w:r w:rsidR="00787814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，走保养流程；如果勾选</w:t>
            </w:r>
            <w:r w:rsidR="005A539E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维修，则入维修仓</w:t>
            </w:r>
            <w:r w:rsidR="00787814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，走维修流程</w:t>
            </w:r>
          </w:p>
          <w:p w:rsidR="00B57BA6" w:rsidRPr="00071BF2" w:rsidRDefault="00B57BA6" w:rsidP="00F91671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</w:pPr>
          </w:p>
          <w:p w:rsidR="00FB2688" w:rsidRPr="004C36C0" w:rsidRDefault="000D10A0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  <w:r w:rsidRPr="000D10A0">
              <w:rPr>
                <w:rFonts w:eastAsia="宋体" w:hint="eastAsia"/>
                <w:color w:val="000000"/>
                <w:szCs w:val="18"/>
                <w:lang w:eastAsia="zh-CN"/>
              </w:rPr>
              <w:t>透过资源归还维护作业中的</w:t>
            </w:r>
            <w:r w:rsidRPr="000D10A0">
              <w:rPr>
                <w:rFonts w:eastAsia="宋体"/>
                <w:color w:val="000000"/>
                <w:szCs w:val="18"/>
                <w:lang w:eastAsia="zh-CN"/>
              </w:rPr>
              <w:t>[</w:t>
            </w:r>
            <w:r w:rsidRPr="000D10A0">
              <w:rPr>
                <w:rFonts w:eastAsia="宋体" w:hint="eastAsia"/>
                <w:color w:val="000000"/>
                <w:szCs w:val="18"/>
                <w:lang w:eastAsia="zh-CN"/>
              </w:rPr>
              <w:t>确认</w:t>
            </w:r>
            <w:r w:rsidRPr="000D10A0">
              <w:rPr>
                <w:rFonts w:eastAsia="宋体"/>
                <w:color w:val="000000"/>
                <w:szCs w:val="18"/>
                <w:lang w:eastAsia="zh-CN"/>
              </w:rPr>
              <w:t>]</w:t>
            </w:r>
            <w:r w:rsidRPr="000D10A0">
              <w:rPr>
                <w:rFonts w:eastAsia="宋体" w:hint="eastAsia"/>
                <w:color w:val="000000"/>
                <w:szCs w:val="18"/>
                <w:lang w:eastAsia="zh-CN"/>
              </w:rPr>
              <w:t>，进行</w:t>
            </w:r>
            <w:r w:rsidR="004013A5" w:rsidRPr="004013A5">
              <w:rPr>
                <w:rFonts w:eastAsia="宋体" w:hint="eastAsia"/>
                <w:color w:val="FF0000"/>
                <w:szCs w:val="18"/>
                <w:lang w:eastAsia="zh-CN"/>
              </w:rPr>
              <w:t>模具</w:t>
            </w:r>
            <w:r w:rsidRPr="000D10A0">
              <w:rPr>
                <w:rFonts w:eastAsia="宋体" w:hint="eastAsia"/>
                <w:color w:val="000000"/>
                <w:szCs w:val="18"/>
                <w:lang w:eastAsia="zh-CN"/>
              </w:rPr>
              <w:t>的异动更新，包含更新</w:t>
            </w:r>
            <w:r w:rsidR="004013A5" w:rsidRPr="004013A5">
              <w:rPr>
                <w:rFonts w:eastAsia="宋体" w:hint="eastAsia"/>
                <w:color w:val="FF0000"/>
                <w:szCs w:val="18"/>
                <w:lang w:eastAsia="zh-CN"/>
              </w:rPr>
              <w:t>模具</w:t>
            </w:r>
            <w:r w:rsidR="004013A5">
              <w:rPr>
                <w:rFonts w:eastAsia="宋体" w:hint="eastAsia"/>
                <w:color w:val="000000"/>
                <w:szCs w:val="18"/>
                <w:lang w:eastAsia="zh-CN"/>
              </w:rPr>
              <w:t>异动记录、以及</w:t>
            </w:r>
            <w:r w:rsidR="004013A5" w:rsidRPr="004013A5">
              <w:rPr>
                <w:rFonts w:eastAsia="宋体" w:hint="eastAsia"/>
                <w:color w:val="FF0000"/>
                <w:szCs w:val="18"/>
                <w:lang w:eastAsia="zh-CN"/>
              </w:rPr>
              <w:t>模具</w:t>
            </w:r>
            <w:r w:rsidRPr="000D10A0">
              <w:rPr>
                <w:rFonts w:eastAsia="宋体" w:hint="eastAsia"/>
                <w:color w:val="000000"/>
                <w:szCs w:val="18"/>
                <w:lang w:eastAsia="zh-CN"/>
              </w:rPr>
              <w:t>归还的状态更新。</w:t>
            </w:r>
          </w:p>
          <w:p w:rsidR="004C36C0" w:rsidRDefault="004C36C0" w:rsidP="004C36C0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1C24C4" w:rsidRPr="001C24C4" w:rsidRDefault="001C24C4" w:rsidP="001C24C4">
            <w:pPr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1C24C4" w:rsidRPr="00A92AAD" w:rsidRDefault="001C24C4" w:rsidP="00BB3776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8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9E6762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B2688" w:rsidRPr="003F0E3C" w:rsidRDefault="00FB2688" w:rsidP="00CD24DC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0D10A0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0D10A0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A99" w:rsidRDefault="00867A99">
      <w:r>
        <w:separator/>
      </w:r>
    </w:p>
  </w:endnote>
  <w:endnote w:type="continuationSeparator" w:id="1">
    <w:p w:rsidR="00867A99" w:rsidRDefault="00867A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A99" w:rsidRDefault="00867A99">
      <w:r>
        <w:separator/>
      </w:r>
    </w:p>
  </w:footnote>
  <w:footnote w:type="continuationSeparator" w:id="1">
    <w:p w:rsidR="00867A99" w:rsidRDefault="00867A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1D00E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12290" fill="f" fillcolor="white" stroke="f">
      <v:fill color="white" on="f"/>
      <v:stroke on="f"/>
      <o:colormenu v:ext="edit" fillcolor="none [3213]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150"/>
    <w:rsid w:val="000244FB"/>
    <w:rsid w:val="00044164"/>
    <w:rsid w:val="00050940"/>
    <w:rsid w:val="00060FCB"/>
    <w:rsid w:val="00071BF2"/>
    <w:rsid w:val="00072EA1"/>
    <w:rsid w:val="00080694"/>
    <w:rsid w:val="00087F47"/>
    <w:rsid w:val="00091FC9"/>
    <w:rsid w:val="00096CFF"/>
    <w:rsid w:val="000A24C5"/>
    <w:rsid w:val="000D10A0"/>
    <w:rsid w:val="000D2BB4"/>
    <w:rsid w:val="000E1AA1"/>
    <w:rsid w:val="00103E22"/>
    <w:rsid w:val="00124150"/>
    <w:rsid w:val="00141FDA"/>
    <w:rsid w:val="0016419F"/>
    <w:rsid w:val="001753A1"/>
    <w:rsid w:val="00177168"/>
    <w:rsid w:val="00184CB0"/>
    <w:rsid w:val="00194EF3"/>
    <w:rsid w:val="00195E77"/>
    <w:rsid w:val="001A0E0A"/>
    <w:rsid w:val="001A5AF1"/>
    <w:rsid w:val="001C24C4"/>
    <w:rsid w:val="001C3AC3"/>
    <w:rsid w:val="001C4158"/>
    <w:rsid w:val="001C4DC1"/>
    <w:rsid w:val="001D00E2"/>
    <w:rsid w:val="00220CB5"/>
    <w:rsid w:val="002745DF"/>
    <w:rsid w:val="0029306A"/>
    <w:rsid w:val="002B2846"/>
    <w:rsid w:val="002B6F5F"/>
    <w:rsid w:val="002E3C5E"/>
    <w:rsid w:val="002E5F5D"/>
    <w:rsid w:val="002F6000"/>
    <w:rsid w:val="00306288"/>
    <w:rsid w:val="003251FA"/>
    <w:rsid w:val="0035361A"/>
    <w:rsid w:val="00353E0B"/>
    <w:rsid w:val="003557AB"/>
    <w:rsid w:val="00356BB0"/>
    <w:rsid w:val="00360001"/>
    <w:rsid w:val="00385C2B"/>
    <w:rsid w:val="003B21BD"/>
    <w:rsid w:val="003C1637"/>
    <w:rsid w:val="003C2AAB"/>
    <w:rsid w:val="003E5655"/>
    <w:rsid w:val="003F0E3C"/>
    <w:rsid w:val="004013A5"/>
    <w:rsid w:val="0042441F"/>
    <w:rsid w:val="00445013"/>
    <w:rsid w:val="00450E91"/>
    <w:rsid w:val="00455256"/>
    <w:rsid w:val="00461305"/>
    <w:rsid w:val="00477AF8"/>
    <w:rsid w:val="00486453"/>
    <w:rsid w:val="00493647"/>
    <w:rsid w:val="004958F2"/>
    <w:rsid w:val="004A1377"/>
    <w:rsid w:val="004A4EE2"/>
    <w:rsid w:val="004C36C0"/>
    <w:rsid w:val="004C77F6"/>
    <w:rsid w:val="004E46D0"/>
    <w:rsid w:val="004F33D0"/>
    <w:rsid w:val="004F3ADA"/>
    <w:rsid w:val="004F60D5"/>
    <w:rsid w:val="00520CCF"/>
    <w:rsid w:val="00521DDB"/>
    <w:rsid w:val="00522D43"/>
    <w:rsid w:val="005315CF"/>
    <w:rsid w:val="0054705F"/>
    <w:rsid w:val="00572F6E"/>
    <w:rsid w:val="005801CE"/>
    <w:rsid w:val="005A539E"/>
    <w:rsid w:val="005E227B"/>
    <w:rsid w:val="005E266F"/>
    <w:rsid w:val="005F03CD"/>
    <w:rsid w:val="005F10B3"/>
    <w:rsid w:val="005F3DED"/>
    <w:rsid w:val="0060733F"/>
    <w:rsid w:val="0062729C"/>
    <w:rsid w:val="00661E08"/>
    <w:rsid w:val="0068790C"/>
    <w:rsid w:val="006A11C6"/>
    <w:rsid w:val="006B507C"/>
    <w:rsid w:val="006B57DD"/>
    <w:rsid w:val="006B73FB"/>
    <w:rsid w:val="006C6E53"/>
    <w:rsid w:val="006D7582"/>
    <w:rsid w:val="006E219E"/>
    <w:rsid w:val="006E4A39"/>
    <w:rsid w:val="006E6FA5"/>
    <w:rsid w:val="006F464C"/>
    <w:rsid w:val="007067B1"/>
    <w:rsid w:val="00731C76"/>
    <w:rsid w:val="0073787F"/>
    <w:rsid w:val="00744169"/>
    <w:rsid w:val="0074513E"/>
    <w:rsid w:val="0075267D"/>
    <w:rsid w:val="007618DB"/>
    <w:rsid w:val="007703AB"/>
    <w:rsid w:val="007744D2"/>
    <w:rsid w:val="00787814"/>
    <w:rsid w:val="007D6EB3"/>
    <w:rsid w:val="007E0148"/>
    <w:rsid w:val="007E1010"/>
    <w:rsid w:val="00820994"/>
    <w:rsid w:val="008323EF"/>
    <w:rsid w:val="00843169"/>
    <w:rsid w:val="00844690"/>
    <w:rsid w:val="00853DA0"/>
    <w:rsid w:val="00863866"/>
    <w:rsid w:val="00867A99"/>
    <w:rsid w:val="008A070E"/>
    <w:rsid w:val="008F430F"/>
    <w:rsid w:val="00910EB9"/>
    <w:rsid w:val="0094146F"/>
    <w:rsid w:val="00992DB1"/>
    <w:rsid w:val="009A0DC0"/>
    <w:rsid w:val="009B2EFF"/>
    <w:rsid w:val="009D2B6F"/>
    <w:rsid w:val="009E6762"/>
    <w:rsid w:val="009E7FF2"/>
    <w:rsid w:val="00A35A71"/>
    <w:rsid w:val="00A4050E"/>
    <w:rsid w:val="00A43808"/>
    <w:rsid w:val="00A447C8"/>
    <w:rsid w:val="00A72A89"/>
    <w:rsid w:val="00A77813"/>
    <w:rsid w:val="00A92AAD"/>
    <w:rsid w:val="00AA215E"/>
    <w:rsid w:val="00AB75D4"/>
    <w:rsid w:val="00B00A5E"/>
    <w:rsid w:val="00B2278B"/>
    <w:rsid w:val="00B51915"/>
    <w:rsid w:val="00B57BA6"/>
    <w:rsid w:val="00B64F39"/>
    <w:rsid w:val="00B80CB2"/>
    <w:rsid w:val="00B92231"/>
    <w:rsid w:val="00B93A4E"/>
    <w:rsid w:val="00B9425E"/>
    <w:rsid w:val="00B968C7"/>
    <w:rsid w:val="00BA7180"/>
    <w:rsid w:val="00BA7D77"/>
    <w:rsid w:val="00BB3776"/>
    <w:rsid w:val="00BD436D"/>
    <w:rsid w:val="00BE6043"/>
    <w:rsid w:val="00BF22C7"/>
    <w:rsid w:val="00C13D5C"/>
    <w:rsid w:val="00C51F17"/>
    <w:rsid w:val="00C65C11"/>
    <w:rsid w:val="00C67476"/>
    <w:rsid w:val="00C718E8"/>
    <w:rsid w:val="00C94170"/>
    <w:rsid w:val="00C95513"/>
    <w:rsid w:val="00CA15CB"/>
    <w:rsid w:val="00CC61F2"/>
    <w:rsid w:val="00CD24DC"/>
    <w:rsid w:val="00D02FBA"/>
    <w:rsid w:val="00D04A00"/>
    <w:rsid w:val="00D324BF"/>
    <w:rsid w:val="00D35778"/>
    <w:rsid w:val="00D46916"/>
    <w:rsid w:val="00D46972"/>
    <w:rsid w:val="00D75B54"/>
    <w:rsid w:val="00DB0838"/>
    <w:rsid w:val="00DB0F97"/>
    <w:rsid w:val="00DB367A"/>
    <w:rsid w:val="00DC5F80"/>
    <w:rsid w:val="00DD0B37"/>
    <w:rsid w:val="00DD0FB3"/>
    <w:rsid w:val="00DE1839"/>
    <w:rsid w:val="00E16739"/>
    <w:rsid w:val="00E37A08"/>
    <w:rsid w:val="00E5299B"/>
    <w:rsid w:val="00E536BE"/>
    <w:rsid w:val="00E57601"/>
    <w:rsid w:val="00E7294D"/>
    <w:rsid w:val="00E84A7C"/>
    <w:rsid w:val="00E978DA"/>
    <w:rsid w:val="00EB117C"/>
    <w:rsid w:val="00ED046B"/>
    <w:rsid w:val="00EF0A8B"/>
    <w:rsid w:val="00EF2899"/>
    <w:rsid w:val="00F0450C"/>
    <w:rsid w:val="00F07F2E"/>
    <w:rsid w:val="00F349A1"/>
    <w:rsid w:val="00F66787"/>
    <w:rsid w:val="00F7235B"/>
    <w:rsid w:val="00F91671"/>
    <w:rsid w:val="00F93335"/>
    <w:rsid w:val="00FA717D"/>
    <w:rsid w:val="00FB2688"/>
    <w:rsid w:val="00FB54EB"/>
    <w:rsid w:val="00FC0DCF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="f" fillcolor="white" stroke="f">
      <v:fill color="white" on="f"/>
      <v:stroke on="f"/>
      <o:colormenu v:ext="edit" fillcolor="none [3213]" strokecolor="none [3213]"/>
    </o:shapedefaults>
    <o:shapelayout v:ext="edit">
      <o:idmap v:ext="edit" data="1"/>
      <o:rules v:ext="edit">
        <o:r id="V:Rule3" type="connector" idref="#_x0000_s1133">
          <o:proxy start="" idref="#AutoShape 70" connectloc="2"/>
          <o:proxy end="" idref="#Rectangle 65" connectloc="0"/>
        </o:r>
        <o:r id="V:Rule5" type="connector" idref="#_x0000_s1164">
          <o:proxy end="" idref="#AutoShape 89" connectloc="0"/>
        </o:r>
        <o:r id="V:Rule7" type="connector" idref="#_x0000_s1165"/>
        <o:r id="V:Rule8" type="connector" idref="#_x0000_s1167">
          <o:proxy start="" idref="#AutoShape 89" connectloc="2"/>
        </o:r>
        <o:r id="V:Rule11" type="connector" idref="#_x0000_s1174"/>
        <o:r id="V:Rule12" type="connector" idref="#_x0000_s1177">
          <o:proxy start="" idref="#AutoShape 70" connectloc="2"/>
        </o:r>
        <o:r id="V:Rule13" type="connector" idref="#_x0000_s11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7D6EB3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7D6EB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7D6EB3"/>
    <w:rPr>
      <w:szCs w:val="20"/>
    </w:rPr>
  </w:style>
  <w:style w:type="paragraph" w:styleId="a6">
    <w:name w:val="Body Text Indent"/>
    <w:basedOn w:val="a"/>
    <w:link w:val="Char"/>
    <w:rsid w:val="007D6EB3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124150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6039;&#26009;\TIPTOP&#19979;&#19968;&#20195;&#37325;&#27083;\&#19979;&#19968;&#20195;&#25033;&#29992;\&#25972;&#21512;&#28204;&#35430;\SOP&#25991;&#20214;\&#32321;&#39636;\AIN002&#24235;&#23384;&#38620;&#38917;&#20837;&#24235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A73B9-9420-4CE4-A8F0-5A8B389C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AIN002庫存雜項入庫流程.dotx</Template>
  <TotalTime>74</TotalTime>
  <Pages>1</Pages>
  <Words>61</Words>
  <Characters>348</Characters>
  <Application>Microsoft Office Word</Application>
  <DocSecurity>0</DocSecurity>
  <Lines>2</Lines>
  <Paragraphs>1</Paragraphs>
  <ScaleCrop>false</ScaleCrop>
  <Company>dsc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pengu</dc:creator>
  <cp:lastModifiedBy>吴楠</cp:lastModifiedBy>
  <cp:revision>29</cp:revision>
  <cp:lastPrinted>2014-06-20T01:56:00Z</cp:lastPrinted>
  <dcterms:created xsi:type="dcterms:W3CDTF">2014-08-25T03:44:00Z</dcterms:created>
  <dcterms:modified xsi:type="dcterms:W3CDTF">2017-02-28T07:10:00Z</dcterms:modified>
</cp:coreProperties>
</file>