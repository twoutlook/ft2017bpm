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A311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45525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A3115">
              <w:rPr>
                <w:rFonts w:asciiTheme="minorHAnsi" w:eastAsia="宋体" w:hAnsiTheme="minorHAnsi"/>
                <w:szCs w:val="18"/>
                <w:lang w:eastAsia="zh-CN"/>
              </w:rPr>
              <w:t>AMR004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455256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7A3115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制造资源领用流程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A311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9424A" w:rsidP="007E014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模具部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A311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A3115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A311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9424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王慧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A311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9424A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7A3115" w:rsidRPr="007A311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A311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B7CE4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7A3115" w:rsidRPr="007A3115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7A3115" w:rsidRPr="007A311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7A3115" w:rsidRPr="007A3115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A311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7A3115" w:rsidP="00EF2899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7A3115">
              <w:rPr>
                <w:rFonts w:eastAsia="宋体" w:hint="eastAsia"/>
                <w:color w:val="000000"/>
                <w:sz w:val="20"/>
                <w:lang w:eastAsia="zh-CN"/>
              </w:rPr>
              <w:t>若有</w:t>
            </w:r>
            <w:r w:rsidR="000E2C6D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7A3115">
              <w:rPr>
                <w:rFonts w:eastAsia="宋体" w:hint="eastAsia"/>
                <w:color w:val="000000"/>
                <w:sz w:val="20"/>
                <w:lang w:eastAsia="zh-CN"/>
              </w:rPr>
              <w:t>的使用需求或是外借时</w:t>
            </w:r>
            <w:r w:rsidRPr="007A3115">
              <w:rPr>
                <w:rFonts w:eastAsia="宋体"/>
                <w:color w:val="000000"/>
                <w:sz w:val="20"/>
                <w:lang w:eastAsia="zh-CN"/>
              </w:rPr>
              <w:t>,</w:t>
            </w:r>
            <w:r w:rsidRPr="007A3115">
              <w:rPr>
                <w:rFonts w:eastAsia="宋体" w:hint="eastAsia"/>
                <w:color w:val="000000"/>
                <w:sz w:val="20"/>
                <w:lang w:eastAsia="zh-CN"/>
              </w:rPr>
              <w:t>透过此作业记录</w:t>
            </w:r>
            <w:r w:rsidR="000E2C6D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7A3115">
              <w:rPr>
                <w:rFonts w:eastAsia="宋体" w:hint="eastAsia"/>
                <w:color w:val="000000"/>
                <w:sz w:val="20"/>
                <w:lang w:eastAsia="zh-CN"/>
              </w:rPr>
              <w:t>的领用信息。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3543"/>
      </w:tblGrid>
      <w:tr w:rsidR="00FB2688" w:rsidRPr="003F0E3C" w:rsidTr="00FB2688">
        <w:trPr>
          <w:trHeight w:val="34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0E2C6D" w:rsidRDefault="000E2C6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0E2C6D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模具部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3F0E3C" w:rsidRDefault="007A311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A311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B2688" w:rsidRPr="003F0E3C" w:rsidTr="00FB2688">
        <w:trPr>
          <w:trHeight w:val="123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3F0E3C" w:rsidRDefault="002B7CE4" w:rsidP="00661E08">
            <w:pPr>
              <w:rPr>
                <w:rFonts w:asciiTheme="minorHAnsi" w:eastAsiaTheme="minorEastAsia" w:hAnsiTheme="minorHAnsi"/>
              </w:rPr>
            </w:pPr>
            <w:r w:rsidRPr="002B7CE4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97" editas="canvas" style="position:absolute;margin-left:-2.8pt;margin-top:3.3pt;width:306.05pt;height:610.7pt;z-index:251672064;mso-position-horizontal-relative:text;mso-position-vertical-relative:text" coordorigin="1106,3328" coordsize="6121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8" type="#_x0000_t75" style="position:absolute;left:1106;top:3328;width:6121;height:12214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3" type="#_x0000_t32" style="position:absolute;left:4069;top:4945;width:10;height:737" o:connectortype="straight" strokecolor="black [3213]">
                    <v:stroke endarrow="block"/>
                  </v:shape>
                  <v:rect id="Rectangle 65" o:spid="_x0000_s1139" style="position:absolute;left:3331;top:7339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9E7FF2" w:rsidRDefault="007A3115" w:rsidP="008323E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7A3115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资源领用维护作业</w:t>
                          </w:r>
                          <w:r w:rsidRPr="007A311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(amrt200)</w:t>
                          </w:r>
                        </w:p>
                        <w:p w:rsidR="00450E91" w:rsidRDefault="00C35A31" w:rsidP="008323E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35A31"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模具</w:t>
                          </w:r>
                          <w:r w:rsidR="007A3115" w:rsidRPr="007A311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="007A3115" w:rsidRPr="007A3115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="007A3115" w:rsidRPr="007A311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140" type="#_x0000_t112" style="position:absolute;left:3358;top:3967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ED046B" w:rsidRPr="003F0E3C" w:rsidRDefault="007A3115" w:rsidP="008323EF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7A3115"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制造资</w:t>
                          </w:r>
                          <w:r w:rsidRPr="007A3115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源数据建立流程</w:t>
                          </w:r>
                        </w:p>
                      </w:txbxContent>
                    </v:textbox>
                  </v:shape>
                  <v:oval id="橢圓 27" o:spid="_x0000_s1141" style="position:absolute;left:4716;top:725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D046B" w:rsidRDefault="007A3115" w:rsidP="008323EF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7A311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5" o:spid="_x0000_s1156" style="position:absolute;left:3340;top:5682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8323EF" w:rsidRDefault="007A3115" w:rsidP="008323E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7A3115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资源领用维护作业</w:t>
                          </w:r>
                          <w:r w:rsidRPr="007A311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(amrt200)</w:t>
                          </w:r>
                        </w:p>
                        <w:p w:rsidR="008323EF" w:rsidRDefault="00C35A31" w:rsidP="008323E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35A31"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车间</w:t>
                          </w:r>
                          <w:r w:rsidR="007A3115" w:rsidRPr="007A311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="007A3115" w:rsidRPr="007A3115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建立</w:t>
                          </w:r>
                          <w:r w:rsidR="007A3115" w:rsidRPr="007A311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108" style="position:absolute;left:4625;top:558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B2688" w:rsidRDefault="007A3115" w:rsidP="008323EF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7A311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157" type="#_x0000_t32" style="position:absolute;left:4060;top:6581;width:9;height:758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DD" w:rsidRPr="00BB3776" w:rsidRDefault="007A3115" w:rsidP="006B57DD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7A311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当有</w:t>
            </w:r>
            <w:r w:rsidR="000E2C6D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7A311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领用需求时，透过资源领用维护作业</w:t>
            </w:r>
            <w:r w:rsidRPr="007A3115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(amrt200)</w:t>
            </w:r>
            <w:r w:rsidRPr="007A311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，记录领用的目的，包含生产、维修、保养、校验、其它等领用。</w:t>
            </w:r>
          </w:p>
          <w:p w:rsidR="00FB2688" w:rsidRPr="003F0E3C" w:rsidRDefault="00FB2688" w:rsidP="00FC0DC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4C36C0" w:rsidRDefault="007A311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7A3115">
              <w:rPr>
                <w:rFonts w:eastAsia="宋体" w:hint="eastAsia"/>
                <w:color w:val="000000"/>
                <w:szCs w:val="18"/>
                <w:lang w:eastAsia="zh-CN"/>
              </w:rPr>
              <w:t>透过资源领用维护作业中的</w:t>
            </w:r>
            <w:r w:rsidRPr="007A3115">
              <w:rPr>
                <w:rFonts w:eastAsia="宋体"/>
                <w:color w:val="000000"/>
                <w:szCs w:val="18"/>
                <w:lang w:eastAsia="zh-CN"/>
              </w:rPr>
              <w:t>[</w:t>
            </w:r>
            <w:r w:rsidRPr="007A3115">
              <w:rPr>
                <w:rFonts w:eastAsia="宋体" w:hint="eastAsia"/>
                <w:color w:val="000000"/>
                <w:szCs w:val="18"/>
                <w:lang w:eastAsia="zh-CN"/>
              </w:rPr>
              <w:t>确认</w:t>
            </w:r>
            <w:r w:rsidRPr="007A3115">
              <w:rPr>
                <w:rFonts w:eastAsia="宋体"/>
                <w:color w:val="000000"/>
                <w:szCs w:val="18"/>
                <w:lang w:eastAsia="zh-CN"/>
              </w:rPr>
              <w:t>]</w:t>
            </w:r>
            <w:r w:rsidRPr="007A3115">
              <w:rPr>
                <w:rFonts w:eastAsia="宋体" w:hint="eastAsia"/>
                <w:color w:val="000000"/>
                <w:szCs w:val="18"/>
                <w:lang w:eastAsia="zh-CN"/>
              </w:rPr>
              <w:t>，进行</w:t>
            </w:r>
            <w:r w:rsidR="000E2C6D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7A3115">
              <w:rPr>
                <w:rFonts w:eastAsia="宋体" w:hint="eastAsia"/>
                <w:color w:val="000000"/>
                <w:szCs w:val="18"/>
                <w:lang w:eastAsia="zh-CN"/>
              </w:rPr>
              <w:t>的异动更新，包含更新</w:t>
            </w:r>
            <w:r w:rsidR="000E2C6D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7A3115">
              <w:rPr>
                <w:rFonts w:eastAsia="宋体" w:hint="eastAsia"/>
                <w:color w:val="000000"/>
                <w:szCs w:val="18"/>
                <w:lang w:eastAsia="zh-CN"/>
              </w:rPr>
              <w:t>异动记录、以及</w:t>
            </w:r>
            <w:r w:rsidR="000E2C6D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7A3115">
              <w:rPr>
                <w:rFonts w:eastAsia="宋体" w:hint="eastAsia"/>
                <w:color w:val="000000"/>
                <w:szCs w:val="18"/>
                <w:lang w:eastAsia="zh-CN"/>
              </w:rPr>
              <w:t>领用的状态更新。</w:t>
            </w:r>
          </w:p>
          <w:p w:rsidR="004C36C0" w:rsidRDefault="004C36C0" w:rsidP="004C36C0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1C24C4" w:rsidRDefault="001C24C4" w:rsidP="001C24C4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A92AAD" w:rsidRDefault="001C24C4" w:rsidP="00BB3776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9E67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7A3115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7A3115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58C" w:rsidRDefault="0093358C">
      <w:r>
        <w:separator/>
      </w:r>
    </w:p>
  </w:endnote>
  <w:endnote w:type="continuationSeparator" w:id="1">
    <w:p w:rsidR="0093358C" w:rsidRDefault="00933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58C" w:rsidRDefault="0093358C">
      <w:r>
        <w:separator/>
      </w:r>
    </w:p>
  </w:footnote>
  <w:footnote w:type="continuationSeparator" w:id="1">
    <w:p w:rsidR="0093358C" w:rsidRDefault="009335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2B7C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819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44164"/>
    <w:rsid w:val="00050940"/>
    <w:rsid w:val="00060FCB"/>
    <w:rsid w:val="000658F1"/>
    <w:rsid w:val="00072EA1"/>
    <w:rsid w:val="00080694"/>
    <w:rsid w:val="00091FC9"/>
    <w:rsid w:val="00096CFF"/>
    <w:rsid w:val="000A24C5"/>
    <w:rsid w:val="000E1AA1"/>
    <w:rsid w:val="000E2C6D"/>
    <w:rsid w:val="00103E22"/>
    <w:rsid w:val="00124150"/>
    <w:rsid w:val="00141FDA"/>
    <w:rsid w:val="0016419F"/>
    <w:rsid w:val="001753A1"/>
    <w:rsid w:val="00184CB0"/>
    <w:rsid w:val="00194EF3"/>
    <w:rsid w:val="001A0E0A"/>
    <w:rsid w:val="001A5AF1"/>
    <w:rsid w:val="001C24C4"/>
    <w:rsid w:val="001C3AC3"/>
    <w:rsid w:val="001C4158"/>
    <w:rsid w:val="001C4DC1"/>
    <w:rsid w:val="001E70D2"/>
    <w:rsid w:val="002745DF"/>
    <w:rsid w:val="002B6F5F"/>
    <w:rsid w:val="002B7CE4"/>
    <w:rsid w:val="002E3C5E"/>
    <w:rsid w:val="002E5F5D"/>
    <w:rsid w:val="002F6000"/>
    <w:rsid w:val="00302BE5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D6BF5"/>
    <w:rsid w:val="003E5655"/>
    <w:rsid w:val="003F0E3C"/>
    <w:rsid w:val="0042441F"/>
    <w:rsid w:val="00450E91"/>
    <w:rsid w:val="00455256"/>
    <w:rsid w:val="00461305"/>
    <w:rsid w:val="00493647"/>
    <w:rsid w:val="004A1377"/>
    <w:rsid w:val="004A4EE2"/>
    <w:rsid w:val="004C36C0"/>
    <w:rsid w:val="004C77F6"/>
    <w:rsid w:val="004F33D0"/>
    <w:rsid w:val="004F3ADA"/>
    <w:rsid w:val="004F60D5"/>
    <w:rsid w:val="00521DDB"/>
    <w:rsid w:val="00522D43"/>
    <w:rsid w:val="005315CF"/>
    <w:rsid w:val="0054705F"/>
    <w:rsid w:val="00572F6E"/>
    <w:rsid w:val="005801CE"/>
    <w:rsid w:val="005C45A6"/>
    <w:rsid w:val="005E227B"/>
    <w:rsid w:val="005F10B3"/>
    <w:rsid w:val="005F3DED"/>
    <w:rsid w:val="0060733F"/>
    <w:rsid w:val="0062729C"/>
    <w:rsid w:val="00661E08"/>
    <w:rsid w:val="0068790C"/>
    <w:rsid w:val="006B507C"/>
    <w:rsid w:val="006B57DD"/>
    <w:rsid w:val="006B73FB"/>
    <w:rsid w:val="006C6E53"/>
    <w:rsid w:val="006E4A39"/>
    <w:rsid w:val="006E6FA5"/>
    <w:rsid w:val="007067B1"/>
    <w:rsid w:val="00731C76"/>
    <w:rsid w:val="0073787F"/>
    <w:rsid w:val="00744169"/>
    <w:rsid w:val="0074513E"/>
    <w:rsid w:val="007618DB"/>
    <w:rsid w:val="007703AB"/>
    <w:rsid w:val="007744D2"/>
    <w:rsid w:val="007A3115"/>
    <w:rsid w:val="007D6EB3"/>
    <w:rsid w:val="007E0148"/>
    <w:rsid w:val="007E1010"/>
    <w:rsid w:val="00804639"/>
    <w:rsid w:val="00820994"/>
    <w:rsid w:val="008323EF"/>
    <w:rsid w:val="00844690"/>
    <w:rsid w:val="00853DA0"/>
    <w:rsid w:val="00863866"/>
    <w:rsid w:val="008A070E"/>
    <w:rsid w:val="008A784E"/>
    <w:rsid w:val="00910EB9"/>
    <w:rsid w:val="0093358C"/>
    <w:rsid w:val="0094146F"/>
    <w:rsid w:val="00992DB1"/>
    <w:rsid w:val="009B2EFF"/>
    <w:rsid w:val="009D2B6F"/>
    <w:rsid w:val="009E6762"/>
    <w:rsid w:val="009E7FF2"/>
    <w:rsid w:val="00A30E81"/>
    <w:rsid w:val="00A35A71"/>
    <w:rsid w:val="00A4050E"/>
    <w:rsid w:val="00A43808"/>
    <w:rsid w:val="00A447C8"/>
    <w:rsid w:val="00A72A89"/>
    <w:rsid w:val="00A77813"/>
    <w:rsid w:val="00A92AAD"/>
    <w:rsid w:val="00A9424A"/>
    <w:rsid w:val="00AA215E"/>
    <w:rsid w:val="00AB75D4"/>
    <w:rsid w:val="00B00A5E"/>
    <w:rsid w:val="00B2278B"/>
    <w:rsid w:val="00B51915"/>
    <w:rsid w:val="00B64F39"/>
    <w:rsid w:val="00B80CB2"/>
    <w:rsid w:val="00B92231"/>
    <w:rsid w:val="00B93A4E"/>
    <w:rsid w:val="00B9425E"/>
    <w:rsid w:val="00BA7180"/>
    <w:rsid w:val="00BA7D77"/>
    <w:rsid w:val="00BB3776"/>
    <w:rsid w:val="00BD436D"/>
    <w:rsid w:val="00BE6043"/>
    <w:rsid w:val="00BF22C7"/>
    <w:rsid w:val="00C13D5C"/>
    <w:rsid w:val="00C35A31"/>
    <w:rsid w:val="00C51F17"/>
    <w:rsid w:val="00C65C11"/>
    <w:rsid w:val="00C67476"/>
    <w:rsid w:val="00C718E8"/>
    <w:rsid w:val="00C95513"/>
    <w:rsid w:val="00CA15CB"/>
    <w:rsid w:val="00CC61F2"/>
    <w:rsid w:val="00CD24DC"/>
    <w:rsid w:val="00D02FBA"/>
    <w:rsid w:val="00D04A00"/>
    <w:rsid w:val="00D324BF"/>
    <w:rsid w:val="00D35778"/>
    <w:rsid w:val="00D46916"/>
    <w:rsid w:val="00D46972"/>
    <w:rsid w:val="00D75B54"/>
    <w:rsid w:val="00DB0F97"/>
    <w:rsid w:val="00DC5F80"/>
    <w:rsid w:val="00DD0FB3"/>
    <w:rsid w:val="00DE1839"/>
    <w:rsid w:val="00E16739"/>
    <w:rsid w:val="00E37A08"/>
    <w:rsid w:val="00E51AB6"/>
    <w:rsid w:val="00E5299B"/>
    <w:rsid w:val="00E57601"/>
    <w:rsid w:val="00E7294D"/>
    <w:rsid w:val="00E84A7C"/>
    <w:rsid w:val="00EB117C"/>
    <w:rsid w:val="00ED046B"/>
    <w:rsid w:val="00EF0A8B"/>
    <w:rsid w:val="00EF2899"/>
    <w:rsid w:val="00F07F2E"/>
    <w:rsid w:val="00F349A1"/>
    <w:rsid w:val="00F7235B"/>
    <w:rsid w:val="00F93335"/>
    <w:rsid w:val="00FA717D"/>
    <w:rsid w:val="00FB2688"/>
    <w:rsid w:val="00FB54EB"/>
    <w:rsid w:val="00FC0DCF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="f" fillcolor="white" stroke="f">
      <v:fill color="white" on="f"/>
      <v:stroke on="f"/>
    </o:shapedefaults>
    <o:shapelayout v:ext="edit">
      <o:idmap v:ext="edit" data="1"/>
      <o:rules v:ext="edit">
        <o:r id="V:Rule3" type="connector" idref="#_x0000_s1157">
          <o:proxy start="" idref="#Rectangle 65" connectloc="2"/>
          <o:proxy end="" idref="#Rectangle 65" connectloc="0"/>
        </o:r>
        <o:r id="V:Rule4" type="connector" idref="#_x0000_s1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6696E-142C-4150-B802-C64CDB17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629</TotalTime>
  <Pages>1</Pages>
  <Words>49</Words>
  <Characters>282</Characters>
  <Application>Microsoft Office Word</Application>
  <DocSecurity>0</DocSecurity>
  <Lines>2</Lines>
  <Paragraphs>1</Paragraphs>
  <ScaleCrop>false</ScaleCrop>
  <Company>dsc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吴楠</cp:lastModifiedBy>
  <cp:revision>15</cp:revision>
  <cp:lastPrinted>2014-06-20T01:56:00Z</cp:lastPrinted>
  <dcterms:created xsi:type="dcterms:W3CDTF">2014-08-19T09:26:00Z</dcterms:created>
  <dcterms:modified xsi:type="dcterms:W3CDTF">2017-02-28T05:51:00Z</dcterms:modified>
</cp:coreProperties>
</file>