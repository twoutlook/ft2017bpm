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9195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91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03F49" w:rsidP="009059BE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ASF01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Pr="00786FAF" w:rsidRDefault="00C9195D" w:rsidP="00915529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C9195D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工单入库流程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9195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91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3529E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9195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91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9195D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9195D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9195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91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A4C2F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 xml:space="preserve"> </w:t>
            </w:r>
            <w:r w:rsidR="0073529E">
              <w:rPr>
                <w:rFonts w:asciiTheme="minorHAnsi" w:eastAsia="宋体" w:hAnsiTheme="minorHAnsi" w:hint="eastAsia"/>
                <w:szCs w:val="18"/>
                <w:lang w:eastAsia="zh-CN"/>
              </w:rPr>
              <w:t>李香娟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9195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91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A4C2F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C9195D" w:rsidRPr="00C9195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9195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91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66554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B4133B" w:rsidRPr="00B4133B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C9195D" w:rsidRPr="00C9195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B4133B" w:rsidRPr="00B4133B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9195D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91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90622E" w:rsidP="002864E9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厂内自制、返工入库，含副</w:t>
            </w:r>
            <w:r w:rsidR="00C9195D" w:rsidRPr="00C9195D">
              <w:rPr>
                <w:rFonts w:asciiTheme="minorEastAsia" w:eastAsia="宋体" w:hAnsiTheme="minorEastAsia" w:hint="eastAsia"/>
                <w:szCs w:val="18"/>
                <w:lang w:eastAsia="zh-CN"/>
              </w:rPr>
              <w:t>产品、多产出、拆件式工单、回收料件。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402"/>
        <w:gridCol w:w="1701"/>
        <w:gridCol w:w="2127"/>
        <w:gridCol w:w="2401"/>
      </w:tblGrid>
      <w:tr w:rsidR="008668FE" w:rsidRPr="003F0E3C" w:rsidTr="00DC71EC">
        <w:trPr>
          <w:trHeight w:val="34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3F0E3C" w:rsidRDefault="00C9195D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9195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997567" w:rsidRDefault="00C9195D" w:rsidP="00997567">
            <w:pPr>
              <w:jc w:val="center"/>
              <w:rPr>
                <w:rFonts w:asciiTheme="minorEastAsia" w:eastAsiaTheme="minorEastAsia" w:hAnsiTheme="minorEastAsia"/>
                <w:b/>
                <w:bCs/>
                <w:i/>
              </w:rPr>
            </w:pPr>
            <w:r w:rsidRPr="00C9195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品管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8557EA" w:rsidRDefault="00C9195D" w:rsidP="008668F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9195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3F0E3C" w:rsidRDefault="00C9195D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9195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8668FE" w:rsidRPr="003F0E3C" w:rsidTr="00DC71EC">
        <w:trPr>
          <w:trHeight w:val="1232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366554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366554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2.8pt;margin-top:-.1pt;width:359.4pt;height:610pt;z-index:251680256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rect id="Rectangle 67" o:spid="_x0000_s1028" style="position:absolute;left:5378;top:3557;width:9131;height:67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D9sUA&#10;AADbAAAADwAAAGRycy9kb3ducmV2LnhtbESPQWsCMRSE70L/Q3gFb5p1tbZsjSJSQQ9VaovS2+vm&#10;dbN087Jsoq7/3ghCj8PMfMNMZq2txIkaXzpWMOgnIIhzp0suFHx9LnsvIHxA1lg5JgUX8jCbPnQm&#10;mGl35g867UIhIoR9hgpMCHUmpc8NWfR9VxNH79c1FkOUTSF1g+cIt5VMk2QsLZYcFwzWtDCU/+2O&#10;VsF7ehj/pLwv38x8M1g/G/5ebIdKdR/b+SuIQG34D9/bK61g9AS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kP2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3740A3" w:rsidRDefault="00C9195D" w:rsidP="003740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C9195D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工单入库作业</w:t>
                          </w:r>
                        </w:p>
                        <w:p w:rsidR="003740A3" w:rsidRPr="00C05AF7" w:rsidRDefault="003740A3" w:rsidP="003740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C05AF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</w:t>
                          </w:r>
                          <w:r w:rsidR="004801ED" w:rsidRPr="00C05AF7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40</w:t>
                          </w:r>
                          <w:r w:rsidRPr="00C05AF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29" type="#_x0000_t4" style="position:absolute;left:4663;top:34039;width:10598;height:69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60v8QA&#10;AADbAAAADwAAAGRycy9kb3ducmV2LnhtbESPQWvCQBSE7wX/w/IEb3VjpaWmriIVwWOTSqC3R/Z1&#10;E5p9G3bXGP31bqHQ4zAz3zDr7Wg7MZAPrWMFi3kGgrh2umWj4PR5eHwFESKyxs4xKbhSgO1m8rDG&#10;XLsLFzSU0YgE4ZCjgibGPpcy1A1ZDHPXEyfv23mLMUlvpPZ4SXDbyacse5EWW04LDfb03lD9U56t&#10;grZY7b9uVfHhy2tphqrKVmY4KTWbjrs3EJHG+B/+ax+1guUz/H5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+tL/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3740A3" w:rsidRPr="00C05AF7" w:rsidRDefault="004801ED" w:rsidP="003740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05AF7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FQC</w:t>
                          </w:r>
                        </w:p>
                      </w:txbxContent>
                    </v:textbox>
                  </v:shape>
                  <v:rect id="Rectangle 67" o:spid="_x0000_s1030" style="position:absolute;left:35601;top:52264;width:9144;height:68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Bm7sMA&#10;AADbAAAADwAAAGRycy9kb3ducmV2LnhtbERPTWvCQBC9C/0PyxR6qxtTsBpdRaSF9lDFKIq3MTtm&#10;Q7OzIbvV9N+7hYK3ebzPmc47W4sLtb5yrGDQT0AQF05XXCrYbd+fRyB8QNZYOyYFv+RhPnvoTTHT&#10;7sobuuShFDGEfYYKTAhNJqUvDFn0fdcQR+7sWoshwraUusVrDLe1TJNkKC1WHBsMNrQ0VHznP1bB&#10;V3oYnlLeV29msRp8vho+LtcvSj09dosJiEBduIv/3R86zh/D3y/x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Bm7s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8668FE" w:rsidRDefault="00C9195D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C9195D">
                            <w:rPr>
                              <w:rFonts w:ascii="Microsoft JhengHe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工单入库</w:t>
                          </w:r>
                        </w:p>
                        <w:p w:rsidR="008668FE" w:rsidRPr="00C05AF7" w:rsidRDefault="008668FE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C05AF7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</w:t>
                          </w:r>
                          <w:r w:rsidR="004801ED" w:rsidRPr="00C05AF7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40</w:t>
                          </w:r>
                          <w:r w:rsidRPr="00C05AF7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915529" w:rsidRPr="00C05AF7" w:rsidRDefault="00C9195D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C9195D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C9195D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修改入库明细</w:t>
                          </w:r>
                          <w:r w:rsidRPr="00C9195D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21" o:spid="_x0000_s1031" type="#_x0000_t114" style="position:absolute;left:5365;top:24712;width:9144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Y++8UA&#10;AADbAAAADwAAAGRycy9kb3ducmV2LnhtbESPT2vCQBTE70K/w/IK3swmQURTVymWguDBf61eH9nX&#10;JCT7NmS3Jn57t1DwOMzMb5jlejCNuFHnKssKkigGQZxbXXGh4Ov8OZmDcB5ZY2OZFNzJwXr1Mlpi&#10;pm3PR7qdfCEChF2GCkrv20xKl5dk0EW2JQ7ej+0M+iC7QuoO+wA3jUzjeCYNVhwWSmxpU1Jen36N&#10;gl2fzK6LTb37uEzn22MdF9/p/qDU+HV4fwPhafDP8H97qxWkCfx9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lj77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8668FE" w:rsidRPr="00C05AF7" w:rsidRDefault="00C9195D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C9195D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入库单打印</w:t>
                          </w:r>
                        </w:p>
                        <w:p w:rsidR="008668FE" w:rsidRPr="00C05AF7" w:rsidRDefault="008668FE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05AF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</w:t>
                          </w:r>
                          <w:r w:rsidRPr="00C05AF7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sfr3</w:t>
                          </w:r>
                          <w:r w:rsidR="004801ED" w:rsidRPr="00C05AF7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4</w:t>
                          </w:r>
                          <w:r w:rsidRPr="00C05AF7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0)</w:t>
                          </w:r>
                        </w:p>
                      </w:txbxContent>
                    </v:textbox>
                  </v:shape>
                  <v:rect id="Rectangle 67" o:spid="_x0000_s1032" style="position:absolute;left:35613;top:66961;width:9132;height:67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4IcUA&#10;AADbAAAADwAAAGRycy9kb3ducmV2LnhtbESPQWvCQBSE70L/w/IK3szGCLGkriJioT2oaEtLb6/Z&#10;12ww+zZktxr/vSsIPQ4z8w0zW/S2ESfqfO1YwThJQRCXTtdcKfh4fxk9gfABWWPjmBRcyMNi/jCY&#10;YaHdmfd0OoRKRAj7AhWYENpCSl8asugT1xJH79d1FkOUXSV1h+cIt43M0jSXFmuOCwZbWhkqj4c/&#10;q2CTfeU/GX/Wa7Pcjt+mhr9Xu4lSw8d++QwiUB/+w/f2q1aQ5X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zg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8668FE" w:rsidRPr="00C05AF7" w:rsidRDefault="00C9195D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C9195D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工单入库</w:t>
                          </w:r>
                        </w:p>
                        <w:p w:rsidR="008668FE" w:rsidRPr="00C05AF7" w:rsidRDefault="008668FE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C05AF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</w:t>
                          </w:r>
                          <w:r w:rsidR="004801ED" w:rsidRPr="00C05AF7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40</w:t>
                          </w:r>
                          <w:r w:rsidRPr="00C05AF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8668FE" w:rsidRPr="00C05AF7" w:rsidRDefault="00C9195D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bookmarkStart w:id="0" w:name="_GoBack"/>
                          <w:r w:rsidRPr="00C9195D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C9195D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C9195D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  <w:bookmarkEnd w:id="0"/>
                        </w:p>
                      </w:txbxContent>
                    </v:textbox>
                  </v:rect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31" o:spid="_x0000_s1033" type="#_x0000_t119" style="position:absolute;left:35975;top:26448;width:8795;height:53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X5MQA&#10;AADbAAAADwAAAGRycy9kb3ducmV2LnhtbESPT2vCQBTE70K/w/IKXkLdRLEtqasUwT9XY3vo7ZF9&#10;TYK7b0N2jfHbu4LgcZiZ3zCL1WCN6KnzjWMF2SQFQVw63XCl4Oe4efsE4QOyRuOYFFzJw2r5Mlpg&#10;rt2FD9QXoRIRwj5HBXUIbS6lL2uy6CeuJY7ev+sshii7SuoOLxFujZym6bu02HBcqLGldU3lqThb&#10;BX9TezZ699HKJEuSfr435rT9VWr8Onx/gQg0hGf40d5rBbMM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yl+T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8557EA" w:rsidRPr="008557EA" w:rsidRDefault="00C9195D" w:rsidP="008557E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919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确认入库料件数量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34" type="#_x0000_t32" style="position:absolute;left:40173;top:31827;width:200;height:2043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oEnMAAAADbAAAADwAAAGRycy9kb3ducmV2LnhtbESP0YrCMBRE3xf8h3CFfVtT20WWrlFE&#10;EMQ3qx9waa5NtbkpTbTx782CsI/DzJxhlutoO/GgwbeOFcxnGQji2umWGwXn0+7rB4QPyBo7x6Tg&#10;SR7Wq8nHEkvtRj7SowqNSBD2JSowIfSllL42ZNHPXE+cvIsbLIYkh0bqAccEt53Ms2whLbacFgz2&#10;tDVU36q7VZCbefzeXbEvDlW85ZeqWbh6VOpzGje/IALF8B9+t/daQVHA3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z6BJzAAAAA2wAAAA8AAAAAAAAAAAAAAAAA&#10;oQIAAGRycy9kb3ducmV2LnhtbFBLBQYAAAAABAAEAPkAAACOAwAAAAA=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2" o:spid="_x0000_s1035" type="#_x0000_t34" style="position:absolute;left:8159;top:12124;width:3574;height:3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1QDcMAAADbAAAADwAAAGRycy9kb3ducmV2LnhtbESPW2sCMRSE34X+h3AKvmnWC1ZWoxRp&#10;UeqT1+fj5rhZujlZNlFXf30jCH0cZr4ZZjpvbCmuVPvCsYJeNwFBnDldcK5gv/vujEH4gKyxdEwK&#10;7uRhPntrTTHV7sYbum5DLmIJ+xQVmBCqVEqfGbLou64ijt7Z1RZDlHUudY23WG5L2U+SkbRYcFww&#10;WNHCUPa7vVgFg8vxdO73ePn4+Vgk66/m8DDuoFT7vfmcgAjUhP/wi17pyA3h+SX+AD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UA3DAAAA2wAAAA8AAAAAAAAAAAAA&#10;AAAAoQIAAGRycy9kb3ducmV2LnhtbFBLBQYAAAAABAAEAPkAAACRAwAAAAA=&#10;" strokeweight=".5pt">
                    <v:stroke endarrow="block" joinstyle="round"/>
                  </v:shape>
                  <v:shape id="AutoShape 92" o:spid="_x0000_s1036" type="#_x0000_t34" style="position:absolute;left:8489;top:32565;width:2922;height:25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Nr4cQAAADbAAAADwAAAGRycy9kb3ducmV2LnhtbESPQWvCQBSE7wX/w/KE3uomFlKJrkFE&#10;aWlP1drzM/vMBrNvQ3bVNL++Wyh4HGa+GWZR9LYRV+p87VhBOklAEJdO11wp+Npvn2YgfEDW2Dgm&#10;BT/koViOHhaYa3fjT7ruQiViCfscFZgQ2lxKXxqy6CeuJY7eyXUWQ5RdJXWHt1huGzlNkkxarDku&#10;GGxpbag87y5WwfPl+3iapvw6vL+sk49NfxiMOyj1OO5XcxCB+nAP/9NvOnIZ/H2JP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2vhxAAAANsAAAAPAAAAAAAAAAAA&#10;AAAAAKECAABkcnMvZG93bnJldi54bWxQSwUGAAAAAAQABAD5AAAAkgMAAAAA&#10;" strokeweight=".5pt">
                    <v:stroke endarrow="block" joinstyle="round"/>
                  </v:shape>
                  <v:shape id="AutoShape 92" o:spid="_x0000_s1037" type="#_x0000_t34" style="position:absolute;left:7930;top:22696;width:4023;height:10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mPycMAAADbAAAADwAAAGRycy9kb3ducmV2LnhtbERPXWvCMBR9F/Yfwh3szabKkNEZRYSp&#10;E+eYDvXx0lzbsuamNFmN+/XmYeDj4XyPp8HUoqPWVZYVDJIUBHFudcWFgu/9W/8FhPPIGmvLpOBK&#10;DqaTh94YM20v/EXdzhcihrDLUEHpfZNJ6fKSDLrENsSRO9vWoI+wLaRu8RLDTS2HaTqSBiuODSU2&#10;NC8p/9n9GgXbMA+H/cdx8X7cnprletMd6r9PpZ4ew+wVhKfg7+J/90oreI7r45f4A+Tk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Zj8nDAAAA2wAAAA8AAAAAAAAAAAAA&#10;AAAAoQIAAGRycy9kb3ducmV2LnhtbFBLBQYAAAAABAAEAPkAAACRAwAAAAA=&#10;" strokeweight=".5pt">
                    <v:stroke endarrow="block" joinstyle="round"/>
                  </v:shape>
                  <v:shape id="AutoShape 92" o:spid="_x0000_s1038" type="#_x0000_t32" style="position:absolute;left:9950;top:40985;width:12;height:408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34cAAAADbAAAADwAAAGRycy9kb3ducmV2LnhtbESP0YrCMBRE3xf2H8IVfNumVhGpRpEF&#10;YfHN6gdcmmtTbW5Kk7XZv98Igo/DzJxhNrtoO/GgwbeOFcyyHARx7XTLjYLL+fC1AuEDssbOMSn4&#10;Iw+77efHBkvtRj7RowqNSBD2JSowIfSllL42ZNFnridO3tUNFkOSQyP1gGOC204Web6UFltOCwZ7&#10;+jZU36tfq6Aws7g43LCfH6t4L65Vs3T1qNR0EvdrEIFieIdf7R+tYDGH55f0A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8d+HAAAAA2wAAAA8AAAAAAAAAAAAAAAAA&#10;oQIAAGRycy9kb3ducmV2LnhtbFBLBQYAAAAABAAEAPkAAACOAwAAAAA=&#10;" strokeweight=".5pt">
                    <v:stroke endarrow="block"/>
                  </v:shape>
                  <v:oval id="橢圓 44" o:spid="_x0000_s1039" style="position:absolute;left:13439;top:2856;width:1531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shape id="AutoShape 92" o:spid="_x0000_s1040" type="#_x0000_t32" style="position:absolute;left:40173;top:59110;width:6;height:78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bxfcUAAADbAAAADwAAAGRycy9kb3ducmV2LnhtbESPT2vCQBTE7wW/w/KE3pqNOZQ2uooV&#10;xLbSg/HP+ZF9JqHZt+nuVqOf3i0UPA4z8xtmMutNK07kfGNZwShJQRCXVjdcKdhtl08vIHxA1tha&#10;JgUX8jCbDh4mmGt75g2dilCJCGGfo4I6hC6X0pc1GfSJ7Yijd7TOYIjSVVI7PEe4aWWWps/SYMNx&#10;ocaOFjWV38WvUfC57prsZ/XlPtpAh0Jf92+r0V6px2E/H4MI1Id7+L/9rhVkr/D3Jf4AO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bxfcUAAADbAAAADwAAAAAAAAAA&#10;AAAAAAChAgAAZHJzL2Rvd25yZXYueG1sUEsFBgAAAAAEAAQA+QAAAJMDAAAAAA==&#10;" strokeweight=".5pt">
                    <v:stroke endarrow="block"/>
                  </v:shape>
                  <v:shape id="AutoShape 89" o:spid="_x0000_s1041" type="#_x0000_t4" style="position:absolute;left:22299;top:57452;width:10591;height:69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O+usQA&#10;AADbAAAADwAAAGRycy9kb3ducmV2LnhtbESPwWrDMBBE74X8g9hAb42cBkrtRAkhpZBj7QZDbou1&#10;kU2slZFUx+nXV4VCj8PMvGE2u8n2YiQfOscKlosMBHHjdMdGwenz/ekVRIjIGnvHpOBOAXbb2cMG&#10;C+1uXNJYRSMShEOBCtoYh0LK0LRkMSzcQJy8i/MWY5LeSO3xluC2l89Z9iItdpwWWhzo0FJzrb6s&#10;gq7M387fdfnhq3tlxrrOcjOelHqcT/s1iEhT/A//tY9awSqH3y/p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zvrr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3740A3" w:rsidRPr="00C05AF7" w:rsidRDefault="00C9195D" w:rsidP="003740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9195D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合格</w:t>
                          </w:r>
                        </w:p>
                      </w:txbxContent>
                    </v:textbox>
                  </v:shape>
                  <v:shape id="AutoShape 92" o:spid="_x0000_s1042" type="#_x0000_t34" style="position:absolute;left:24522;top:54350;width:6175;height:30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MmVMcAAADbAAAADwAAAGRycy9kb3ducmV2LnhtbESPQWsCMRSE74L/ITyhN81apNStUUSw&#10;tsVaqkU9PjbP3cXNy7JJ19hf3xQKHoeZ+YaZzIKpREuNKy0rGA4SEMSZ1SXnCr52y/4jCOeRNVaW&#10;ScGVHMym3c4EU20v/Ent1uciQtilqKDwvk6ldFlBBt3A1sTRO9nGoI+yyaVu8BLhppL3SfIgDZYc&#10;FwqsaVFQdt5+GwWbsAj73fvh+fWwOdart3W7r34+lLrrhfkTCE/B38L/7RetYDSGvy/xB8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yZUxwAAANsAAAAPAAAAAAAA&#10;AAAAAAAAAKECAABkcnMvZG93bnJldi54bWxQSwUGAAAAAAQABAD5AAAAlQMAAAAA&#10;" strokeweight=".5pt">
                    <v:stroke endarrow="block" joinstyle="round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AutoShape 92" o:spid="_x0000_s1043" type="#_x0000_t35" style="position:absolute;left:15261;top:26448;width:25112;height:11064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lICsIAAADbAAAADwAAAGRycy9kb3ducmV2LnhtbESPzWrDMBCE74G+g9hCb4kc06bFjWL6&#10;QyG3JHYfYLE2lom1MpLqOG9fBQI5DjPzDbMuJ9uLkXzoHCtYLjIQxI3THbcKfuuf+RuIEJE19o5J&#10;wYUClJuH2RoL7c58oLGKrUgQDgUqMDEOhZShMWQxLNxAnLyj8xZjkr6V2uM5wW0v8yxbSYsdpwWD&#10;A30Zak7Vn1Wwda9m5z+/cf9cX44jayPZTko9PU4f7yAiTfEevrW3WsFLDtcv6QfI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lICsIAAADbAAAADwAAAAAAAAAAAAAA&#10;AAChAgAAZHJzL2Rvd25yZXYueG1sUEsFBgAAAAAEAAQA+QAAAJADAAAAAA==&#10;" adj="8909,26063" strokeweight=".5pt">
                    <v:stroke endarrow="block" joinstyle="round"/>
                  </v:shape>
                  <v:shape id="AutoShape 92" o:spid="_x0000_s1044" type="#_x0000_t34" style="position:absolute;left:32890;top:29137;width:3965;height:31785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37cUAAADbAAAADwAAAGRycy9kb3ducmV2LnhtbESPT2vCQBTE74LfYXmCN934p2qjq2il&#10;ULSXqoceH9lnEs2+DdmtiX76bqHgcZiZ3zCLVWMKcaPK5ZYVDPoRCOLE6pxTBafje28GwnlkjYVl&#10;UnAnB6tlu7XAWNuav+h28KkIEHYxKsi8L2MpXZKRQde3JXHwzrYy6IOsUqkrrAPcFHIYRRNpMOew&#10;kGFJbxkl18OPUfCo7ehzeJla3u3H5L+n+rjdvCrV7TTrOQhPjX+G/9sfWsHLCP6+h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r37cUAAADbAAAADwAAAAAAAAAA&#10;AAAAAAChAgAAZHJzL2Rvd25yZXYueG1sUEsFBgAAAAAEAAQA+QAAAJMDAAAAAA==&#10;" strokeweight=".5pt">
                    <v:stroke endarrow="block" joinstyle="roun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45" type="#_x0000_t202" style="position:absolute;left:31824;top:56759;width:4604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<v:textbox>
                      <w:txbxContent>
                        <w:p w:rsidR="00DC71EC" w:rsidRDefault="00DC71EC" w:rsidP="00DC71EC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046" type="#_x0000_t202" style="position:absolute;left:10344;top:41313;width:4597;height:29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<v:textbox>
                      <w:txbxContent>
                        <w:p w:rsidR="00DC71EC" w:rsidRPr="00C05AF7" w:rsidRDefault="00DC71EC" w:rsidP="00DC71EC">
                          <w:pPr>
                            <w:pStyle w:val="aa"/>
                            <w:spacing w:before="0" w:beforeAutospacing="0" w:after="0" w:afterAutospacing="0" w:line="280" w:lineRule="exact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05AF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047" type="#_x0000_t202" style="position:absolute;left:15767;top:33495;width:4591;height:2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<v:textbox>
                      <w:txbxContent>
                        <w:p w:rsidR="00DC71EC" w:rsidRPr="00C05AF7" w:rsidRDefault="00DC71EC" w:rsidP="00DC71EC">
                          <w:pPr>
                            <w:pStyle w:val="aa"/>
                            <w:spacing w:before="0" w:beforeAutospacing="0" w:after="0" w:afterAutospacing="0" w:line="280" w:lineRule="exact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05AF7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shape>
                  <v:oval id="橢圓 48" o:spid="_x0000_s1048" style="position:absolute;left:29511;top:56758;width:1531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+uxcMA&#10;AADbAAAADwAAAGRycy9kb3ducmV2LnhtbERPy2rCQBTdC/7DcIVupE5apEjqJIha6EJKfdDq7pq5&#10;ZoKZOyEzjenfdxYFl4fznue9rUVHra8cK3iaJCCIC6crLhUc9m+PMxA+IGusHZOCX/KQZ8PBHFPt&#10;brylbhdKEUPYp6jAhNCkUvrCkEU/cQ1x5C6utRgibEupW7zFcFvL5yR5kRYrjg0GG1oaKq67H6tA&#10;f9TrbnM+fR6/OlyZ6nutx4urUg+jfvEKIlAf7uJ/97tWMI1j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+uxc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rect id="Rectangle 67" o:spid="_x0000_s1049" style="position:absolute;left:5384;top:13913;width:9125;height:67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fFc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I6N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CZ8V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4801ED" w:rsidRDefault="00C9195D" w:rsidP="004801E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C9195D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工单入库作业</w:t>
                          </w:r>
                        </w:p>
                        <w:p w:rsidR="004801ED" w:rsidRPr="00C05AF7" w:rsidRDefault="004801ED" w:rsidP="004801E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C05AF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(asft340)</w:t>
                          </w:r>
                        </w:p>
                        <w:p w:rsidR="004801ED" w:rsidRPr="00C05AF7" w:rsidRDefault="00C9195D" w:rsidP="004801E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C9195D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[</w:t>
                          </w:r>
                          <w:r w:rsidRPr="00C9195D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确认</w:t>
                          </w:r>
                          <w:r w:rsidRPr="00C9195D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7" o:spid="_x0000_s1050" style="position:absolute;left:5390;top:45067;width:9119;height:676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bgs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bwnML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59uC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4801ED" w:rsidRDefault="00C9195D" w:rsidP="004801E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C9195D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工单入库作业</w:t>
                          </w:r>
                        </w:p>
                        <w:p w:rsidR="004801ED" w:rsidRPr="00C05AF7" w:rsidRDefault="004801ED" w:rsidP="004801E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C05AF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(asft340)</w:t>
                          </w:r>
                        </w:p>
                        <w:p w:rsidR="004801ED" w:rsidRPr="00C05AF7" w:rsidRDefault="00C9195D" w:rsidP="004801E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9195D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C9195D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产生</w:t>
                          </w:r>
                          <w:r w:rsidRPr="00C9195D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FQC</w:t>
                          </w:r>
                          <w:r w:rsidRPr="00C9195D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单</w:t>
                          </w:r>
                          <w:r w:rsidRPr="00C9195D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63" o:spid="_x0000_s1051" type="#_x0000_t112" style="position:absolute;left:23056;top:45569;width:9138;height:57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F2iMUA&#10;AADbAAAADwAAAGRycy9kb3ducmV2LnhtbESPQWvCQBSE74X+h+UVvNWNDYSSuoqIQr1UmhTp8ZF9&#10;ZkOzb2N2Ncm/7wqFHoeZ+YZZrkfbihv1vnGsYDFPQBBXTjdcK/gq98+vIHxA1tg6JgUTeVivHh+W&#10;mGs38CfdilCLCGGfowITQpdL6StDFv3cdcTRO7veYoiyr6XucYhw28qXJMmkxYbjgsGOtoaqn+Jq&#10;FZyOl8OpTFsaNrvd+Tvd0sFMH0rNnsbNG4hAY/gP/7XftYJsAfc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XaI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4801ED" w:rsidRDefault="00C9195D" w:rsidP="004801ED">
                          <w:pPr>
                            <w:pStyle w:val="aa"/>
                            <w:spacing w:before="0" w:beforeAutospacing="0" w:after="0" w:afterAutospacing="0" w:line="280" w:lineRule="exact"/>
                            <w:jc w:val="both"/>
                          </w:pPr>
                          <w:r w:rsidRPr="00C9195D">
                            <w:rPr>
                              <w:rFonts w:ascii="Microsoft JhengHei" w:eastAsia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FQC</w:t>
                          </w:r>
                          <w:r w:rsidRPr="00C9195D">
                            <w:rPr>
                              <w:rFonts w:ascii="Microsoft JhengHe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oval id="橢圓 47" o:spid="_x0000_s1052" style="position:absolute;left:13731;top:44508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A6t8YA&#10;AADbAAAADwAAAGRycy9kb3ducmV2LnhtbESPQWsCMRSE74L/ITyhF9Fsi1hZjSKthR6KWC1tvT03&#10;z83i5mXZpOv23xtB8DjMzDfMbNHaUjRU+8KxgsdhAoI4c7rgXMHX7m0wAeEDssbSMSn4Jw+Lebcz&#10;w1S7M39Ssw25iBD2KSowIVSplD4zZNEPXUUcvaOrLYYo61zqGs8Rbkv5lCRjabHguGCwohdD2Wn7&#10;ZxXodblqPg77ze93g6+m+Fnp/vKk1EOvXU5BBGrDPXxrv2sFo2e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A6t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9059BE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shape id="AutoShape 92" o:spid="_x0000_s1053" type="#_x0000_t34" style="position:absolute;left:14509;top:48423;width:8547;height:29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qYy8QAAADbAAAADwAAAGRycy9kb3ducmV2LnhtbESPQWvCQBSE74L/YXmCN90Yi7bRVVpF&#10;kOql2oPHR/aZRLNvQ3Y1qb++Wyh4HGbmG2a+bE0p7lS7wrKC0TACQZxaXXCm4Pu4GbyCcB5ZY2mZ&#10;FPyQg+Wi25ljom3DX3Q/+EwECLsEFeTeV4mULs3JoBvaijh4Z1sb9EHWmdQ1NgFuShlH0UQaLDgs&#10;5FjRKqf0ergZBY/GjvfxZWr5c/dC/jTVx/XHm1L9Xvs+A+Gp9c/wf3urFUxi+PsSf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epjLxAAAANsAAAAPAAAAAAAAAAAA&#10;AAAAAKECAABkcnMvZG93bnJldi54bWxQSwUGAAAAAAQABAD5AAAAkgMAAAAA&#10;" strokeweight=".5pt">
                    <v:stroke endarrow="block" joinstyle="round"/>
                  </v:shape>
                  <v:rect id="Rectangle 67" o:spid="_x0000_s1054" style="position:absolute;left:5689;top:57532;width:9125;height:67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4iecUA&#10;AADbAAAADwAAAGRycy9kb3ducmV2LnhtbESPQWvCQBSE74X+h+UJvdWNEdISXUVEoR5q0Yri7Zl9&#10;ZkOzb0N21fTfu4WCx2FmvmHG087W4kqtrxwrGPQTEMSF0xWXCnbfy9d3ED4ga6wdk4Jf8jCdPD+N&#10;Mdfuxhu6bkMpIoR9jgpMCE0upS8MWfR91xBH7+xaiyHKtpS6xVuE21qmSZJJixXHBYMNzQ0VP9uL&#10;VfCZHrJTyvtqYWbrwerN8HH+NVTqpdfNRiACdeER/m9/aAXZEP6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HiJ5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161D88" w:rsidRPr="00C05AF7" w:rsidRDefault="00C9195D" w:rsidP="00161D8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C9195D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工单入库</w:t>
                          </w:r>
                        </w:p>
                        <w:p w:rsidR="00161D88" w:rsidRPr="00C05AF7" w:rsidRDefault="00161D88" w:rsidP="00161D8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C05AF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(asft340)</w:t>
                          </w:r>
                        </w:p>
                        <w:p w:rsidR="00161D88" w:rsidRPr="00C05AF7" w:rsidRDefault="00C9195D" w:rsidP="00161D8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C9195D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C9195D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C9195D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92" o:spid="_x0000_s1055" type="#_x0000_t34" style="position:absolute;left:14814;top:60920;width:7485;height:2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5dsIAAADbAAAADwAAAGRycy9kb3ducmV2LnhtbESPQYvCMBSE7wv+h/AEL4umyiJajSKK&#10;4s3drhdvj+bZFpuXksRa/71ZEPY4zMw3zHLdmVq05HxlWcF4lIAgzq2uuFBw/t0PZyB8QNZYWyYF&#10;T/KwXvU+lphq++AfarNQiAhhn6KCMoQmldLnJRn0I9sQR+9qncEQpSukdviIcFPLSZJMpcGK40KJ&#10;DW1Lym/Z3SjQ8+wbD3T+fLr2ctq0u1DMtFZq0O82CxCBuvAffrePWsH0C/6+xB8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5dsIAAADbAAAADwAAAAAAAAAAAAAA&#10;AAChAgAAZHJzL2Rvd25yZXYueG1sUEsFBgAAAAAEAAQA+QAAAJADAAAAAA==&#10;" strokeweight=".5pt">
                    <v:stroke endarrow="block" joinstyle="round"/>
                  </v:shape>
                  <v:shape id="Text Box 101" o:spid="_x0000_s1056" type="#_x0000_t202" style="position:absolute;left:16500;top:56759;width:4597;height:29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<v:textbox>
                      <w:txbxContent>
                        <w:p w:rsidR="00161D88" w:rsidRDefault="00161D88" w:rsidP="00161D88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shape>
                  <v:oval id="橢圓 51" o:spid="_x0000_s1057" style="position:absolute;left:13739;top:57051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RhcYA&#10;AADbAAAADwAAAGRycy9kb3ducmV2LnhtbESPT2sCMRTE7wW/Q3hCL0WzCpWyNYr4B3qQUm2xentu&#10;npvFzcuyiev67U1B6HGYmd8w42lrS9FQ7QvHCgb9BARx5nTBuYKf71XvDYQPyBpLx6TgRh6mk87T&#10;GFPtrryhZhtyESHsU1RgQqhSKX1myKLvu4o4eidXWwxR1rnUNV4j3JZymCQjabHguGCwormh7Ly9&#10;WAX6s1w26+Pha79rcGGK36V+mZ2Veu62s3cQgdrwH360P7SC1wH8fYk/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yRh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66" o:spid="_x0000_s1058" style="position:absolute;left:43536;top:51742;width:1518;height:14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nDTMYA&#10;AADbAAAADwAAAGRycy9kb3ducmV2LnhtbESPT2vCQBTE74LfYXlCL6Kb9hAkzSqiFnoopf6htrdn&#10;9pkNZt+G7Dam375bEDwOM/MbJl/0thYdtb5yrOBxmoAgLpyuuFRw2L9MZiB8QNZYOyYFv+RhMR8O&#10;csy0u/KWul0oRYSwz1CBCaHJpPSFIYt+6hri6J1dazFE2ZZSt3iNcFvLpyRJpcWK44LBhlaGisvu&#10;xyrQ7/Wmezt9f3x9drg21XGjx8uLUg+jfvkMIlAf7uFb+1UrSFP4/xJ/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nDT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9059BE" w:rsidRDefault="009059BE" w:rsidP="009059BE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619" w:rsidRPr="00161D88" w:rsidRDefault="00C9195D" w:rsidP="00161D88">
            <w:pPr>
              <w:pStyle w:val="a8"/>
              <w:numPr>
                <w:ilvl w:val="0"/>
                <w:numId w:val="10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C9195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入库需求发生时，由制造部门输入工单入库作业的申请数据，并做确认</w:t>
            </w:r>
          </w:p>
          <w:p w:rsidR="00161D88" w:rsidRDefault="00C9195D" w:rsidP="00161D88">
            <w:pPr>
              <w:pStyle w:val="a8"/>
              <w:numPr>
                <w:ilvl w:val="0"/>
                <w:numId w:val="10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C9195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若需做</w:t>
            </w:r>
            <w:r w:rsidRPr="00C9195D">
              <w:rPr>
                <w:rFonts w:asciiTheme="minorHAnsi" w:eastAsia="宋体" w:hAnsiTheme="minorHAnsi"/>
                <w:szCs w:val="18"/>
                <w:lang w:eastAsia="zh-CN"/>
              </w:rPr>
              <w:t>FQC</w:t>
            </w:r>
            <w:r w:rsidRPr="00C9195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，则由入库申请数据转为</w:t>
            </w:r>
            <w:r w:rsidRPr="00C9195D">
              <w:rPr>
                <w:rFonts w:asciiTheme="minorHAnsi" w:eastAsia="宋体" w:hAnsiTheme="minorHAnsi"/>
                <w:szCs w:val="18"/>
                <w:lang w:eastAsia="zh-CN"/>
              </w:rPr>
              <w:t>FQC</w:t>
            </w:r>
            <w:r w:rsidRPr="00C9195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单，交给品保部门做检验</w:t>
            </w:r>
          </w:p>
          <w:p w:rsidR="00161D88" w:rsidRDefault="00C9195D" w:rsidP="00161D88">
            <w:pPr>
              <w:pStyle w:val="a8"/>
              <w:numPr>
                <w:ilvl w:val="0"/>
                <w:numId w:val="10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C9195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品保检验后，若合格则转至仓库，若不合格则通知制造</w:t>
            </w:r>
          </w:p>
          <w:p w:rsidR="00161D88" w:rsidRDefault="00C9195D" w:rsidP="00161D88">
            <w:pPr>
              <w:pStyle w:val="a8"/>
              <w:numPr>
                <w:ilvl w:val="0"/>
                <w:numId w:val="10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C9195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不合格时，制造依</w:t>
            </w:r>
            <w:r w:rsidRPr="00C9195D">
              <w:rPr>
                <w:rFonts w:asciiTheme="minorHAnsi" w:eastAsia="宋体" w:hAnsiTheme="minorHAnsi"/>
                <w:szCs w:val="18"/>
                <w:lang w:eastAsia="zh-CN"/>
              </w:rPr>
              <w:t>FQC</w:t>
            </w:r>
            <w:r w:rsidR="000B373A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结果产生入库明细数据，并做过账，退回现场做返</w:t>
            </w:r>
            <w:r w:rsidRPr="00C9195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工</w:t>
            </w:r>
          </w:p>
          <w:p w:rsidR="00161D88" w:rsidRPr="00161D88" w:rsidRDefault="00C9195D" w:rsidP="00161D88">
            <w:pPr>
              <w:pStyle w:val="a8"/>
              <w:numPr>
                <w:ilvl w:val="0"/>
                <w:numId w:val="10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C9195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如合格或是不需经</w:t>
            </w:r>
            <w:r w:rsidRPr="00C9195D">
              <w:rPr>
                <w:rFonts w:asciiTheme="minorHAnsi" w:eastAsia="宋体" w:hAnsiTheme="minorHAnsi"/>
                <w:szCs w:val="18"/>
                <w:lang w:eastAsia="zh-CN"/>
              </w:rPr>
              <w:t>FQC</w:t>
            </w:r>
            <w:r w:rsidRPr="00C9195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，则转至仓库，确认料件、数量，并在入库明细数据维护正确的入库仓库、储位信息，并做过账</w:t>
            </w:r>
          </w:p>
        </w:tc>
      </w:tr>
    </w:tbl>
    <w:p w:rsidR="00360001" w:rsidRPr="003F0E3C" w:rsidRDefault="00C9195D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C9195D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D06251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</w:t>
      </w:r>
      <w:r w:rsidRPr="00C9195D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D15" w:rsidRDefault="00E07D15">
      <w:r>
        <w:separator/>
      </w:r>
    </w:p>
  </w:endnote>
  <w:endnote w:type="continuationSeparator" w:id="1">
    <w:p w:rsidR="00E07D15" w:rsidRDefault="00E07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D15" w:rsidRDefault="00E07D15">
      <w:r>
        <w:separator/>
      </w:r>
    </w:p>
  </w:footnote>
  <w:footnote w:type="continuationSeparator" w:id="1">
    <w:p w:rsidR="00E07D15" w:rsidRDefault="00E07D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36655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9A6388A"/>
    <w:multiLevelType w:val="hybridMultilevel"/>
    <w:tmpl w:val="14EE5A16"/>
    <w:lvl w:ilvl="0" w:tplc="79A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3C7CE8"/>
    <w:multiLevelType w:val="hybridMultilevel"/>
    <w:tmpl w:val="BADAED52"/>
    <w:lvl w:ilvl="0" w:tplc="0D3A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7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8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44FB"/>
    <w:rsid w:val="00044164"/>
    <w:rsid w:val="00050940"/>
    <w:rsid w:val="00060FCB"/>
    <w:rsid w:val="00080694"/>
    <w:rsid w:val="00091610"/>
    <w:rsid w:val="00091FC9"/>
    <w:rsid w:val="000B373A"/>
    <w:rsid w:val="000E1AA1"/>
    <w:rsid w:val="00107A13"/>
    <w:rsid w:val="00116301"/>
    <w:rsid w:val="00124CE1"/>
    <w:rsid w:val="001325AE"/>
    <w:rsid w:val="00141FDA"/>
    <w:rsid w:val="00143B41"/>
    <w:rsid w:val="00161D88"/>
    <w:rsid w:val="0016382C"/>
    <w:rsid w:val="0016419F"/>
    <w:rsid w:val="001753A1"/>
    <w:rsid w:val="00194EF3"/>
    <w:rsid w:val="001A0E0A"/>
    <w:rsid w:val="001A5AF1"/>
    <w:rsid w:val="001C3AC3"/>
    <w:rsid w:val="001C4158"/>
    <w:rsid w:val="001C4DC1"/>
    <w:rsid w:val="001E5309"/>
    <w:rsid w:val="001F6B62"/>
    <w:rsid w:val="001F754C"/>
    <w:rsid w:val="00231E44"/>
    <w:rsid w:val="00244540"/>
    <w:rsid w:val="00244A55"/>
    <w:rsid w:val="00257DBD"/>
    <w:rsid w:val="002745DF"/>
    <w:rsid w:val="0028085E"/>
    <w:rsid w:val="00284CA6"/>
    <w:rsid w:val="002864E9"/>
    <w:rsid w:val="00295D46"/>
    <w:rsid w:val="002A6F8D"/>
    <w:rsid w:val="002B6F5F"/>
    <w:rsid w:val="002C4A5C"/>
    <w:rsid w:val="002E3C5E"/>
    <w:rsid w:val="002E5F5D"/>
    <w:rsid w:val="002F6000"/>
    <w:rsid w:val="00304F8E"/>
    <w:rsid w:val="00306288"/>
    <w:rsid w:val="00307D18"/>
    <w:rsid w:val="00315E11"/>
    <w:rsid w:val="003251FA"/>
    <w:rsid w:val="003320AF"/>
    <w:rsid w:val="003519A9"/>
    <w:rsid w:val="0035361A"/>
    <w:rsid w:val="00353E0B"/>
    <w:rsid w:val="0035486A"/>
    <w:rsid w:val="00356BB0"/>
    <w:rsid w:val="00360001"/>
    <w:rsid w:val="00366554"/>
    <w:rsid w:val="003740A3"/>
    <w:rsid w:val="00385C2B"/>
    <w:rsid w:val="003B21BD"/>
    <w:rsid w:val="003C1637"/>
    <w:rsid w:val="003C2AAB"/>
    <w:rsid w:val="003E5655"/>
    <w:rsid w:val="003F0E3C"/>
    <w:rsid w:val="0042441F"/>
    <w:rsid w:val="00461305"/>
    <w:rsid w:val="00464412"/>
    <w:rsid w:val="004801ED"/>
    <w:rsid w:val="004A4EE2"/>
    <w:rsid w:val="004C77F6"/>
    <w:rsid w:val="004F33D0"/>
    <w:rsid w:val="004F60D5"/>
    <w:rsid w:val="00521DDB"/>
    <w:rsid w:val="00522D43"/>
    <w:rsid w:val="005315CF"/>
    <w:rsid w:val="0054705F"/>
    <w:rsid w:val="00557D08"/>
    <w:rsid w:val="00566C3B"/>
    <w:rsid w:val="00572F6E"/>
    <w:rsid w:val="005801CE"/>
    <w:rsid w:val="00580921"/>
    <w:rsid w:val="005C49A9"/>
    <w:rsid w:val="005D3645"/>
    <w:rsid w:val="005E227B"/>
    <w:rsid w:val="005F10B3"/>
    <w:rsid w:val="005F3DED"/>
    <w:rsid w:val="00620A17"/>
    <w:rsid w:val="0062729C"/>
    <w:rsid w:val="006400E0"/>
    <w:rsid w:val="00641286"/>
    <w:rsid w:val="006564FF"/>
    <w:rsid w:val="00661E08"/>
    <w:rsid w:val="00671136"/>
    <w:rsid w:val="0068790C"/>
    <w:rsid w:val="006B507C"/>
    <w:rsid w:val="006B73FB"/>
    <w:rsid w:val="006C6E53"/>
    <w:rsid w:val="006E4A39"/>
    <w:rsid w:val="006E6FA5"/>
    <w:rsid w:val="007067B1"/>
    <w:rsid w:val="00725FA4"/>
    <w:rsid w:val="00731B07"/>
    <w:rsid w:val="00731C76"/>
    <w:rsid w:val="0073529E"/>
    <w:rsid w:val="0073787F"/>
    <w:rsid w:val="00750514"/>
    <w:rsid w:val="007572F9"/>
    <w:rsid w:val="007618DB"/>
    <w:rsid w:val="007744D2"/>
    <w:rsid w:val="00786FAF"/>
    <w:rsid w:val="00790C07"/>
    <w:rsid w:val="007A3237"/>
    <w:rsid w:val="007A329D"/>
    <w:rsid w:val="00837634"/>
    <w:rsid w:val="00844690"/>
    <w:rsid w:val="00853DA0"/>
    <w:rsid w:val="008557EA"/>
    <w:rsid w:val="00863866"/>
    <w:rsid w:val="008668FE"/>
    <w:rsid w:val="008947C0"/>
    <w:rsid w:val="008E2205"/>
    <w:rsid w:val="008F3550"/>
    <w:rsid w:val="008F495C"/>
    <w:rsid w:val="009059BE"/>
    <w:rsid w:val="0090622E"/>
    <w:rsid w:val="00910EB9"/>
    <w:rsid w:val="00915529"/>
    <w:rsid w:val="00936A9A"/>
    <w:rsid w:val="0094146F"/>
    <w:rsid w:val="00984E01"/>
    <w:rsid w:val="00997567"/>
    <w:rsid w:val="009B2EFF"/>
    <w:rsid w:val="009B6FCE"/>
    <w:rsid w:val="009D1DEC"/>
    <w:rsid w:val="009D452C"/>
    <w:rsid w:val="009F45CC"/>
    <w:rsid w:val="00A35A71"/>
    <w:rsid w:val="00A3737D"/>
    <w:rsid w:val="00A4050E"/>
    <w:rsid w:val="00A447C8"/>
    <w:rsid w:val="00A513C5"/>
    <w:rsid w:val="00A66366"/>
    <w:rsid w:val="00A6648E"/>
    <w:rsid w:val="00A72A89"/>
    <w:rsid w:val="00A77813"/>
    <w:rsid w:val="00A85576"/>
    <w:rsid w:val="00AB75D4"/>
    <w:rsid w:val="00AD02D7"/>
    <w:rsid w:val="00B00A5E"/>
    <w:rsid w:val="00B2278B"/>
    <w:rsid w:val="00B3280D"/>
    <w:rsid w:val="00B4133B"/>
    <w:rsid w:val="00B80CB2"/>
    <w:rsid w:val="00B93A4E"/>
    <w:rsid w:val="00B9425E"/>
    <w:rsid w:val="00BA7180"/>
    <w:rsid w:val="00BA7D77"/>
    <w:rsid w:val="00BD436D"/>
    <w:rsid w:val="00BF0D08"/>
    <w:rsid w:val="00BF22C7"/>
    <w:rsid w:val="00C00204"/>
    <w:rsid w:val="00C05AF7"/>
    <w:rsid w:val="00C51F17"/>
    <w:rsid w:val="00C67C5C"/>
    <w:rsid w:val="00C9195D"/>
    <w:rsid w:val="00CA15CB"/>
    <w:rsid w:val="00CA3EFC"/>
    <w:rsid w:val="00CA4C2F"/>
    <w:rsid w:val="00CA6A3A"/>
    <w:rsid w:val="00CC376E"/>
    <w:rsid w:val="00CC61F2"/>
    <w:rsid w:val="00CD093F"/>
    <w:rsid w:val="00CD24DC"/>
    <w:rsid w:val="00D020E3"/>
    <w:rsid w:val="00D0233B"/>
    <w:rsid w:val="00D06251"/>
    <w:rsid w:val="00D15634"/>
    <w:rsid w:val="00D324BF"/>
    <w:rsid w:val="00D35778"/>
    <w:rsid w:val="00D46916"/>
    <w:rsid w:val="00D46972"/>
    <w:rsid w:val="00D57F60"/>
    <w:rsid w:val="00D75B54"/>
    <w:rsid w:val="00DA3A08"/>
    <w:rsid w:val="00DB0F97"/>
    <w:rsid w:val="00DC5F80"/>
    <w:rsid w:val="00DC61F2"/>
    <w:rsid w:val="00DC71EC"/>
    <w:rsid w:val="00DD0FB3"/>
    <w:rsid w:val="00DE1839"/>
    <w:rsid w:val="00DE6197"/>
    <w:rsid w:val="00DE76F5"/>
    <w:rsid w:val="00E07965"/>
    <w:rsid w:val="00E07D15"/>
    <w:rsid w:val="00E20619"/>
    <w:rsid w:val="00E226CD"/>
    <w:rsid w:val="00E264B4"/>
    <w:rsid w:val="00E31902"/>
    <w:rsid w:val="00E35809"/>
    <w:rsid w:val="00E37A08"/>
    <w:rsid w:val="00E5299B"/>
    <w:rsid w:val="00E57601"/>
    <w:rsid w:val="00E84A7C"/>
    <w:rsid w:val="00E930CF"/>
    <w:rsid w:val="00EB117C"/>
    <w:rsid w:val="00EF0A8B"/>
    <w:rsid w:val="00F03F49"/>
    <w:rsid w:val="00F076BD"/>
    <w:rsid w:val="00F26E81"/>
    <w:rsid w:val="00F30764"/>
    <w:rsid w:val="00F349A1"/>
    <w:rsid w:val="00F5212C"/>
    <w:rsid w:val="00F673F3"/>
    <w:rsid w:val="00F7235B"/>
    <w:rsid w:val="00F7351C"/>
    <w:rsid w:val="00F86644"/>
    <w:rsid w:val="00FA717D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2"/>
        <o:r id="V:Rule3" type="connector" idref="#AutoShape 92"/>
        <o:r id="V:Rule4" type="connector" idref="#AutoShape 92"/>
        <o:r id="V:Rule5" type="connector" idref="#AutoShape 92"/>
        <o:r id="V:Rule6" type="connector" idref="#AutoShape 92"/>
        <o:r id="V:Rule7" type="connector" idref="#AutoShape 92"/>
        <o:r id="V:Rule8" type="connector" idref="#AutoShape 92"/>
        <o:r id="V:Rule9" type="connector" idref="#AutoShape 92"/>
        <o:r id="V:Rule10" type="connector" idref="#AutoShape 92"/>
        <o:r id="V:Rule11" type="connector" idref="#AutoShape 92"/>
        <o:r id="V:Rule22" type="connector" idref="#AutoShape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F5212C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5212C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F5212C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F5212C"/>
    <w:rPr>
      <w:szCs w:val="20"/>
    </w:rPr>
  </w:style>
  <w:style w:type="paragraph" w:styleId="a6">
    <w:name w:val="Body Text Indent"/>
    <w:basedOn w:val="a"/>
    <w:link w:val="Char"/>
    <w:rsid w:val="00F5212C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:a14="http://schemas.microsoft.com/office/drawing/2010/main" xmlns="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182E3-D37E-46E3-BA49-9716D330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1</TotalTime>
  <Pages>1</Pages>
  <Words>259</Words>
  <Characters>160</Characters>
  <Application>Microsoft Office Word</Application>
  <DocSecurity>0</DocSecurity>
  <Lines>1</Lines>
  <Paragraphs>1</Paragraphs>
  <ScaleCrop>false</ScaleCrop>
  <Company>dsc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11</cp:revision>
  <cp:lastPrinted>2017-03-20T06:54:00Z</cp:lastPrinted>
  <dcterms:created xsi:type="dcterms:W3CDTF">2017-02-21T03:53:00Z</dcterms:created>
  <dcterms:modified xsi:type="dcterms:W3CDTF">2017-03-20T06:54:00Z</dcterms:modified>
</cp:coreProperties>
</file>