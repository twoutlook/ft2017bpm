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22CCD" w:rsidP="000513A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</w:t>
            </w:r>
            <w:bookmarkStart w:id="0" w:name="_GoBack"/>
            <w:bookmarkEnd w:id="0"/>
            <w:r w:rsidR="00586235">
              <w:rPr>
                <w:rFonts w:asciiTheme="minorHAnsi" w:eastAsia="宋体" w:hAnsiTheme="minorHAnsi" w:hint="eastAsia"/>
                <w:szCs w:val="18"/>
                <w:lang w:eastAsia="zh-CN"/>
              </w:rPr>
              <w:t>23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5248EB" w:rsidP="008557EA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5248EB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工单超领流程</w:t>
            </w:r>
            <w:r w:rsidR="0075083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（主材</w:t>
            </w:r>
            <w:r w:rsidR="00677793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）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5248EB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248EB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248EB">
              <w:rPr>
                <w:rFonts w:asciiTheme="minorHAnsi" w:eastAsia="宋体" w:hAnsiTheme="minorHAnsi"/>
                <w:szCs w:val="18"/>
                <w:lang w:eastAsia="zh-CN"/>
              </w:rPr>
              <w:t>T100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33E42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5248EB" w:rsidRPr="005248E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23C06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5248EB" w:rsidRPr="005248EB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5248EB" w:rsidRPr="005248E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5248EB" w:rsidRPr="005248EB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E930CF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5248EB">
              <w:rPr>
                <w:rFonts w:asciiTheme="minorEastAsia" w:eastAsia="宋体" w:hAnsiTheme="minorEastAsia" w:hint="eastAsia"/>
                <w:szCs w:val="18"/>
                <w:lang w:eastAsia="zh-CN"/>
              </w:rPr>
              <w:t>制造时损秏，需进行补料作业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410"/>
        <w:gridCol w:w="2410"/>
        <w:gridCol w:w="2401"/>
      </w:tblGrid>
      <w:tr w:rsidR="008668FE" w:rsidRPr="003F0E3C" w:rsidTr="008668F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5248EB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997567" w:rsidRDefault="005248EB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物管</w:t>
            </w:r>
            <w:r w:rsidRPr="005248EB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8557EA" w:rsidRDefault="005248EB" w:rsidP="008668F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5248EB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8668FE" w:rsidRPr="003F0E3C" w:rsidTr="008668FE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323C0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323C06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025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1" o:spid="_x0000_s1028" type="#_x0000_t119" style="position:absolute;left:3202;top:2599;width:9462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8557EA" w:rsidRPr="008F2247" w:rsidRDefault="005248EB" w:rsidP="008557E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制造损秏发生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20" o:spid="_x0000_s1029" type="#_x0000_t4" style="position:absolute;left:2248;top:11556;width:11304;height:8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CB+sAA&#10;AADbAAAADwAAAGRycy9kb3ducmV2LnhtbERPz2vCMBS+D/wfwhO8zVQPMjujiDLwaDsp7PZonmmx&#10;eSlJVqt/vTkMdvz4fm92o+3EQD60jhUs5hkI4trplo2Cy/fX+weIEJE1do5JwYMC7LaTtw3m2t25&#10;oKGMRqQQDjkqaGLscylD3ZDFMHc9ceKuzluMCXojtcd7CredXGbZSlpsOTU02NOhofpW/loFbbE+&#10;/jyr4uzLR2mGqsrWZrgoNZuO+08Qkcb4L/5zn7SCZVqfvqQf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CB+s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下阶料报废控</w:t>
                          </w:r>
                          <w:r w:rsidR="006056F3" w:rsidRPr="008F2247">
                            <w:rPr>
                              <w:rFonts w:asciiTheme="minorEastAsia" w:eastAsiaTheme="minorEastAsia" w:hAnsiTheme="minorEastAsia" w:cs="Times New Roman" w:hint="eastAsia"/>
                              <w:kern w:val="2"/>
                              <w:sz w:val="18"/>
                              <w:szCs w:val="18"/>
                            </w:rPr>
                            <w:t>制</w:t>
                          </w:r>
                        </w:p>
                      </w:txbxContent>
                    </v:textbox>
                  </v:shape>
                  <v:rect id="Rectangle 67" o:spid="_x0000_s1030" style="position:absolute;left:2345;top:33768;width:11412;height:63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bucUA&#10;AADbAAAADwAAAGRycy9kb3ducmV2LnhtbESPQWvCQBSE70L/w/IEb7oxAVuiq0howR6s1IrS22v2&#10;mQ3Nvg3ZrcZ/3xUKPQ4z8w2zWPW2ERfqfO1YwXSSgCAuna65UnD4eBk/gfABWWPjmBTcyMNq+TBY&#10;YK7dld/psg+ViBD2OSowIbS5lL40ZNFPXEscvbPrLIYou0rqDq8RbhuZJslMWqw5LhhsqTBUfu9/&#10;rIJtepp9pXysn836bfr6aPiz2GVKjYb9eg4iUB/+w3/tjVaQZnD/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dJu5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工单超领作业</w:t>
                          </w:r>
                        </w:p>
                        <w:p w:rsidR="006056F3" w:rsidRPr="008F2247" w:rsidRDefault="006056F3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Pr="008F224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12</w:t>
                          </w: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4" o:spid="_x0000_s1031" type="#_x0000_t112" style="position:absolute;left:2489;top:24241;width:1096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s0MUA&#10;AADbAAAADwAAAGRycy9kb3ducmV2LnhtbESPQWvCQBSE74X+h+UJvdWNSZESXUMQC/XSohbp8ZF9&#10;ZoPZt2l2a+K/7wpCj8PMfMMsi9G24kK9bxwrmE0TEMSV0w3XCr4Ob8+vIHxA1tg6JgVX8lCsHh+W&#10;mGs38I4u+1CLCGGfowITQpdL6StDFv3UdcTRO7neYoiyr6XucYhw28o0SebSYsNxwWBHa0PVef9r&#10;FRw/f7bHQ9bSUG42p+9sTVtz/VDqaTKWCxCBxvAfvrfftYL0BW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GzQ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下阶料报废流程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27" o:spid="_x0000_s1032" type="#_x0000_t114" style="position:absolute;left:2876;top:44191;width:10579;height:55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DFMQA&#10;AADbAAAADwAAAGRycy9kb3ducmV2LnhtbESPQWvCQBSE7wX/w/IEb3VjKFajqxRLQfBgtVWvj+wz&#10;Ccm+DdnVxH/vCoLHYWa+YebLzlTiSo0rLCsYDSMQxKnVBWcK/v9+3icgnEfWWFkmBTdysFz03uaY&#10;aNvyjq57n4kAYZeggtz7OpHSpTkZdENbEwfvbBuDPsgmk7rBNsBNJeMoGkuDBYeFHGta5ZSW+4tR&#10;sGlH49N0VW6+jx+T9a6MskO8/VVq0O++ZiA8df4VfrbXWkH8CY8v4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AxT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发料单打印</w:t>
                          </w:r>
                        </w:p>
                        <w:p w:rsidR="006056F3" w:rsidRPr="008F2247" w:rsidRDefault="006056F3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(asfr310)</w:t>
                          </w:r>
                        </w:p>
                      </w:txbxContent>
                    </v:textbox>
                  </v:shape>
                  <v:shape id="菱形 28" o:spid="_x0000_s1033" type="#_x0000_t4" style="position:absolute;left:16666;top:43537;width:12166;height:69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N/MAA&#10;AADbAAAADwAAAGRycy9kb3ducmV2LnhtbERPz2vCMBS+D/wfwhO8zVQPMjujiDLwaDsp7PZonmmx&#10;eSlJVqt/vTkMdvz4fm92o+3EQD60jhUs5hkI4trplo2Cy/fX+weIEJE1do5JwYMC7LaTtw3m2t25&#10;oKGMRqQQDjkqaGLscylD3ZDFMHc9ceKuzluMCXojtcd7CredXGbZSlpsOTU02NOhofpW/loFbbE+&#10;/jyr4uzLR2mGqsrWZrgoNZuO+08Qkcb4L/5zn7SCZRqbvqQf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N/M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签核</w:t>
                          </w:r>
                        </w:p>
                      </w:txbxContent>
                    </v:textbox>
                  </v:shape>
                  <v:shape id="流程圖: 人工作業 33" o:spid="_x0000_s1034" type="#_x0000_t119" style="position:absolute;left:33665;top:40743;width:8789;height:53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ysCMQA&#10;AADbAAAADwAAAGRycy9kb3ducmV2LnhtbESPQWvCQBSE7wX/w/KEXoJuVFolzSaI0NZrrR68PbKv&#10;Scju25BdY/rvu4VCj8PMfMPk5WSNGGnwrWMFq2UKgrhyuuVawfnzdbED4QOyRuOYFHyTh7KYPeSY&#10;aXfnDxpPoRYRwj5DBU0IfSalrxqy6JeuJ47elxsshiiHWuoB7xFujVyn6bO02HJcaLCnQ0NVd7pZ&#10;Bde1vRn9vu1lskqS8eloTPd2UepxPu1fQASawn/4r33UCjYb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srAj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仓库备料</w:t>
                          </w:r>
                        </w:p>
                      </w:txbxContent>
                    </v:textbox>
                  </v:shape>
                  <v:rect id="Rectangle 67" o:spid="_x0000_s1035" style="position:absolute;left:33491;top:49775;width:9131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LZ8QA&#10;AADbAAAADwAAAGRycy9kb3ducmV2LnhtbESPQWsCMRSE70L/Q3gFb5p1BS2rUUQU9GCLtijeXjev&#10;m8XNy7KJuv33Rij0OMzMN8x03tpK3KjxpWMFg34Cgjh3uuRCwdfnuvcGwgdkjZVjUvBLHuazl84U&#10;M+3uvKfbIRQiQthnqMCEUGdS+tyQRd93NXH0flxjMUTZFFI3eI9wW8k0SUbSYslxwWBNS0P55XC1&#10;CnbpafSd8rFcmcX7YDs2fF5+DJXqvraLCYhAbfgP/7U3WsFwD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C2f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工单超领作业</w:t>
                          </w:r>
                        </w:p>
                        <w:p w:rsidR="006056F3" w:rsidRPr="008F2247" w:rsidRDefault="006056F3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</w:t>
                          </w:r>
                          <w:r w:rsidRPr="008F224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发料明细修改</w:t>
                          </w: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6" style="position:absolute;left:33499;top:59368;width:9125;height:67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gbsMA&#10;AADbAAAADwAAAGRycy9kb3ducmV2LnhtbERPz2vCMBS+C/sfwht4m6l1OOmMUoqCO2wyFcXbW/PW&#10;lDUvpYna/ffLYeDx4/s9X/a2EVfqfO1YwXiUgCAuna65UnDYr59mIHxA1tg4JgW/5GG5eBjMMdPu&#10;xp903YVKxBD2GSowIbSZlL40ZNGPXEscuW/XWQwRdpXUHd5iuG1kmiRTabHm2GCwpcJQ+bO7WAXv&#10;6Wn6lfKxXpn8Y/z2YvhcbCdKDR/7/BVEoD7cxf/ujVbwHNfH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gb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工单超领作业</w:t>
                          </w:r>
                        </w:p>
                        <w:p w:rsidR="006056F3" w:rsidRPr="008F2247" w:rsidRDefault="006056F3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(asft312)</w:t>
                          </w:r>
                        </w:p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7" style="position:absolute;left:18124;top:54532;width:9131;height:63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030B3B" w:rsidRPr="008F2247" w:rsidRDefault="005248E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工单超领作业</w:t>
                          </w:r>
                        </w:p>
                        <w:p w:rsidR="00030B3B" w:rsidRPr="008F2247" w:rsidRDefault="00030B3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(asft312)</w:t>
                          </w:r>
                        </w:p>
                        <w:p w:rsidR="00030B3B" w:rsidRPr="008F2247" w:rsidRDefault="005248E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流程圖: 文件 43" o:spid="_x0000_s1038" type="#_x0000_t114" style="position:absolute;left:33499;top:68444;width:9131;height:6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fgt8YA&#10;AADbAAAADwAAAGRycy9kb3ducmV2LnhtbESPzWrDMBCE74W8g9hAb42c1ITEjRJCSsHgQ5ufttfF&#10;2tjG1spYqu2+fVUI5DjMzDfMZjeaRvTUucqygvksAkGcW11xoeByfntagXAeWWNjmRT8koPddvKw&#10;wUTbgY/Un3whAoRdggpK79tESpeXZNDNbEscvKvtDPogu0LqDocAN41cRNFSGqw4LJTY0qGkvD79&#10;GAXZMF9+rw919voVr9JjHRWfi/cPpR6n4/4FhKfR38O3dqoVxM/w/yX8AL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fgt8YAAADbAAAADwAAAAAAAAAAAAAAAACYAgAAZHJz&#10;L2Rvd25yZXYueG1sUEsFBgAAAAAEAAQA9QAAAIs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030B3B" w:rsidRPr="008F2247" w:rsidRDefault="005248E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发料单打印</w:t>
                          </w:r>
                        </w:p>
                        <w:p w:rsidR="00030B3B" w:rsidRPr="008F2247" w:rsidRDefault="00030B3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(asfr310)</w:t>
                          </w:r>
                        </w:p>
                      </w:txbxContent>
                    </v:textbox>
                  </v:shape>
                  <v:shape id="流程圖: 人工作業 45" o:spid="_x0000_s1039" type="#_x0000_t119" style="position:absolute;left:4764;top:69182;width:8789;height:53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imsQA&#10;AADbAAAADwAAAGRycy9kb3ducmV2LnhtbESPQWvCQBSE7wX/w/KEXoLZRGqV1FVEaOu1qR68PbKv&#10;SXD3bchuYvrvu4VCj8PMfMNs95M1YqTet44V5GkGgrhyuuVawfnzdbEB4QOyRuOYFHyTh/1u9rDF&#10;Qrs7f9BYhlpECPsCFTQhdIWUvmrIok9dRxy9L9dbDFH2tdQ93iPcGrnMsmdpseW40GBHx4aqWzlY&#10;BdelHYx+X3cyyZNkXJ2Mub1dlHqcT4cXEIGm8B/+a5+0gqcV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P4pr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B05BC6" w:rsidRPr="008F2247" w:rsidRDefault="005248EB" w:rsidP="00B05BC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发料至现场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40" type="#_x0000_t32" style="position:absolute;left:7900;top:7977;width:33;height:357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  <v:stroke endarrow="block"/>
                  </v:shape>
                  <v:shape id="AutoShape 92" o:spid="_x0000_s1041" type="#_x0000_t32" style="position:absolute;left:7900;top:19744;width:72;height:44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kU3cQAAADbAAAADwAAAGRycy9kb3ducmV2LnhtbESPQWsCMRSE74L/ITzBW80qRepqFBWK&#10;rcWD2+r5sXndXbp5WZOoq7++KRQ8DjPzDTNbtKYWF3K+sqxgOEhAEOdWV1wo+Pp8fXoB4QOyxtoy&#10;KbiRh8W825lhqu2V93TJQiEihH2KCsoQmlRKn5dk0A9sQxy9b+sMhihdIbXDa4SbWo6SZCwNVhwX&#10;SmxoXVL+k52Ngu1HU41Om517rwMdM30/rDbDg1L9XrucggjUhkf4v/2mFTxP4O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RTdxAAAANsAAAAPAAAAAAAAAAAA&#10;AAAAAKECAABkcnMvZG93bnJldi54bWxQSwUGAAAAAAQABAD5AAAAkgMAAAAA&#10;" strokeweight=".5pt">
                    <v:stroke endarrow="block"/>
                  </v:shape>
                  <v:shape id="AutoShape 92" o:spid="_x0000_s1042" type="#_x0000_t32" style="position:absolute;left:7972;top:29956;width:79;height:38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aOBsUAAADbAAAADwAAAGRycy9kb3ducmV2LnhtbESPT2vCQBTE74LfYXmCN91EUCS6Slso&#10;/ikemlbPj+xrEpp9G3dXTfvpu4LQ4zAzv2GW68404krO15YVpOMEBHFhdc2lgs+P19EchA/IGhvL&#10;pOCHPKxX/d4SM21v/E7XPJQiQthnqKAKoc2k9EVFBv3YtsTR+7LOYIjSlVI7vEW4aeQkSWbSYM1x&#10;ocKWXioqvvOLUbB/a+vJeXNwuybQKde/x+dNelRqOOieFiACdeE//GhvtYJp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aOBsUAAADbAAAADwAAAAAAAAAA&#10;AAAAAAChAgAAZHJzL2Rvd25yZXYueG1sUEsFBgAAAAAEAAQA+QAAAJMDAAAAAA==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43" type="#_x0000_t34" style="position:absolute;left:2248;top:15650;width:97;height:21312;rotation:18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v2u8UAAADbAAAADwAAAGRycy9kb3ducmV2LnhtbESPQWsCMRSE74X+h/AK3mq2Sq1ujSKi&#10;UIQeqkXw9rp53axuXsIm6uqvNwWhx2FmvmHG09bW4kRNqBwreOlmIIgLpysuFXxvls9DECEia6wd&#10;k4ILBZhOHh/GmGt35i86rWMpEoRDjgpMjD6XMhSGLIau88TJ+3WNxZhkU0rd4DnBbS17WTaQFitO&#10;CwY9zQ0Vh/XRKtjvt9Vm9WNqX1xj/3M03y0Wb16pzlM7ewcRqY3/4Xv7Qyt47cHfl/QD5O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v2u8UAAADbAAAADwAAAAAAAAAA&#10;AAAAAAChAgAAZHJzL2Rvd25yZXYueG1sUEsFBgAAAAAEAAQA+QAAAJMDAAAAAA==&#10;" adj="-508523" strokeweight=".5pt">
                    <v:stroke endarrow="block" joinstyle="round"/>
                  </v:shape>
                  <v:shape id="AutoShape 92" o:spid="_x0000_s1044" type="#_x0000_t32" style="position:absolute;left:8051;top:40156;width:114;height:40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i16sQAAADbAAAADwAAAGRycy9kb3ducmV2LnhtbESPQWsCMRSE74L/ITzBW81qs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WLXqxAAAANsAAAAPAAAAAAAAAAAA&#10;AAAAAKECAABkcnMvZG93bnJldi54bWxQSwUGAAAAAAQABAD5AAAAkgMAAAAA&#10;" strokeweight=".5pt">
                    <v:stroke endarrow="block"/>
                  </v:shape>
                  <v:shape id="AutoShape 92" o:spid="_x0000_s1045" type="#_x0000_t32" style="position:absolute;left:13454;top:46981;width:3212;height: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tnsQAAADbAAAADwAAAGRycy9kb3ducmV2LnhtbESPQWsCMRSE74L/ITzBW80qt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S2exAAAANsAAAAPAAAAAAAAAAAA&#10;AAAAAKECAABkcnMvZG93bnJldi54bWxQSwUGAAAAAAQABAD5AAAAkgMAAAAA&#10;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2" o:spid="_x0000_s1046" type="#_x0000_t33" style="position:absolute;left:4207;top:24995;width:27887;height:9197;rotation:9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1Be8YAAADbAAAADwAAAGRycy9kb3ducmV2LnhtbESP3WrCQBSE7wXfYTlCb0Q3FSISXcWW&#10;FvpzUf8e4JA9ZoPZs2l21Zind4VCL4eZ+YZZrFpbiQs1vnSs4HmcgCDOnS65UHDYv49mIHxA1lg5&#10;JgU38rBa9nsLzLS78pYuu1CICGGfoQITQp1J6XNDFv3Y1cTRO7rGYoiyKaRu8BrhtpKTJJlKiyXH&#10;BYM1vRrKT7uzVfC5n3Vv05/fl2C+vrtUbs63STdU6mnQrucgArXhP/zX/tAK0hQeX+IP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NQXvGAAAA2wAAAA8AAAAAAAAA&#10;AAAAAAAAoQIAAGRycy9kb3ducmV2LnhtbFBLBQYAAAAABAAEAPkAAACUAwAAAAA=&#10;" strokeweight=".5pt">
                    <v:stroke endarrow="block" joinstyle="round"/>
                  </v:shape>
                  <v:shape id="AutoShape 92" o:spid="_x0000_s1047" type="#_x0000_t32" style="position:absolute;left:22690;top:50483;width:59;height:404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CpMEAAADbAAAADwAAAGRycy9kb3ducmV2LnhtbESP0YrCMBRE3xf8h3AF39bUuluWahQR&#10;BPFtu/sBl+baVJub0kQb/94IC/s4zMwZZr2NthN3GnzrWMFinoEgrp1uuVHw+3N4/wLhA7LGzjEp&#10;eJCH7WbytsZSu5G/6V6FRiQI+xIVmBD6UkpfG7Lo564nTt7ZDRZDkkMj9YBjgttO5llWSIstpwWD&#10;Pe0N1dfqZhXkZhE/Dhfsl6cqXvNz1RSuHpWaTeNuBSJQDP/hv/ZRK/gs4PUl/Q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UkKkwQAAANsAAAAPAAAAAAAAAAAAAAAA&#10;AKECAABkcnMvZG93bnJldi54bWxQSwUGAAAAAAQABAD5AAAAjwMAAAAA&#10;" strokeweight=".5pt">
                    <v:stroke endarrow="block"/>
                  </v:shape>
                  <v:shape id="AutoShape 92" o:spid="_x0000_s1048" type="#_x0000_t34" style="position:absolute;left:27255;top:43429;width:7289;height:14294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Hx7sUAAADbAAAADwAAAGRycy9kb3ducmV2LnhtbESPQWvCQBSE74L/YXlCb7rRamNTV2mV&#10;gthejB48PrLPJG32bciuJu2v7wpCj8PMfMMsVp2pxJUaV1pWMB5FIIgzq0vOFRwP78M5COeRNVaW&#10;ScEPOVgt+70FJtq2vKdr6nMRIOwSVFB4XydSuqwgg25ka+LgnW1j0AfZ5FI32Aa4qeQkip6kwZLD&#10;QoE1rQvKvtOLUfDb2sfPyVdsefcxJX+K9WHz9qzUw6B7fQHhqfP/4Xt7qxXMYrh9C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Hx7sUAAADbAAAADwAAAAAAAAAA&#10;AAAAAAChAgAAZHJzL2Rvd25yZXYueG1sUEsFBgAAAAAEAAQA+QAAAJMDAAAAAA==&#10;" strokeweight=".5pt">
                    <v:stroke endarrow="block" joinstyle="round"/>
                  </v:shape>
                  <v:shape id="AutoShape 92" o:spid="_x0000_s1049" type="#_x0000_t32" style="position:absolute;left:38056;top:46115;width:4;height:366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FzTb4AAADbAAAADwAAAGRycy9kb3ducmV2LnhtbERPzYrCMBC+L/gOYQRva2pXi1SjiCAs&#10;e7P6AEMzNtVmUppos29vDgt7/Pj+t/toO/GiwbeOFSzmGQji2umWGwXXy+lzDcIHZI2dY1LwSx72&#10;u8nHFkvtRj7TqwqNSCHsS1RgQuhLKX1tyKKfu544cTc3WAwJDo3UA44p3HYyz7JCWmw5NRjs6Wio&#10;flRPqyA3i7g83bH/+qniI79VTeHqUanZNB42IALF8C/+c39rBas0Nn1JP0Du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gXNNvgAAANsAAAAPAAAAAAAAAAAAAAAAAKEC&#10;AABkcnMvZG93bnJldi54bWxQSwUGAAAAAAQABAD5AAAAjAMAAAAA&#10;" strokeweight=".5pt">
                    <v:stroke endarrow="block"/>
                  </v:shape>
                  <v:shape id="AutoShape 92" o:spid="_x0000_s1050" type="#_x0000_t32" style="position:absolute;left:38056;top:56557;width:6;height:28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CAMQAAADbAAAADwAAAGRycy9kb3ducmV2LnhtbESPQWsCMRSE74L/ITzBW80qVOpqFBWK&#10;rcWD2+r5sXndXbp5WZOoq7++KRQ8DjPzDTNbtKYWF3K+sqxgOEhAEOdWV1wo+Pp8fXoB4QOyxtoy&#10;KbiRh8W825lhqu2V93TJQiEihH2KCsoQmlRKn5dk0A9sQxy9b+sMhihdIbXDa4SbWo6SZCwNVhwX&#10;SmxoXVL+k52Ngu1HU41Om517rwMdM30/rDbDg1L9XrucggjUhkf4v/2mFTxP4O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IIAxAAAANsAAAAPAAAAAAAAAAAA&#10;AAAAAKECAABkcnMvZG93bnJldi54bWxQSwUGAAAAAAQABAD5AAAAkgMAAAAA&#10;" strokeweight=".5pt">
                    <v:stroke endarrow="block"/>
                  </v:shape>
                  <v:shape id="AutoShape 92" o:spid="_x0000_s1051" type="#_x0000_t32" style="position:absolute;left:38062;top:66143;width:3;height:23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hIMAAAADbAAAADwAAAGRycy9kb3ducmV2LnhtbERPy4rCMBTdC/5DuAPuNNWFSDWKMyA6&#10;Di6sj/WlubZlmpuaZLTj15uF4PJw3rNFa2pxI+crywqGgwQEcW51xYWC42HVn4DwAVljbZkU/JOH&#10;xbzbmWGq7Z33dMtCIWII+xQVlCE0qZQ+L8mgH9iGOHIX6wyGCF0htcN7DDe1HCXJWBqsODaU2NBX&#10;Sflv9mcUbH+aanRd79x3Heic6cfpcz08KdX7aJdTEIHa8Ba/3ButYBzXxy/xB8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m4SDAAAAA2wAAAA8AAAAAAAAAAAAAAAAA&#10;oQIAAGRycy9kb3ducmV2LnhtbFBLBQYAAAAABAAEAPkAAACOAwAAAAA=&#10;" strokeweight=".5pt">
                    <v:stroke endarrow="block"/>
                  </v:shape>
                  <v:shape id="AutoShape 92" o:spid="_x0000_s1052" type="#_x0000_t34" style="position:absolute;left:12674;top:71867;width:20825;height: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1fU8QAAADbAAAADwAAAGRycy9kb3ducmV2LnhtbESPQWvCQBSE74L/YXmCN92kWJHoKloR&#10;LJVCoxdvj+wzCWbfhuyaxH/fLRQ8DjPzDbPa9KYSLTWutKwgnkYgiDOrS84VXM6HyQKE88gaK8uk&#10;4EkONuvhYIWJth3/UJv6XAQIuwQVFN7XiZQuK8igm9qaOHg32xj0QTa51A12AW4q+RZFc2mw5LBQ&#10;YE0fBWX39GEUbKOj/LzG7bmLv/bfprzXp136rtR41G+XIDz1/hX+bx+1gvkM/r6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DV9TxAAAANsAAAAPAAAAAAAAAAAA&#10;AAAAAKECAABkcnMvZG93bnJldi54bWxQSwUGAAAAAAQABAD5AAAAkgMAAAAA&#10;" strokeweight=".5pt">
                    <v:stroke endarrow="block" joinstyle="round"/>
                  </v:shape>
                  <v:oval id="橢圓 29" o:spid="_x0000_s1053" style="position:absolute;left:11141;top:23617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u/sYA&#10;AADbAAAADwAAAGRycy9kb3ducmV2LnhtbESPQWvCQBSE74L/YXlCL2I29SBt6iqiFnooorZYvT2z&#10;z2ww+zZktzH9912h0OMwM98w03lnK9FS40vHCh6TFARx7nTJhYLPj9fREwgfkDVWjknBD3mYz/q9&#10;KWba3XhH7T4UIkLYZ6jAhFBnUvrckEWfuJo4ehfXWAxRNoXUDd4i3FZynKYTabHkuGCwpqWh/Lr/&#10;tgr0plq37+fT9nhocWXKr7UeLq5KPQy6xQuIQF34D/+137SC8T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zu/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0" o:spid="_x0000_s1054" style="position:absolute;left:11170;top:32541;width:1517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RvsMA&#10;AADbAAAADwAAAGRycy9kb3ducmV2LnhtbERPy2rCQBTdC/7DcIVupE5aoUjqJIha6EJKfdDq7pq5&#10;ZoKZOyEzjenfdxYFl4fznue9rUVHra8cK3iaJCCIC6crLhUc9m+PMxA+IGusHZOCX/KQZ8PBHFPt&#10;brylbhdKEUPYp6jAhNCkUvrCkEU/cQ1x5C6utRgibEupW7zFcFvL5yR5kRYrjg0GG1oaKq67H6tA&#10;f9TrbnM+fR6/OlyZ6nutx4urUg+jfvEKIlAf7uJ/97tWMI3r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/Rvs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2" o:spid="_x0000_s1055" style="position:absolute;left:11141;top:42761;width:1512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qUs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yRj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HqU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4" o:spid="_x0000_s1056" style="position:absolute;left:41489;top:40387;width:1505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XvcYA&#10;AADbAAAADwAAAGRycy9kb3ducmV2LnhtbESPQWsCMRSE74L/ITyhF9FsqxR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TXv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35" o:spid="_x0000_s1057" style="position:absolute;left:41537;top:49061;width:1498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yJs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hyJ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36" o:spid="_x0000_s1058" style="position:absolute;left:41543;top:67766;width:1492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损秏发生时，若需先将报废</w:t>
            </w:r>
            <w:proofErr w:type="gramStart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品经过</w:t>
            </w:r>
            <w:proofErr w:type="gramEnd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报废流程，则先使用下阶料报废流程作业后，再输入超领数据</w:t>
            </w:r>
          </w:p>
          <w:p w:rsidR="00C63C3C" w:rsidRDefault="00C63C3C" w:rsidP="00C63C3C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若不须使用下阶报废流程，直接由制造部门输入工单超领单，填入要超领的工单、材料、数量</w:t>
            </w:r>
          </w:p>
          <w:p w:rsidR="00C63C3C" w:rsidRPr="00C63C3C" w:rsidRDefault="00C63C3C" w:rsidP="00C63C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打印超</w:t>
            </w:r>
            <w:proofErr w:type="gramStart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领申请</w:t>
            </w:r>
            <w:proofErr w:type="gramEnd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单，交由物管或</w:t>
            </w:r>
            <w:proofErr w:type="gramStart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生管签核</w:t>
            </w:r>
            <w:proofErr w:type="gramEnd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，确认超领项目</w:t>
            </w:r>
          </w:p>
          <w:p w:rsidR="00C63C3C" w:rsidRPr="00C63C3C" w:rsidRDefault="00C63C3C" w:rsidP="00C63C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将超</w:t>
            </w:r>
            <w:proofErr w:type="gramStart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领申请单交给仓</w:t>
            </w:r>
            <w:proofErr w:type="gramEnd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管备料</w:t>
            </w:r>
          </w:p>
          <w:p w:rsidR="00C63C3C" w:rsidRPr="00C63C3C" w:rsidRDefault="00C63C3C" w:rsidP="00C63C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仓管人员</w:t>
            </w:r>
            <w:proofErr w:type="gramStart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依实际</w:t>
            </w:r>
            <w:proofErr w:type="gramEnd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发料库位、储位、批号、数量，修改工单超领单发料明细数据，并做过账</w:t>
            </w:r>
          </w:p>
          <w:p w:rsidR="00C63C3C" w:rsidRPr="00C63C3C" w:rsidRDefault="00C63C3C" w:rsidP="00C63C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Pr="00DE7110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超领单过账后，打印出发料</w:t>
            </w:r>
            <w:proofErr w:type="gramStart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单实际</w:t>
            </w:r>
            <w:proofErr w:type="gramEnd"/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发料信息，并将发料物品交至制造现场</w:t>
            </w:r>
          </w:p>
        </w:tc>
      </w:tr>
    </w:tbl>
    <w:p w:rsidR="00360001" w:rsidRPr="003F0E3C" w:rsidRDefault="005248EB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5248EB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095B72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</w:t>
      </w:r>
      <w:r w:rsidRPr="005248EB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A2D" w:rsidRDefault="00B84A2D">
      <w:r>
        <w:separator/>
      </w:r>
    </w:p>
  </w:endnote>
  <w:endnote w:type="continuationSeparator" w:id="1">
    <w:p w:rsidR="00B84A2D" w:rsidRDefault="00B84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A2D" w:rsidRDefault="00B84A2D">
      <w:r>
        <w:separator/>
      </w:r>
    </w:p>
  </w:footnote>
  <w:footnote w:type="continuationSeparator" w:id="1">
    <w:p w:rsidR="00B84A2D" w:rsidRDefault="00B84A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323C0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6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7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30B3B"/>
    <w:rsid w:val="00033E42"/>
    <w:rsid w:val="00044164"/>
    <w:rsid w:val="00050940"/>
    <w:rsid w:val="000513A4"/>
    <w:rsid w:val="00060FCB"/>
    <w:rsid w:val="00080694"/>
    <w:rsid w:val="00091610"/>
    <w:rsid w:val="00091FC9"/>
    <w:rsid w:val="00095B72"/>
    <w:rsid w:val="000E1AA1"/>
    <w:rsid w:val="000F19A8"/>
    <w:rsid w:val="00107A13"/>
    <w:rsid w:val="00116301"/>
    <w:rsid w:val="00124CE1"/>
    <w:rsid w:val="001325AE"/>
    <w:rsid w:val="00141FDA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1E5309"/>
    <w:rsid w:val="001F6B62"/>
    <w:rsid w:val="00231E44"/>
    <w:rsid w:val="00244540"/>
    <w:rsid w:val="00244A55"/>
    <w:rsid w:val="00257DBD"/>
    <w:rsid w:val="002745DF"/>
    <w:rsid w:val="00284CA6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2CCD"/>
    <w:rsid w:val="00323C06"/>
    <w:rsid w:val="003251FA"/>
    <w:rsid w:val="003320AF"/>
    <w:rsid w:val="003519A9"/>
    <w:rsid w:val="0035361A"/>
    <w:rsid w:val="00353E0B"/>
    <w:rsid w:val="0035486A"/>
    <w:rsid w:val="00356BB0"/>
    <w:rsid w:val="00360001"/>
    <w:rsid w:val="00385C2B"/>
    <w:rsid w:val="003A3D1C"/>
    <w:rsid w:val="003B21BD"/>
    <w:rsid w:val="003C1637"/>
    <w:rsid w:val="003C2AAB"/>
    <w:rsid w:val="003E5655"/>
    <w:rsid w:val="003F0E3C"/>
    <w:rsid w:val="0041466E"/>
    <w:rsid w:val="0042441F"/>
    <w:rsid w:val="00461305"/>
    <w:rsid w:val="00464412"/>
    <w:rsid w:val="004A4EE2"/>
    <w:rsid w:val="004C77F6"/>
    <w:rsid w:val="004F33D0"/>
    <w:rsid w:val="004F60D5"/>
    <w:rsid w:val="00521DDB"/>
    <w:rsid w:val="00522D43"/>
    <w:rsid w:val="005248EB"/>
    <w:rsid w:val="005315CF"/>
    <w:rsid w:val="0054705F"/>
    <w:rsid w:val="00566C3B"/>
    <w:rsid w:val="00572F6E"/>
    <w:rsid w:val="005801CE"/>
    <w:rsid w:val="00586235"/>
    <w:rsid w:val="005E227B"/>
    <w:rsid w:val="005F10B3"/>
    <w:rsid w:val="005F3DED"/>
    <w:rsid w:val="006056F3"/>
    <w:rsid w:val="00620A17"/>
    <w:rsid w:val="0062729C"/>
    <w:rsid w:val="006400E0"/>
    <w:rsid w:val="00641286"/>
    <w:rsid w:val="006564FF"/>
    <w:rsid w:val="00657798"/>
    <w:rsid w:val="00661E08"/>
    <w:rsid w:val="00671136"/>
    <w:rsid w:val="00677793"/>
    <w:rsid w:val="00685607"/>
    <w:rsid w:val="0068790C"/>
    <w:rsid w:val="006B507C"/>
    <w:rsid w:val="006B73FB"/>
    <w:rsid w:val="006C6E53"/>
    <w:rsid w:val="006E4A39"/>
    <w:rsid w:val="006E6FA5"/>
    <w:rsid w:val="007067B1"/>
    <w:rsid w:val="00725FA4"/>
    <w:rsid w:val="00731B07"/>
    <w:rsid w:val="00731C76"/>
    <w:rsid w:val="0073787F"/>
    <w:rsid w:val="00750514"/>
    <w:rsid w:val="0075083F"/>
    <w:rsid w:val="007572F9"/>
    <w:rsid w:val="007618DB"/>
    <w:rsid w:val="007744D2"/>
    <w:rsid w:val="00786FAF"/>
    <w:rsid w:val="00790C07"/>
    <w:rsid w:val="007A5135"/>
    <w:rsid w:val="00844690"/>
    <w:rsid w:val="00853DA0"/>
    <w:rsid w:val="008557EA"/>
    <w:rsid w:val="00863866"/>
    <w:rsid w:val="008668FE"/>
    <w:rsid w:val="008A0EAE"/>
    <w:rsid w:val="008D5B11"/>
    <w:rsid w:val="008E2205"/>
    <w:rsid w:val="008F2247"/>
    <w:rsid w:val="008F3550"/>
    <w:rsid w:val="008F495C"/>
    <w:rsid w:val="00910EB9"/>
    <w:rsid w:val="00936A9A"/>
    <w:rsid w:val="0094146F"/>
    <w:rsid w:val="00941E3F"/>
    <w:rsid w:val="00984E01"/>
    <w:rsid w:val="00997567"/>
    <w:rsid w:val="009B2EFF"/>
    <w:rsid w:val="009B6FCE"/>
    <w:rsid w:val="009D1DEC"/>
    <w:rsid w:val="009D452C"/>
    <w:rsid w:val="009F45CC"/>
    <w:rsid w:val="00A14B82"/>
    <w:rsid w:val="00A35A71"/>
    <w:rsid w:val="00A3737D"/>
    <w:rsid w:val="00A4050E"/>
    <w:rsid w:val="00A447C8"/>
    <w:rsid w:val="00A66304"/>
    <w:rsid w:val="00A66366"/>
    <w:rsid w:val="00A6648E"/>
    <w:rsid w:val="00A72A89"/>
    <w:rsid w:val="00A77813"/>
    <w:rsid w:val="00A85576"/>
    <w:rsid w:val="00AB75D4"/>
    <w:rsid w:val="00AD02D7"/>
    <w:rsid w:val="00B00A5E"/>
    <w:rsid w:val="00B05BC6"/>
    <w:rsid w:val="00B2278B"/>
    <w:rsid w:val="00B3280D"/>
    <w:rsid w:val="00B80CB2"/>
    <w:rsid w:val="00B84A2D"/>
    <w:rsid w:val="00B93A4E"/>
    <w:rsid w:val="00B9425E"/>
    <w:rsid w:val="00BA7180"/>
    <w:rsid w:val="00BA7D77"/>
    <w:rsid w:val="00BD436D"/>
    <w:rsid w:val="00BF0D08"/>
    <w:rsid w:val="00BF22C7"/>
    <w:rsid w:val="00C1409E"/>
    <w:rsid w:val="00C51F17"/>
    <w:rsid w:val="00C63C3C"/>
    <w:rsid w:val="00CA15CB"/>
    <w:rsid w:val="00CA3EFC"/>
    <w:rsid w:val="00CC376E"/>
    <w:rsid w:val="00CC61F2"/>
    <w:rsid w:val="00CD24DC"/>
    <w:rsid w:val="00CF3FB6"/>
    <w:rsid w:val="00D020E3"/>
    <w:rsid w:val="00D0233B"/>
    <w:rsid w:val="00D15634"/>
    <w:rsid w:val="00D30388"/>
    <w:rsid w:val="00D324BF"/>
    <w:rsid w:val="00D35778"/>
    <w:rsid w:val="00D46916"/>
    <w:rsid w:val="00D46972"/>
    <w:rsid w:val="00D56EDC"/>
    <w:rsid w:val="00D57F60"/>
    <w:rsid w:val="00D6304F"/>
    <w:rsid w:val="00D75B54"/>
    <w:rsid w:val="00D832AF"/>
    <w:rsid w:val="00DA3A08"/>
    <w:rsid w:val="00DB0F97"/>
    <w:rsid w:val="00DC5F80"/>
    <w:rsid w:val="00DD0FB3"/>
    <w:rsid w:val="00DE1839"/>
    <w:rsid w:val="00DE6197"/>
    <w:rsid w:val="00DE7110"/>
    <w:rsid w:val="00DE76F5"/>
    <w:rsid w:val="00E07965"/>
    <w:rsid w:val="00E226CD"/>
    <w:rsid w:val="00E35809"/>
    <w:rsid w:val="00E37A08"/>
    <w:rsid w:val="00E5299B"/>
    <w:rsid w:val="00E57601"/>
    <w:rsid w:val="00E84A7C"/>
    <w:rsid w:val="00E930CF"/>
    <w:rsid w:val="00EB117C"/>
    <w:rsid w:val="00EF0A8B"/>
    <w:rsid w:val="00F26E81"/>
    <w:rsid w:val="00F30764"/>
    <w:rsid w:val="00F349A1"/>
    <w:rsid w:val="00F673F3"/>
    <w:rsid w:val="00F7235B"/>
    <w:rsid w:val="00F7351C"/>
    <w:rsid w:val="00FA717D"/>
    <w:rsid w:val="00FB54EB"/>
    <w:rsid w:val="00FB5E6B"/>
    <w:rsid w:val="00FC2355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2"/>
        <o:r id="V:Rule9" type="connector" idref="#AutoShape 92"/>
        <o:r id="V:Rule10" type="connector" idref="#AutoShape 92"/>
        <o:r id="V:Rule11" type="connector" idref="#AutoShape 92"/>
        <o:r id="V:Rule12" type="connector" idref="#AutoShape 92"/>
        <o:r id="V:Rule13" type="connector" idref="#AutoShape 92"/>
        <o:r id="V:Rule26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1466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1466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1466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1466E"/>
    <w:rPr>
      <w:szCs w:val="20"/>
    </w:rPr>
  </w:style>
  <w:style w:type="paragraph" w:styleId="a6">
    <w:name w:val="Body Text Indent"/>
    <w:basedOn w:val="a"/>
    <w:link w:val="Char"/>
    <w:rsid w:val="0041466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F384F-DDCD-49DE-80E3-69F2A358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3</TotalTime>
  <Pages>1</Pages>
  <Words>273</Words>
  <Characters>160</Characters>
  <Application>Microsoft Office Word</Application>
  <DocSecurity>0</DocSecurity>
  <Lines>1</Lines>
  <Paragraphs>1</Paragraphs>
  <ScaleCrop>false</ScaleCrop>
  <Company>dsc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PC</cp:lastModifiedBy>
  <cp:revision>5</cp:revision>
  <cp:lastPrinted>2014-06-20T01:56:00Z</cp:lastPrinted>
  <dcterms:created xsi:type="dcterms:W3CDTF">2017-02-20T08:21:00Z</dcterms:created>
  <dcterms:modified xsi:type="dcterms:W3CDTF">2017-03-20T06:25:00Z</dcterms:modified>
</cp:coreProperties>
</file>