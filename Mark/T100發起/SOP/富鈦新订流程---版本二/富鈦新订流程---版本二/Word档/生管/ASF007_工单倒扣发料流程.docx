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83473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ASF00</w:t>
            </w:r>
            <w:r w:rsidR="00834731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Pr="00786FAF" w:rsidRDefault="007C426B" w:rsidP="008557EA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7C426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</w:t>
            </w:r>
            <w:r w:rsidR="00294117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倒扣</w:t>
            </w:r>
            <w:r w:rsidRPr="007C426B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发料流程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C426B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B42E4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0E5F4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0E5F40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0E5F40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 w:rsidRPr="007C426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0E5F40">
              <w:rPr>
                <w:rFonts w:asciiTheme="minorHAnsi" w:eastAsia="宋体" w:hAnsiTheme="minorHAnsi"/>
                <w:szCs w:val="18"/>
                <w:lang w:eastAsia="zh-CN"/>
              </w:rPr>
              <w:t>23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1560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6F13CA" w:rsidRPr="006F13CA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C426B" w:rsidRPr="007C426B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6F13CA" w:rsidRPr="006F13CA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C426B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7C426B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7C426B">
              <w:rPr>
                <w:rFonts w:asciiTheme="minorEastAsia" w:eastAsia="宋体" w:hAnsiTheme="minorEastAsia" w:hint="eastAsia"/>
                <w:szCs w:val="18"/>
                <w:lang w:eastAsia="zh-CN"/>
              </w:rPr>
              <w:t>工单</w:t>
            </w:r>
            <w:r w:rsidR="00294117">
              <w:rPr>
                <w:rFonts w:asciiTheme="minorEastAsia" w:eastAsia="宋体" w:hAnsiTheme="minorEastAsia" w:hint="eastAsia"/>
                <w:szCs w:val="18"/>
                <w:lang w:eastAsia="zh-CN"/>
              </w:rPr>
              <w:t>倒扣料</w:t>
            </w:r>
            <w:r w:rsidRPr="007C426B">
              <w:rPr>
                <w:rFonts w:asciiTheme="minorEastAsia" w:eastAsia="宋体" w:hAnsiTheme="minorEastAsia" w:hint="eastAsia"/>
                <w:szCs w:val="18"/>
                <w:lang w:eastAsia="zh-CN"/>
              </w:rPr>
              <w:t>发料使用</w:t>
            </w:r>
            <w:r w:rsidR="00294117">
              <w:rPr>
                <w:rFonts w:asciiTheme="minorEastAsia" w:eastAsia="宋体" w:hAnsiTheme="minorEastAsia" w:hint="eastAsia"/>
                <w:szCs w:val="18"/>
                <w:lang w:eastAsia="zh-CN"/>
              </w:rPr>
              <w:t>倒扣</w:t>
            </w:r>
            <w:r w:rsidRPr="007C426B">
              <w:rPr>
                <w:rFonts w:asciiTheme="minorEastAsia" w:eastAsia="宋体" w:hAnsiTheme="minorEastAsia" w:hint="eastAsia"/>
                <w:szCs w:val="18"/>
                <w:lang w:eastAsia="zh-CN"/>
              </w:rPr>
              <w:t>发料流程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977"/>
        <w:gridCol w:w="4253"/>
        <w:gridCol w:w="2409"/>
      </w:tblGrid>
      <w:tr w:rsidR="00C34800" w:rsidRPr="003F0E3C" w:rsidTr="00C34800">
        <w:trPr>
          <w:trHeight w:val="3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800" w:rsidRPr="003F0E3C" w:rsidRDefault="00C34800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C4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800" w:rsidRPr="008557EA" w:rsidRDefault="00C34800" w:rsidP="008668F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C4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34800" w:rsidRPr="003F0E3C" w:rsidRDefault="00C3480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C426B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C34800" w:rsidRPr="003F0E3C" w:rsidTr="00C34800">
        <w:trPr>
          <w:trHeight w:val="1232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800" w:rsidRPr="003F0E3C" w:rsidRDefault="0051560B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bookmarkStart w:id="0" w:name="_GoBack"/>
            <w:r w:rsidRPr="0051560B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1.8pt;margin-top:.9pt;width:359.4pt;height:610pt;z-index:251659264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3035;top:8707;width:9137;height:5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mVsUA&#10;AADbAAAADwAAAGRycy9kb3ducmV2LnhtbESPQWvCQBSE7wX/w/KE3nRjSm2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0aZW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C34800" w:rsidRPr="00294117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cs="Microsoft JhengHei" w:hint="eastAsia"/>
                              <w:color w:val="000000"/>
                              <w:sz w:val="18"/>
                              <w:szCs w:val="18"/>
                            </w:rPr>
                            <w:t>工单</w:t>
                          </w:r>
                          <w:r>
                            <w:rPr>
                              <w:rFonts w:eastAsia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开立流程</w:t>
                          </w:r>
                        </w:p>
                        <w:p w:rsidR="00C34800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  <w:t>(asft300)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1" o:spid="_x0000_s1029" type="#_x0000_t114" style="position:absolute;left:28479;top:50319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Y++8UA&#10;AADbAAAADwAAAGRycy9kb3ducmV2LnhtbESPT2vCQBTE70K/w/IK3swmQURTVymWguDBf61eH9nX&#10;JCT7NmS3Jn57t1DwOMzMb5jlejCNuFHnKssKkigGQZxbXXGh4Ov8OZmDcB5ZY2OZFNzJwXr1Mlpi&#10;pm3PR7qdfCEChF2GCkrv20xKl5dk0EW2JQ7ej+0M+iC7QuoO+wA3jUzjeCYNVhwWSmxpU1Jen36N&#10;gl2fzK6LTb37uEzn22MdF9/p/qDU+HV4fwPhafDP8H97qxWkCfx9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lj77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流程圖: 文件 21" inset="1mm,0,1mm,0">
                      <w:txbxContent>
                        <w:p w:rsidR="00C34800" w:rsidRPr="007C426B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倒扣领</w:t>
                          </w: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料单打印</w:t>
                          </w:r>
                        </w:p>
                        <w:p w:rsidR="00C34800" w:rsidRPr="000E4F8D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</w:t>
                          </w:r>
                          <w:r w:rsidRPr="000E4F8D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sfr31</w:t>
                          </w:r>
                          <w:r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4</w:t>
                          </w:r>
                          <w:r w:rsidRPr="000E4F8D">
                            <w:rPr>
                              <w:rFonts w:asciiTheme="minorHAnsi" w:eastAsiaTheme="minorEastAsia" w:hAnsiTheme="minorHAnsi" w:cs="Times New Roman" w:hint="eastAsia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v:textbox>
                  </v:shape>
                  <v:rect id="Rectangle 67" o:spid="_x0000_s1030" style="position:absolute;left:27057;top:38992;width:12217;height:67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34800" w:rsidRPr="007C426B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工单</w:t>
                          </w:r>
                          <w:r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倒扣领料</w:t>
                          </w:r>
                          <w:r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作业</w:t>
                          </w:r>
                        </w:p>
                        <w:p w:rsidR="00C34800" w:rsidRPr="000E4F8D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(asft31</w:t>
                          </w:r>
                          <w:r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4</w:t>
                          </w:r>
                          <w:r w:rsidRPr="000E4F8D">
                            <w:rPr>
                              <w:rFonts w:asciiTheme="minorHAnsi" w:eastAsiaTheme="minorEastAsia" w:hAnsiTheme="minorHAnsi" w:cs="Times New Roman"/>
                              <w:kern w:val="2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34800" w:rsidRPr="007C426B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 w:rsidRPr="007C426B"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查询</w:t>
                          </w:r>
                          <w:r w:rsidRPr="007C426B">
                            <w:rPr>
                              <w:rFonts w:ascii="宋体" w:eastAsia="宋体" w:hAnsi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1" o:spid="_x0000_s1031" type="#_x0000_t119" style="position:absolute;left:28481;top:8934;width:9441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KX5MQA&#10;AADbAAAADwAAAGRycy9kb3ducmV2LnhtbESPT2vCQBTE70K/w/IKXkLdRLEtqasUwT9XY3vo7ZF9&#10;TYK7b0N2jfHbu4LgcZiZ3zCL1WCN6KnzjWMF2SQFQVw63XCl4Oe4efsE4QOyRuOYFFzJw2r5Mlpg&#10;rt2FD9QXoRIRwj5HBXUIbS6lL2uy6CeuJY7ev+sshii7SuoOLxFujZym6bu02HBcqLGldU3lqThb&#10;BX9TezZ699HKJEuSfr435rT9VWr8Onx/gQg0hGf40d5rBbMM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yl+TEAAAA2wAAAA8AAAAAAAAAAAAAAAAAmAIAAGRycy9k&#10;b3ducmV2LnhtbFBLBQYAAAAABAAEAPUAAACJAwAAAAA=&#10;" strokeweight=".5pt">
                    <v:shadow on="t" color="black" opacity="26214f" origin="-.5,-.5" offset=".74836mm,.74836mm"/>
                    <v:textbox style="mso-next-textbox:#流程圖: 人工作業 31" inset="0,0,0,0">
                      <w:txbxContent>
                        <w:p w:rsidR="00C34800" w:rsidRPr="007C426B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 w:cs="Microsoft JhengHe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料件调拨</w:t>
                          </w:r>
                          <w:r w:rsidRPr="007C426B">
                            <w:rPr>
                              <w:rFonts w:ascii="宋体" w:eastAsia="宋体" w:hAnsi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至现场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2" o:spid="_x0000_s1032" type="#_x0000_t32" style="position:absolute;left:33115;top:46160;width:25;height:41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O9QMIAAADbAAAADwAAAGRycy9kb3ducmV2LnhtbERPz2vCMBS+C/4P4QnebKqMMTrTMgVx&#10;Ojysmzs/mre2rHmpSdRuf705DDx+fL+XxWA6cSHnW8sK5kkKgriyuuVawefHZvYEwgdkjZ1lUvBL&#10;Hop8PFpipu2V3+lShlrEEPYZKmhC6DMpfdWQQZ/Ynjhy39YZDBG6WmqH1xhuOrlI00dpsOXY0GBP&#10;64aqn/JsFOzf+nZx2h7crgv0Veq/42o7Pyo1nQwvzyACDeEu/ne/agUPcX3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O9QMIAAADbAAAADwAAAAAAAAAAAAAA&#10;AAChAgAAZHJzL2Rvd25yZXYueG1sUEsFBgAAAAAEAAQA+QAAAJADAAAAAA==&#10;" strokeweight=".5pt">
                    <v:stroke endarrow="block"/>
                  </v:shape>
                  <v:shape id="AutoShape 92" o:spid="_x0000_s1033" type="#_x0000_t32" style="position:absolute;left:12171;top:11583;width:17252;height: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EjN8QAAADbAAAADwAAAGRycy9kb3ducmV2LnhtbESPQWsCMRSE74L/ITzBW81qp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SM3xAAAANsAAAAPAAAAAAAAAAAA&#10;AAAAAKECAABkcnMvZG93bnJldi54bWxQSwUGAAAAAAQABAD5AAAAkgMAAAAA&#10;" strokeweight=".5pt">
                    <v:stroke endarrow="block"/>
                  </v:shape>
                  <v:oval id="橢圓 44" o:spid="_x0000_s1034" style="position:absolute;left:12008;top:7863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kwMYA&#10;AADbAAAADwAAAGRycy9kb3ducmV2LnhtbESPQWvCQBSE7wX/w/KEXorZtEg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KkwMYAAADbAAAADwAAAAAAAAAAAAAAAACYAgAAZHJz&#10;L2Rvd25yZXYueG1sUEsFBgAAAAAEAAQA9QAAAIsDAAAAAA==&#10;" fillcolor="#f2f2f2 [3052]" strokeweight=".5pt">
                    <v:stroke dashstyle="3 1" joinstyle="miter"/>
                    <v:textbox style="mso-next-textbox:#橢圓 44" inset="0,0,0,0">
                      <w:txbxContent>
                        <w:p w:rsidR="00C34800" w:rsidRDefault="00C34800" w:rsidP="004262B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7" o:spid="_x0000_s1035" style="position:absolute;left:37687;top:7957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style="mso-next-textbox:#橢圓 47" inset="0,0,0,0">
                      <w:txbxContent>
                        <w:p w:rsidR="00C34800" w:rsidRDefault="00C34800" w:rsidP="004262B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rect id="Rectangle 67" o:spid="_x0000_s1037" style="position:absolute;left:28701;top:17388;width:9138;height:5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34800" w:rsidRPr="00B70F80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生产</w:t>
                          </w:r>
                          <w:r>
                            <w:rPr>
                              <w:rFonts w:eastAsia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rect>
                  <v:shape id="直接箭头连接符 8" o:spid="_x0000_s1038" type="#_x0000_t32" style="position:absolute;left:33199;top:14311;width:68;height:30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Y+VMEAAADaAAAADwAAAGRycy9kb3ducmV2LnhtbERPz2vCMBS+D/Y/hDfwNlN7GKMzigpS&#10;59jBOnd+NG9tsXmpSWy7/fXLQfD48f2eL0fTip6cbywrmE0TEMSl1Q1XCr6O2+dXED4ga2wtk4Jf&#10;8rBcPD7MMdN24AP1RahEDGGfoYI6hC6T0pc1GfRT2xFH7sc6gyFCV0ntcIjhppVpkrxIgw3Hhho7&#10;2tRUnourUbD/6Jr0kn+69zbQd6H/Tut8dlJq8jSu3kAEGsNdfHPvtIK4NV6JN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1j5UwQAAANoAAAAPAAAAAAAAAAAAAAAA&#10;AKECAABkcnMvZG93bnJldi54bWxQSwUGAAAAAAQABAD5AAAAjwMAAAAA&#10;" strokeweight=".5pt">
                    <v:stroke endarrow="block"/>
                  </v:shape>
                  <v:oval id="橢圓 48" o:spid="_x0000_s1039" style="position:absolute;left:37342;top:26780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4I8YA&#10;AADbAAAADwAAAGRycy9kb3ducmV2LnhtbESPQWsCMRSE74L/ITyhF9FsK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4I8YAAADbAAAADwAAAAAAAAAAAAAAAACYAgAAZHJz&#10;L2Rvd25yZXYueG1sUEsFBgAAAAAEAAQA9QAAAIsDAAAAAA==&#10;" fillcolor="#f2f2f2 [3052]" strokeweight=".5pt">
                    <v:stroke dashstyle="3 1" joinstyle="miter"/>
                    <v:textbox style="mso-next-textbox:#橢圓 48" inset="0,0,0,0">
                      <w:txbxContent>
                        <w:p w:rsidR="00C34800" w:rsidRDefault="00C34800" w:rsidP="004262B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7" o:spid="_x0000_s1041" style="position:absolute;left:28707;top:27876;width:9132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VEMUA&#10;AADbAAAADwAAAGRycy9kb3ducmV2LnhtbESPQWsCMRSE70L/Q3gFbzXrK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JUQ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C34800" w:rsidRPr="00946738" w:rsidRDefault="00C34800" w:rsidP="004262BB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cs="Microsoft JhengHei" w:hint="eastAsia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压铸</w:t>
                          </w:r>
                          <w:r>
                            <w:rPr>
                              <w:rFonts w:eastAsia="宋体" w:cs="Microsoft JhengHei"/>
                              <w:color w:val="000000"/>
                              <w:sz w:val="18"/>
                              <w:szCs w:val="18"/>
                              <w:lang w:eastAsia="zh-CN"/>
                            </w:rPr>
                            <w:t>报工</w:t>
                          </w:r>
                        </w:p>
                      </w:txbxContent>
                    </v:textbox>
                  </v:rect>
                  <v:oval id="橢圓 48" o:spid="_x0000_s1042" style="position:absolute;left:38249;top:37550;width:1517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C34800" w:rsidRDefault="00C34800" w:rsidP="004262B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044" type="#_x0000_t32" style="position:absolute;left:33273;top:23144;width:1;height:4730" o:connectortype="straight" strokecolor="black [3213]">
                    <v:stroke endarrow="block"/>
                  </v:shape>
                  <v:shape id="_x0000_s1047" type="#_x0000_t32" style="position:absolute;left:33165;top:33620;width:108;height:5372;flip:x" o:connectortype="straight" strokecolor="black [3213]">
                    <v:stroke endarrow="block"/>
                  </v:shape>
                  <v:oval id="橢圓 48" o:spid="_x0000_s1048" style="position:absolute;left:37922;top:49653;width:1511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rsUcYA&#10;AADbAAAADwAAAGRycy9kb3ducmV2LnhtbESPQWvCQBSE70L/w/IKvYjZWEF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rsU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262BB" w:rsidRPr="004262BB" w:rsidRDefault="004262BB" w:rsidP="004262BB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  <w:bookmarkEnd w:id="0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800" w:rsidRPr="003F0E3C" w:rsidRDefault="00C34800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D5E" w:rsidRPr="005A4D5E" w:rsidRDefault="00C34800" w:rsidP="00657D57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5A4D5E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工单开立流程，</w:t>
            </w:r>
            <w:r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开立的工单必须是倒扣料制或者备料档中有料件设定为倒扣料</w:t>
            </w:r>
            <w:r w:rsidR="002A1955"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，如压铸的铝液</w:t>
            </w:r>
            <w:r w:rsidR="005A4D5E"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，</w:t>
            </w:r>
          </w:p>
          <w:p w:rsidR="00C34800" w:rsidRPr="005A4D5E" w:rsidRDefault="00C34800" w:rsidP="00657D57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5A4D5E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通过一阶段调拨流程将料件调拨到生产线边仓。</w:t>
            </w:r>
            <w:r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如果工单备料档有料件不实行倒扣料制</w:t>
            </w:r>
            <w:r w:rsidR="002A1955"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  <w:r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，通过成套发料流程发料</w:t>
            </w:r>
            <w:r w:rsidR="002A1955" w:rsidRPr="005A4D5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。</w:t>
            </w:r>
          </w:p>
          <w:p w:rsidR="00C34800" w:rsidRPr="00164271" w:rsidRDefault="00C34800" w:rsidP="00164271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C34800" w:rsidRDefault="00C34800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使用倒扣料的工艺生产完成后，进行报工，报工时自动产生工单倒扣领料单的开立、确认和过账</w:t>
            </w:r>
          </w:p>
          <w:p w:rsidR="00C34800" w:rsidRPr="00577BF3" w:rsidRDefault="00C34800" w:rsidP="00577BF3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C34800" w:rsidRDefault="00C34800" w:rsidP="008557EA">
            <w:pPr>
              <w:pStyle w:val="a8"/>
              <w:numPr>
                <w:ilvl w:val="0"/>
                <w:numId w:val="9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t>倒扣领料单产生后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t>可透过asft314进行查询</w:t>
            </w:r>
            <w:r>
              <w:rPr>
                <w:rFonts w:ascii="宋体" w:eastAsia="宋体" w:hAnsi="宋体" w:cs="Microsoft JhengHei" w:hint="eastAsia"/>
                <w:color w:val="000000"/>
                <w:kern w:val="0"/>
                <w:szCs w:val="16"/>
                <w:lang w:eastAsia="zh-CN"/>
              </w:rPr>
              <w:t>，</w:t>
            </w:r>
            <w: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  <w:t>打印倒扣领料单</w:t>
            </w:r>
          </w:p>
          <w:p w:rsidR="00C34800" w:rsidRPr="00577BF3" w:rsidRDefault="00C34800" w:rsidP="00577BF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C34800" w:rsidRPr="00486D4C" w:rsidRDefault="00C34800" w:rsidP="005A6022">
            <w:pPr>
              <w:pStyle w:val="a8"/>
              <w:spacing w:line="240" w:lineRule="exact"/>
              <w:ind w:leftChars="0" w:left="360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7C426B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7C426B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ED24DD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</w:t>
      </w:r>
      <w:r w:rsidRPr="007C426B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0E9" w:rsidRDefault="004C10E9">
      <w:r>
        <w:separator/>
      </w:r>
    </w:p>
  </w:endnote>
  <w:endnote w:type="continuationSeparator" w:id="1">
    <w:p w:rsidR="004C10E9" w:rsidRDefault="004C10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0E9" w:rsidRDefault="004C10E9">
      <w:r>
        <w:separator/>
      </w:r>
    </w:p>
  </w:footnote>
  <w:footnote w:type="continuationSeparator" w:id="1">
    <w:p w:rsidR="004C10E9" w:rsidRDefault="004C10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51560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19A6388A"/>
    <w:multiLevelType w:val="hybridMultilevel"/>
    <w:tmpl w:val="14EE5A16"/>
    <w:lvl w:ilvl="0" w:tplc="79A8A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1E3A52"/>
    <w:multiLevelType w:val="hybridMultilevel"/>
    <w:tmpl w:val="F5D6C2C4"/>
    <w:lvl w:ilvl="0" w:tplc="BDC2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6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7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51A81"/>
    <w:rsid w:val="00060FCB"/>
    <w:rsid w:val="000652C2"/>
    <w:rsid w:val="00080694"/>
    <w:rsid w:val="00091610"/>
    <w:rsid w:val="00091FC9"/>
    <w:rsid w:val="000B2BFD"/>
    <w:rsid w:val="000E1AA1"/>
    <w:rsid w:val="000E4F8D"/>
    <w:rsid w:val="000E5F40"/>
    <w:rsid w:val="000F4440"/>
    <w:rsid w:val="00107A13"/>
    <w:rsid w:val="00116301"/>
    <w:rsid w:val="00124CE1"/>
    <w:rsid w:val="001325AE"/>
    <w:rsid w:val="00141FDA"/>
    <w:rsid w:val="0016382C"/>
    <w:rsid w:val="0016419F"/>
    <w:rsid w:val="00164271"/>
    <w:rsid w:val="001753A1"/>
    <w:rsid w:val="00194EF3"/>
    <w:rsid w:val="001A0E0A"/>
    <w:rsid w:val="001A5AF1"/>
    <w:rsid w:val="001C3AC3"/>
    <w:rsid w:val="001C4158"/>
    <w:rsid w:val="001C4DC1"/>
    <w:rsid w:val="001E5309"/>
    <w:rsid w:val="001F6B62"/>
    <w:rsid w:val="00231E44"/>
    <w:rsid w:val="00244540"/>
    <w:rsid w:val="00244A55"/>
    <w:rsid w:val="00257DBD"/>
    <w:rsid w:val="0027457F"/>
    <w:rsid w:val="002745DF"/>
    <w:rsid w:val="00284CA6"/>
    <w:rsid w:val="00290309"/>
    <w:rsid w:val="00294117"/>
    <w:rsid w:val="00295D46"/>
    <w:rsid w:val="002A1955"/>
    <w:rsid w:val="002A6F8D"/>
    <w:rsid w:val="002B6F5F"/>
    <w:rsid w:val="002C4A5C"/>
    <w:rsid w:val="002D1236"/>
    <w:rsid w:val="002E3C5E"/>
    <w:rsid w:val="002E5F5D"/>
    <w:rsid w:val="002F3E72"/>
    <w:rsid w:val="002F6000"/>
    <w:rsid w:val="00304F8E"/>
    <w:rsid w:val="00306288"/>
    <w:rsid w:val="00307D18"/>
    <w:rsid w:val="00315E11"/>
    <w:rsid w:val="003251FA"/>
    <w:rsid w:val="003320AF"/>
    <w:rsid w:val="003519A9"/>
    <w:rsid w:val="0035361A"/>
    <w:rsid w:val="00353E0B"/>
    <w:rsid w:val="0035486A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262BB"/>
    <w:rsid w:val="00432501"/>
    <w:rsid w:val="00461305"/>
    <w:rsid w:val="00464412"/>
    <w:rsid w:val="00486D4C"/>
    <w:rsid w:val="004A4EE2"/>
    <w:rsid w:val="004C10E9"/>
    <w:rsid w:val="004C77F6"/>
    <w:rsid w:val="004F33D0"/>
    <w:rsid w:val="004F60D5"/>
    <w:rsid w:val="0051560B"/>
    <w:rsid w:val="00521DDB"/>
    <w:rsid w:val="00522D43"/>
    <w:rsid w:val="005315CF"/>
    <w:rsid w:val="0054705F"/>
    <w:rsid w:val="00556051"/>
    <w:rsid w:val="00566C3B"/>
    <w:rsid w:val="00572F6E"/>
    <w:rsid w:val="00577BF3"/>
    <w:rsid w:val="005801CE"/>
    <w:rsid w:val="005A4D5E"/>
    <w:rsid w:val="005A6022"/>
    <w:rsid w:val="005E227B"/>
    <w:rsid w:val="005F10B3"/>
    <w:rsid w:val="005F3DED"/>
    <w:rsid w:val="00620A17"/>
    <w:rsid w:val="0062729C"/>
    <w:rsid w:val="006400E0"/>
    <w:rsid w:val="00641286"/>
    <w:rsid w:val="00651C50"/>
    <w:rsid w:val="006564FF"/>
    <w:rsid w:val="00661E08"/>
    <w:rsid w:val="00671136"/>
    <w:rsid w:val="0068790C"/>
    <w:rsid w:val="006B507C"/>
    <w:rsid w:val="006B73FB"/>
    <w:rsid w:val="006C6E53"/>
    <w:rsid w:val="006D27A1"/>
    <w:rsid w:val="006E4A39"/>
    <w:rsid w:val="006E6FA5"/>
    <w:rsid w:val="006F13CA"/>
    <w:rsid w:val="007064FC"/>
    <w:rsid w:val="007067B1"/>
    <w:rsid w:val="00725FA4"/>
    <w:rsid w:val="00731B07"/>
    <w:rsid w:val="00731C76"/>
    <w:rsid w:val="00733067"/>
    <w:rsid w:val="0073787F"/>
    <w:rsid w:val="00750514"/>
    <w:rsid w:val="007572F9"/>
    <w:rsid w:val="007618DB"/>
    <w:rsid w:val="007744D2"/>
    <w:rsid w:val="00786FAF"/>
    <w:rsid w:val="00790C07"/>
    <w:rsid w:val="007C426B"/>
    <w:rsid w:val="007E4080"/>
    <w:rsid w:val="00834731"/>
    <w:rsid w:val="00844690"/>
    <w:rsid w:val="00853DA0"/>
    <w:rsid w:val="008557EA"/>
    <w:rsid w:val="00863866"/>
    <w:rsid w:val="0086517B"/>
    <w:rsid w:val="008668FE"/>
    <w:rsid w:val="00866E72"/>
    <w:rsid w:val="008E087C"/>
    <w:rsid w:val="008E2205"/>
    <w:rsid w:val="008F3550"/>
    <w:rsid w:val="008F495C"/>
    <w:rsid w:val="00910EB9"/>
    <w:rsid w:val="00936A9A"/>
    <w:rsid w:val="0094146F"/>
    <w:rsid w:val="00946738"/>
    <w:rsid w:val="00951416"/>
    <w:rsid w:val="00957E52"/>
    <w:rsid w:val="00972EBC"/>
    <w:rsid w:val="00984E01"/>
    <w:rsid w:val="00997567"/>
    <w:rsid w:val="009B2EFF"/>
    <w:rsid w:val="009B42E4"/>
    <w:rsid w:val="009B6FCE"/>
    <w:rsid w:val="009D1DEC"/>
    <w:rsid w:val="009D452C"/>
    <w:rsid w:val="009F45CC"/>
    <w:rsid w:val="00A07F93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A59B1"/>
    <w:rsid w:val="00AB75D4"/>
    <w:rsid w:val="00AD02D7"/>
    <w:rsid w:val="00B00A5E"/>
    <w:rsid w:val="00B2278B"/>
    <w:rsid w:val="00B3280D"/>
    <w:rsid w:val="00B511A9"/>
    <w:rsid w:val="00B70F80"/>
    <w:rsid w:val="00B80CB2"/>
    <w:rsid w:val="00B93A4E"/>
    <w:rsid w:val="00B9425E"/>
    <w:rsid w:val="00BA67B8"/>
    <w:rsid w:val="00BA7180"/>
    <w:rsid w:val="00BA7D77"/>
    <w:rsid w:val="00BB6782"/>
    <w:rsid w:val="00BD436D"/>
    <w:rsid w:val="00BE6AC1"/>
    <w:rsid w:val="00BE6BCE"/>
    <w:rsid w:val="00BF0D08"/>
    <w:rsid w:val="00BF22C7"/>
    <w:rsid w:val="00C34800"/>
    <w:rsid w:val="00C51F17"/>
    <w:rsid w:val="00C770D8"/>
    <w:rsid w:val="00C9272F"/>
    <w:rsid w:val="00C930B6"/>
    <w:rsid w:val="00CA15CB"/>
    <w:rsid w:val="00CA3EFC"/>
    <w:rsid w:val="00CC0141"/>
    <w:rsid w:val="00CC376E"/>
    <w:rsid w:val="00CC61F2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75B54"/>
    <w:rsid w:val="00D84D6B"/>
    <w:rsid w:val="00DA3A08"/>
    <w:rsid w:val="00DB0F97"/>
    <w:rsid w:val="00DC5F80"/>
    <w:rsid w:val="00DD0FB3"/>
    <w:rsid w:val="00DE1839"/>
    <w:rsid w:val="00DE6197"/>
    <w:rsid w:val="00DE76F5"/>
    <w:rsid w:val="00E07965"/>
    <w:rsid w:val="00E13E45"/>
    <w:rsid w:val="00E226CD"/>
    <w:rsid w:val="00E35809"/>
    <w:rsid w:val="00E36FA6"/>
    <w:rsid w:val="00E37A08"/>
    <w:rsid w:val="00E5299B"/>
    <w:rsid w:val="00E57601"/>
    <w:rsid w:val="00E84A7C"/>
    <w:rsid w:val="00E930CF"/>
    <w:rsid w:val="00EB117C"/>
    <w:rsid w:val="00ED24DD"/>
    <w:rsid w:val="00EF0A8B"/>
    <w:rsid w:val="00F26E81"/>
    <w:rsid w:val="00F30764"/>
    <w:rsid w:val="00F349A1"/>
    <w:rsid w:val="00F54CD9"/>
    <w:rsid w:val="00F673F3"/>
    <w:rsid w:val="00F7235B"/>
    <w:rsid w:val="00F7351C"/>
    <w:rsid w:val="00FA717D"/>
    <w:rsid w:val="00FB54EB"/>
    <w:rsid w:val="00FB5E6B"/>
    <w:rsid w:val="00FD2933"/>
    <w:rsid w:val="00FE752C"/>
    <w:rsid w:val="00FF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  <o:colormenu v:ext="edit" strokecolor="none [3213]"/>
    </o:shapedefaults>
    <o:shapelayout v:ext="edit">
      <o:idmap v:ext="edit" data="1"/>
      <o:rules v:ext="edit">
        <o:r id="V:Rule2" type="connector" idref="#AutoShape 92"/>
        <o:r id="V:Rule7" type="connector" idref="#AutoShape 92"/>
        <o:r id="V:Rule8" type="connector" idref="#_x0000_s1047">
          <o:proxy start="" idref="#Rectangle 67" connectloc="2"/>
          <o:proxy end="" idref="#Rectangle 67" connectloc="0"/>
        </o:r>
        <o:r id="V:Rule9" type="connector" idref="#_x0000_s1044">
          <o:proxy start="" idref="#Rectangle 67" connectloc="2"/>
          <o:proxy end="" idref="#Rectangle 67" connectloc="0"/>
        </o:r>
        <o:r id="V:Rule10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32501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3250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32501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32501"/>
    <w:rPr>
      <w:szCs w:val="20"/>
    </w:rPr>
  </w:style>
  <w:style w:type="paragraph" w:styleId="a6">
    <w:name w:val="Body Text Indent"/>
    <w:basedOn w:val="a"/>
    <w:link w:val="Char"/>
    <w:rsid w:val="00432501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EA42-D195-4A2C-9EBD-BE721374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507</TotalTime>
  <Pages>1</Pages>
  <Words>237</Words>
  <Characters>162</Characters>
  <Application>Microsoft Office Word</Application>
  <DocSecurity>0</DocSecurity>
  <Lines>1</Lines>
  <Paragraphs>1</Paragraphs>
  <ScaleCrop>false</ScaleCrop>
  <Company>dsc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76</cp:revision>
  <cp:lastPrinted>2017-03-20T06:53:00Z</cp:lastPrinted>
  <dcterms:created xsi:type="dcterms:W3CDTF">2014-07-02T02:46:00Z</dcterms:created>
  <dcterms:modified xsi:type="dcterms:W3CDTF">2017-03-20T06:53:00Z</dcterms:modified>
</cp:coreProperties>
</file>