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C20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94649" w:rsidP="00DE711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08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3C2075" w:rsidP="008557EA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C2075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工单欠料补料流程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C20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3C2075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C20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C2075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C20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C2075">
              <w:rPr>
                <w:rFonts w:asciiTheme="minorHAnsi" w:eastAsia="宋体" w:hAnsiTheme="minorHAnsi"/>
                <w:szCs w:val="18"/>
                <w:lang w:eastAsia="zh-CN"/>
              </w:rPr>
              <w:t>T100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C20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B0C3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3C2075" w:rsidRPr="003C207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C20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00F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3C2075" w:rsidRPr="003C207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3C2075" w:rsidRPr="003C207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3C2075" w:rsidRPr="003C207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C20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3C2075" w:rsidP="00E930CF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3C2075">
              <w:rPr>
                <w:rFonts w:asciiTheme="minorEastAsia" w:eastAsia="宋体" w:hAnsiTheme="minorEastAsia" w:hint="eastAsia"/>
                <w:szCs w:val="18"/>
                <w:lang w:eastAsia="zh-CN"/>
              </w:rPr>
              <w:t>针对已发过料，未足套工单进行补料作业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410"/>
        <w:gridCol w:w="2410"/>
        <w:gridCol w:w="2401"/>
      </w:tblGrid>
      <w:tr w:rsidR="008668FE" w:rsidRPr="003F0E3C" w:rsidTr="008668F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3C2075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C20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3C2075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3C20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3C2075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C20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3C207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C20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8668FE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A100FC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A100FC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7" o:spid="_x0000_s1028" type="#_x0000_t114" style="position:absolute;left:3284;top:10336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/JqcEA&#10;AADbAAAADwAAAGRycy9kb3ducmV2LnhtbERPS4vCMBC+L/gfwgje1lQRV6tRRBEED7u+r0MztqXN&#10;pDTRdv/9ZkHwNh/fc+bL1pTiSbXLLSsY9CMQxInVOacKzqft5wSE88gaS8uk4JccLBedjznG2jZ8&#10;oOfRpyKEsItRQeZ9FUvpkowMur6tiAN3t7VBH2CdSl1jE8JNKYdRNJYGcw4NGVa0zigpjg+jYN8M&#10;xrfputhvrqPJ7lBE6WX4/aNUr9uuZiA8tf4tfrl3Osz/gv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fyan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685607" w:rsidRPr="00E51E9F" w:rsidRDefault="003C2075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收货单对应工单欠料明细表</w:t>
                          </w:r>
                        </w:p>
                        <w:p w:rsidR="008668FE" w:rsidRPr="00E51E9F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E51E9F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</w:t>
                          </w:r>
                          <w:r w:rsidRPr="00E51E9F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sfr</w:t>
                          </w:r>
                          <w:r w:rsidR="00685607" w:rsidRPr="00E51E9F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108</w:t>
                          </w:r>
                          <w:r w:rsidRPr="00E51E9F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rect id="Rectangle 67" o:spid="_x0000_s1029" style="position:absolute;left:3283;top:19311;width:9144;height: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Bm7sMA&#10;AADbAAAADwAAAGRycy9kb3ducmV2LnhtbERPTWvCQBC9C/0PyxR6qxtTsBpdRaSF9lDFKIq3MTtm&#10;Q7OzIbvV9N+7hYK3ebzPmc47W4sLtb5yrGDQT0AQF05XXCrYbd+fRyB8QNZYOyYFv+RhPnvoTTHT&#10;7sobuuShFDGEfYYKTAhNJqUvDFn0fdcQR+7sWoshwraUusVrDLe1TJNkKC1WHBsMNrQ0VHznP1bB&#10;V3oYnlLeV29msRp8vho+LtcvSj09dosJiEBduIv/3R86zh/D3y/x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Bm7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E51E9F" w:rsidRDefault="003C2075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工单欠料补料</w:t>
                          </w:r>
                        </w:p>
                        <w:p w:rsidR="008668FE" w:rsidRPr="00E51E9F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E51E9F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</w:t>
                          </w:r>
                          <w:r w:rsidR="00685607" w:rsidRPr="00E51E9F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3</w:t>
                          </w:r>
                          <w:r w:rsidRPr="00E51E9F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 id="流程圖: 文件 21" o:spid="_x0000_s1030" type="#_x0000_t114" style="position:absolute;left:3283;top:29197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++8UA&#10;AADbAAAADwAAAGRycy9kb3ducmV2LnhtbESPT2vCQBTE70K/w/IK3swmQURTVymWguDBf61eH9nX&#10;JCT7NmS3Jn57t1DwOMzMb5jlejCNuFHnKssKkigGQZxbXXGh4Ov8OZmDcB5ZY2OZFNzJwXr1Mlpi&#10;pm3PR7qdfCEChF2GCkrv20xKl5dk0EW2JQ7ej+0M+iC7QuoO+wA3jUzjeCYNVhwWSmxpU1Jen36N&#10;gl2fzK6LTb37uEzn22MdF9/p/qDU+HV4fwPhafDP8H97qxWkCfx9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lj77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8668FE" w:rsidRPr="00E51E9F" w:rsidRDefault="003C2075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发料单打印</w:t>
                          </w:r>
                        </w:p>
                        <w:p w:rsidR="008668FE" w:rsidRPr="00E51E9F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E51E9F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</w:t>
                          </w:r>
                          <w:r w:rsidRPr="00E51E9F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sfr310)</w:t>
                          </w:r>
                        </w:p>
                      </w:txbxContent>
                    </v:textbox>
                  </v:shape>
                  <v:rect id="Rectangle 67" o:spid="_x0000_s1031" style="position:absolute;left:3283;top:40788;width:9131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472A2" w:rsidRPr="00E51E9F" w:rsidRDefault="003C2075" w:rsidP="00F472A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工单欠料补料</w:t>
                          </w:r>
                        </w:p>
                        <w:p w:rsidR="008668FE" w:rsidRPr="00E51E9F" w:rsidRDefault="008668FE" w:rsidP="00F472A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E51E9F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</w:t>
                          </w:r>
                          <w:r w:rsidR="00E51E9F" w:rsidRPr="00E51E9F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3</w:t>
                          </w:r>
                          <w:r w:rsidRPr="00E51E9F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8668FE" w:rsidRPr="00E51E9F" w:rsidRDefault="003C2075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过账</w:t>
                          </w:r>
                          <w:r w:rsidRPr="003C2075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32" type="#_x0000_t119" style="position:absolute;left:34280;top:55668;width:8795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E51E9F" w:rsidRDefault="003C2075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bookmarkStart w:id="0" w:name="_GoBack"/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发料至现场</w:t>
                          </w:r>
                          <w:bookmarkEnd w:id="0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3" type="#_x0000_t32" style="position:absolute;left:7855;top:16740;width:1;height:257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hB8EAAADbAAAADwAAAGRycy9kb3ducmV2LnhtbESPwWrDMBBE74X+g9hCb40cu5jiRgkl&#10;EAi5xe0HLNLGcmOtjKXEyt9HhUCPw8y8YVab5AZxpSn0nhUsFwUIYu1Nz52Cn+/d2weIEJENDp5J&#10;wY0CbNbPTytsjJ/5SNc2diJDODSowMY4NlIGbclhWPiROHsnPzmMWU6dNBPOGe4GWRZFLR32nBcs&#10;jrS1pM/txSko7TK9735xrA5tOpentqu9npV6fUlfnyAipfgffrT3RkFVwt+X/AP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tqEHwQAAANsAAAAPAAAAAAAAAAAAAAAA&#10;AKECAABkcnMvZG93bnJldi54bWxQSwUGAAAAAAQABAD5AAAAjwMAAAAA&#10;" strokeweight=".5pt">
                    <v:stroke endarrow="block"/>
                  </v:shape>
                  <v:shape id="AutoShape 92" o:spid="_x0000_s1034" type="#_x0000_t32" style="position:absolute;left:7855;top:25071;width:0;height:41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Oc6M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L6A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TnOjAAAAA2wAAAA8AAAAAAAAAAAAAAAAA&#10;oQIAAGRycy9kb3ducmV2LnhtbFBLBQYAAAAABAAEAPkAAACOAwAAAAA=&#10;" strokeweight=".5pt">
                    <v:stroke endarrow="block"/>
                  </v:shape>
                  <v:shape id="AutoShape 92" o:spid="_x0000_s1035" type="#_x0000_t32" style="position:absolute;left:7848;top:35602;width:7;height:518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2nBMAAAADbAAAADwAAAGRycy9kb3ducmV2LnhtbESP0YrCMBRE3xf8h3CFfVtT61KkGkUE&#10;QXzb6gdcmmtTbW5KE238e7OwsI/DzJxh1ttoO/GkwbeOFcxnGQji2umWGwWX8+FrCcIHZI2dY1Lw&#10;Ig/bzeRjjaV2I//QswqNSBD2JSowIfSllL42ZNHPXE+cvKsbLIYkh0bqAccEt53Ms6yQFltOCwZ7&#10;2huq79XDKsjNPH4fbtgvTlW859eqKVw9KvU5jbsViEAx/If/2ketYFHA75f0A+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NpwTAAAAA2wAAAA8AAAAAAAAAAAAAAAAA&#10;oQIAAGRycy9kb3ducmV2LnhtbFBLBQYAAAAABAAEAPkAAACOAwAAAAA=&#10;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2" o:spid="_x0000_s1036" type="#_x0000_t33" style="position:absolute;left:16110;top:39308;width:10787;height:2731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1P0sYAAADbAAAADwAAAGRycy9kb3ducmV2LnhtbESP3WrCQBSE7wXfYTlCb0Q3Da1IdBUt&#10;LbT1ovXnAQ7ZYzaYPZtmV415+m6h4OUwM98w82VrK3GhxpeOFTyOExDEudMlFwoO+7fRFIQPyBor&#10;x6TgRh6Wi35vjpl2V97SZRcKESHsM1RgQqgzKX1uyKIfu5o4ekfXWAxRNoXUDV4j3FYyTZKJtFhy&#10;XDBY04uh/LQ7WwUf+2n3Ovn6WQfzueme5ff5lnZDpR4G7WoGIlAb7uH/9rtW8JTC35f4A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9T9LGAAAA2wAAAA8AAAAAAAAA&#10;AAAAAAAAoQIAAGRycy9kb3ducmV2LnhtbFBLBQYAAAAABAAEAPkAAACUAwAAAAA=&#10;" strokeweight=".5pt">
                    <v:stroke endarrow="block" joinstyle="round"/>
                  </v:shape>
                  <v:oval id="橢圓 44" o:spid="_x0000_s1037" style="position:absolute;left:11585;top:9550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47" o:spid="_x0000_s1038" style="position:absolute;left:11315;top:18806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48" o:spid="_x0000_s1039" style="position:absolute;left:11587;top:40363;width:1531;height:14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5" o:spid="_x0000_s1040" type="#_x0000_t112" style="position:absolute;left:2941;top:1468;width:990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S8UA&#10;AADbAAAADwAAAGRycy9kb3ducmV2LnhtbESPQWvCQBSE74X+h+UJvdWNCZUSXUMQC/XSohbp8ZF9&#10;ZoPZt2l2a+K/7wpCj8PMfMMsi9G24kK9bxwrmE0TEMSV0w3XCr4Ob8+vIHxA1tg6JgVX8lCsHh+W&#10;mGs38I4u+1CLCGGfowITQpdL6StDFv3UdcTRO7neYoiyr6XucYhw28o0SebSYsNxwWBHa0PVef9r&#10;FRw/f7bHQ9bSUG42p+9sTVtz/VDqaTKWCxCBxvAfvrfftYL0BW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MlL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CF3FB6" w:rsidRPr="00E51E9F" w:rsidRDefault="003C2075" w:rsidP="00CF3FB6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收货流程</w:t>
                          </w:r>
                        </w:p>
                        <w:p w:rsidR="000F19A8" w:rsidRDefault="000F19A8"/>
                      </w:txbxContent>
                    </v:textbox>
                  </v:shape>
                  <v:shape id="流程圖: 文件 29" o:spid="_x0000_s1041" type="#_x0000_t114" style="position:absolute;left:19103;top:9893;width:9138;height:68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y/cQA&#10;AADbAAAADwAAAGRycy9kb3ducmV2LnhtbESPT4vCMBTE78J+h/AW9qapZRGtRllcBMGD/3b1+mie&#10;bWnzUppo67c3guBxmJnfMLNFZypxo8YVlhUMBxEI4tTqgjMFf8dVfwzCeWSNlWVScCcHi/lHb4aJ&#10;ti3v6XbwmQgQdgkqyL2vEyldmpNBN7A1cfAutjHog2wyqRtsA9xUMo6ikTRYcFjIsaZlTml5uBoF&#10;m3Y4Ok+W5eb39D1e78so+4+3O6W+PrufKQhPnX+HX+21VhBP4P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gMv3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0F19A8" w:rsidRPr="00E51E9F" w:rsidRDefault="003C2075" w:rsidP="000F19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收货单对应工单欠料明细表</w:t>
                          </w:r>
                        </w:p>
                        <w:p w:rsidR="000F19A8" w:rsidRPr="00E51E9F" w:rsidRDefault="000F19A8" w:rsidP="000F19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E51E9F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(asfr108)</w:t>
                          </w:r>
                        </w:p>
                      </w:txbxContent>
                    </v:textbox>
                  </v:shape>
                  <v:shape id="流程圖: 文件 30" o:spid="_x0000_s1042" type="#_x0000_t114" style="position:absolute;left:34114;top:9897;width:9138;height:68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NvcMA&#10;AADbAAAADwAAAGRycy9kb3ducmV2LnhtbERPTWvCQBC9F/oflin0VjdqERtdRSKCkEMbtXodsmMS&#10;kp0N2W2S/vvuoeDx8b7X29E0oqfOVZYVTCcRCOLc6ooLBZfz4W0JwnlkjY1lUvBLDrab56c1xtoO&#10;nFF/8oUIIexiVFB638ZSurwkg25iW+LA3W1n0AfYFVJ3OIRw08hZFC2kwYpDQ4ktJSXl9enHKEiH&#10;6eL2kdTp/vq+PGZ1VHzPPr+Uen0ZdysQnkb/EP+7j1rBPKwP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MNvc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0F19A8" w:rsidRPr="00E51E9F" w:rsidRDefault="003C2075" w:rsidP="000F19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3C2075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收货单对应工单欠料明细表</w:t>
                          </w:r>
                        </w:p>
                        <w:p w:rsidR="000F19A8" w:rsidRPr="00E51E9F" w:rsidRDefault="000F19A8" w:rsidP="000F19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E51E9F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(asfr108)</w:t>
                          </w:r>
                        </w:p>
                      </w:txbxContent>
                    </v:textbox>
                  </v:shape>
                  <v:shape id="AutoShape 92" o:spid="_x0000_s1043" type="#_x0000_t32" style="position:absolute;left:7856;top:7183;width:38;height:315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85c8EAAADbAAAADwAAAGRycy9kb3ducmV2LnhtbESP0YrCMBRE3xf8h3AF39bUuopUo8iC&#10;IPu21Q+4NNem2tyUJmvj35sFwcdhZs4wm120rbhT7xvHCmbTDARx5XTDtYLz6fC5AuEDssbWMSl4&#10;kIfddvSxwUK7gX/pXoZaJAj7AhWYELpCSl8ZsuinriNO3sX1FkOSfS11j0OC21bmWbaUFhtOCwY7&#10;+jZU3co/qyA3s/h1uGI3/ynjLb+U9dJVg1KTcdyvQQSK4R1+tY9awXwB/1/SD5D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XzlzwQAAANsAAAAPAAAAAAAAAAAAAAAA&#10;AKECAABkcnMvZG93bnJldi54bWxQSwUGAAAAAAQABAD5AAAAjw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44" type="#_x0000_t34" style="position:absolute;left:14428;top:649;width:2710;height:1577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BaCMAAAADbAAAADwAAAGRycy9kb3ducmV2LnhtbERPTWsCMRC9F/wPYQRvNatCLVujFFGU&#10;etLWnqebcbN0M1k2Ubf++s5B8Ph437NF52t1oTZWgQ2Mhhko4iLYiksDX5/r51dQMSFbrAOTgT+K&#10;sJj3nmaY23DlPV0OqVQSwjFHAy6lJtc6Fo48xmFoiIU7hdZjEtiW2rZ4lXBf63GWvWiPFUuDw4aW&#10;jorfw9kbmJy/f07jEW9uH9Nltlt1x5sLR2MG/e79DVSiLj3Ed/fWik/Gyhf5AXr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wWgjAAAAA2wAAAA8AAAAAAAAAAAAAAAAA&#10;oQIAAGRycy9kb3ducmV2LnhtbFBLBQYAAAAABAAEAPkAAACOAwAAAAA=&#10;" strokeweight=".5pt">
                    <v:stroke endarrow="block" joinstyle="round"/>
                  </v:shape>
                  <v:shape id="AutoShape 92" o:spid="_x0000_s1045" type="#_x0000_t34" style="position:absolute;left:21932;top:-6855;width:2714;height:3078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z/k8MAAADbAAAADwAAAGRycy9kb3ducmV2LnhtbESPT2sCMRTE70K/Q3gFb5pVQetqlCIt&#10;Sj359/zcPDdLNy/LJurqp28Eocdh5jfDTOeNLcWVal84VtDrJiCIM6cLzhXsd9+dDxA+IGssHZOC&#10;O3mYz95aU0y1u/GGrtuQi1jCPkUFJoQqldJnhiz6rquIo3d2tcUQZZ1LXeMtlttS9pNkKC0WHBcM&#10;VrQwlP1uL1bB4HI8nfs9Xj5+Rotk/dUcHsYdlGq/N58TEIGa8B9+0SsduTE8v8Qf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8/5PDAAAA2wAAAA8AAAAAAAAAAAAA&#10;AAAAoQIAAGRycy9kb3ducmV2LnhtbFBLBQYAAAAABAAEAPkAAACRAwAAAAA=&#10;" strokeweight=".5pt">
                    <v:stroke endarrow="block" joinstyle="round"/>
                  </v:shape>
                </v:group>
              </w:pi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Default="003C2075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3C207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仓库人员收料后，将收料对应工单欠料明细表交给生管及制造人员</w:t>
            </w:r>
          </w:p>
          <w:p w:rsidR="008557EA" w:rsidRPr="008557EA" w:rsidRDefault="008557EA" w:rsidP="008557EA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557EA" w:rsidRDefault="003C2075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3C207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仓库将明细数据输入工单欠料补料作业，若收货的料件同时有多张工单欠料，而无法满足，则与生管确认哪些优先。</w:t>
            </w:r>
          </w:p>
          <w:p w:rsidR="008557EA" w:rsidRPr="008557EA" w:rsidRDefault="008557EA" w:rsidP="008557E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668FE" w:rsidRPr="00DE7110" w:rsidRDefault="003C2075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3C207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通知现场人员领料，并执行过账</w:t>
            </w:r>
          </w:p>
        </w:tc>
      </w:tr>
    </w:tbl>
    <w:p w:rsidR="00360001" w:rsidRPr="003F0E3C" w:rsidRDefault="003C207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3C2075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0B4" w:rsidRDefault="00AE10B4">
      <w:r>
        <w:separator/>
      </w:r>
    </w:p>
  </w:endnote>
  <w:endnote w:type="continuationSeparator" w:id="1">
    <w:p w:rsidR="00AE10B4" w:rsidRDefault="00AE1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00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0B4" w:rsidRDefault="00AE10B4">
      <w:r>
        <w:separator/>
      </w:r>
    </w:p>
  </w:footnote>
  <w:footnote w:type="continuationSeparator" w:id="1">
    <w:p w:rsidR="00AE10B4" w:rsidRDefault="00AE10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A100F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6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610"/>
    <w:rsid w:val="00091FC9"/>
    <w:rsid w:val="000E1AA1"/>
    <w:rsid w:val="000F19A8"/>
    <w:rsid w:val="00107A13"/>
    <w:rsid w:val="00116301"/>
    <w:rsid w:val="00124CE1"/>
    <w:rsid w:val="001325AE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E5309"/>
    <w:rsid w:val="001F6B62"/>
    <w:rsid w:val="00231E44"/>
    <w:rsid w:val="00244540"/>
    <w:rsid w:val="00244A55"/>
    <w:rsid w:val="00257DBD"/>
    <w:rsid w:val="002745DF"/>
    <w:rsid w:val="00284CA6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85C2B"/>
    <w:rsid w:val="003B21BD"/>
    <w:rsid w:val="003C1637"/>
    <w:rsid w:val="003C2075"/>
    <w:rsid w:val="003C2AAB"/>
    <w:rsid w:val="003E5655"/>
    <w:rsid w:val="003F0E3C"/>
    <w:rsid w:val="0042441F"/>
    <w:rsid w:val="00461305"/>
    <w:rsid w:val="00464412"/>
    <w:rsid w:val="004A4EE2"/>
    <w:rsid w:val="004C77F6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71136"/>
    <w:rsid w:val="00685607"/>
    <w:rsid w:val="0068790C"/>
    <w:rsid w:val="006B507C"/>
    <w:rsid w:val="006B73FB"/>
    <w:rsid w:val="006C6E53"/>
    <w:rsid w:val="006E4A39"/>
    <w:rsid w:val="006E6FA5"/>
    <w:rsid w:val="007067B1"/>
    <w:rsid w:val="00725FA4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7B0C3F"/>
    <w:rsid w:val="00844690"/>
    <w:rsid w:val="00853DA0"/>
    <w:rsid w:val="008557EA"/>
    <w:rsid w:val="00863866"/>
    <w:rsid w:val="008668FE"/>
    <w:rsid w:val="008E2205"/>
    <w:rsid w:val="008F3550"/>
    <w:rsid w:val="008F495C"/>
    <w:rsid w:val="00910EB9"/>
    <w:rsid w:val="00936A9A"/>
    <w:rsid w:val="0094146F"/>
    <w:rsid w:val="00941E3F"/>
    <w:rsid w:val="00984E01"/>
    <w:rsid w:val="00994649"/>
    <w:rsid w:val="00997567"/>
    <w:rsid w:val="009B2EFF"/>
    <w:rsid w:val="009B6FCE"/>
    <w:rsid w:val="009D1DEC"/>
    <w:rsid w:val="009D452C"/>
    <w:rsid w:val="009F45CC"/>
    <w:rsid w:val="00A100FC"/>
    <w:rsid w:val="00A35A71"/>
    <w:rsid w:val="00A3737D"/>
    <w:rsid w:val="00A4050E"/>
    <w:rsid w:val="00A447C8"/>
    <w:rsid w:val="00A66366"/>
    <w:rsid w:val="00A6648E"/>
    <w:rsid w:val="00A72A89"/>
    <w:rsid w:val="00A77813"/>
    <w:rsid w:val="00A85576"/>
    <w:rsid w:val="00AB75D4"/>
    <w:rsid w:val="00AD02D7"/>
    <w:rsid w:val="00AE10B4"/>
    <w:rsid w:val="00B00A5E"/>
    <w:rsid w:val="00B2278B"/>
    <w:rsid w:val="00B3280D"/>
    <w:rsid w:val="00B80CB2"/>
    <w:rsid w:val="00B93A4E"/>
    <w:rsid w:val="00B9425E"/>
    <w:rsid w:val="00BA7180"/>
    <w:rsid w:val="00BA7D77"/>
    <w:rsid w:val="00BD436D"/>
    <w:rsid w:val="00BF0D08"/>
    <w:rsid w:val="00BF22C7"/>
    <w:rsid w:val="00C16D22"/>
    <w:rsid w:val="00C51F17"/>
    <w:rsid w:val="00CA15CB"/>
    <w:rsid w:val="00CA3EFC"/>
    <w:rsid w:val="00CC376E"/>
    <w:rsid w:val="00CC61F2"/>
    <w:rsid w:val="00CD24DC"/>
    <w:rsid w:val="00CE72E2"/>
    <w:rsid w:val="00CF3FB6"/>
    <w:rsid w:val="00D020E3"/>
    <w:rsid w:val="00D0233B"/>
    <w:rsid w:val="00D15634"/>
    <w:rsid w:val="00D324BF"/>
    <w:rsid w:val="00D35778"/>
    <w:rsid w:val="00D46916"/>
    <w:rsid w:val="00D46972"/>
    <w:rsid w:val="00D57F60"/>
    <w:rsid w:val="00D73C2F"/>
    <w:rsid w:val="00D75B54"/>
    <w:rsid w:val="00DA3A08"/>
    <w:rsid w:val="00DB0F97"/>
    <w:rsid w:val="00DC5F80"/>
    <w:rsid w:val="00DD0FB3"/>
    <w:rsid w:val="00DE1839"/>
    <w:rsid w:val="00DE6197"/>
    <w:rsid w:val="00DE7110"/>
    <w:rsid w:val="00DE76F5"/>
    <w:rsid w:val="00E07965"/>
    <w:rsid w:val="00E226CD"/>
    <w:rsid w:val="00E35809"/>
    <w:rsid w:val="00E37A08"/>
    <w:rsid w:val="00E51E9F"/>
    <w:rsid w:val="00E5299B"/>
    <w:rsid w:val="00E57601"/>
    <w:rsid w:val="00E84A7C"/>
    <w:rsid w:val="00E930CF"/>
    <w:rsid w:val="00EB117C"/>
    <w:rsid w:val="00EF0A8B"/>
    <w:rsid w:val="00F26E81"/>
    <w:rsid w:val="00F30764"/>
    <w:rsid w:val="00F349A1"/>
    <w:rsid w:val="00F472A2"/>
    <w:rsid w:val="00F673F3"/>
    <w:rsid w:val="00F7235B"/>
    <w:rsid w:val="00F7351C"/>
    <w:rsid w:val="00FA717D"/>
    <w:rsid w:val="00FB54EB"/>
    <w:rsid w:val="00FB5E6B"/>
    <w:rsid w:val="00FC2411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" type="connector" idref="#AutoShape 92"/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A100FC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00F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A100F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A100FC"/>
    <w:rPr>
      <w:szCs w:val="20"/>
    </w:rPr>
  </w:style>
  <w:style w:type="paragraph" w:styleId="a6">
    <w:name w:val="Body Text Indent"/>
    <w:basedOn w:val="a"/>
    <w:link w:val="Char"/>
    <w:rsid w:val="00A100FC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2AB83-7A11-408F-86F2-3B3EA998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>dsc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2</cp:revision>
  <cp:lastPrinted>2014-06-20T01:56:00Z</cp:lastPrinted>
  <dcterms:created xsi:type="dcterms:W3CDTF">2017-02-20T08:06:00Z</dcterms:created>
  <dcterms:modified xsi:type="dcterms:W3CDTF">2017-02-20T08:06:00Z</dcterms:modified>
</cp:coreProperties>
</file>