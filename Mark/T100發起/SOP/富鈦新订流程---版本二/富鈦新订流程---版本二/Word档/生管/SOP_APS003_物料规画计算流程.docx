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0000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000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B85034" w:rsidRDefault="00E00000" w:rsidP="00B850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E00000">
              <w:rPr>
                <w:rFonts w:asciiTheme="minorHAnsi" w:eastAsia="SimSun" w:hAnsiTheme="minorHAnsi"/>
                <w:szCs w:val="18"/>
                <w:lang w:eastAsia="zh-CN"/>
              </w:rPr>
              <w:t>ASP00</w:t>
            </w:r>
            <w:r w:rsidR="00B85034">
              <w:rPr>
                <w:rFonts w:asciiTheme="minorHAnsi" w:eastAsiaTheme="minorEastAsia" w:hAnsiTheme="minorHAnsi" w:hint="eastAsia"/>
                <w:szCs w:val="18"/>
              </w:rPr>
              <w:t>3</w:t>
            </w:r>
            <w:bookmarkStart w:id="0" w:name="_GoBack"/>
            <w:bookmarkEnd w:id="0"/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E00000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E00000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物料规画计算流程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0000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000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42193" w:rsidP="00D67834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="宋体" w:eastAsia="宋体" w:hAnsi="宋体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0000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000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00000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E00000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0000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000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42193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="宋体" w:eastAsia="宋体" w:hAnsi="宋体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0000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000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169B2" w:rsidRDefault="003169B2" w:rsidP="00D46972">
            <w:pPr>
              <w:jc w:val="center"/>
              <w:rPr>
                <w:rFonts w:asciiTheme="minorHAnsi" w:eastAsia="宋体" w:hAnsiTheme="minorHAnsi"/>
                <w:szCs w:val="18"/>
              </w:rPr>
            </w:pPr>
            <w:r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>
              <w:rPr>
                <w:rFonts w:ascii="宋体" w:eastAsia="宋体" w:hAnsi="宋体" w:hint="eastAsia"/>
                <w:szCs w:val="18"/>
                <w:lang w:eastAsia="zh-CN"/>
              </w:rPr>
              <w:t>7</w:t>
            </w:r>
            <w:r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>
              <w:rPr>
                <w:rFonts w:ascii="宋体" w:eastAsia="宋体" w:hAnsi="宋体" w:hint="eastAsia"/>
                <w:szCs w:val="18"/>
                <w:lang w:eastAsia="zh-CN"/>
              </w:rPr>
              <w:t>3</w:t>
            </w:r>
            <w:r w:rsidR="00E00000" w:rsidRPr="00E00000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 w:rsidR="00E95D49">
              <w:rPr>
                <w:rFonts w:ascii="宋体" w:eastAsia="宋体" w:hAnsi="宋体" w:hint="eastAsia"/>
                <w:szCs w:val="18"/>
                <w:lang w:eastAsia="zh-CN"/>
              </w:rPr>
              <w:t>17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0000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000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835C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202C6B" w:rsidRPr="00202C6B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E00000" w:rsidRPr="00E00000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202C6B" w:rsidRPr="00202C6B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00000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000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E00000" w:rsidP="00D46972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E00000">
              <w:rPr>
                <w:rFonts w:asciiTheme="minorEastAsia" w:eastAsia="SimSun" w:hAnsiTheme="minorEastAsia" w:hint="eastAsia"/>
                <w:szCs w:val="18"/>
                <w:lang w:eastAsia="zh-CN"/>
              </w:rPr>
              <w:t>计算主需求排程。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700"/>
        <w:gridCol w:w="2530"/>
        <w:gridCol w:w="2401"/>
      </w:tblGrid>
      <w:tr w:rsidR="00FE659C" w:rsidRPr="003F0E3C" w:rsidTr="00FE659C">
        <w:trPr>
          <w:trHeight w:val="34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659C" w:rsidRPr="003F0E3C" w:rsidRDefault="00E00000" w:rsidP="008110D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00000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物控</w:t>
            </w:r>
            <w:r w:rsidRPr="00E00000">
              <w:rPr>
                <w:rFonts w:asciiTheme="minorEastAsia" w:eastAsia="SimSun" w:hAnsiTheme="minorEastAsia"/>
                <w:b/>
                <w:bCs/>
                <w:lang w:eastAsia="zh-CN"/>
              </w:rPr>
              <w:t>/</w:t>
            </w:r>
            <w:r w:rsidRPr="00E00000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659C" w:rsidRPr="003F0E3C" w:rsidRDefault="00E00000" w:rsidP="00FE659C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00000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采购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659C" w:rsidRPr="003F0E3C" w:rsidRDefault="00E00000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00000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E659C" w:rsidRPr="003F0E3C" w:rsidTr="00FE659C">
        <w:trPr>
          <w:trHeight w:val="12326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59C" w:rsidRPr="003F0E3C" w:rsidRDefault="008835C9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8835C9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26" editas="canvas" style="position:absolute;left:0;text-align:left;margin-left:-2.8pt;margin-top:-.1pt;width:359.4pt;height:610pt;z-index:25167001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;mso-wrap-style:square">
                    <v:fill o:detectmouseclick="t"/>
                    <v:path o:connecttype="none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28" type="#_x0000_t114" style="position:absolute;left:1094;top:44370;width:9119;height:6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23Mb4A&#10;AADbAAAADwAAAGRycy9kb3ducmV2LnhtbESPwQrCMBBE74L/EFbwpqkiRapRRBQ9ahW8rs3aFptN&#10;aaLWvzeC4HGYmTfMfNmaSjypcaVlBaNhBII4s7rkXMH5tB1MQTiPrLGyTAre5GC56HbmmGj74iM9&#10;U5+LAGGXoILC+zqR0mUFGXRDWxMH72Ybgz7IJpe6wVeAm0qOoyiWBksOCwXWtC4ou6cPo2A8zQ4X&#10;PZHH3SbenVY5pVdzXivV77WrGQhPrf+Hf+29VjCJ4fsl/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dtzG+AAAA2wAAAA8AAAAAAAAAAAAAAAAAmAIAAGRycy9kb3ducmV2&#10;LnhtbFBLBQYAAAAABAAEAPUAAACDAwAAAAA=&#10;" strokeweight=".5pt">
                    <v:shadow on="t" color="black" opacity="26214f" origin="-.5,-.5" offset=".74836mm,.74836mm"/>
                    <v:textbox inset="1mm,,1mm">
                      <w:txbxContent>
                        <w:p w:rsidR="00577A61" w:rsidRDefault="00E00000" w:rsidP="00577A6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Microsoft JhengHei" w:eastAsia="SimSun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请采购变更建议表</w:t>
                          </w:r>
                          <w:r w:rsidRPr="00E00000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(apsr640)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63" o:spid="_x0000_s1029" type="#_x0000_t112" style="position:absolute;left:3304;top:13429;width:1085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9NZMMA&#10;AADbAAAADwAAAGRycy9kb3ducmV2LnhtbESPQYvCMBSE7wv+h/AEb2uqBVmqUUQU9OKyKuLx0Tyb&#10;YvNSm2jrvzcLC3scZuYbZrbobCWe1PjSsYLRMAFBnDtdcqHgdNx8foHwAVlj5ZgUvMjDYt77mGGm&#10;Xcs/9DyEQkQI+wwVmBDqTEqfG7Loh64mjt7VNRZDlE0hdYNthNtKjpNkIi2WHBcM1rQylN8OD6vg&#10;/H3fnY9pRe1yvb5e0hXtzGuv1KDfLacgAnXhP/zX3moFkxR+v8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9NZM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FE659C" w:rsidRPr="004E33FC" w:rsidRDefault="00E00000" w:rsidP="004E33FC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="Calibri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E00000">
                            <w:rPr>
                              <w:rFonts w:ascii="Calibri" w:eastAsia="SimSu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MDS</w:t>
                          </w:r>
                          <w:r w:rsidRPr="00E00000">
                            <w:rPr>
                              <w:rFonts w:ascii="Calibri" w:eastAsia="SimSu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rect id="_x0000_s1031" style="position:absolute;left:18878;top:4109;width:10496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+dusQA&#10;AADbAAAADwAAAGRycy9kb3ducmV2LnhtbESPQWsCMRSE70L/Q3iCN826BS2rUURaqActWlF6e908&#10;N0s3L8sm6vrvjVDwOMzMN8x03tpKXKjxpWMFw0ECgjh3uuRCwf77o/8GwgdkjZVjUnAjD/PZS2eK&#10;mXZX3tJlFwoRIewzVGBCqDMpfW7Ioh+4mjh6J9dYDFE2hdQNXiPcVjJNkpG0WHJcMFjT0lD+tztb&#10;Bev0OPpN+VC+m8VmuBob/ll+vSrV67aLCYhAbXiG/9ufWkE6h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nbr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E00000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版本维护作业</w:t>
                          </w:r>
                        </w:p>
                        <w:p w:rsidR="00FE659C" w:rsidRDefault="00E00000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(apsi002)</w:t>
                          </w:r>
                        </w:p>
                      </w:txbxContent>
                    </v:textbox>
                  </v:rect>
                  <v:rect id="_x0000_s1032" style="position:absolute;left:11605;top:34966;width:10496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JyMIA&#10;AADbAAAADwAAAGRycy9kb3ducmV2LnhtbERPz2vCMBS+C/4P4QneNLWCjs4oUiboYZN1Y2O3t+at&#10;KWteShNr998vB8Hjx/d7sxtsI3rqfO1YwWKegCAuna65UvD+dpg9gPABWWPjmBT8kYfddjzaYKbd&#10;lV+pL0IlYgj7DBWYENpMSl8asujnriWO3I/rLIYIu0rqDq8x3DYyTZKVtFhzbDDYUm6o/C0uVsFz&#10;+rn6TvmjfjL7l8VpbfgrPy+Vmk6G/SOIQEO4i2/uo1aQxrHxS/w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0AnI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E00000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Calibri" w:eastAsia="SimSun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产生工单作业</w:t>
                          </w:r>
                        </w:p>
                        <w:p w:rsidR="00FE659C" w:rsidRDefault="00E00000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(apsp620)</w:t>
                          </w:r>
                        </w:p>
                      </w:txbxContent>
                    </v:textbox>
                  </v:rect>
                  <v:rect id="_x0000_s1033" style="position:absolute;top:34972;width:10490;height:5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sU8UA&#10;AADbAAAADwAAAGRycy9kb3ducmV2LnhtbESPQWsCMRSE7wX/Q3iCN826grZbo4go6MGW2qL09rp5&#10;3SxuXpZN1PXfN4LQ4zAz3zDTeWsrcaHGl44VDAcJCOLc6ZILBV+f6/4zCB+QNVaOScGNPMxnnacp&#10;Ztpd+YMu+1CICGGfoQITQp1J6XNDFv3A1cTR+3WNxRBlU0jd4DXCbSXTJBlLiyXHBYM1LQ3lp/3Z&#10;Ktilx/FPyodyZRZvw+3E8PfyfaRUr9suXkEEasN/+NHeaAXpC9y/x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KxT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E00000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Calibri" w:eastAsia="SimSun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产生请购单作业</w:t>
                          </w:r>
                        </w:p>
                        <w:p w:rsidR="00FE659C" w:rsidRDefault="00E00000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(apsp600)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34" type="#_x0000_t34" style="position:absolute;left:12269;top:12068;width:4851;height:1888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T6t8cAAADbAAAADwAAAGRycy9kb3ducmV2LnhtbESPQWsCMRSE74L/ITyhN81aS5GtUUSw&#10;tsVaqkU9PjbP3cXNy7JJ19hf3xQKHoeZ+YaZzIKpREuNKy0rGA4SEMSZ1SXnCr52y/4YhPPIGivL&#10;pOBKDmbTbmeCqbYX/qR263MRIexSVFB4X6dSuqwgg25ga+LonWxj0EfZ5FI3eIlwU8n7JHmUBkuO&#10;CwXWtCgoO2+/jYJNWIT97v3w/HrYHOvV27rdVz8fSt31wvwJhKfgb+H/9otWMHqAvy/xB8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JPq3xwAAANsAAAAPAAAAAAAA&#10;AAAAAAAAAKECAABkcnMvZG93bnJldi54bWxQSwUGAAAAAAQABAD5AAAAlQMAAAAA&#10;" strokeweight=".5pt">
                    <v:stroke endarrow="block" joinstyle="round"/>
                  </v:shape>
                  <v:shape id="AutoShape 92" o:spid="_x0000_s1035" type="#_x0000_t34" style="position:absolute;left:18084;top:17881;width:4850;height:726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hfLMcAAADbAAAADwAAAGRycy9kb3ducmV2LnhtbESPQWsCMRSE74L/ITyhN81aaZGtUUSw&#10;tsVaqkU9PjbP3cXNy7JJ19hf3xQKHoeZ+YaZzIKpREuNKy0rGA4SEMSZ1SXnCr52y/4YhPPIGivL&#10;pOBKDmbTbmeCqbYX/qR263MRIexSVFB4X6dSuqwgg25ga+LonWxj0EfZ5FI3eIlwU8n7JHmUBkuO&#10;CwXWtCgoO2+/jYJNWIT97v3w/HrYHOvV27rdVz8fSt31wvwJhKfgb+H/9otWMHqAvy/xB8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aF8sxwAAANsAAAAPAAAAAAAA&#10;AAAAAAAAAKECAABkcnMvZG93bnJldi54bWxQSwUGAAAAAAQABAD5AAAAlQMAAAAA&#10;" strokeweight=".5pt">
                    <v:stroke endarrow="block" joinstyle="round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6" type="#_x0000_t32" style="position:absolute;left:24126;top:9761;width:13;height:3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PCO8IAAADbAAAADwAAAGRycy9kb3ducmV2LnhtbERPz2vCMBS+C/4P4QnebKqD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PCO8IAAADbAAAADwAAAAAAAAAAAAAA&#10;AAChAgAAZHJzL2Rvd25yZXYueG1sUEsFBgAAAAAEAAQA+QAAAJADAAAAAA==&#10;" strokeweight=".5pt">
                    <v:stroke endarrow="block"/>
                  </v:shape>
                  <v:oval id="橢圓 21" o:spid="_x0000_s1037" style="position:absolute;left:28035;top:3601;width:1531;height:1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ri+MYA&#10;AADbAAAADwAAAGRycy9kb3ducmV2LnhtbESPT2vCQBTE7wW/w/KEXopu9CASXSVYCz0UqX+w7e01&#10;+8yGZN+G7Dam375bEDwOM/MbZrnubS06an3pWMFknIAgzp0uuVBwOr6M5iB8QNZYOyYFv+RhvRo8&#10;LDHV7sp76g6hEBHCPkUFJoQmldLnhiz6sWuIo3dxrcUQZVtI3eI1wm0tp0kykxZLjgsGG9oYyqvD&#10;j1Wgd/W2e/v+ev88d/hsyo+tfsoqpR6HfbYAEagP9/Ct/aoVTCfw/yX+AL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ri+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E659C" w:rsidRDefault="00E00000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23" o:spid="_x0000_s1038" style="position:absolute;left:29375;top:11988;width:1517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E659C" w:rsidRDefault="00E00000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rect id="_x0000_s1039" style="position:absolute;left:3175;top:3222;width:10490;height:7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TE8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K6P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5MT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E00000" w:rsidP="004F3440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供需限制条件设置作业</w:t>
                          </w:r>
                        </w:p>
                        <w:p w:rsidR="00FE659C" w:rsidRDefault="00E00000" w:rsidP="004F3440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(apsi003)</w:t>
                          </w:r>
                        </w:p>
                      </w:txbxContent>
                    </v:textbox>
                  </v:rect>
                  <v:rect id="_x0000_s1040" style="position:absolute;left:427;top:54363;width:10484;height:7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gbsMA&#10;AADbAAAADwAAAGRycy9kb3ducmV2LnhtbERPz2vCMBS+C/sfwht4m6l1OOmMUoqCO2wyFcXbW/PW&#10;lDUvpYna/ffLYeDx4/s9X/a2EVfqfO1YwXiUgCAuna65UnDYr59mIHxA1tg4JgW/5GG5eBjMMdPu&#10;xp903YVKxBD2GSowIbSZlL40ZNGPXEscuW/XWQwRdpXUHd5iuG1kmiRTabHm2GCwpcJQ+bO7WAXv&#10;6Wn6lfKxXpn8Y/z2YvhcbCdKDR/7/BVEoD7cxf/ujVbwHNfH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gbs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E00000" w:rsidP="00F056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请购变更整批调整作业</w:t>
                          </w:r>
                        </w:p>
                        <w:p w:rsidR="00FE659C" w:rsidRDefault="00E00000" w:rsidP="00F056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(apsp650)</w:t>
                          </w:r>
                        </w:p>
                      </w:txbxContent>
                    </v:textbox>
                  </v:rect>
                  <v:rect id="_x0000_s1041" style="position:absolute;left:32593;top:54355;width:10478;height:7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E00000" w:rsidP="00F056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采购变更整批调整作业</w:t>
                          </w:r>
                        </w:p>
                        <w:p w:rsidR="00FE659C" w:rsidRDefault="00E00000" w:rsidP="00F056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(apsp640)</w:t>
                          </w:r>
                        </w:p>
                      </w:txbxContent>
                    </v:textbox>
                  </v:rect>
                  <v:rect id="_x0000_s1042" style="position:absolute;left:11630;top:54363;width:10471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bgs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bwnML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9uC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E00000" w:rsidP="00F056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工单变更整批调整作业</w:t>
                          </w:r>
                        </w:p>
                        <w:p w:rsidR="00FE659C" w:rsidRDefault="00E00000" w:rsidP="00F056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(apsp640)</w:t>
                          </w:r>
                        </w:p>
                      </w:txbxContent>
                    </v:textbox>
                  </v:rect>
                  <v:shape id="AutoShape 92" o:spid="_x0000_s1043" type="#_x0000_t32" style="position:absolute;left:13665;top:6935;width:5213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34c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DGH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8d+HAAAAA2wAAAA8AAAAAAAAAAAAAAAAA&#10;oQIAAGRycy9kb3ducmV2LnhtbFBLBQYAAAAABAAEAPkAAACOAwAAAAA=&#10;" strokeweight=".5pt">
                    <v:stroke endarrow="block"/>
                  </v:shape>
                  <v:shape id="AutoShape 92" o:spid="_x0000_s1044" type="#_x0000_t32" style="position:absolute;left:14159;top:16258;width:4554;height: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vlcAAAADbAAAADwAAAGRycy9kb3ducmV2LnhtbESP0YrCMBRE3xf8h3CFfVtTu0WWrlFE&#10;EMQ3qx9waa5NtbkpTbTx742wsI/DzJxhlutoO/GgwbeOFcxnGQji2umWGwXn0+7rB4QPyBo7x6Tg&#10;SR7Wq8nHEkvtRj7SowqNSBD2JSowIfSllL42ZNHPXE+cvIsbLIYkh0bqAccEt53Ms2whLbacFgz2&#10;tDVU36q7VZCbeSx2V+y/D1W85ZeqWbh6VOpzGje/IALF8B/+a++1gq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V75XAAAAA2wAAAA8AAAAAAAAAAAAAAAAA&#10;oQIAAGRycy9kb3ducmV2LnhtbFBLBQYAAAAABAAEAPkAAACOAwAAAAA=&#10;" strokeweight=".5pt">
                    <v:stroke endarrow="block"/>
                  </v:shape>
                  <v:shape id="AutoShape 92" o:spid="_x0000_s1045" type="#_x0000_t32" style="position:absolute;left:5245;top:29572;width:5;height:54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lKDsEAAADbAAAADwAAAGRycy9kb3ducmV2LnhtbESP0YrCMBRE3xf8h3AF39bU6opUo8iC&#10;IPtm1w+4NNem2tyUJmvj328EwcdhZs4wm120rbhT7xvHCmbTDARx5XTDtYLz7+FzBcIHZI2tY1Lw&#10;IA+77ehjg4V2A5/oXoZaJAj7AhWYELpCSl8ZsuinriNO3sX1FkOSfS11j0OC21bmWbaUFhtOCwY7&#10;+jZU3co/qyA3s7g4XLGb/5Txll/KeumqQanJOO7XIALF8A6/2ketYPEFzy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WUoOwQAAANsAAAAPAAAAAAAAAAAAAAAA&#10;AKECAABkcnMvZG93bnJldi54bWxQSwUGAAAAAAQABAD5AAAAjwMAAAAA&#10;" strokeweight=".5pt">
                    <v:stroke endarrow="block"/>
                  </v:shape>
                  <v:shape id="AutoShape 92" o:spid="_x0000_s1046" type="#_x0000_t34" style="position:absolute;left:18551;top:24675;width:24890;height:137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j0IcIAAADbAAAADwAAAGRycy9kb3ducmV2LnhtbESPQWsCMRSE74X+h/AK3mrWRUW2RhGh&#10;2osHtYceH5vnZum+lyVJdfvvm4LgcZiZb5jleuBOXSnE1ouBybgARVJ720pj4PP8/roAFROKxc4L&#10;GfilCOvV89MSK+tvcqTrKTUqQyRWaMCl1Fdax9oRYxz7niR7Fx8YU5ah0TbgLcO502VRzDVjK3nB&#10;YU9bR/X36YcN8H7YXgq7301dOE/5ixeH0tXGjF6GzRuoREN6hO/tD2ugnMH/l/wD9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j0IcIAAADbAAAADwAAAAAAAAAAAAAA&#10;AAChAgAAZHJzL2Rvd25yZXYueG1sUEsFBgAAAAAEAAQA+QAAAJADAAAAAA==&#10;" adj="19946" strokeweight=".5pt">
                    <v:stroke endarrow="block" joinstyle="round"/>
                  </v:shape>
                  <v:shape id="AutoShape 66" o:spid="_x0000_s1047" type="#_x0000_t114" style="position:absolute;left:681;top:23938;width:9138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JSkb4A&#10;AADbAAAADwAAAGRycy9kb3ducmV2LnhtbESPwQrCMBBE74L/EFbwpqkiRapRRBQ9ahW8rs3aFptN&#10;aaLWvzeC4HGYeTPMfNmaSjypcaVlBaNhBII4s7rkXMH5tB1MQTiPrLGyTAre5GC56HbmmGj74iM9&#10;U5+LUMIuQQWF93UipcsKMuiGtiYO3s02Bn2QTS51g69Qbio5jqJYGiw5LBRY07qg7J4+jILxNDtc&#10;9EQed5t4d1rllF7Nea1Uv9euZiA8tf4f/tF7HbgYvl/CD5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wCUpG+AAAA2wAAAA8AAAAAAAAAAAAAAAAAmAIAAGRycy9kb3ducmV2&#10;LnhtbFBLBQYAAAAABAAEAPUAAACDAwAAAAA=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E00000" w:rsidP="00FE659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Microsoft JhengHei" w:eastAsia="SimSun" w:hAnsi="Microsoft JhengHe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请购开立建议表</w:t>
                          </w:r>
                          <w:r w:rsidRPr="00E00000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(apsr600)</w:t>
                          </w:r>
                        </w:p>
                      </w:txbxContent>
                    </v:textbox>
                  </v:shape>
                  <v:shape id="AutoShape 66" o:spid="_x0000_s1048" type="#_x0000_t114" style="position:absolute;left:12312;top:23937;width:9131;height:6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JcOL8A&#10;AADbAAAADwAAAGRycy9kb3ducmV2LnhtbESPzQrCMBCE74LvEFbwpqk/iFSjiCh61Cp4XZu1LTab&#10;0kStb28EweMwM98w82VjSvGk2hWWFQz6EQji1OqCMwXn07Y3BeE8ssbSMil4k4Plot2aY6zti4/0&#10;THwmAoRdjApy76tYSpfmZND1bUUcvJutDfog60zqGl8Bbko5jKKJNFhwWMixonVO6T15GAXDaXq4&#10;6LE87jaT3WmVUXI157VS3U6zmoHw1Ph/+NfeawWjA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Mlw4vwAAANsAAAAPAAAAAAAAAAAAAAAAAJgCAABkcnMvZG93bnJl&#10;di54bWxQSwUGAAAAAAQABAD1AAAAhAMAAAAA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E00000" w:rsidP="00FE659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Microsoft JhengHei" w:eastAsia="SimSun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工单开立建议表</w:t>
                          </w:r>
                          <w:r w:rsidRPr="00E00000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(apsr620)</w:t>
                          </w:r>
                        </w:p>
                      </w:txbxContent>
                    </v:textbox>
                  </v:shape>
                  <v:shape id="AutoShape 92" o:spid="_x0000_s1049" type="#_x0000_t32" style="position:absolute;left:16853;top:29565;width:25;height:54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ahB8EAAADbAAAADwAAAGRycy9kb3ducmV2LnhtbESPwWrDMBBE74X+g9hCb40cu5jiRgkl&#10;EAi5xe0HLNLGcmOtjKXEyt9HhUCPw8y8YVab5AZxpSn0nhUsFwUIYu1Nz52Cn+/d2weIEJENDp5J&#10;wY0CbNbPTytsjJ/5SNc2diJDODSowMY4NlIGbclhWPiROHsnPzmMWU6dNBPOGe4GWRZFLR32nBcs&#10;jrS1pM/txSko7TK9735xrA5tOpentqu9npV6fUlfnyAipfgffrT3RkFVwt+X/APk+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tqEHwQAAANsAAAAPAAAAAAAAAAAAAAAA&#10;AKECAABkcnMvZG93bnJldi54bWxQSwUGAAAAAAQABAD5AAAAjwMAAAAA&#10;" strokeweight=".5pt">
                    <v:stroke endarrow="block"/>
                  </v:shape>
                  <v:shape id="AutoShape 92" o:spid="_x0000_s1050" type="#_x0000_t34" style="position:absolute;left:7878;top:28084;width:25257;height:72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33zcMAAADbAAAADwAAAGRycy9kb3ducmV2LnhtbESPQWsCMRSE74L/ITyhN82uliJbo4gg&#10;lF5Krfb82Dyzi8nLkkR321/fFASPw8x8w6w2g7PiRiG2nhWUswIEce11y0bB8Ws/XYKICVmj9UwK&#10;fijCZj0erbDSvudPuh2SERnCsUIFTUpdJWWsG3IYZ74jzt7ZB4cpy2CkDthnuLNyXhQv0mHLeaHB&#10;jnYN1ZfD1Sm4yt1HKt+Pwc6/T2b4fT6VprdKPU2G7SuIREN6hO/tN61gsYD/L/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9983DAAAA2wAAAA8AAAAAAAAAAAAA&#10;AAAAoQIAAGRycy9kb3ducmV2LnhtbFBLBQYAAAAABAAEAPkAAACRAwAAAAA=&#10;" adj="19651" strokeweight=".5pt">
                    <v:stroke endarrow="block" joinstyle="round"/>
                  </v:shape>
                  <v:shape id="AutoShape 66" o:spid="_x0000_s1051" type="#_x0000_t114" style="position:absolute;left:12312;top:44345;width:9125;height: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vETMMA&#10;AADbAAAADwAAAGRycy9kb3ducmV2LnhtbESPQWuDQBSE74H8h+UVeotr0yJiXCWElPSYGCHXF/dV&#10;pe5bcbeJ/ffZQqHHYWa+YfJyNoO40eR6ywpeohgEcWN1z62C+vy+SkE4j6xxsEwKfshBWSwXOWba&#10;3vlEt8q3IkDYZaig837MpHRNRwZdZEfi4H3ayaAPcmqlnvAe4GaQ6zhOpMGew0KHI+06ar6qb6Ng&#10;nTbHi36Tp8M+OZy3LVVXU++Uen6atxsQnmb/H/5rf2gFrwn8fgk/QB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vETM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E00000" w:rsidP="00FE659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Microsoft JhengHei" w:eastAsia="SimSun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工单变更建议表</w:t>
                          </w:r>
                          <w:r w:rsidRPr="00E00000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(apsr630)</w:t>
                          </w:r>
                        </w:p>
                      </w:txbxContent>
                    </v:textbox>
                  </v:shape>
                  <v:shape id="AutoShape 92" o:spid="_x0000_s1052" type="#_x0000_t34" style="position:absolute;left:2255;top:22486;width:25283;height:184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9hPMAAAADbAAAADwAAAGRycy9kb3ducmV2LnhtbESPwYoCMRBE7wv+Q2jBi2hmRVYZjSKK&#10;4GEvq35AM2kzo5POkGQ1/r1ZEPZYVNUrarlOthV38qFxrOBzXIAgrpxu2Cg4n/ajOYgQkTW2jknB&#10;kwKsV72PJZbaPfiH7sdoRIZwKFFBHWNXShmqmiyGseuIs3dx3mLM0hupPT4y3LZyUhRf0mLDeaHG&#10;jrY1Vbfjr1XgW5m+zTAVF9eZ4WFjdpTwqtSgnzYLEJFS/A+/2wetYDqDvy/5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/YTzAAAAA2wAAAA8AAAAAAAAAAAAAAAAA&#10;oQIAAGRycy9kb3ducmV2LnhtbFBLBQYAAAAABAAEAPkAAACOAwAAAAA=&#10;" adj="19642" strokeweight=".5pt">
                    <v:stroke endarrow="block" joinstyle="round"/>
                  </v:shape>
                  <v:shape id="AutoShape 92" o:spid="_x0000_s1053" type="#_x0000_t32" style="position:absolute;left:5654;top:49986;width:15;height:4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WxRsIAAADbAAAADwAAAGRycy9kb3ducmV2LnhtbERPz2vCMBS+C/4P4QnebKqM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WxRsIAAADbAAAADwAAAAAAAAAAAAAA&#10;AAChAgAAZHJzL2Rvd25yZXYueG1sUEsFBgAAAAAEAAQA+QAAAJADAAAAAA==&#10;" strokeweight=".5pt">
                    <v:stroke endarrow="block"/>
                  </v:shape>
                  <v:shape id="AutoShape 92" o:spid="_x0000_s1054" type="#_x0000_t32" style="position:absolute;left:16866;top:49966;width:9;height:43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AC8EAAADbAAAADwAAAGRycy9kb3ducmV2LnhtbESP0YrCMBRE3xf8h3AF39bUKqLVKLIg&#10;iG/b9QMuzbWpNjeliTb790ZY2MdhZs4w2320rXhS7xvHCmbTDARx5XTDtYLLz/FzBcIHZI2tY1Lw&#10;Sx72u9HHFgvtBv6mZxlqkSDsC1RgQugKKX1lyKKfuo44eVfXWwxJ9rXUPQ4JbluZZ9lSWmw4LRjs&#10;6MtQdS8fVkFuZnFxvGE3P5fxnl/LeumqQanJOB42IALF8B/+a5+0gsUa3l/S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FEALwQAAANsAAAAPAAAAAAAAAAAAAAAA&#10;AKECAABkcnMvZG93bnJldi54bWxQSwUGAAAAAAQABAD5AAAAjwMAAAAA&#10;" strokeweight=".5pt">
                    <v:stroke endarrow="block"/>
                  </v:shape>
                  <v:shape id="AutoShape 66" o:spid="_x0000_s1055" type="#_x0000_t114" style="position:absolute;left:33296;top:43977;width:9112;height:6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25mL4A&#10;AADbAAAADwAAAGRycy9kb3ducmV2LnhtbESPwQrCMBBE74L/EFbwpqmiItUoIooetQpe12Zti82m&#10;NFHr3xtB8DjMzBtmvmxMKZ5Uu8KygkE/AkGcWl1wpuB82vamIJxH1lhaJgVvcrBctFtzjLV98ZGe&#10;ic9EgLCLUUHufRVL6dKcDLq+rYiDd7O1QR9knUld4yvATSmHUTSRBgsOCzlWtM4pvScPo2A4TQ8X&#10;PZLH3WayO60ySq7mvFaq22lWMxCeGv8P/9p7rWA8gO+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tuZi+AAAA2wAAAA8AAAAAAAAAAAAAAAAAmAIAAGRycy9kb3ducmV2&#10;LnhtbFBLBQYAAAAABAAEAPUAAACDAwAAAAA=&#10;" strokeweight=".5pt">
                    <v:shadow on="t" color="black" opacity="26214f" origin="-.5,-.5" offset=".74836mm,.74836mm"/>
                    <v:textbox inset="1mm,,1mm">
                      <w:txbxContent>
                        <w:p w:rsidR="00577A61" w:rsidRDefault="00E00000" w:rsidP="00577A6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Microsoft JhengHei" w:eastAsia="SimSun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请采购变更建议表</w:t>
                          </w:r>
                          <w:r w:rsidRPr="00E00000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(apsr640)</w:t>
                          </w:r>
                        </w:p>
                      </w:txbxContent>
                    </v:textbox>
                  </v:shape>
                  <v:shape id="AutoShape 92" o:spid="_x0000_s1056" type="#_x0000_t32" style="position:absolute;left:37832;top:49587;width:20;height:47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lEp8AAAADbAAAADwAAAGRycy9kb3ducmV2LnhtbESP0YrCMBRE3wX/IVxh3zS1q7JUoyyC&#10;sPhm3Q+4NNem2tyUJmvj328EwcdhZs4wm120rbhT7xvHCuazDARx5XTDtYLf82H6BcIHZI2tY1Lw&#10;IA+77Xi0wUK7gU90L0MtEoR9gQpMCF0hpa8MWfQz1xEn7+J6iyHJvpa6xyHBbSvzLFtJiw2nBYMd&#10;7Q1Vt/LPKsjNPC4OV+w+j2W85ZeyXrlqUOpjEr/XIALF8A6/2j9awTKH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5pRKfAAAAA2wAAAA8AAAAAAAAAAAAAAAAA&#10;oQIAAGRycy9kb3ducmV2LnhtbFBLBQYAAAAABAAEAPkAAACOAwAAAAA=&#10;" strokeweight=".5pt">
                    <v:stroke endarrow="block"/>
                  </v:shape>
                  <v:oval id="橢圓 22" o:spid="_x0000_s1057" style="position:absolute;left:12312;top:2677;width:1524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h8j8YA&#10;AADbAAAADwAAAGRycy9kb3ducmV2LnhtbESPT2vCQBTE7wW/w/KEXopumoNImlVELfRQpP6htrdn&#10;9pkNZt+G7Dam375bEDwOM/MbJp/3thYdtb5yrOB5nIAgLpyuuFRw2L+OpiB8QNZYOyYFv+RhPhs8&#10;5Jhpd+UtdbtQighhn6ECE0KTSekLQxb92DXE0Tu71mKIsi2lbvEa4baWaZJMpMWK44LBhpaGisvu&#10;xyrQm3rdvZ++P74+O1yZ6rjWT4uLUo/DfvECIlAf7uFb+00rSFP4/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h8j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E659C" w:rsidRDefault="00E00000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24" o:spid="_x0000_s1058" style="position:absolute;left:20589;top:23228;width:151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BYMYA&#10;AADbAAAADwAAAGRycy9kb3ducmV2LnhtbESPQWvCQBSE74L/YXlCL2I2FSk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1BY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E659C" w:rsidRDefault="00E00000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39" o:spid="_x0000_s1059" style="position:absolute;left:8703;top:23567;width:151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4I8YA&#10;AADbAAAADwAAAGRycy9kb3ducmV2LnhtbESPQWsCMRSE74L/ITyhF9FsK0h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V4I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E659C" w:rsidRDefault="00E00000" w:rsidP="00F2421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54" o:spid="_x0000_s1060" style="position:absolute;left:8985;top:43975;width:1505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yHc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yH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76CD4" w:rsidRDefault="00E00000" w:rsidP="00C76CD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55" o:spid="_x0000_s1061" style="position:absolute;left:20588;top:43972;width:1499;height:1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eXhsYA&#10;AADbAAAADwAAAGRycy9kb3ducmV2LnhtbESPQWvCQBSE7wX/w/KEXorZtGA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eXh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76CD4" w:rsidRDefault="00E00000" w:rsidP="00C76CD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7</w:t>
                          </w:r>
                        </w:p>
                      </w:txbxContent>
                    </v:textbox>
                  </v:oval>
                  <v:oval id="橢圓 56" o:spid="_x0000_s1062" style="position:absolute;left:41576;top:43611;width:1492;height:1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J8cYA&#10;AADbAAAADwAAAGRycy9kb3ducmV2LnhtbESPQWvCQBSE70L/w/IKvYjZWFB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UJ8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76CD4" w:rsidRDefault="00E00000" w:rsidP="00C76CD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8</w:t>
                          </w:r>
                        </w:p>
                      </w:txbxContent>
                    </v:textbox>
                  </v:oval>
                  <v:rect id="Rectangle 67" o:spid="_x0000_s1030" style="position:absolute;left:18713;top:13486;width:10852;height:5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1s68MA&#10;AADbAAAADwAAAGRycy9kb3ducmV2LnhtbERPTWvCQBC9F/oflin0phsjVUldRaRCPdTSKEpv0+w0&#10;G5qdDdlV4793BaG3ebzPmc47W4sTtb5yrGDQT0AQF05XXCrYbVe9CQgfkDXWjknBhTzMZ48PU8y0&#10;O/MXnfJQihjCPkMFJoQmk9IXhiz6vmuII/frWoshwraUusVzDLe1TJNkJC1WHBsMNrQ0VPzlR6vg&#10;Iz2MflLeV29msRmsx4a/l59DpZ6fusUriEBd+Bff3e86zn+B2y/xA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1s68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E00000" w:rsidP="002A5D5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E00000">
                            <w:rPr>
                              <w:rFonts w:ascii="Calibri" w:eastAsia="SimSun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计算作业</w:t>
                          </w:r>
                        </w:p>
                        <w:p w:rsidR="00FE659C" w:rsidRDefault="00E00000" w:rsidP="002A5D5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000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(apsp500)</w:t>
                          </w:r>
                        </w:p>
                      </w:txbxContent>
                    </v:textbox>
                  </v:rect>
                </v:group>
              </w:pic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59C" w:rsidRPr="003F0E3C" w:rsidRDefault="00FE659C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59C" w:rsidRDefault="00E00000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E00000">
              <w:rPr>
                <w:rFonts w:asciiTheme="minorEastAsia" w:eastAsia="SimSun" w:hAnsiTheme="minorEastAsia" w:hint="eastAsia"/>
                <w:szCs w:val="20"/>
                <w:lang w:eastAsia="zh-CN"/>
              </w:rPr>
              <w:t>先设定</w:t>
            </w:r>
            <w:r w:rsidRPr="00E00000">
              <w:rPr>
                <w:rFonts w:asciiTheme="minorEastAsia" w:eastAsia="SimSun" w:hAnsiTheme="minorEastAsia"/>
                <w:szCs w:val="20"/>
                <w:lang w:eastAsia="zh-CN"/>
              </w:rPr>
              <w:t>APS</w:t>
            </w:r>
            <w:r w:rsidRPr="00E00000">
              <w:rPr>
                <w:rFonts w:asciiTheme="minorEastAsia" w:eastAsia="SimSun" w:hAnsiTheme="minorEastAsia" w:hint="eastAsia"/>
                <w:szCs w:val="20"/>
                <w:lang w:eastAsia="zh-CN"/>
              </w:rPr>
              <w:t>版本执行条件，可依实际状况设定多个版本，如日排程、周排程、月排程，计算模式选择</w:t>
            </w:r>
            <w:r w:rsidRPr="00E00000">
              <w:rPr>
                <w:rFonts w:asciiTheme="minorEastAsia" w:eastAsia="SimSun" w:hAnsiTheme="minorEastAsia"/>
                <w:szCs w:val="20"/>
                <w:lang w:eastAsia="zh-CN"/>
              </w:rPr>
              <w:t>”1.MP”</w:t>
            </w:r>
          </w:p>
          <w:p w:rsidR="00C76CD4" w:rsidRDefault="00E00000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E00000">
              <w:rPr>
                <w:rFonts w:asciiTheme="minorEastAsia" w:eastAsia="SimSun" w:hAnsiTheme="minorEastAsia" w:hint="eastAsia"/>
                <w:szCs w:val="20"/>
                <w:lang w:eastAsia="zh-CN"/>
              </w:rPr>
              <w:t>如有特定的供需限制</w:t>
            </w:r>
            <w:r w:rsidRPr="00E00000">
              <w:rPr>
                <w:rFonts w:asciiTheme="minorEastAsia" w:eastAsia="SimSun" w:hAnsiTheme="minorEastAsia"/>
                <w:szCs w:val="20"/>
                <w:lang w:eastAsia="zh-CN"/>
              </w:rPr>
              <w:t>(</w:t>
            </w:r>
            <w:r w:rsidRPr="00E00000">
              <w:rPr>
                <w:rFonts w:asciiTheme="minorEastAsia" w:eastAsia="SimSun" w:hAnsiTheme="minorEastAsia" w:hint="eastAsia"/>
                <w:szCs w:val="20"/>
                <w:lang w:eastAsia="zh-CN"/>
              </w:rPr>
              <w:t>例如某些仓库只能给某些客户使用</w:t>
            </w:r>
            <w:r w:rsidRPr="00E00000">
              <w:rPr>
                <w:rFonts w:asciiTheme="minorEastAsia" w:eastAsia="SimSun" w:hAnsiTheme="minorEastAsia"/>
                <w:szCs w:val="20"/>
                <w:lang w:eastAsia="zh-CN"/>
              </w:rPr>
              <w:t>)</w:t>
            </w:r>
            <w:r w:rsidRPr="00E00000">
              <w:rPr>
                <w:rFonts w:asciiTheme="minorEastAsia" w:eastAsia="SimSun" w:hAnsiTheme="minorEastAsia" w:hint="eastAsia"/>
                <w:szCs w:val="20"/>
                <w:lang w:eastAsia="zh-CN"/>
              </w:rPr>
              <w:t>，则再设定供需限制条件</w:t>
            </w:r>
          </w:p>
          <w:p w:rsidR="00C76CD4" w:rsidRDefault="00E00000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E00000">
              <w:rPr>
                <w:rFonts w:asciiTheme="minorEastAsia" w:eastAsia="SimSun" w:hAnsiTheme="minorEastAsia" w:hint="eastAsia"/>
                <w:szCs w:val="20"/>
                <w:lang w:eastAsia="zh-CN"/>
              </w:rPr>
              <w:t>于每日固定时间启动</w:t>
            </w:r>
            <w:r w:rsidRPr="00E00000">
              <w:rPr>
                <w:rFonts w:asciiTheme="minorEastAsia" w:eastAsia="SimSun" w:hAnsiTheme="minorEastAsia"/>
                <w:szCs w:val="20"/>
                <w:lang w:eastAsia="zh-CN"/>
              </w:rPr>
              <w:t>APS</w:t>
            </w:r>
            <w:r w:rsidRPr="00E00000">
              <w:rPr>
                <w:rFonts w:asciiTheme="minorEastAsia" w:eastAsia="SimSun" w:hAnsiTheme="minorEastAsia" w:hint="eastAsia"/>
                <w:szCs w:val="20"/>
                <w:lang w:eastAsia="zh-CN"/>
              </w:rPr>
              <w:t>计算</w:t>
            </w:r>
          </w:p>
          <w:p w:rsidR="00C76CD4" w:rsidRDefault="00E00000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E00000">
              <w:rPr>
                <w:rFonts w:asciiTheme="minorEastAsia" w:eastAsia="SimSun" w:hAnsiTheme="minorEastAsia" w:hint="eastAsia"/>
                <w:szCs w:val="20"/>
                <w:lang w:eastAsia="zh-CN"/>
              </w:rPr>
              <w:t>依请购建议开立请购单</w:t>
            </w:r>
          </w:p>
          <w:p w:rsidR="00C76CD4" w:rsidRDefault="00E00000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E00000">
              <w:rPr>
                <w:rFonts w:asciiTheme="minorEastAsia" w:eastAsia="SimSun" w:hAnsiTheme="minorEastAsia" w:hint="eastAsia"/>
                <w:szCs w:val="20"/>
                <w:lang w:eastAsia="zh-CN"/>
              </w:rPr>
              <w:t>依工单建议开立工单</w:t>
            </w:r>
          </w:p>
          <w:p w:rsidR="00C76CD4" w:rsidRDefault="00E00000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E00000">
              <w:rPr>
                <w:rFonts w:asciiTheme="minorEastAsia" w:eastAsia="SimSun" w:hAnsiTheme="minorEastAsia" w:hint="eastAsia"/>
                <w:szCs w:val="20"/>
                <w:lang w:eastAsia="zh-CN"/>
              </w:rPr>
              <w:t>若需求上的数量或日期有变更，可依请采购建议，变更请购单、采购单</w:t>
            </w:r>
          </w:p>
          <w:p w:rsidR="00C76CD4" w:rsidRDefault="00E00000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E00000">
              <w:rPr>
                <w:rFonts w:asciiTheme="minorEastAsia" w:eastAsia="SimSun" w:hAnsiTheme="minorEastAsia" w:hint="eastAsia"/>
                <w:szCs w:val="20"/>
                <w:lang w:eastAsia="zh-CN"/>
              </w:rPr>
              <w:t>已确认未发放的工单可依建议产生工单变更数据</w:t>
            </w:r>
          </w:p>
          <w:p w:rsidR="006A71B8" w:rsidRPr="00D42B97" w:rsidRDefault="00E00000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E00000">
              <w:rPr>
                <w:rFonts w:asciiTheme="minorEastAsia" w:eastAsia="SimSun" w:hAnsiTheme="minorEastAsia" w:hint="eastAsia"/>
                <w:szCs w:val="20"/>
                <w:lang w:eastAsia="zh-CN"/>
              </w:rPr>
              <w:t>已确认采购单可依采购变更建议批次调整</w:t>
            </w:r>
          </w:p>
        </w:tc>
      </w:tr>
    </w:tbl>
    <w:p w:rsidR="00360001" w:rsidRPr="003F0E3C" w:rsidRDefault="00E00000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E00000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="00113339">
        <w:rPr>
          <w:rFonts w:ascii="宋体" w:eastAsia="宋体" w:hAnsi="宋体" w:hint="eastAsia"/>
          <w:szCs w:val="20"/>
          <w:lang w:eastAsia="zh-CN"/>
        </w:rPr>
        <w:t xml:space="preserve">                           </w:t>
      </w:r>
      <w:r w:rsidRPr="00E00000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0B7" w:rsidRDefault="004A00B7">
      <w:r>
        <w:separator/>
      </w:r>
    </w:p>
  </w:endnote>
  <w:endnote w:type="continuationSeparator" w:id="1">
    <w:p w:rsidR="004A00B7" w:rsidRDefault="004A0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0B7" w:rsidRDefault="004A00B7">
      <w:r>
        <w:separator/>
      </w:r>
    </w:p>
  </w:footnote>
  <w:footnote w:type="continuationSeparator" w:id="1">
    <w:p w:rsidR="004A00B7" w:rsidRDefault="004A00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8835C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4FFB2938"/>
    <w:multiLevelType w:val="hybridMultilevel"/>
    <w:tmpl w:val="AF96BBD0"/>
    <w:lvl w:ilvl="0" w:tplc="2548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14789"/>
    <w:rsid w:val="000244FB"/>
    <w:rsid w:val="00044164"/>
    <w:rsid w:val="00050940"/>
    <w:rsid w:val="00060FCB"/>
    <w:rsid w:val="00080694"/>
    <w:rsid w:val="00091FC9"/>
    <w:rsid w:val="000B6557"/>
    <w:rsid w:val="000C7E24"/>
    <w:rsid w:val="000E1AA1"/>
    <w:rsid w:val="0010605C"/>
    <w:rsid w:val="00113339"/>
    <w:rsid w:val="00141FDA"/>
    <w:rsid w:val="0016419F"/>
    <w:rsid w:val="001708CF"/>
    <w:rsid w:val="001753A1"/>
    <w:rsid w:val="00194EF3"/>
    <w:rsid w:val="001A0E0A"/>
    <w:rsid w:val="001A5AF1"/>
    <w:rsid w:val="001C03D7"/>
    <w:rsid w:val="001C15D1"/>
    <w:rsid w:val="001C3AC3"/>
    <w:rsid w:val="001C4158"/>
    <w:rsid w:val="001C4DC1"/>
    <w:rsid w:val="001D2A5D"/>
    <w:rsid w:val="00202C6B"/>
    <w:rsid w:val="00220700"/>
    <w:rsid w:val="00246E9E"/>
    <w:rsid w:val="002745DF"/>
    <w:rsid w:val="00282C97"/>
    <w:rsid w:val="00293A20"/>
    <w:rsid w:val="002A5D55"/>
    <w:rsid w:val="002B6F5F"/>
    <w:rsid w:val="002E3C5E"/>
    <w:rsid w:val="002E5F5D"/>
    <w:rsid w:val="002F6000"/>
    <w:rsid w:val="00306288"/>
    <w:rsid w:val="003169B2"/>
    <w:rsid w:val="003251FA"/>
    <w:rsid w:val="00326081"/>
    <w:rsid w:val="00326F0D"/>
    <w:rsid w:val="0035361A"/>
    <w:rsid w:val="00353E0B"/>
    <w:rsid w:val="00356BB0"/>
    <w:rsid w:val="00360001"/>
    <w:rsid w:val="00383DCB"/>
    <w:rsid w:val="00385C2B"/>
    <w:rsid w:val="00393C1B"/>
    <w:rsid w:val="003A010B"/>
    <w:rsid w:val="003B21BD"/>
    <w:rsid w:val="003C1637"/>
    <w:rsid w:val="003C2AAB"/>
    <w:rsid w:val="003E5655"/>
    <w:rsid w:val="003F0E3C"/>
    <w:rsid w:val="0042441F"/>
    <w:rsid w:val="00432AB1"/>
    <w:rsid w:val="00442193"/>
    <w:rsid w:val="00461305"/>
    <w:rsid w:val="00495744"/>
    <w:rsid w:val="004A00B7"/>
    <w:rsid w:val="004A4EE2"/>
    <w:rsid w:val="004B713B"/>
    <w:rsid w:val="004C77F6"/>
    <w:rsid w:val="004E33FC"/>
    <w:rsid w:val="004F33D0"/>
    <w:rsid w:val="004F3440"/>
    <w:rsid w:val="004F60D5"/>
    <w:rsid w:val="00521DDB"/>
    <w:rsid w:val="00522D43"/>
    <w:rsid w:val="005315CF"/>
    <w:rsid w:val="0054705F"/>
    <w:rsid w:val="00572F6E"/>
    <w:rsid w:val="00577A61"/>
    <w:rsid w:val="005801CE"/>
    <w:rsid w:val="005D67EC"/>
    <w:rsid w:val="005E227B"/>
    <w:rsid w:val="005F10B3"/>
    <w:rsid w:val="005F3DED"/>
    <w:rsid w:val="00613791"/>
    <w:rsid w:val="0062729C"/>
    <w:rsid w:val="00661E08"/>
    <w:rsid w:val="0068790C"/>
    <w:rsid w:val="006A3AF3"/>
    <w:rsid w:val="006A71B8"/>
    <w:rsid w:val="006B507C"/>
    <w:rsid w:val="006B73FB"/>
    <w:rsid w:val="006C6E53"/>
    <w:rsid w:val="006E4A39"/>
    <w:rsid w:val="006E6FA5"/>
    <w:rsid w:val="007067B1"/>
    <w:rsid w:val="00731C76"/>
    <w:rsid w:val="0073787F"/>
    <w:rsid w:val="00740217"/>
    <w:rsid w:val="007618DB"/>
    <w:rsid w:val="007744D2"/>
    <w:rsid w:val="008110DD"/>
    <w:rsid w:val="00844690"/>
    <w:rsid w:val="00853DA0"/>
    <w:rsid w:val="00863866"/>
    <w:rsid w:val="008835C9"/>
    <w:rsid w:val="008D701E"/>
    <w:rsid w:val="008E360B"/>
    <w:rsid w:val="00910EB9"/>
    <w:rsid w:val="00931062"/>
    <w:rsid w:val="0094146F"/>
    <w:rsid w:val="009A05E6"/>
    <w:rsid w:val="009B2EFF"/>
    <w:rsid w:val="009C0CA7"/>
    <w:rsid w:val="009C3A52"/>
    <w:rsid w:val="00A2200F"/>
    <w:rsid w:val="00A274C8"/>
    <w:rsid w:val="00A33B01"/>
    <w:rsid w:val="00A35A71"/>
    <w:rsid w:val="00A4050E"/>
    <w:rsid w:val="00A447C8"/>
    <w:rsid w:val="00A6010D"/>
    <w:rsid w:val="00A72A89"/>
    <w:rsid w:val="00A77813"/>
    <w:rsid w:val="00AB75D4"/>
    <w:rsid w:val="00B00A5E"/>
    <w:rsid w:val="00B147FE"/>
    <w:rsid w:val="00B2278B"/>
    <w:rsid w:val="00B241A9"/>
    <w:rsid w:val="00B36289"/>
    <w:rsid w:val="00B559A4"/>
    <w:rsid w:val="00B80CB2"/>
    <w:rsid w:val="00B85034"/>
    <w:rsid w:val="00B9269D"/>
    <w:rsid w:val="00B93A4E"/>
    <w:rsid w:val="00B9425E"/>
    <w:rsid w:val="00BA7180"/>
    <w:rsid w:val="00BA7D77"/>
    <w:rsid w:val="00BD436D"/>
    <w:rsid w:val="00BF22C7"/>
    <w:rsid w:val="00C51F17"/>
    <w:rsid w:val="00C76CD4"/>
    <w:rsid w:val="00CA15CB"/>
    <w:rsid w:val="00CC470E"/>
    <w:rsid w:val="00CC61F2"/>
    <w:rsid w:val="00CD24DC"/>
    <w:rsid w:val="00D324BF"/>
    <w:rsid w:val="00D32E12"/>
    <w:rsid w:val="00D35778"/>
    <w:rsid w:val="00D42B97"/>
    <w:rsid w:val="00D46916"/>
    <w:rsid w:val="00D46972"/>
    <w:rsid w:val="00D65906"/>
    <w:rsid w:val="00D75B54"/>
    <w:rsid w:val="00D91301"/>
    <w:rsid w:val="00DB0F97"/>
    <w:rsid w:val="00DC5F80"/>
    <w:rsid w:val="00DD0FB3"/>
    <w:rsid w:val="00DE1839"/>
    <w:rsid w:val="00E00000"/>
    <w:rsid w:val="00E1153C"/>
    <w:rsid w:val="00E11B38"/>
    <w:rsid w:val="00E37A08"/>
    <w:rsid w:val="00E5299B"/>
    <w:rsid w:val="00E57601"/>
    <w:rsid w:val="00E84A7C"/>
    <w:rsid w:val="00E95D49"/>
    <w:rsid w:val="00EB117C"/>
    <w:rsid w:val="00EF0A8B"/>
    <w:rsid w:val="00F056A3"/>
    <w:rsid w:val="00F2421D"/>
    <w:rsid w:val="00F349A1"/>
    <w:rsid w:val="00F7235B"/>
    <w:rsid w:val="00FA717D"/>
    <w:rsid w:val="00FB54EB"/>
    <w:rsid w:val="00FB63BF"/>
    <w:rsid w:val="00FD2933"/>
    <w:rsid w:val="00FE1514"/>
    <w:rsid w:val="00FE6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4" type="connector" idref="#AutoShape 92"/>
        <o:r id="V:Rule5" type="connector" idref="#AutoShape 92"/>
        <o:r id="V:Rule6" type="connector" idref="#AutoShape 92"/>
        <o:r id="V:Rule7" type="connector" idref="#AutoShape 92"/>
        <o:r id="V:Rule8" type="connector" idref="#AutoShape 92"/>
        <o:r id="V:Rule9" type="connector" idref="#AutoShape 92"/>
        <o:r id="V:Rule10" type="connector" idref="#AutoShape 92"/>
        <o:r id="V:Rule11" type="connector" idref="#AutoShape 92"/>
        <o:r id="V:Rule12" type="connector" idref="#AutoShape 92"/>
        <o:r id="V:Rule13" type="connector" idref="#AutoShape 92"/>
        <o:r id="V:Rule26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1708CF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708CF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1708CF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1708CF"/>
    <w:rPr>
      <w:szCs w:val="20"/>
    </w:rPr>
  </w:style>
  <w:style w:type="paragraph" w:styleId="a6">
    <w:name w:val="Body Text Indent"/>
    <w:basedOn w:val="a"/>
    <w:link w:val="Char"/>
    <w:rsid w:val="001708CF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a7"/>
    <w:pPr>
      <w:spacing w:line="240" w:lineRule="exact"/>
      <w:jc w:val="center"/>
    </w:pPr>
  </w:style>
  <w:style w:type="character" w:customStyle="1" w:styleId="a7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8">
    <w:name w:val="Balloon Text"/>
    <w:basedOn w:val="a"/>
    <w:link w:val="a9"/>
    <w:rsid w:val="00572F6E"/>
    <w:rPr>
      <w:rFonts w:ascii="Cambria" w:hAnsi="Cambria"/>
      <w:szCs w:val="18"/>
    </w:rPr>
  </w:style>
  <w:style w:type="character" w:customStyle="1" w:styleId="a9">
    <w:name w:val="註解方塊文字 字元"/>
    <w:basedOn w:val="a0"/>
    <w:link w:val="a8"/>
    <w:rsid w:val="00572F6E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D24DC"/>
    <w:pPr>
      <w:ind w:leftChars="200" w:left="480"/>
    </w:pPr>
  </w:style>
  <w:style w:type="table" w:styleId="ab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範本_(繁).dotx</Template>
  <TotalTime>459</TotalTime>
  <Pages>1</Pages>
  <Words>260</Words>
  <Characters>162</Characters>
  <Application>Microsoft Office Word</Application>
  <DocSecurity>0</DocSecurity>
  <Lines>1</Lines>
  <Paragraphs>1</Paragraphs>
  <ScaleCrop>false</ScaleCrop>
  <Company>dsc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30</cp:revision>
  <cp:lastPrinted>2017-03-20T07:01:00Z</cp:lastPrinted>
  <dcterms:created xsi:type="dcterms:W3CDTF">2014-07-01T06:28:00Z</dcterms:created>
  <dcterms:modified xsi:type="dcterms:W3CDTF">2017-03-20T07:02:00Z</dcterms:modified>
</cp:coreProperties>
</file>