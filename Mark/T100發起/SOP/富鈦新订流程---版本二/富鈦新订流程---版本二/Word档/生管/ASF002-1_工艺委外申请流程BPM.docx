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D395D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2D395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D15516" w:rsidP="00B77C71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ASF0</w:t>
            </w:r>
            <w:r w:rsidR="000623A1">
              <w:rPr>
                <w:rFonts w:asciiTheme="minorHAnsi" w:eastAsia="宋体" w:hAnsiTheme="minorHAnsi" w:hint="eastAsia"/>
                <w:szCs w:val="18"/>
                <w:lang w:eastAsia="zh-CN"/>
              </w:rPr>
              <w:t>02-1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0623A1" w:rsidRDefault="000623A1" w:rsidP="000623A1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  <w:lang w:eastAsia="zh-CN"/>
              </w:rPr>
            </w:pPr>
          </w:p>
          <w:p w:rsidR="00786FAF" w:rsidRPr="00AB4CC7" w:rsidRDefault="000623A1" w:rsidP="000623A1">
            <w:pPr>
              <w:jc w:val="center"/>
              <w:rPr>
                <w:rFonts w:asciiTheme="majorEastAsia" w:eastAsiaTheme="majorEastAsia" w:hAnsiTheme="majorEastAsia" w:cs="宋体"/>
                <w:color w:val="000000"/>
                <w:sz w:val="28"/>
                <w:szCs w:val="28"/>
                <w:lang w:eastAsia="zh-CN"/>
              </w:rPr>
            </w:pPr>
            <w:r w:rsidRPr="00AB4CC7">
              <w:rPr>
                <w:rFonts w:asciiTheme="majorEastAsia" w:eastAsiaTheme="majorEastAsia" w:hAnsiTheme="majorEastAsia" w:hint="eastAsia"/>
                <w:color w:val="000000"/>
                <w:sz w:val="28"/>
                <w:szCs w:val="28"/>
              </w:rPr>
              <w:t>工艺委外申请流程</w:t>
            </w:r>
            <w:r w:rsidR="0089521D">
              <w:rPr>
                <w:rFonts w:asciiTheme="majorEastAsia" w:eastAsiaTheme="majorEastAsia" w:hAnsiTheme="majorEastAsia" w:hint="eastAsia"/>
                <w:color w:val="000000"/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D395D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2D395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F21F72" w:rsidP="00A3737D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生管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D395D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2D395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2D395D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2D395D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D395D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2D395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E00DA6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 xml:space="preserve"> </w:t>
            </w:r>
            <w:r w:rsidR="00F21F72">
              <w:rPr>
                <w:rFonts w:asciiTheme="minorHAnsi" w:eastAsia="宋体" w:hAnsiTheme="minorHAnsi" w:hint="eastAsia"/>
                <w:szCs w:val="18"/>
                <w:lang w:eastAsia="zh-CN"/>
              </w:rPr>
              <w:t>李香娟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D395D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2D395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4F5C36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2</w:t>
            </w:r>
            <w:r w:rsidR="002D395D" w:rsidRPr="002D395D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20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D395D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2D395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860BF9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7867DF" w:rsidRPr="007867DF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2D395D" w:rsidRPr="002D395D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7867DF" w:rsidRPr="007867DF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2D395D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2D395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3F0E3C" w:rsidRDefault="000623A1" w:rsidP="002864E9">
            <w:pPr>
              <w:jc w:val="both"/>
              <w:rPr>
                <w:rFonts w:asciiTheme="minorEastAsia" w:eastAsiaTheme="minorEastAsia" w:hAnsiTheme="minorEastAsia"/>
                <w:szCs w:val="18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 xml:space="preserve"> </w:t>
            </w:r>
            <w:r>
              <w:rPr>
                <w:rFonts w:eastAsia="宋体" w:hint="eastAsia"/>
                <w:sz w:val="20"/>
                <w:lang w:eastAsia="zh-CN"/>
              </w:rPr>
              <w:t>工艺委外申请流程</w:t>
            </w:r>
            <w:r>
              <w:rPr>
                <w:rFonts w:eastAsia="宋体" w:hint="eastAsia"/>
                <w:sz w:val="20"/>
                <w:lang w:eastAsia="zh-CN"/>
              </w:rPr>
              <w:t>BPM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  <w:lang w:eastAsia="zh-CN"/>
        </w:rPr>
      </w:pPr>
    </w:p>
    <w:tbl>
      <w:tblPr>
        <w:tblW w:w="963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402"/>
        <w:gridCol w:w="3828"/>
        <w:gridCol w:w="2401"/>
      </w:tblGrid>
      <w:tr w:rsidR="00B77C71" w:rsidRPr="003F0E3C" w:rsidTr="00F85C44">
        <w:trPr>
          <w:trHeight w:val="34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77C71" w:rsidRPr="003F0E3C" w:rsidRDefault="002D395D" w:rsidP="00671136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2D395D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生管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77C71" w:rsidRPr="00B77C71" w:rsidRDefault="00F8737A" w:rsidP="00B77C7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 xml:space="preserve"> </w:t>
            </w:r>
            <w:r w:rsidR="009764C6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采购</w:t>
            </w:r>
            <w:r w:rsidR="004533A6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/制造/工程/品保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77C71" w:rsidRPr="003F0E3C" w:rsidRDefault="002D395D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2D395D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B77C71" w:rsidRPr="003F0E3C" w:rsidTr="001F0F01">
        <w:trPr>
          <w:trHeight w:val="1232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C71" w:rsidRPr="003F0E3C" w:rsidRDefault="00860BF9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  <w:r w:rsidRPr="00860BF9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group id="_x0000_s1083" style="position:absolute;left:0;text-align:left;margin-left:-2.8pt;margin-top:-.1pt;width:359.4pt;height:610pt;z-index:251701760;mso-position-horizontal-relative:text;mso-position-vertical-relative:text" coordorigin="1106,3260" coordsize="7188,1220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left:1106;top:3260;width:7188;height:12200;visibility:visible" o:regroupid="1">
                    <v:fill o:detectmouseclick="t"/>
                    <v:path o:connecttype="none"/>
                  </v:shape>
                  <v:rect id="Rectangle 67" o:spid="_x0000_s1028" style="position:absolute;left:1953;top:6480;width:1511;height:1370;visibility:visible;v-text-anchor:midd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5D9sUA&#10;AADbAAAADwAAAGRycy9kb3ducmV2LnhtbESPQWsCMRSE70L/Q3gFb5p1tbZsjSJSQQ9VaovS2+vm&#10;dbN087Jsoq7/3ghCj8PMfMNMZq2txIkaXzpWMOgnIIhzp0suFHx9LnsvIHxA1lg5JgUX8jCbPnQm&#10;mGl35g867UIhIoR9hgpMCHUmpc8NWfR9VxNH79c1FkOUTSF1g+cIt5VMk2QsLZYcFwzWtDCU/+2O&#10;VsF7ehj/pLwv38x8M1g/G/5ebIdKdR/b+SuIQG34D9/bK61g9AS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DkP2xQAAANsAAAAPAAAAAAAAAAAAAAAAAJgCAABkcnMv&#10;ZG93bnJldi54bWxQSwUGAAAAAAQABAD1AAAAigMAAAAA&#10;" strokeweight=".5pt">
                    <v:shadow on="t" color="black" opacity="26214f" origin="-.5,-.5" offset=".74836mm,.74836mm"/>
                    <v:textbox style="mso-next-textbox:#Rectangle 67" inset="1mm,,1mm">
                      <w:txbxContent>
                        <w:p w:rsidR="00865E5D" w:rsidRDefault="00865E5D" w:rsidP="00C13D29">
                          <w:pPr>
                            <w:rPr>
                              <w:rFonts w:asciiTheme="minorEastAsia" w:eastAsiaTheme="minorEastAsia" w:hAnsiTheme="minorEastAsia" w:cs="Microsoft JhengHei"/>
                              <w:color w:val="FF0000"/>
                              <w:kern w:val="0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rFonts w:asciiTheme="minorEastAsia" w:eastAsiaTheme="minorEastAsia" w:hAnsiTheme="minorEastAsia" w:cs="Microsoft JhengHei" w:hint="eastAsia"/>
                              <w:color w:val="FF0000"/>
                              <w:kern w:val="0"/>
                              <w:szCs w:val="16"/>
                              <w:lang w:eastAsia="zh-CN"/>
                            </w:rPr>
                            <w:t>工单工艺变更维护作业</w:t>
                          </w:r>
                        </w:p>
                        <w:p w:rsidR="00865E5D" w:rsidRDefault="00865E5D" w:rsidP="00C13D29">
                          <w:pPr>
                            <w:rPr>
                              <w:rFonts w:asciiTheme="minorEastAsia" w:eastAsiaTheme="minorEastAsia" w:hAnsiTheme="minorEastAsia" w:cs="Microsoft JhengHei"/>
                              <w:color w:val="FF0000"/>
                              <w:kern w:val="0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rFonts w:asciiTheme="minorEastAsia" w:eastAsiaTheme="minorEastAsia" w:hAnsiTheme="minorEastAsia" w:cs="Microsoft JhengHei" w:hint="eastAsia"/>
                              <w:color w:val="FF0000"/>
                              <w:kern w:val="0"/>
                              <w:szCs w:val="16"/>
                              <w:lang w:eastAsia="zh-CN"/>
                            </w:rPr>
                            <w:t>（</w:t>
                          </w:r>
                          <w:r>
                            <w:rPr>
                              <w:rFonts w:asciiTheme="minorEastAsia" w:eastAsiaTheme="minorEastAsia" w:hAnsiTheme="minorEastAsia" w:cs="Microsoft JhengHei"/>
                              <w:color w:val="FF0000"/>
                              <w:kern w:val="0"/>
                              <w:szCs w:val="16"/>
                              <w:lang w:eastAsia="zh-CN"/>
                            </w:rPr>
                            <w:t>A</w:t>
                          </w:r>
                          <w:r>
                            <w:rPr>
                              <w:rFonts w:asciiTheme="minorEastAsia" w:eastAsiaTheme="minorEastAsia" w:hAnsiTheme="minorEastAsia" w:cs="Microsoft JhengHei" w:hint="eastAsia"/>
                              <w:color w:val="FF0000"/>
                              <w:kern w:val="0"/>
                              <w:szCs w:val="16"/>
                              <w:lang w:eastAsia="zh-CN"/>
                            </w:rPr>
                            <w:t>sft801）</w:t>
                          </w:r>
                        </w:p>
                        <w:p w:rsidR="00865E5D" w:rsidRPr="00865E5D" w:rsidRDefault="00865E5D" w:rsidP="00C13D29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92" o:spid="_x0000_s1031" type="#_x0000_t34" style="position:absolute;left:2444;top:10089;width:633;height:1;rotation:90;flip:x;visibility:visible" o:connectortype="elbow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Alc8AAAADbAAAADwAAAGRycy9kb3ducmV2LnhtbERPTYvCMBC9C/sfwgh701RXVKpRFlGU&#10;9aS7eh6bsSk2k9JErf76zUHw+Hjf03ljS3Gj2heOFfS6CQjizOmCcwV/v6vOGIQPyBpLx6TgQR7m&#10;s4/WFFPt7ryj2z7kIoawT1GBCaFKpfSZIYu+6yriyJ1dbTFEWOdS13iP4baU/SQZSosFxwaDFS0M&#10;ZZf91Sr4uh5P536P18+f0SLZLpvD07iDUp/t5nsCIlAT3uKXe6MVDOL6+CX+ADn7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vAJXPAAAAA2wAAAA8AAAAAAAAAAAAAAAAA&#10;oQIAAGRycy9kb3ducmV2LnhtbFBLBQYAAAAABAAEAPkAAACOAwAAAAA=&#10;" adj="10783,139968000,-188872" strokeweight=".5pt">
                    <v:stroke endarrow="block" joinstyle="round"/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_x0000_s1037" type="#_x0000_t110" style="position:absolute;left:2072;top:8636;width:1380;height:1029" o:regroupid="2" filled="f" strokecolor="black [3213]">
                    <v:textbox style="mso-next-textbox:#_x0000_s1037">
                      <w:txbxContent>
                        <w:p w:rsidR="00EA41F4" w:rsidRPr="00EA41F4" w:rsidRDefault="00B259E2" w:rsidP="00C13D29">
                          <w:pPr>
                            <w:rPr>
                              <w:rFonts w:eastAsiaTheme="minorEastAsia"/>
                              <w:lang w:eastAsia="zh-CN"/>
                            </w:rPr>
                          </w:pPr>
                          <w:r>
                            <w:rPr>
                              <w:rFonts w:eastAsiaTheme="minorEastAsia" w:hint="eastAsia"/>
                              <w:lang w:eastAsia="zh-CN"/>
                            </w:rPr>
                            <w:t>审核</w:t>
                          </w:r>
                        </w:p>
                      </w:txbxContent>
                    </v:textbox>
                  </v:shape>
                  <v:rect id="_x0000_s1039" style="position:absolute;left:2072;top:10560;width:1438;height:1068;visibility:visible;v-text-anchor:midd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5D9sUA&#10;AADbAAAADwAAAGRycy9kb3ducmV2LnhtbESPQWsCMRSE70L/Q3gFb5p1tbZsjSJSQQ9VaovS2+vm&#10;dbN087Jsoq7/3ghCj8PMfMNMZq2txIkaXzpWMOgnIIhzp0suFHx9LnsvIHxA1lg5JgUX8jCbPnQm&#10;mGl35g867UIhIoR9hgpMCHUmpc8NWfR9VxNH79c1FkOUTSF1g+cIt5VMk2QsLZYcFwzWtDCU/+2O&#10;VsF7ehj/pLwv38x8M1g/G/5ebIdKdR/b+SuIQG34D9/bK61g9AS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DkP2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4B0FDF" w:rsidRPr="00EC2176" w:rsidRDefault="00E66EAD" w:rsidP="00C13D2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委外</w:t>
                          </w:r>
                          <w:r w:rsidR="004B0FDF"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采购流程</w:t>
                          </w:r>
                        </w:p>
                      </w:txbxContent>
                    </v:textbox>
                  </v:rect>
                  <v:rect id="_x0000_s1065" style="position:absolute;left:5535;top:3939;width:1511;height:1370;visibility:visible;v-text-anchor:midd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5D9sUA&#10;AADbAAAADwAAAGRycy9kb3ducmV2LnhtbESPQWsCMRSE70L/Q3gFb5p1tbZsjSJSQQ9VaovS2+vm&#10;dbN087Jsoq7/3ghCj8PMfMNMZq2txIkaXzpWMOgnIIhzp0suFHx9LnsvIHxA1lg5JgUX8jCbPnQm&#10;mGl35g867UIhIoR9hgpMCHUmpc8NWfR9VxNH79c1FkOUTSF1g+cIt5VMk2QsLZYcFwzWtDCU/+2O&#10;VsF7ehj/pLwv38x8M1g/G/5ebIdKdR/b+SuIQG34D9/bK61g9AS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DkP2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F6274E" w:rsidRDefault="00F6274E" w:rsidP="00C13D29">
                          <w:pPr>
                            <w:rPr>
                              <w:rFonts w:asciiTheme="minorEastAsia" w:eastAsiaTheme="minorEastAsia" w:hAnsiTheme="minorEastAsia" w:cs="Microsoft JhengHei"/>
                              <w:color w:val="FF0000"/>
                              <w:kern w:val="0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rFonts w:asciiTheme="minorEastAsia" w:eastAsiaTheme="minorEastAsia" w:hAnsiTheme="minorEastAsia" w:cs="Microsoft JhengHei" w:hint="eastAsia"/>
                              <w:color w:val="FF0000"/>
                              <w:kern w:val="0"/>
                              <w:szCs w:val="16"/>
                              <w:lang w:eastAsia="zh-CN"/>
                            </w:rPr>
                            <w:t>纯 BPM工艺委外申请流程</w:t>
                          </w:r>
                        </w:p>
                        <w:p w:rsidR="00F6274E" w:rsidRPr="00F6274E" w:rsidRDefault="00F6274E" w:rsidP="00C13D29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rect>
                  <v:rect id="_x0000_s1069" style="position:absolute;left:2072;top:3939;width:1511;height:1370;visibility:visible;v-text-anchor:midd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5D9sUA&#10;AADbAAAADwAAAGRycy9kb3ducmV2LnhtbESPQWsCMRSE70L/Q3gFb5p1tbZsjSJSQQ9VaovS2+vm&#10;dbN087Jsoq7/3ghCj8PMfMNMZq2txIkaXzpWMOgnIIhzp0suFHx9LnsvIHxA1lg5JgUX8jCbPnQm&#10;mGl35g867UIhIoR9hgpMCHUmpc8NWfR9VxNH79c1FkOUTSF1g+cIt5VMk2QsLZYcFwzWtDCU/+2O&#10;VsF7ehj/pLwv38x8M1g/G/5ebIdKdR/b+SuIQG34D9/bK61g9AS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DkP2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F24C52" w:rsidRDefault="00F24C52" w:rsidP="00C13D29">
                          <w:pPr>
                            <w:rPr>
                              <w:rFonts w:asciiTheme="minorEastAsia" w:eastAsiaTheme="minorEastAsia" w:hAnsiTheme="minorEastAsia" w:cs="Microsoft JhengHei"/>
                              <w:color w:val="FF0000"/>
                              <w:kern w:val="0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rFonts w:asciiTheme="minorEastAsia" w:eastAsiaTheme="minorEastAsia" w:hAnsiTheme="minorEastAsia" w:cs="Microsoft JhengHei" w:hint="eastAsia"/>
                              <w:color w:val="FF0000"/>
                              <w:kern w:val="0"/>
                              <w:szCs w:val="16"/>
                              <w:lang w:eastAsia="zh-CN"/>
                            </w:rPr>
                            <w:t xml:space="preserve"> 提出外发申请</w:t>
                          </w:r>
                        </w:p>
                        <w:p w:rsidR="00F24C52" w:rsidRPr="00F6274E" w:rsidRDefault="00F24C52" w:rsidP="00C13D29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rect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_x0000_s1071" type="#_x0000_t33" style="position:absolute;left:3978;top:4841;width:1771;height:2708;rotation:90" o:connectortype="elbow" o:regroupid="2" adj="-76728,-42347,-76728" strokecolor="black [3213]">
                    <v:stroke endarrow="block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80" type="#_x0000_t32" style="position:absolute;left:2760;top:7925;width:0;height:711" o:connectortype="straight" strokecolor="black [3213]">
                    <v:stroke endarrow="block"/>
                  </v:shape>
                  <v:shape id="_x0000_s1082" type="#_x0000_t32" style="position:absolute;left:3583;top:4575;width:1952;height:30" o:connectortype="straight" strokecolor="black [3213]">
                    <v:stroke endarrow="block"/>
                  </v:shape>
                </v:group>
              </w:pict>
            </w:r>
            <w:r w:rsidRPr="00860BF9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oval id="_x0000_s1077" style="position:absolute;left:0;text-align:left;margin-left:127.15pt;margin-top:364.9pt;width:12.1pt;height:11.45pt;z-index:251689472;visibility:visible;mso-position-horizontal-relative:text;mso-position-vertical-relative:text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KkwMYA&#10;AADbAAAADwAAAGRycy9kb3ducmV2LnhtbESPQWvCQBSE7wX/w/KEXorZtEgpqauIWuhBRG2xentm&#10;n9lg9m3IbmP8965Q6HGYmW+Y0aSzlWip8aVjBc9JCoI4d7rkQsH318fgDYQPyBorx6TgSh4m497D&#10;CDPtLryhdhsKESHsM1RgQqgzKX1uyKJPXE0cvZNrLIYom0LqBi8Rbiv5kqav0mLJccFgTTND+Xn7&#10;axXoVbVol8fDer9rcW7Kn4V+mp6Veux303cQgbrwH/5rf2oFwyHcv8QfIM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1KkwMYAAADbAAAADwAAAAAAAAAAAAAAAACYAgAAZHJz&#10;L2Rvd25yZXYueG1sUEsFBgAAAAAEAAQA9QAAAIsDAAAAAA==&#10;" fillcolor="#f2f2f2 [3052]" strokeweight=".5pt">
                  <v:stroke dashstyle="3 1" joinstyle="miter"/>
                  <v:textbox inset="0,0,0,0">
                    <w:txbxContent>
                      <w:p w:rsidR="00C13D29" w:rsidRPr="00F27263" w:rsidRDefault="00C13D29" w:rsidP="00C13D29">
                        <w:pPr>
                          <w:pStyle w:val="aa"/>
                          <w:spacing w:before="0" w:beforeAutospacing="0" w:after="0" w:afterAutospacing="0" w:line="140" w:lineRule="exact"/>
                          <w:jc w:val="center"/>
                          <w:rPr>
                            <w:rFonts w:eastAsiaTheme="minorEastAsia"/>
                            <w:lang w:eastAsia="zh-CN"/>
                          </w:rPr>
                        </w:pPr>
                        <w:r>
                          <w:rPr>
                            <w:rFonts w:ascii="Calibri" w:eastAsiaTheme="minorEastAsia" w:hAnsi="Calibri" w:cs="Times New Roman" w:hint="eastAsia"/>
                            <w:kern w:val="2"/>
                            <w:sz w:val="14"/>
                            <w:szCs w:val="14"/>
                            <w:lang w:eastAsia="zh-CN"/>
                          </w:rPr>
                          <w:t>5</w:t>
                        </w:r>
                      </w:p>
                    </w:txbxContent>
                  </v:textbox>
                </v:oval>
              </w:pict>
            </w:r>
            <w:r w:rsidRPr="00860BF9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oval id="_x0000_s1076" style="position:absolute;left:0;text-align:left;margin-left:127.15pt;margin-top:288.4pt;width:12.1pt;height:11.45pt;z-index:251688448;visibility:visible;mso-position-horizontal-relative:text;mso-position-vertical-relative:text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KkwMYA&#10;AADbAAAADwAAAGRycy9kb3ducmV2LnhtbESPQWvCQBSE7wX/w/KEXorZtEgpqauIWuhBRG2xentm&#10;n9lg9m3IbmP8965Q6HGYmW+Y0aSzlWip8aVjBc9JCoI4d7rkQsH318fgDYQPyBorx6TgSh4m497D&#10;CDPtLryhdhsKESHsM1RgQqgzKX1uyKJPXE0cvZNrLIYom0LqBi8Rbiv5kqav0mLJccFgTTND+Xn7&#10;axXoVbVol8fDer9rcW7Kn4V+mp6Veux303cQgbrwH/5rf2oFwyHcv8QfIM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1KkwMYAAADbAAAADwAAAAAAAAAAAAAAAACYAgAAZHJz&#10;L2Rvd25yZXYueG1sUEsFBgAAAAAEAAQA9QAAAIsDAAAAAA==&#10;" fillcolor="#f2f2f2 [3052]" strokeweight=".5pt">
                  <v:stroke dashstyle="3 1" joinstyle="miter"/>
                  <v:textbox inset="0,0,0,0">
                    <w:txbxContent>
                      <w:p w:rsidR="00C13D29" w:rsidRPr="00F27263" w:rsidRDefault="00C13D29" w:rsidP="00C13D29">
                        <w:pPr>
                          <w:pStyle w:val="aa"/>
                          <w:spacing w:before="0" w:beforeAutospacing="0" w:after="0" w:afterAutospacing="0" w:line="140" w:lineRule="exact"/>
                          <w:jc w:val="center"/>
                          <w:rPr>
                            <w:rFonts w:eastAsiaTheme="minorEastAsia"/>
                            <w:lang w:eastAsia="zh-CN"/>
                          </w:rPr>
                        </w:pPr>
                        <w:r>
                          <w:rPr>
                            <w:rFonts w:ascii="Calibri" w:eastAsiaTheme="minorEastAsia" w:hAnsi="Calibri" w:cs="Times New Roman" w:hint="eastAsia"/>
                            <w:kern w:val="2"/>
                            <w:sz w:val="14"/>
                            <w:szCs w:val="14"/>
                            <w:lang w:eastAsia="zh-CN"/>
                          </w:rPr>
                          <w:t>4</w:t>
                        </w:r>
                      </w:p>
                    </w:txbxContent>
                  </v:textbox>
                </v:oval>
              </w:pict>
            </w:r>
            <w:r w:rsidRPr="00860BF9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oval id="_x0000_s1063" style="position:absolute;left:0;text-align:left;margin-left:131.65pt;margin-top:221.7pt;width:12.1pt;height:11.45pt;z-index:251686400;visibility:visible;mso-position-horizontal-relative:text;mso-position-vertical-relative:text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KkwMYA&#10;AADbAAAADwAAAGRycy9kb3ducmV2LnhtbESPQWvCQBSE7wX/w/KEXorZtEgpqauIWuhBRG2xentm&#10;n9lg9m3IbmP8965Q6HGYmW+Y0aSzlWip8aVjBc9JCoI4d7rkQsH318fgDYQPyBorx6TgSh4m497D&#10;CDPtLryhdhsKESHsM1RgQqgzKX1uyKJPXE0cvZNrLIYom0LqBi8Rbiv5kqav0mLJccFgTTND+Xn7&#10;axXoVbVol8fDer9rcW7Kn4V+mp6Veux303cQgbrwH/5rf2oFwyHcv8QfIM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1KkwMYAAADbAAAADwAAAAAAAAAAAAAAAACYAgAAZHJz&#10;L2Rvd25yZXYueG1sUEsFBgAAAAAEAAQA9QAAAIsDAAAAAA==&#10;" fillcolor="#f2f2f2 [3052]" strokeweight=".5pt">
                  <v:stroke dashstyle="3 1" joinstyle="miter"/>
                  <v:textbox inset="0,0,0,0">
                    <w:txbxContent>
                      <w:p w:rsidR="00F27263" w:rsidRPr="00F27263" w:rsidRDefault="00F27263" w:rsidP="00C13D29">
                        <w:pPr>
                          <w:pStyle w:val="aa"/>
                          <w:spacing w:before="0" w:beforeAutospacing="0" w:after="0" w:afterAutospacing="0" w:line="140" w:lineRule="exact"/>
                          <w:jc w:val="center"/>
                          <w:rPr>
                            <w:rFonts w:eastAsiaTheme="minorEastAsia"/>
                            <w:lang w:eastAsia="zh-CN"/>
                          </w:rPr>
                        </w:pPr>
                        <w:r>
                          <w:rPr>
                            <w:rFonts w:ascii="Calibri" w:eastAsiaTheme="minorEastAsia" w:hAnsi="Calibri" w:cs="Times New Roman" w:hint="eastAsia"/>
                            <w:kern w:val="2"/>
                            <w:sz w:val="14"/>
                            <w:szCs w:val="14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oval>
              </w:pict>
            </w:r>
            <w:r w:rsidRPr="00860BF9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oval id="橢圓 44" o:spid="_x0000_s1032" style="position:absolute;left:0;text-align:left;margin-left:103pt;margin-top:22.4pt;width:12.1pt;height:11.45pt;z-index:251684352;visibility:visible;mso-position-horizontal-relative:text;mso-position-vertical-relative:text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KkwMYA&#10;AADbAAAADwAAAGRycy9kb3ducmV2LnhtbESPQWvCQBSE7wX/w/KEXorZtEgpqauIWuhBRG2xentm&#10;n9lg9m3IbmP8965Q6HGYmW+Y0aSzlWip8aVjBc9JCoI4d7rkQsH318fgDYQPyBorx6TgSh4m497D&#10;CDPtLryhdhsKESHsM1RgQqgzKX1uyKJPXE0cvZNrLIYom0LqBi8Rbiv5kqav0mLJccFgTTND+Xn7&#10;axXoVbVol8fDer9rcW7Kn4V+mp6Veux303cQgbrwH/5rf2oFwyHcv8QfIM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1KkwMYAAADbAAAADwAAAAAAAAAAAAAAAACYAgAAZHJz&#10;L2Rvd25yZXYueG1sUEsFBgAAAAAEAAQA9QAAAIsDAAAAAA==&#10;" fillcolor="#f2f2f2 [3052]" strokeweight=".5pt">
                  <v:stroke dashstyle="3 1" joinstyle="miter"/>
                  <v:textbox style="mso-next-textbox:#橢圓 44" inset="0,0,0,0">
                    <w:txbxContent>
                      <w:p w:rsidR="00B77C71" w:rsidRDefault="00B77C71" w:rsidP="00C13D29">
                        <w:pPr>
                          <w:pStyle w:val="aa"/>
                          <w:spacing w:before="0" w:beforeAutospacing="0" w:after="0" w:afterAutospacing="0" w:line="140" w:lineRule="exact"/>
                          <w:jc w:val="center"/>
                        </w:pPr>
                        <w:r>
                          <w:rPr>
                            <w:rFonts w:ascii="Calibri" w:hAnsi="Calibri" w:cs="Times New Roman"/>
                            <w:kern w:val="2"/>
                            <w:sz w:val="14"/>
                            <w:szCs w:val="14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C71" w:rsidRPr="003F0E3C" w:rsidRDefault="00860BF9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/>
                <w:b/>
                <w:bCs/>
                <w:noProof/>
                <w:color w:val="0000FF"/>
                <w:szCs w:val="20"/>
                <w:lang w:eastAsia="zh-CN"/>
              </w:rPr>
              <w:pict>
                <v:oval id="_x0000_s1062" style="position:absolute;left:0;text-align:left;margin-left:61.75pt;margin-top:111.4pt;width:12.1pt;height:11.45pt;z-index:251685376;visibility:visible;mso-position-horizontal-relative:text;mso-position-vertical-relative:text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KkwMYA&#10;AADbAAAADwAAAGRycy9kb3ducmV2LnhtbESPQWvCQBSE7wX/w/KEXorZtEgpqauIWuhBRG2xentm&#10;n9lg9m3IbmP8965Q6HGYmW+Y0aSzlWip8aVjBc9JCoI4d7rkQsH318fgDYQPyBorx6TgSh4m497D&#10;CDPtLryhdhsKESHsM1RgQqgzKX1uyKJPXE0cvZNrLIYom0LqBi8Rbiv5kqav0mLJccFgTTND+Xn7&#10;axXoVbVol8fDer9rcW7Kn4V+mp6Veux303cQgbrwH/5rf2oFwyHcv8QfIM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1KkwMYAAADbAAAADwAAAAAAAAAAAAAAAACYAgAAZHJz&#10;L2Rvd25yZXYueG1sUEsFBgAAAAAEAAQA9QAAAIsDAAAAAA==&#10;" fillcolor="#f2f2f2 [3052]" strokeweight=".5pt">
                  <v:stroke dashstyle="3 1" joinstyle="miter"/>
                  <v:textbox inset="0,0,0,0">
                    <w:txbxContent>
                      <w:p w:rsidR="00F27263" w:rsidRPr="00F27263" w:rsidRDefault="00F27263" w:rsidP="00C13D29">
                        <w:pPr>
                          <w:pStyle w:val="aa"/>
                          <w:spacing w:before="0" w:beforeAutospacing="0" w:after="0" w:afterAutospacing="0" w:line="140" w:lineRule="exact"/>
                          <w:jc w:val="center"/>
                          <w:rPr>
                            <w:rFonts w:eastAsiaTheme="minorEastAsia"/>
                            <w:lang w:eastAsia="zh-CN"/>
                          </w:rPr>
                        </w:pPr>
                        <w:r>
                          <w:rPr>
                            <w:rFonts w:ascii="Calibri" w:eastAsiaTheme="minorEastAsia" w:hAnsi="Calibri" w:cs="Times New Roman" w:hint="eastAsia"/>
                            <w:kern w:val="2"/>
                            <w:sz w:val="14"/>
                            <w:szCs w:val="14"/>
                            <w:lang w:eastAsia="zh-CN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  <w:r w:rsidR="006D413C">
              <w:rPr>
                <w:rFonts w:asciiTheme="minorEastAsia" w:eastAsiaTheme="minorEastAsia" w:hAnsiTheme="minorEastAsia" w:hint="eastAsia"/>
                <w:b/>
                <w:bCs/>
                <w:color w:val="0000FF"/>
                <w:szCs w:val="20"/>
                <w:lang w:eastAsia="zh-CN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13C" w:rsidRPr="006D413C" w:rsidRDefault="00E50A15" w:rsidP="00F67E54">
            <w:pPr>
              <w:pStyle w:val="a8"/>
              <w:numPr>
                <w:ilvl w:val="0"/>
                <w:numId w:val="11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FF0000"/>
                <w:kern w:val="0"/>
                <w:szCs w:val="16"/>
                <w:lang w:eastAsia="zh-CN"/>
              </w:rPr>
            </w:pPr>
            <w:r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eastAsia="zh-CN"/>
              </w:rPr>
              <w:t>此次工单</w:t>
            </w:r>
            <w:r w:rsidR="00B2756B" w:rsidRPr="00B2756B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eastAsia="zh-CN"/>
              </w:rPr>
              <w:t>厂内同工序满足不了出货需求</w:t>
            </w:r>
            <w:r w:rsidR="006D413C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eastAsia="zh-CN"/>
              </w:rPr>
              <w:t>生管需提出外发申请</w:t>
            </w:r>
            <w:r w:rsidR="0026189E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eastAsia="zh-CN"/>
              </w:rPr>
              <w:t>.</w:t>
            </w:r>
            <w:r w:rsidR="00116F7D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eastAsia="zh-CN"/>
              </w:rPr>
              <w:t>如后续都要委外加工，要通过</w:t>
            </w:r>
            <w:r w:rsidR="001C1839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eastAsia="zh-CN"/>
              </w:rPr>
              <w:t>料件工艺数据新增更改申请</w:t>
            </w:r>
            <w:r w:rsidR="00F70C9A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eastAsia="zh-CN"/>
              </w:rPr>
              <w:t>（aect801</w:t>
            </w:r>
            <w:r w:rsidR="00F70C9A">
              <w:rPr>
                <w:rFonts w:asciiTheme="minorEastAsia" w:eastAsia="宋体" w:hAnsiTheme="minorEastAsia" w:cs="Microsoft JhengHei"/>
                <w:color w:val="FF0000"/>
                <w:kern w:val="0"/>
                <w:szCs w:val="16"/>
                <w:lang w:eastAsia="zh-CN"/>
              </w:rPr>
              <w:t>）</w:t>
            </w:r>
            <w:r w:rsidR="001C1839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eastAsia="zh-CN"/>
              </w:rPr>
              <w:t xml:space="preserve"> 作业</w:t>
            </w:r>
          </w:p>
          <w:p w:rsidR="006D413C" w:rsidRPr="006D413C" w:rsidRDefault="006D413C" w:rsidP="006D413C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FF0000"/>
                <w:kern w:val="0"/>
                <w:szCs w:val="16"/>
                <w:lang w:eastAsia="zh-CN"/>
              </w:rPr>
            </w:pPr>
            <w:r w:rsidRPr="006D413C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eastAsia="zh-CN"/>
              </w:rPr>
              <w:t xml:space="preserve"> </w:t>
            </w:r>
          </w:p>
          <w:p w:rsidR="00B77C71" w:rsidRPr="006D413C" w:rsidRDefault="006D413C" w:rsidP="006D413C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FF0000"/>
                <w:kern w:val="0"/>
                <w:szCs w:val="16"/>
                <w:lang w:eastAsia="zh-CN"/>
              </w:rPr>
            </w:pPr>
            <w:r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eastAsia="zh-CN"/>
              </w:rPr>
              <w:t xml:space="preserve">2．  </w:t>
            </w:r>
            <w:r w:rsidRPr="006D413C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eastAsia="zh-CN"/>
              </w:rPr>
              <w:t>生管在BPM中提出委外申</w:t>
            </w:r>
            <w:r w:rsidR="00630850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eastAsia="zh-CN"/>
              </w:rPr>
              <w:t xml:space="preserve">   </w:t>
            </w:r>
            <w:r w:rsidRPr="006D413C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eastAsia="zh-CN"/>
              </w:rPr>
              <w:t>请 经相关单位签核OK后</w:t>
            </w:r>
          </w:p>
          <w:p w:rsidR="006D413C" w:rsidRPr="006D413C" w:rsidRDefault="006D413C" w:rsidP="006D413C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FF0000"/>
                <w:kern w:val="0"/>
                <w:szCs w:val="16"/>
                <w:lang w:eastAsia="zh-CN"/>
              </w:rPr>
            </w:pPr>
          </w:p>
          <w:p w:rsidR="00B2756B" w:rsidRPr="006D413C" w:rsidRDefault="006D413C" w:rsidP="006D413C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FF0000"/>
                <w:kern w:val="0"/>
                <w:szCs w:val="16"/>
                <w:lang w:eastAsia="zh-CN"/>
              </w:rPr>
            </w:pPr>
            <w:r w:rsidRPr="006D413C"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6"/>
                <w:lang w:eastAsia="zh-CN"/>
              </w:rPr>
              <w:t>3.生管根据采购</w:t>
            </w:r>
            <w:r w:rsidR="001C1839"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6"/>
                <w:lang w:eastAsia="zh-CN"/>
              </w:rPr>
              <w:t xml:space="preserve"> </w:t>
            </w:r>
            <w:r w:rsidRPr="006D413C"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6"/>
                <w:lang w:eastAsia="zh-CN"/>
              </w:rPr>
              <w:t>提供的外协厂</w:t>
            </w:r>
            <w:r w:rsidR="00630850"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6"/>
                <w:lang w:eastAsia="zh-CN"/>
              </w:rPr>
              <w:t xml:space="preserve"> </w:t>
            </w:r>
            <w:r w:rsidRPr="006D413C"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6"/>
                <w:lang w:eastAsia="zh-CN"/>
              </w:rPr>
              <w:t>商，在工单工艺变更维护作业中维护好</w:t>
            </w:r>
          </w:p>
          <w:p w:rsidR="006D413C" w:rsidRDefault="006D413C" w:rsidP="006D413C">
            <w:pPr>
              <w:pStyle w:val="a8"/>
              <w:spacing w:line="240" w:lineRule="exact"/>
              <w:ind w:leftChars="0" w:left="360"/>
              <w:rPr>
                <w:rFonts w:asciiTheme="minorEastAsia" w:eastAsiaTheme="minorEastAsia" w:hAnsiTheme="minorEastAsia" w:cs="Microsoft JhengHei"/>
                <w:color w:val="FF0000"/>
                <w:kern w:val="0"/>
                <w:szCs w:val="16"/>
                <w:lang w:eastAsia="zh-CN"/>
              </w:rPr>
            </w:pPr>
          </w:p>
          <w:p w:rsidR="00F27263" w:rsidRPr="006D413C" w:rsidRDefault="006D413C" w:rsidP="006D413C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FF0000"/>
                <w:kern w:val="0"/>
                <w:szCs w:val="16"/>
                <w:lang w:eastAsia="zh-CN"/>
              </w:rPr>
            </w:pPr>
            <w:r w:rsidRPr="006D413C"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6"/>
                <w:lang w:eastAsia="zh-CN"/>
              </w:rPr>
              <w:t>4</w:t>
            </w:r>
            <w:r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6"/>
                <w:lang w:eastAsia="zh-CN"/>
              </w:rPr>
              <w:t>．生管在工单工艺变更维护</w:t>
            </w:r>
            <w:r w:rsidR="00AC5EE4"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6"/>
                <w:lang w:eastAsia="zh-CN"/>
              </w:rPr>
              <w:t>作</w:t>
            </w:r>
            <w:r w:rsidR="00630850"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6"/>
                <w:lang w:eastAsia="zh-CN"/>
              </w:rPr>
              <w:t xml:space="preserve"> </w:t>
            </w:r>
            <w:r w:rsidR="00AC5EE4"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6"/>
                <w:lang w:eastAsia="zh-CN"/>
              </w:rPr>
              <w:t>业审</w:t>
            </w:r>
            <w:r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6"/>
                <w:lang w:eastAsia="zh-CN"/>
              </w:rPr>
              <w:t>核</w:t>
            </w:r>
          </w:p>
          <w:p w:rsidR="006D413C" w:rsidRDefault="006D413C" w:rsidP="006D413C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FF0000"/>
                <w:kern w:val="0"/>
                <w:szCs w:val="16"/>
                <w:lang w:eastAsia="zh-CN"/>
              </w:rPr>
            </w:pPr>
          </w:p>
          <w:p w:rsidR="006D413C" w:rsidRDefault="006D413C" w:rsidP="006D413C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FF0000"/>
                <w:kern w:val="0"/>
                <w:szCs w:val="16"/>
                <w:lang w:eastAsia="zh-CN"/>
              </w:rPr>
            </w:pPr>
          </w:p>
          <w:p w:rsidR="00865E5D" w:rsidRPr="006D413C" w:rsidRDefault="006D413C" w:rsidP="006D413C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FF0000"/>
                <w:kern w:val="0"/>
                <w:szCs w:val="16"/>
                <w:lang w:eastAsia="zh-CN"/>
              </w:rPr>
            </w:pPr>
            <w:r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6"/>
                <w:lang w:eastAsia="zh-CN"/>
              </w:rPr>
              <w:t>5.转委外采购流程</w:t>
            </w:r>
            <w:r w:rsidRPr="006D413C"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6"/>
                <w:lang w:eastAsia="zh-CN"/>
              </w:rPr>
              <w:t xml:space="preserve"> </w:t>
            </w:r>
            <w:r w:rsidR="006F584A"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6"/>
                <w:lang w:eastAsia="zh-CN"/>
              </w:rPr>
              <w:t>（工单转委</w:t>
            </w:r>
            <w:r w:rsidR="00630850"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6"/>
                <w:lang w:eastAsia="zh-CN"/>
              </w:rPr>
              <w:t xml:space="preserve"> </w:t>
            </w:r>
            <w:r w:rsidR="006F584A"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6"/>
                <w:lang w:eastAsia="zh-CN"/>
              </w:rPr>
              <w:t>外批次作业asfp400</w:t>
            </w:r>
            <w:r w:rsidR="006F584A">
              <w:rPr>
                <w:rFonts w:asciiTheme="minorEastAsia" w:eastAsiaTheme="minorEastAsia" w:hAnsiTheme="minorEastAsia" w:cs="Microsoft JhengHei"/>
                <w:color w:val="FF0000"/>
                <w:kern w:val="0"/>
                <w:szCs w:val="16"/>
                <w:lang w:eastAsia="zh-CN"/>
              </w:rPr>
              <w:t>）</w:t>
            </w:r>
          </w:p>
          <w:p w:rsidR="00865E5D" w:rsidRPr="006F584A" w:rsidRDefault="00865E5D" w:rsidP="00865E5D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FF0000"/>
                <w:kern w:val="0"/>
                <w:szCs w:val="16"/>
                <w:lang w:eastAsia="zh-CN"/>
              </w:rPr>
            </w:pPr>
          </w:p>
        </w:tc>
      </w:tr>
    </w:tbl>
    <w:p w:rsidR="00360001" w:rsidRPr="003F0E3C" w:rsidRDefault="002D395D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2D395D">
        <w:rPr>
          <w:rFonts w:asciiTheme="minorEastAsia" w:eastAsia="宋体" w:hAnsiTheme="minorEastAsia" w:hint="eastAsia"/>
          <w:szCs w:val="20"/>
          <w:lang w:eastAsia="zh-CN"/>
        </w:rPr>
        <w:t>审核人员：</w:t>
      </w:r>
      <w:r w:rsidR="00C35DA5">
        <w:rPr>
          <w:rFonts w:asciiTheme="minorEastAsia" w:eastAsia="宋体" w:hAnsiTheme="minorEastAsia" w:hint="eastAsia"/>
          <w:szCs w:val="20"/>
          <w:lang w:eastAsia="zh-CN"/>
        </w:rPr>
        <w:t xml:space="preserve">                             </w:t>
      </w:r>
      <w:r w:rsidRPr="002D395D">
        <w:rPr>
          <w:rFonts w:asciiTheme="minorEastAsia" w:eastAsia="宋体" w:hAnsiTheme="minorEastAsia" w:hint="eastAsia"/>
          <w:szCs w:val="20"/>
          <w:lang w:eastAsia="zh-CN"/>
        </w:rPr>
        <w:t>审核日期：</w:t>
      </w:r>
    </w:p>
    <w:sectPr w:rsidR="00360001" w:rsidRPr="003F0E3C" w:rsidSect="0068790C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51FD" w:rsidRDefault="009151FD">
      <w:r>
        <w:separator/>
      </w:r>
    </w:p>
  </w:endnote>
  <w:endnote w:type="continuationSeparator" w:id="1">
    <w:p w:rsidR="009151FD" w:rsidRDefault="009151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51FD" w:rsidRDefault="009151FD">
      <w:r>
        <w:separator/>
      </w:r>
    </w:p>
  </w:footnote>
  <w:footnote w:type="continuationSeparator" w:id="1">
    <w:p w:rsidR="009151FD" w:rsidRDefault="009151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860BF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D68F5"/>
    <w:multiLevelType w:val="hybridMultilevel"/>
    <w:tmpl w:val="44CEFA7A"/>
    <w:lvl w:ilvl="0" w:tplc="5B26246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2">
    <w:nsid w:val="137D6741"/>
    <w:multiLevelType w:val="hybridMultilevel"/>
    <w:tmpl w:val="E11C8B52"/>
    <w:lvl w:ilvl="0" w:tplc="179AC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19A6388A"/>
    <w:multiLevelType w:val="hybridMultilevel"/>
    <w:tmpl w:val="14EE5A16"/>
    <w:lvl w:ilvl="0" w:tplc="79A8A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A3C7CE8"/>
    <w:multiLevelType w:val="hybridMultilevel"/>
    <w:tmpl w:val="BADAED52"/>
    <w:lvl w:ilvl="0" w:tplc="0D3AC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01E3A52"/>
    <w:multiLevelType w:val="hybridMultilevel"/>
    <w:tmpl w:val="F5D6C2C4"/>
    <w:lvl w:ilvl="0" w:tplc="BDC27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3E8D5A35"/>
    <w:multiLevelType w:val="hybridMultilevel"/>
    <w:tmpl w:val="74CE82C8"/>
    <w:lvl w:ilvl="0" w:tplc="49186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F09053E"/>
    <w:multiLevelType w:val="hybridMultilevel"/>
    <w:tmpl w:val="663C8BD6"/>
    <w:lvl w:ilvl="0" w:tplc="3CFE25FA">
      <w:start w:val="1"/>
      <w:numFmt w:val="decimal"/>
      <w:lvlText w:val="(%1)"/>
      <w:lvlJc w:val="left"/>
      <w:pPr>
        <w:ind w:left="405" w:hanging="2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55" w:hanging="480"/>
      </w:pPr>
    </w:lvl>
    <w:lvl w:ilvl="2" w:tplc="0409001B" w:tentative="1">
      <w:start w:val="1"/>
      <w:numFmt w:val="lowerRoman"/>
      <w:lvlText w:val="%3."/>
      <w:lvlJc w:val="right"/>
      <w:pPr>
        <w:ind w:left="1635" w:hanging="480"/>
      </w:pPr>
    </w:lvl>
    <w:lvl w:ilvl="3" w:tplc="0409000F" w:tentative="1">
      <w:start w:val="1"/>
      <w:numFmt w:val="decimal"/>
      <w:lvlText w:val="%4."/>
      <w:lvlJc w:val="left"/>
      <w:pPr>
        <w:ind w:left="21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5" w:hanging="480"/>
      </w:pPr>
    </w:lvl>
    <w:lvl w:ilvl="5" w:tplc="0409001B" w:tentative="1">
      <w:start w:val="1"/>
      <w:numFmt w:val="lowerRoman"/>
      <w:lvlText w:val="%6."/>
      <w:lvlJc w:val="right"/>
      <w:pPr>
        <w:ind w:left="3075" w:hanging="480"/>
      </w:pPr>
    </w:lvl>
    <w:lvl w:ilvl="6" w:tplc="0409000F" w:tentative="1">
      <w:start w:val="1"/>
      <w:numFmt w:val="decimal"/>
      <w:lvlText w:val="%7."/>
      <w:lvlJc w:val="left"/>
      <w:pPr>
        <w:ind w:left="35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5" w:hanging="480"/>
      </w:pPr>
    </w:lvl>
    <w:lvl w:ilvl="8" w:tplc="0409001B" w:tentative="1">
      <w:start w:val="1"/>
      <w:numFmt w:val="lowerRoman"/>
      <w:lvlText w:val="%9."/>
      <w:lvlJc w:val="right"/>
      <w:pPr>
        <w:ind w:left="4515" w:hanging="480"/>
      </w:pPr>
    </w:lvl>
  </w:abstractNum>
  <w:abstractNum w:abstractNumId="10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11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11"/>
  </w:num>
  <w:num w:numId="5">
    <w:abstractNumId w:val="7"/>
  </w:num>
  <w:num w:numId="6">
    <w:abstractNumId w:val="5"/>
  </w:num>
  <w:num w:numId="7">
    <w:abstractNumId w:val="9"/>
  </w:num>
  <w:num w:numId="8">
    <w:abstractNumId w:val="6"/>
  </w:num>
  <w:num w:numId="9">
    <w:abstractNumId w:val="3"/>
  </w:num>
  <w:num w:numId="10">
    <w:abstractNumId w:val="4"/>
  </w:num>
  <w:num w:numId="11">
    <w:abstractNumId w:val="8"/>
  </w:num>
  <w:num w:numId="12">
    <w:abstractNumId w:val="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1" fill="f" fillcolor="white" stroke="f">
      <v:fill color="white" on="f"/>
      <v:stroke on="f"/>
      <o:colormenu v:ext="edit" strokecolor="none [3213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37D"/>
    <w:rsid w:val="0000115C"/>
    <w:rsid w:val="00007288"/>
    <w:rsid w:val="00016F8C"/>
    <w:rsid w:val="00022D15"/>
    <w:rsid w:val="000244FB"/>
    <w:rsid w:val="00044164"/>
    <w:rsid w:val="00050940"/>
    <w:rsid w:val="00060FCB"/>
    <w:rsid w:val="000623A1"/>
    <w:rsid w:val="000744C4"/>
    <w:rsid w:val="00080694"/>
    <w:rsid w:val="00091610"/>
    <w:rsid w:val="00091FC9"/>
    <w:rsid w:val="00092722"/>
    <w:rsid w:val="000D5C5C"/>
    <w:rsid w:val="000E1AA1"/>
    <w:rsid w:val="00107A13"/>
    <w:rsid w:val="00111CD7"/>
    <w:rsid w:val="00116301"/>
    <w:rsid w:val="00116F7D"/>
    <w:rsid w:val="001208D0"/>
    <w:rsid w:val="00124CE1"/>
    <w:rsid w:val="001305AE"/>
    <w:rsid w:val="001325AE"/>
    <w:rsid w:val="0013551C"/>
    <w:rsid w:val="00141FDA"/>
    <w:rsid w:val="00161D88"/>
    <w:rsid w:val="0016382C"/>
    <w:rsid w:val="0016419F"/>
    <w:rsid w:val="00171C2B"/>
    <w:rsid w:val="001753A1"/>
    <w:rsid w:val="00194EF3"/>
    <w:rsid w:val="001A0E0A"/>
    <w:rsid w:val="001A5AF1"/>
    <w:rsid w:val="001B38C4"/>
    <w:rsid w:val="001B55B2"/>
    <w:rsid w:val="001C1839"/>
    <w:rsid w:val="001C3AC3"/>
    <w:rsid w:val="001C4158"/>
    <w:rsid w:val="001C4DC1"/>
    <w:rsid w:val="001E2C13"/>
    <w:rsid w:val="001E4CAD"/>
    <w:rsid w:val="001E5309"/>
    <w:rsid w:val="001F6B62"/>
    <w:rsid w:val="001F754C"/>
    <w:rsid w:val="00224626"/>
    <w:rsid w:val="00231E44"/>
    <w:rsid w:val="00234DD9"/>
    <w:rsid w:val="00244540"/>
    <w:rsid w:val="00244A55"/>
    <w:rsid w:val="00257DBD"/>
    <w:rsid w:val="0026189E"/>
    <w:rsid w:val="002745DF"/>
    <w:rsid w:val="0028085E"/>
    <w:rsid w:val="00284CA6"/>
    <w:rsid w:val="002864E9"/>
    <w:rsid w:val="00295D46"/>
    <w:rsid w:val="002A6F8D"/>
    <w:rsid w:val="002B545A"/>
    <w:rsid w:val="002B6F5F"/>
    <w:rsid w:val="002C4A5C"/>
    <w:rsid w:val="002D395D"/>
    <w:rsid w:val="002E3C5E"/>
    <w:rsid w:val="002E5F5D"/>
    <w:rsid w:val="002F6000"/>
    <w:rsid w:val="00304F8E"/>
    <w:rsid w:val="00306288"/>
    <w:rsid w:val="00307D18"/>
    <w:rsid w:val="00315E11"/>
    <w:rsid w:val="003251FA"/>
    <w:rsid w:val="003320AF"/>
    <w:rsid w:val="003519A9"/>
    <w:rsid w:val="0035361A"/>
    <w:rsid w:val="00353E0B"/>
    <w:rsid w:val="0035486A"/>
    <w:rsid w:val="00356BB0"/>
    <w:rsid w:val="00360001"/>
    <w:rsid w:val="00370749"/>
    <w:rsid w:val="003740A3"/>
    <w:rsid w:val="00385C2B"/>
    <w:rsid w:val="00385D15"/>
    <w:rsid w:val="003B21BD"/>
    <w:rsid w:val="003C1637"/>
    <w:rsid w:val="003C2AAB"/>
    <w:rsid w:val="003E0559"/>
    <w:rsid w:val="003E5655"/>
    <w:rsid w:val="003F0E3C"/>
    <w:rsid w:val="0041209F"/>
    <w:rsid w:val="0042441F"/>
    <w:rsid w:val="00425CFB"/>
    <w:rsid w:val="004533A6"/>
    <w:rsid w:val="00461305"/>
    <w:rsid w:val="00464412"/>
    <w:rsid w:val="004801ED"/>
    <w:rsid w:val="00482E0E"/>
    <w:rsid w:val="004917A8"/>
    <w:rsid w:val="004A4EE2"/>
    <w:rsid w:val="004B0FDF"/>
    <w:rsid w:val="004B13B0"/>
    <w:rsid w:val="004C77F6"/>
    <w:rsid w:val="004D091D"/>
    <w:rsid w:val="004F33D0"/>
    <w:rsid w:val="004F5C36"/>
    <w:rsid w:val="004F60D5"/>
    <w:rsid w:val="00521DDB"/>
    <w:rsid w:val="00522D43"/>
    <w:rsid w:val="005315CF"/>
    <w:rsid w:val="0054705F"/>
    <w:rsid w:val="00566C3B"/>
    <w:rsid w:val="00572F6E"/>
    <w:rsid w:val="0057509F"/>
    <w:rsid w:val="005801CE"/>
    <w:rsid w:val="0058595B"/>
    <w:rsid w:val="00592A26"/>
    <w:rsid w:val="00596034"/>
    <w:rsid w:val="005D010D"/>
    <w:rsid w:val="005D3645"/>
    <w:rsid w:val="005E227B"/>
    <w:rsid w:val="005F10B3"/>
    <w:rsid w:val="005F3DED"/>
    <w:rsid w:val="0060108D"/>
    <w:rsid w:val="00612E58"/>
    <w:rsid w:val="00620A17"/>
    <w:rsid w:val="0062729C"/>
    <w:rsid w:val="00630850"/>
    <w:rsid w:val="00631E76"/>
    <w:rsid w:val="0063266D"/>
    <w:rsid w:val="006400E0"/>
    <w:rsid w:val="00641286"/>
    <w:rsid w:val="006564FF"/>
    <w:rsid w:val="00661E08"/>
    <w:rsid w:val="00671136"/>
    <w:rsid w:val="0068790C"/>
    <w:rsid w:val="006B507C"/>
    <w:rsid w:val="006B73FB"/>
    <w:rsid w:val="006C3B82"/>
    <w:rsid w:val="006C6E53"/>
    <w:rsid w:val="006D413C"/>
    <w:rsid w:val="006E4A39"/>
    <w:rsid w:val="006E6FA5"/>
    <w:rsid w:val="006F32D0"/>
    <w:rsid w:val="006F584A"/>
    <w:rsid w:val="007067B1"/>
    <w:rsid w:val="00710179"/>
    <w:rsid w:val="00725FA4"/>
    <w:rsid w:val="00731B07"/>
    <w:rsid w:val="00731C76"/>
    <w:rsid w:val="0073787F"/>
    <w:rsid w:val="00750514"/>
    <w:rsid w:val="007572F9"/>
    <w:rsid w:val="007618DB"/>
    <w:rsid w:val="007744D2"/>
    <w:rsid w:val="00780B28"/>
    <w:rsid w:val="007867DF"/>
    <w:rsid w:val="00786FAF"/>
    <w:rsid w:val="00790C07"/>
    <w:rsid w:val="007B63D0"/>
    <w:rsid w:val="00817F2B"/>
    <w:rsid w:val="00822764"/>
    <w:rsid w:val="00837634"/>
    <w:rsid w:val="00844690"/>
    <w:rsid w:val="00853DA0"/>
    <w:rsid w:val="008557EA"/>
    <w:rsid w:val="00860BF9"/>
    <w:rsid w:val="00863866"/>
    <w:rsid w:val="00865E5D"/>
    <w:rsid w:val="008668FE"/>
    <w:rsid w:val="008672F9"/>
    <w:rsid w:val="0089521D"/>
    <w:rsid w:val="008E2205"/>
    <w:rsid w:val="008F3550"/>
    <w:rsid w:val="008F495C"/>
    <w:rsid w:val="009059BE"/>
    <w:rsid w:val="00910EB9"/>
    <w:rsid w:val="009151FD"/>
    <w:rsid w:val="00915529"/>
    <w:rsid w:val="00936A9A"/>
    <w:rsid w:val="0094146F"/>
    <w:rsid w:val="00953A19"/>
    <w:rsid w:val="00975900"/>
    <w:rsid w:val="009764C6"/>
    <w:rsid w:val="00984E01"/>
    <w:rsid w:val="00984EEA"/>
    <w:rsid w:val="00997567"/>
    <w:rsid w:val="009A376F"/>
    <w:rsid w:val="009B2EFF"/>
    <w:rsid w:val="009B6FCE"/>
    <w:rsid w:val="009D1DEC"/>
    <w:rsid w:val="009D452C"/>
    <w:rsid w:val="009F45CC"/>
    <w:rsid w:val="00A257A5"/>
    <w:rsid w:val="00A35A71"/>
    <w:rsid w:val="00A3737D"/>
    <w:rsid w:val="00A4050E"/>
    <w:rsid w:val="00A447C8"/>
    <w:rsid w:val="00A50AD1"/>
    <w:rsid w:val="00A61785"/>
    <w:rsid w:val="00A66366"/>
    <w:rsid w:val="00A6648E"/>
    <w:rsid w:val="00A72A89"/>
    <w:rsid w:val="00A77813"/>
    <w:rsid w:val="00A85576"/>
    <w:rsid w:val="00AB4CC7"/>
    <w:rsid w:val="00AB75D4"/>
    <w:rsid w:val="00AC5EE4"/>
    <w:rsid w:val="00AD02D7"/>
    <w:rsid w:val="00AD466E"/>
    <w:rsid w:val="00B00A5E"/>
    <w:rsid w:val="00B2278B"/>
    <w:rsid w:val="00B259E2"/>
    <w:rsid w:val="00B2756B"/>
    <w:rsid w:val="00B3280D"/>
    <w:rsid w:val="00B701EE"/>
    <w:rsid w:val="00B72640"/>
    <w:rsid w:val="00B77C71"/>
    <w:rsid w:val="00B80CB2"/>
    <w:rsid w:val="00B93A4E"/>
    <w:rsid w:val="00B9425E"/>
    <w:rsid w:val="00BA0C6E"/>
    <w:rsid w:val="00BA7180"/>
    <w:rsid w:val="00BA7D77"/>
    <w:rsid w:val="00BD436D"/>
    <w:rsid w:val="00BF0D08"/>
    <w:rsid w:val="00BF22C7"/>
    <w:rsid w:val="00C01FAA"/>
    <w:rsid w:val="00C13D29"/>
    <w:rsid w:val="00C32AB4"/>
    <w:rsid w:val="00C35DA5"/>
    <w:rsid w:val="00C51F17"/>
    <w:rsid w:val="00C64531"/>
    <w:rsid w:val="00CA15CB"/>
    <w:rsid w:val="00CA3EFC"/>
    <w:rsid w:val="00CB3660"/>
    <w:rsid w:val="00CC376E"/>
    <w:rsid w:val="00CC61F2"/>
    <w:rsid w:val="00CD093F"/>
    <w:rsid w:val="00CD24DC"/>
    <w:rsid w:val="00D020E3"/>
    <w:rsid w:val="00D0233B"/>
    <w:rsid w:val="00D15516"/>
    <w:rsid w:val="00D15634"/>
    <w:rsid w:val="00D324BF"/>
    <w:rsid w:val="00D35778"/>
    <w:rsid w:val="00D36B82"/>
    <w:rsid w:val="00D41700"/>
    <w:rsid w:val="00D45B8D"/>
    <w:rsid w:val="00D46916"/>
    <w:rsid w:val="00D46972"/>
    <w:rsid w:val="00D57F60"/>
    <w:rsid w:val="00D63A39"/>
    <w:rsid w:val="00D64F7A"/>
    <w:rsid w:val="00D75B54"/>
    <w:rsid w:val="00D80B11"/>
    <w:rsid w:val="00D8467A"/>
    <w:rsid w:val="00D908F0"/>
    <w:rsid w:val="00DA3A08"/>
    <w:rsid w:val="00DB0F97"/>
    <w:rsid w:val="00DC5F80"/>
    <w:rsid w:val="00DC61F2"/>
    <w:rsid w:val="00DC71EC"/>
    <w:rsid w:val="00DD0FB3"/>
    <w:rsid w:val="00DE1839"/>
    <w:rsid w:val="00DE5B92"/>
    <w:rsid w:val="00DE6197"/>
    <w:rsid w:val="00DE76F5"/>
    <w:rsid w:val="00E00DA6"/>
    <w:rsid w:val="00E07965"/>
    <w:rsid w:val="00E20619"/>
    <w:rsid w:val="00E226CD"/>
    <w:rsid w:val="00E31902"/>
    <w:rsid w:val="00E35809"/>
    <w:rsid w:val="00E37A08"/>
    <w:rsid w:val="00E50A15"/>
    <w:rsid w:val="00E5299B"/>
    <w:rsid w:val="00E57601"/>
    <w:rsid w:val="00E66EAD"/>
    <w:rsid w:val="00E7691C"/>
    <w:rsid w:val="00E84A7C"/>
    <w:rsid w:val="00E87189"/>
    <w:rsid w:val="00E930CF"/>
    <w:rsid w:val="00EA41F4"/>
    <w:rsid w:val="00EB117C"/>
    <w:rsid w:val="00EC2176"/>
    <w:rsid w:val="00EE0934"/>
    <w:rsid w:val="00EF0A8B"/>
    <w:rsid w:val="00F21F72"/>
    <w:rsid w:val="00F24C52"/>
    <w:rsid w:val="00F26E81"/>
    <w:rsid w:val="00F27263"/>
    <w:rsid w:val="00F30764"/>
    <w:rsid w:val="00F349A1"/>
    <w:rsid w:val="00F6274E"/>
    <w:rsid w:val="00F673F3"/>
    <w:rsid w:val="00F67E54"/>
    <w:rsid w:val="00F70C9A"/>
    <w:rsid w:val="00F7235B"/>
    <w:rsid w:val="00F7351C"/>
    <w:rsid w:val="00F86644"/>
    <w:rsid w:val="00F8737A"/>
    <w:rsid w:val="00FA717D"/>
    <w:rsid w:val="00FB070F"/>
    <w:rsid w:val="00FB54EB"/>
    <w:rsid w:val="00FB5E6B"/>
    <w:rsid w:val="00FD2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 stroke="f">
      <v:fill color="white" on="f"/>
      <v:stroke on="f"/>
      <o:colormenu v:ext="edit" strokecolor="none [3213]"/>
    </o:shapedefaults>
    <o:shapelayout v:ext="edit">
      <o:idmap v:ext="edit" data="1"/>
      <o:rules v:ext="edit">
        <o:r id="V:Rule5" type="connector" idref="#_x0000_s1080"/>
        <o:r id="V:Rule6" type="connector" idref="#_x0000_s1071"/>
        <o:r id="V:Rule7" type="connector" idref="#_x0000_s1082"/>
        <o:r id="V:Rule8" type="connector" idref="#AutoShape 92"/>
      </o:rules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710179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10179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710179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710179"/>
    <w:rPr>
      <w:szCs w:val="20"/>
    </w:rPr>
  </w:style>
  <w:style w:type="paragraph" w:styleId="a6">
    <w:name w:val="Body Text Indent"/>
    <w:basedOn w:val="a"/>
    <w:link w:val="Char0"/>
    <w:rsid w:val="00710179"/>
    <w:pPr>
      <w:spacing w:line="240" w:lineRule="exact"/>
      <w:jc w:val="center"/>
    </w:pPr>
  </w:style>
  <w:style w:type="character" w:customStyle="1" w:styleId="Char0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1"/>
    <w:rsid w:val="00572F6E"/>
    <w:rPr>
      <w:rFonts w:ascii="Cambria" w:hAnsi="Cambria"/>
      <w:szCs w:val="18"/>
    </w:rPr>
  </w:style>
  <w:style w:type="character" w:customStyle="1" w:styleId="Char1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A3737D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  <w:style w:type="character" w:customStyle="1" w:styleId="Char">
    <w:name w:val="页眉 Char"/>
    <w:basedOn w:val="a0"/>
    <w:link w:val="a3"/>
    <w:rsid w:val="00385D15"/>
    <w:rPr>
      <w:rFonts w:ascii="Calibri" w:hAnsi="Calibri"/>
      <w:kern w:val="2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9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ABM\ABM001_BOM&#20316;&#26989;&#27969;&#31243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  <a:lnDef>
      <a:spPr bwMode="auto">
        <a:noFill/>
        <a:ln w="6350">
          <a:solidFill>
            <a:srgbClr val="000000"/>
          </a:solidFill>
          <a:round/>
          <a:headEnd/>
          <a:tailEnd type="triangle" w="med" len="med"/>
        </a:ln>
        <a:extLst>
          <a:ext uri="{909E8E84-426E-40DD-AFC4-6F175D3DCCD1}">
            <a14:hiddenFill xmlns:a14="http://schemas.microsoft.com/office/drawing/2010/main" xmlns="">
              <a:noFill/>
            </a14:hiddenFill>
          </a:ext>
        </a:extLst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BD740-2D22-4D78-ADDC-23DC3824F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ABM001_BOM作業流程.dotx</Template>
  <TotalTime>6</TotalTime>
  <Pages>1</Pages>
  <Words>224</Words>
  <Characters>210</Characters>
  <Application>Microsoft Office Word</Application>
  <DocSecurity>0</DocSecurity>
  <Lines>1</Lines>
  <Paragraphs>1</Paragraphs>
  <ScaleCrop>false</ScaleCrop>
  <Company>dsc</Company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李香娟</cp:lastModifiedBy>
  <cp:revision>6</cp:revision>
  <cp:lastPrinted>2017-03-20T06:49:00Z</cp:lastPrinted>
  <dcterms:created xsi:type="dcterms:W3CDTF">2017-03-20T03:21:00Z</dcterms:created>
  <dcterms:modified xsi:type="dcterms:W3CDTF">2017-03-20T06:49:00Z</dcterms:modified>
</cp:coreProperties>
</file>