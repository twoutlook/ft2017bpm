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A6F4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E924B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AA6F41">
              <w:rPr>
                <w:rFonts w:asciiTheme="minorHAnsi" w:eastAsia="SimSun" w:hAnsiTheme="minorHAnsi"/>
                <w:szCs w:val="18"/>
                <w:lang w:eastAsia="zh-CN"/>
              </w:rPr>
              <w:t>ASP002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E924B8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AA6F41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产能</w:t>
            </w:r>
            <w:proofErr w:type="gramStart"/>
            <w:r w:rsidRPr="00AA6F41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规画计算</w:t>
            </w:r>
            <w:proofErr w:type="gramEnd"/>
            <w:r w:rsidRPr="00AA6F41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A6F4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AA6F41">
              <w:rPr>
                <w:rFonts w:asciiTheme="minorEastAsia" w:eastAsia="SimSun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A6F4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AA6F41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A6F4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857B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="宋体" w:eastAsia="宋体" w:hAnsi="宋体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A6F4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707637" w:rsidRDefault="00707637" w:rsidP="00D46972">
            <w:pPr>
              <w:jc w:val="center"/>
              <w:rPr>
                <w:rFonts w:asciiTheme="minorHAnsi" w:eastAsia="宋体" w:hAnsiTheme="minorHAnsi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>
              <w:rPr>
                <w:rFonts w:ascii="宋体" w:eastAsia="宋体" w:hAnsi="宋体" w:hint="eastAsia"/>
                <w:szCs w:val="18"/>
                <w:lang w:eastAsia="zh-CN"/>
              </w:rPr>
              <w:t>7</w:t>
            </w:r>
            <w:r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>
              <w:rPr>
                <w:rFonts w:ascii="宋体" w:eastAsia="宋体" w:hAnsi="宋体" w:hint="eastAsia"/>
                <w:szCs w:val="18"/>
                <w:lang w:eastAsia="zh-CN"/>
              </w:rPr>
              <w:t>3</w:t>
            </w:r>
            <w:r w:rsidR="00AA6F41" w:rsidRPr="00AA6F41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>
              <w:rPr>
                <w:rFonts w:ascii="宋体" w:eastAsia="宋体" w:hAnsi="宋体" w:hint="eastAsia"/>
                <w:szCs w:val="18"/>
                <w:lang w:eastAsia="zh-CN"/>
              </w:rPr>
              <w:t>17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A6F4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45A8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4B042B" w:rsidRPr="004B042B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AA6F41" w:rsidRPr="00AA6F41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4B042B" w:rsidRPr="004B042B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A6F4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AA6F41" w:rsidP="00D46972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AA6F41">
              <w:rPr>
                <w:rFonts w:asciiTheme="minorEastAsia" w:eastAsia="SimSun" w:hAnsiTheme="minorEastAsia" w:hint="eastAsia"/>
                <w:szCs w:val="18"/>
                <w:lang w:eastAsia="zh-CN"/>
              </w:rPr>
              <w:t>计算产能</w:t>
            </w:r>
            <w:proofErr w:type="gramStart"/>
            <w:r w:rsidRPr="00AA6F41">
              <w:rPr>
                <w:rFonts w:asciiTheme="minorEastAsia" w:eastAsia="SimSun" w:hAnsiTheme="minorEastAsia" w:hint="eastAsia"/>
                <w:szCs w:val="18"/>
                <w:lang w:eastAsia="zh-CN"/>
              </w:rPr>
              <w:t>规</w:t>
            </w:r>
            <w:proofErr w:type="gramEnd"/>
            <w:r w:rsidRPr="00AA6F41">
              <w:rPr>
                <w:rFonts w:asciiTheme="minorEastAsia" w:eastAsia="SimSun" w:hAnsiTheme="minorEastAsia" w:hint="eastAsia"/>
                <w:szCs w:val="18"/>
                <w:lang w:eastAsia="zh-CN"/>
              </w:rPr>
              <w:t>画。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245"/>
        <w:gridCol w:w="1985"/>
        <w:gridCol w:w="2401"/>
      </w:tblGrid>
      <w:tr w:rsidR="00E924B8" w:rsidRPr="003F0E3C" w:rsidTr="00B77D40">
        <w:trPr>
          <w:trHeight w:val="340"/>
        </w:trPr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924B8" w:rsidRPr="003F0E3C" w:rsidRDefault="00AA6F41" w:rsidP="00E924B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AA6F41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物控</w:t>
            </w:r>
            <w:r w:rsidRPr="00AA6F41">
              <w:rPr>
                <w:rFonts w:asciiTheme="minorEastAsia" w:eastAsia="SimSun" w:hAnsiTheme="minorEastAsia"/>
                <w:b/>
                <w:bCs/>
                <w:lang w:eastAsia="zh-CN"/>
              </w:rPr>
              <w:t>/</w:t>
            </w:r>
            <w:r w:rsidRPr="00AA6F41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924B8" w:rsidRPr="003F0E3C" w:rsidRDefault="00AA6F41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AA6F41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E659C" w:rsidRPr="003F0E3C" w:rsidTr="00E924B8">
        <w:trPr>
          <w:trHeight w:val="12326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59C" w:rsidRPr="003F0E3C" w:rsidRDefault="00C45A8A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C45A8A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26" editas="canvas" style="position:absolute;left:0;text-align:left;margin-left:-2.8pt;margin-top:-.1pt;width:359.4pt;height:610pt;z-index:25167001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;mso-wrap-style:square">
                    <v:fill o:detectmouseclick="t"/>
                    <v:path o:connecttype="none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63" o:spid="_x0000_s1028" type="#_x0000_t112" style="position:absolute;left:811;top:13940;width:1085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9NZMMA&#10;AADbAAAADwAAAGRycy9kb3ducmV2LnhtbESPQYvCMBSE7wv+h/AEb2uqBVmqUUQU9OKyKuLx0Tyb&#10;YvNSm2jrvzcLC3scZuYbZrbobCWe1PjSsYLRMAFBnDtdcqHgdNx8foHwAVlj5ZgUvMjDYt77mGGm&#10;Xcs/9DyEQkQI+wwVmBDqTEqfG7Loh64mjt7VNRZDlE0hdYNthNtKjpNkIi2WHBcM1rQylN8OD6vg&#10;/H3fnY9pRe1yvb5e0hXtzGuv1KDfLacgAnXhP/zX3moFkxR+v8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9NZM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FE659C" w:rsidRPr="004E33FC" w:rsidRDefault="00AA6F41" w:rsidP="004E33FC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AA6F41">
                            <w:rPr>
                              <w:rFonts w:ascii="Calibri" w:eastAsia="SimSu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MDS</w:t>
                          </w:r>
                          <w:r w:rsidRPr="00AA6F41">
                            <w:rPr>
                              <w:rFonts w:ascii="Calibri" w:eastAsia="SimSu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rect id="Rectangle 67" o:spid="_x0000_s1029" style="position:absolute;left:16220;top:13941;width:10851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1s68MA&#10;AADbAAAADwAAAGRycy9kb3ducmV2LnhtbERPTWvCQBC9F/oflin0phsjVUldRaRCPdTSKEpv0+w0&#10;G5qdDdlV4793BaG3ebzPmc47W4sTtb5yrGDQT0AQF05XXCrYbVe9CQgfkDXWjknBhTzMZ48PU8y0&#10;O/MXnfJQihjCPkMFJoQmk9IXhiz6vmuII/frWoshwraUusVzDLe1TJNkJC1WHBsMNrQ0VPzlR6vg&#10;Iz2MflLeV29msRmsx4a/l59DpZ6fusUriEBd+Bff3e86zn+B2y/xA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1s68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AA6F41" w:rsidP="002A5D5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Calibri" w:eastAsia="SimSun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计算作业</w:t>
                          </w:r>
                        </w:p>
                        <w:p w:rsidR="00FE659C" w:rsidRDefault="00AA6F41" w:rsidP="002A5D5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(apsp500)</w:t>
                          </w:r>
                        </w:p>
                      </w:txbxContent>
                    </v:textbox>
                  </v:rect>
                  <v:rect id="Rectangle 67" o:spid="_x0000_s1030" style="position:absolute;left:16384;top:4620;width:10497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dusQA&#10;AADbAAAADwAAAGRycy9kb3ducmV2LnhtbESPQWsCMRSE70L/Q3iCN826BS2rUURaqActWlF6e908&#10;N0s3L8sm6vrvjVDwOMzMN8x03tpKXKjxpWMFw0ECgjh3uuRCwf77o/8GwgdkjZVjUnAjD/PZS2eK&#10;mXZX3tJlFwoRIewzVGBCqDMpfW7Ioh+4mjh6J9dYDFE2hdQNXiPcVjJNkpG0WHJcMFjT0lD+tztb&#10;Bev0OPpN+VC+m8VmuBob/ll+vSrV67aLCYhAbXiG/9ufWkE6h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nbr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AA6F41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版本维护作业</w:t>
                          </w:r>
                        </w:p>
                        <w:p w:rsidR="00FE659C" w:rsidRDefault="00AA6F41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(apsi002)</w:t>
                          </w:r>
                        </w:p>
                      </w:txbxContent>
                    </v:textbox>
                  </v:rect>
                  <v:rect id="Rectangle 67" o:spid="_x0000_s1031" style="position:absolute;left:16391;top:23422;width:10490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sU8UA&#10;AADbAAAADwAAAGRycy9kb3ducmV2LnhtbESPQWsCMRSE7wX/Q3iCN826grZbo4go6MGW2qL09rp5&#10;3SxuXpZN1PXfN4LQ4zAz3zDTeWsrcaHGl44VDAcJCOLc6ZILBV+f6/4zCB+QNVaOScGNPMxnnacp&#10;Ztpd+YMu+1CICGGfoQITQp1J6XNDFv3A1cTR+3WNxRBlU0jd4DXCbSXTJBlLiyXHBYM1LQ3lp/3Z&#10;Ktilx/FPyodyZRZvw+3E8PfyfaRUr9suXkEEasN/+NHeaAXpC9y/x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KxT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AA6F41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Calibri" w:eastAsia="SimSun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手调器</w:t>
                          </w:r>
                        </w:p>
                        <w:p w:rsidR="00FE659C" w:rsidRDefault="00AA6F41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(apsp550)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2" type="#_x0000_t32" style="position:absolute;left:21632;top:10272;width:14;height:36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CO8IAAADbAAAADwAAAGRycy9kb3ducmV2LnhtbERPz2vCMBS+C/4P4QnebKqD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PCO8IAAADbAAAADwAAAAAAAAAAAAAA&#10;AAChAgAAZHJzL2Rvd25yZXYueG1sUEsFBgAAAAAEAAQA+QAAAJADAAAAAA==&#10;" strokeweight=".5pt">
                    <v:stroke endarrow="block"/>
                  </v:shape>
                  <v:oval id="橢圓 21" o:spid="_x0000_s1033" style="position:absolute;left:25542;top:4112;width:1530;height:1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ri+MYA&#10;AADbAAAADwAAAGRycy9kb3ducmV2LnhtbESPT2vCQBTE7wW/w/KEXopu9CASXSVYCz0UqX+w7e01&#10;+8yGZN+G7Dam375bEDwOM/MbZrnubS06an3pWMFknIAgzp0uuVBwOr6M5iB8QNZYOyYFv+RhvRo8&#10;LDHV7sp76g6hEBHCPkUFJoQmldLnhiz6sWuIo3dxrcUQZVtI3eI1wm0tp0kykxZLjgsGG9oYyqvD&#10;j1Wgd/W2e/v+ev88d/hsyo+tfsoqpR6HfbYAEagP9/Ct/aoVTCfw/yX+AL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ri+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E659C" w:rsidRDefault="00AA6F41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3" o:spid="_x0000_s1034" style="position:absolute;left:25555;top:13321;width:1517;height:1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E659C" w:rsidRDefault="00AA6F41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rect id="Rectangle 67" o:spid="_x0000_s1035" style="position:absolute;left:682;top:3733;width:10490;height:7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TE8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K6P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5MT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FE659C" w:rsidRDefault="00AA6F41" w:rsidP="004F3440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供需限制条件设置作业</w:t>
                          </w:r>
                        </w:p>
                        <w:p w:rsidR="00FE659C" w:rsidRDefault="00AA6F41" w:rsidP="004F3440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(apsi003)</w:t>
                          </w:r>
                        </w:p>
                      </w:txbxContent>
                    </v:textbox>
                  </v:rect>
                  <v:shape id="AutoShape 92" o:spid="_x0000_s1036" type="#_x0000_t32" style="position:absolute;left:11172;top:7446;width:5212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34c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DG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8d+HAAAAA2wAAAA8AAAAAAAAAAAAAAAAA&#10;oQIAAGRycy9kb3ducmV2LnhtbFBLBQYAAAAABAAEAPkAAACOAwAAAAA=&#10;" strokeweight=".5pt">
                    <v:stroke endarrow="block"/>
                  </v:shape>
                  <v:shape id="AutoShape 92" o:spid="_x0000_s1037" type="#_x0000_t32" style="position:absolute;left:11666;top:16769;width:4554;height: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vlcAAAADbAAAADwAAAGRycy9kb3ducmV2LnhtbESP0YrCMBRE3xf8h3CFfVtTu0WWrlFE&#10;EMQ3qx9waa5NtbkpTbTx742wsI/DzJxhlutoO/GgwbeOFcxnGQji2umWGwXn0+7rB4QPyBo7x6Tg&#10;SR7Wq8nHEkvtRj7SowqNSBD2JSowIfSllL42ZNHPXE+cvIsbLIYkh0bqAccEt53Ms2whLbacFgz2&#10;tDVU36q7VZCbeSx2V+y/D1W85ZeqWbh6VOpzGje/IALF8B/+a++1gq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V75XAAAAA2wAAAA8AAAAAAAAAAAAAAAAA&#10;oQIAAGRycy9kb3ducmV2LnhtbFBLBQYAAAAABAAEAPkAAACOAwAAAAA=&#10;" strokeweight=".5pt">
                    <v:stroke endarrow="block"/>
                  </v:shape>
                  <v:oval id="橢圓 22" o:spid="_x0000_s1038" style="position:absolute;left:9818;top:3188;width:1524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h8j8YA&#10;AADbAAAADwAAAGRycy9kb3ducmV2LnhtbESPT2vCQBTE7wW/w/KEXopumoNImlVELfRQpP6htrdn&#10;9pkNZt+G7Dam375bEDwOM/MbJp/3thYdtb5yrOB5nIAgLpyuuFRw2L+OpiB8QNZYOyYFv+RhPhs8&#10;5Jhpd+UtdbtQighhn6ECE0KTSekLQxb92DXE0Tu71mKIsi2lbvEa4baWaZJMpMWK44LBhpaGisvu&#10;xyrQm3rdvZ++P74+O1yZ6rjWT4uLUo/DfvECIlAf7uFb+00rSFP4/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h8j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E659C" w:rsidRDefault="00AA6F41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流程圖: 預設處理作業 53" o:spid="_x0000_s1039" type="#_x0000_t112" style="position:absolute;left:1046;top:22344;width:10852;height:5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H2cMA&#10;AADbAAAADwAAAGRycy9kb3ducmV2LnhtbESPQWvCQBSE7wX/w/IEb3WjoUWiq4go6KWlKuLxkX1m&#10;g9m3Mbua+O+7hYLHYWa+YWaLzlbiQY0vHSsYDRMQxLnTJRcKjofN+wSED8gaK8ek4EkeFvPe2wwz&#10;7Vr+occ+FCJC2GeowIRQZ1L63JBFP3Q1cfQurrEYomwKqRtsI9xWcpwkn9JiyXHBYE0rQ/l1f7cK&#10;Tt+33emQVtQu1+vLOV3Rzjy/lBr0u+UURKAuvML/7a1W8JHC3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OH2c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E924B8" w:rsidRDefault="00AA6F41" w:rsidP="00E924B8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产能</w:t>
                          </w:r>
                          <w:proofErr w:type="gramStart"/>
                          <w:r w:rsidRPr="00AA6F41">
                            <w:rPr>
                              <w:rFonts w:ascii="Calibri" w:eastAsia="SimSun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规</w:t>
                          </w:r>
                          <w:proofErr w:type="gramEnd"/>
                          <w:r w:rsidRPr="00AA6F41">
                            <w:rPr>
                              <w:rFonts w:ascii="Calibri" w:eastAsia="SimSun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画相关资料</w:t>
                          </w:r>
                        </w:p>
                      </w:txbxContent>
                    </v:textbox>
                  </v:shape>
                  <v:shape id="AutoShape 92" o:spid="_x0000_s1040" type="#_x0000_t32" style="position:absolute;left:21636;top:19598;width:10;height:3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7nP8EAAADbAAAADwAAAGRycy9kb3ducmV2LnhtbESP0YrCMBRE3xf8h3AF39bUuqtSjSKC&#10;sOzbVj/g0lybanNTmmjj35uFhX0cZuYMs9lF24oH9b5xrGA2zUAQV043XCs4n47vKxA+IGtsHZOC&#10;J3nYbUdvGyy0G/iHHmWoRYKwL1CBCaErpPSVIYt+6jri5F1cbzEk2ddS9zgkuG1lnmULabHhtGCw&#10;o4Oh6lberYLczOLH8Yrd/LuMt/xS1gtXDUpNxnG/BhEohv/wX/tLK/hcwu+X9APk9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Huc/wQAAANsAAAAPAAAAAAAAAAAAAAAA&#10;AKECAABkcnMvZG93bnJldi54bWxQSwUGAAAAAAQABAD5AAAAjwMAAAAA&#10;" strokeweight=".5pt">
                    <v:stroke endarrow="block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41" type="#_x0000_t114" style="position:absolute;left:2504;top:54353;width:9112;height:6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cQBbwA&#10;AADbAAAADwAAAGRycy9kb3ducmV2LnhtbERPzQ7BQBC+S7zDZiRubAkiZYkI4UgrcR3d0Ta6s013&#10;UW9vDxLHL9//ct2aSryocaVlBaNhBII4s7rkXMEl3Q/mIJxH1lhZJgUfcrBedTtLjLV985leic9F&#10;CGEXo4LC+zqW0mUFGXRDWxMH7m4bgz7AJpe6wXcIN5UcR9FMGiw5NBRY07ag7JE8jYLxPDtd9USe&#10;D7vZId3klNzMZatUv9duFiA8tf4v/rmPWsE0jA1fwg+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1xAFvAAAANs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Microsoft JhengHei" w:eastAsia="SimSun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请采购变更建议表</w:t>
                          </w:r>
                          <w:r w:rsidRPr="00AA6F41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(apsr640)</w:t>
                          </w:r>
                        </w:p>
                      </w:txbxContent>
                    </v:textbox>
                  </v:shape>
                  <v:rect id="Rectangle 67" o:spid="_x0000_s1042" style="position:absolute;left:13013;top:44948;width:10490;height:5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fLsUA&#10;AADbAAAADwAAAGRycy9kb3ducmV2LnhtbESPQWsCMRSE70L/Q3gFb5p1RW23RhGpoIcqtUXp7XXz&#10;ulm6eVk2Udd/b4RCj8PMfMNM562txJkaXzpWMOgnIIhzp0suFHx+rHpPIHxA1lg5JgVX8jCfPXSm&#10;mGl34Xc670MhIoR9hgpMCHUmpc8NWfR9VxNH78c1FkOUTSF1g5cIt5VMk2QsLZYcFwzWtDSU/+5P&#10;VsFbehx/p3woX81iO9hMDH8td0Oluo/t4gVEoDb8h//aa61g9Az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t8u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产生工单作业</w:t>
                          </w:r>
                        </w:p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(apsp620)</w:t>
                          </w:r>
                        </w:p>
                      </w:txbxContent>
                    </v:textbox>
                  </v:rect>
                  <v:rect id="Rectangle 67" o:spid="_x0000_s1043" style="position:absolute;left:1412;top:44955;width:10484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8DsIA&#10;AADbAAAADwAAAGRycy9kb3ducmV2LnhtbERPz2vCMBS+D/wfwhO8zdQK3ahGEXGwHXRMRfH2bJ5N&#10;sXkpTab1vzeHwY4f3+/pvLO1uFHrK8cKRsMEBHHhdMWlgv3u4/UdhA/IGmvHpOBBHuaz3ssUc+3u&#10;/EO3bShFDGGfowITQpNL6QtDFv3QNcSRu7jWYoiwLaVu8R7DbS3TJMmkxYpjg8GGloaK6/bXKlin&#10;x+yc8qFamcVm9PVm+LT8His16HeLCYhAXfgX/7k/tYIsro9f4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LwO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产生请购单作业</w:t>
                          </w:r>
                        </w:p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(apsp600)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44" type="#_x0000_t34" style="position:absolute;left:13677;top:22047;width:4845;height:188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B2MsYAAADbAAAADwAAAGRycy9kb3ducmV2LnhtbESPW2sCMRSE3wv9D+EIfatZ+yBlNYoI&#10;9iJV8YL6eNgcd5duTpZNXKO/vhEKPg4z8w0zHAdTiZYaV1pW0OsmIIgzq0vOFey2s9d3EM4ja6ws&#10;k4IrORiPnp+GmGp74TW1G5+LCGGXooLC+zqV0mUFGXRdWxNH72Qbgz7KJpe6wUuEm0q+JUlfGiw5&#10;LhRY07Sg7HdzNgqWYRr228Xh4/uwPNaf8592X91WSr10wmQAwlPwj/B/+0sr6Pfg/iX+AD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gdjLGAAAA2wAAAA8AAAAAAAAA&#10;AAAAAAAAoQIAAGRycy9kb3ducmV2LnhtbFBLBQYAAAAABAAEAPkAAACUAwAAAAA=&#10;" strokeweight=".5pt">
                    <v:stroke endarrow="block" joinstyle="round"/>
                  </v:shape>
                  <v:shape id="AutoShape 92" o:spid="_x0000_s1045" type="#_x0000_t34" style="position:absolute;left:19490;top:27861;width:4845;height:72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LoRccAAADbAAAADwAAAGRycy9kb3ducmV2LnhtbESPW2sCMRSE3wv9D+EU+laz+iCyNUoR&#10;vFS8UC3ax8PmdHdxc7Js4hr99Y1Q8HGYmW+Y4TiYSrTUuNKygm4nAUGcWV1yruB7P30bgHAeWWNl&#10;mRRcycF49Pw0xFTbC39Ru/O5iBB2KSoovK9TKV1WkEHXsTVx9H5tY9BH2eRSN3iJcFPJXpL0pcGS&#10;40KBNU0Kyk67s1GwCZNw2K+Ps8/j5qeeL1ftobptlXp9CR/vIDwF/wj/txdaQb8H9y/xB8j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MuhFxwAAANsAAAAPAAAAAAAA&#10;AAAAAAAAAKECAABkcnMvZG93bnJldi54bWxQSwUGAAAAAAQABAD5AAAAlQMAAAAA&#10;" strokeweight=".5pt">
                    <v:stroke endarrow="block" joinstyle="round"/>
                  </v:shape>
                  <v:rect id="Rectangle 67" o:spid="_x0000_s1046" style="position:absolute;left:1837;top:64341;width:10478;height:7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6DcUA&#10;AADbAAAADwAAAGRycy9kb3ducmV2LnhtbESPQWvCQBSE70L/w/IK3nRjlLSkriKioAcr2tLS22v2&#10;NRvMvg3ZVdN/3y0IHoeZ+YaZzjtbiwu1vnKsYDRMQBAXTldcKnh/Ww+eQfiArLF2TAp+ycN89tCb&#10;Yq7dlQ90OYZSRAj7HBWYEJpcSl8YsuiHriGO3o9rLYYo21LqFq8RbmuZJkkmLVYcFww2tDRUnI5n&#10;q2CXfmbfKX9UK7N4HW2fDH8t92Ol+o/d4gVEoC7cw7f2RivIJvD/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97o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请购变更整批调整作业</w:t>
                          </w:r>
                        </w:p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(apsp650)</w:t>
                          </w:r>
                        </w:p>
                      </w:txbxContent>
                    </v:textbox>
                  </v:rect>
                  <v:rect id="Rectangle 67" o:spid="_x0000_s1047" style="position:absolute;left:34000;top:64335;width:10471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flsUA&#10;AADbAAAADwAAAGRycy9kb3ducmV2LnhtbESPQWvCQBSE70L/w/IK3nRjxLSkriKioAcr2tLS22v2&#10;NRvMvg3ZVdN/3y0IHoeZ+YaZzjtbiwu1vnKsYDRMQBAXTldcKnh/Ww+eQfiArLF2TAp+ycN89tCb&#10;Yq7dlQ90OYZSRAj7HBWYEJpcSl8YsuiHriGO3o9rLYYo21LqFq8RbmuZJkkmLVYcFww2tDRUnI5n&#10;q2CXfmbfKX9UK7N4HW2fDH8t92Ol+o/d4gVEoC7cw7f2RivIJvD/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x+W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采购变更整批调整作业</w:t>
                          </w:r>
                        </w:p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(apsp640)</w:t>
                          </w:r>
                        </w:p>
                      </w:txbxContent>
                    </v:textbox>
                  </v:rect>
                  <v:rect id="Rectangle 67" o:spid="_x0000_s1048" style="position:absolute;left:13039;top:64341;width:10464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B4cUA&#10;AADbAAAADwAAAGRycy9kb3ducmV2LnhtbESPQWvCQBSE74X+h+UVvDUbI8SSuoqIgh6saEtLb6/Z&#10;12ww+zZkV43/visIPQ4z8w0zmfW2EWfqfO1YwTBJQRCXTtdcKfh4Xz2/gPABWWPjmBRcycNs+vgw&#10;wUK7C+/pfAiViBD2BSowIbSFlL40ZNEnriWO3q/rLIYou0rqDi8RbhuZpWkuLdYcFwy2tDBUHg8n&#10;q2CbfeU/GX/WSzN/G27Ghr8Xu5FSg6d+/goiUB/+w/f2WivIc7h9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YH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工单变更整批调整作业</w:t>
                          </w:r>
                        </w:p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(apsp640)</w:t>
                          </w:r>
                        </w:p>
                      </w:txbxContent>
                    </v:textbox>
                  </v:rect>
                  <v:shape id="AutoShape 92" o:spid="_x0000_s1049" type="#_x0000_t32" style="position:absolute;left:6651;top:39551;width:0;height:53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ItgsEAAADbAAAADwAAAGRycy9kb3ducmV2LnhtbESP0YrCMBRE3wX/IVzBN02tS1eqUWRB&#10;EN+2ux9waa5NtbkpTdbGvzcLC/s4zMwZZneIthMPGnzrWMFqmYEgrp1uuVHw/XVabED4gKyxc0wK&#10;nuThsJ9OdlhqN/InParQiARhX6ICE0JfSulrQxb90vXEybu6wWJIcmikHnBMcNvJPMsKabHltGCw&#10;pw9D9b36sQpys4pvpxv260sV7/m1agpXj0rNZ/G4BREohv/wX/usFRTv8Psl/QC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i2CwQAAANsAAAAPAAAAAAAAAAAAAAAA&#10;AKECAABkcnMvZG93bnJldi54bWxQSwUGAAAAAAQABAD5AAAAjwMAAAAA&#10;" strokeweight=".5pt">
                    <v:stroke endarrow="block"/>
                  </v:shape>
                  <v:shape id="AutoShape 92" o:spid="_x0000_s1050" type="#_x0000_t34" style="position:absolute;left:19960;top:34655;width:24886;height:137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Pif78AAADbAAAADwAAAGRycy9kb3ducmV2LnhtbERPO4sCMRDuD/wPYYTrzqwiIqtRDsFH&#10;c4WPwnLYjJvldiZLEnX995fiwPLjey/XPbfqQSE2XgyMRwUoksrbRmoDl/P2aw4qJhSLrRcy8KII&#10;69XgY4ml9U850uOUapVDJJZowKXUlVrHyhFjHPmOJHM3HxhThqHWNuAzh3OrJ0Ux04yN5AaHHW0c&#10;Vb+nOxvgfb+5FXa/m7pwnvKV5z8TVxnzOey/F6AS9ekt/ncfrIFZHpu/5B+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3Pif78AAADbAAAADwAAAAAAAAAAAAAAAACh&#10;AgAAZHJzL2Rvd25yZXYueG1sUEsFBgAAAAAEAAQA+QAAAI0DAAAAAA==&#10;" adj="19946" strokeweight=".5pt">
                    <v:stroke endarrow="block" joinstyle="round"/>
                  </v:shape>
                  <v:shape id="AutoShape 66" o:spid="_x0000_s1051" type="#_x0000_t114" style="position:absolute;left:2091;top:33919;width:9132;height:6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d/I78A&#10;AADbAAAADwAAAGRycy9kb3ducmV2LnhtbESPQavCMBCE7w/8D2EFb89UkaLVKCKKHrUKXtdmbYvN&#10;pjRR6783guBxmJlvmNmiNZV4UONKywoG/QgEcWZ1ybmC03HzPwbhPLLGyjIpeJGDxbzzN8NE2ycf&#10;6JH6XAQIuwQVFN7XiZQuK8ig69uaOHhX2xj0QTa51A0+A9xUchhFsTRYclgosKZVQdktvRsFw3G2&#10;P+uRPGzX8fa4zCm9mNNKqV63XU5BeGr9L/xt77SCeAKfL+EH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938jvwAAANsAAAAPAAAAAAAAAAAAAAAAAJgCAABkcnMvZG93bnJl&#10;di54bWxQSwUGAAAAAAQABAD1AAAAhAMAAAAA&#10;" strokeweight=".5pt">
                    <v:shadow on="t" color="black" opacity="26214f" origin="-.5,-.5" offset=".74836mm,.74836mm"/>
                    <v:textbox inset="1mm,,1mm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Microsoft JhengHei" w:eastAsia="SimSun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请购开立建议表</w:t>
                          </w:r>
                          <w:r w:rsidRPr="00AA6F41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(apsr600)</w:t>
                          </w:r>
                        </w:p>
                      </w:txbxContent>
                    </v:textbox>
                  </v:shape>
                  <v:shape id="AutoShape 66" o:spid="_x0000_s1052" type="#_x0000_t114" style="position:absolute;left:13718;top:33919;width:9125;height: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RAY7wA&#10;AADbAAAADwAAAGRycy9kb3ducmV2LnhtbERPzQ7BQBC+S7zDZiRubIkgZYkI4UgrcR3d0Ta6s013&#10;UW9vDxLHL9//ct2aSryocaVlBaNhBII4s7rkXMEl3Q/mIJxH1lhZJgUfcrBedTtLjLV985leic9F&#10;CGEXo4LC+zqW0mUFGXRDWxMH7m4bgz7AJpe6wXcIN5UcR9FUGiw5NBRY07ag7JE8jYLxPDtd9USe&#10;D7vpId3klNzMZatUv9duFiA8tf4v/rmPWsEsrA9fwg+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FEBjvAAAANs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Microsoft JhengHei" w:eastAsia="SimSun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工单开立建议表</w:t>
                          </w:r>
                          <w:r w:rsidRPr="00AA6F41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(apsr620)</w:t>
                          </w:r>
                        </w:p>
                      </w:txbxContent>
                    </v:textbox>
                  </v:shape>
                  <v:shape id="AutoShape 92" o:spid="_x0000_s1053" type="#_x0000_t32" style="position:absolute;left:18258;top:39545;width:19;height:53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6GsMEAAADbAAAADwAAAGRycy9kb3ducmV2LnhtbESP0YrCMBRE3wX/IVzBN01bF1eqUWRB&#10;EN+2ux9waa5NtbkpTdbGvzcLC/s4zMwZZneIthMPGnzrWEG+zEAQ10633Cj4/jotNiB8QNbYOSYF&#10;T/Jw2E8nOyy1G/mTHlVoRIKwL1GBCaEvpfS1IYt+6Xri5F3dYDEkOTRSDzgmuO1kkWVrabHltGCw&#10;pw9D9b36sQoKk8e30w371aWK9+JaNWtXj0rNZ/G4BREohv/wX/usFbzn8Psl/QC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DoawwQAAANsAAAAPAAAAAAAAAAAAAAAA&#10;AKECAABkcnMvZG93bnJldi54bWxQSwUGAAAAAAQABAD5AAAAjwMAAAAA&#10;" strokeweight=".5pt">
                    <v:stroke endarrow="block"/>
                  </v:shape>
                  <v:shape id="AutoShape 92" o:spid="_x0000_s1054" type="#_x0000_t34" style="position:absolute;left:9286;top:38065;width:25254;height:72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vrlsMAAADbAAAADwAAAGRycy9kb3ducmV2LnhtbESPzWrDMBCE74W+g9hCb41sU5rgRgkh&#10;UCi9hPyeF2srm0grIymxm6ePCoUeh5n5hpkvR2fFlULsPCsoJwUI4sbrjo2Cw/7jZQYiJmSN1jMp&#10;+KEIy8Xjwxxr7Qfe0nWXjMgQjjUqaFPqaylj05LDOPE9cfa+fXCYsgxG6oBDhjsrq6J4kw47zgst&#10;9rRuqTnvLk7BRa43qfw6BFudjma8vR5LM1ilnp/G1TuIRGP6D/+1P7WCaQW/X/IP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b65bDAAAA2wAAAA8AAAAAAAAAAAAA&#10;AAAAoQIAAGRycy9kb3ducmV2LnhtbFBLBQYAAAAABAAEAPkAAACRAwAAAAA=&#10;" adj="19651" strokeweight=".5pt">
                    <v:stroke endarrow="block" joinstyle="round"/>
                  </v:shape>
                  <v:shape id="AutoShape 66" o:spid="_x0000_s1055" type="#_x0000_t114" style="position:absolute;left:13718;top:54327;width:9119;height:6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eFMIA&#10;AADbAAAADwAAAGRycy9kb3ducmV2LnhtbESPQWvCQBSE7wX/w/IEb3VjLFaiq4hY0mONQq/P7DMJ&#10;Zt+G7DaJ/94tCB6HmfmGWW8HU4uOWldZVjCbRiCIc6srLhScT1/vSxDOI2usLZOCOznYbkZva0y0&#10;7flIXeYLESDsElRQet8kUrq8JINuahvi4F1ta9AH2RZSt9gHuKllHEULabDisFBiQ/uS8lv2ZxTE&#10;y/znV3/IY3pYpKddQdnFnPdKTcbDbgXC0+Bf4Wf7Wyv4nMP/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t4U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Microsoft JhengHei" w:eastAsia="SimSun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工单变更建议表</w:t>
                          </w:r>
                          <w:r w:rsidRPr="00AA6F41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(apsr630)</w:t>
                          </w:r>
                        </w:p>
                      </w:txbxContent>
                    </v:textbox>
                  </v:shape>
                  <v:shape id="AutoShape 92" o:spid="_x0000_s1056" type="#_x0000_t34" style="position:absolute;left:3663;top:32467;width:25279;height:184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E19sAAAADbAAAADwAAAGRycy9kb3ducmV2LnhtbESPwYoCMRBE7wv+Q2jBi2hmRVYZjSKK&#10;4GEvq35AM2kzo5POkGQ1/r1ZEPZYVNUrarlOthV38qFxrOBzXIAgrpxu2Cg4n/ajOYgQkTW2jknB&#10;kwKsV72PJZbaPfiH7sdoRIZwKFFBHWNXShmqmiyGseuIs3dx3mLM0hupPT4y3LZyUhRf0mLDeaHG&#10;jrY1Vbfjr1XgW5m+zTAVF9eZ4WFjdpTwqtSgnzYLEJFS/A+/2wetYDaFvy/5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BNfbAAAAA2wAAAA8AAAAAAAAAAAAAAAAA&#10;oQIAAGRycy9kb3ducmV2LnhtbFBLBQYAAAAABAAEAPkAAACOAwAAAAA=&#10;" adj="19642" strokeweight=".5pt">
                    <v:stroke endarrow="block" joinstyle="round"/>
                  </v:shape>
                  <v:shape id="AutoShape 92" o:spid="_x0000_s1057" type="#_x0000_t32" style="position:absolute;left:7063;top:59966;width:13;height:4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jUZcQAAADbAAAADwAAAGRycy9kb3ducmV2LnhtbESPQWsCMRSE74L/ITzBW80q1MpqFBWK&#10;rcWD2+r5sXndXbp5WZOoq7++KRQ8DjPzDTNbtKYWF3K+sqxgOEhAEOdWV1wo+Pp8fZqA8AFZY22Z&#10;FNzIw2Le7cww1fbKe7pkoRARwj5FBWUITSqlz0sy6Ae2IY7et3UGQ5SukNrhNcJNLUdJMpYGK44L&#10;JTa0Lin/yc5GwfajqUanzc6914GOmb4fVpvhQal+r11OQQRqwyP8337TCl6e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NRlxAAAANsAAAAPAAAAAAAAAAAA&#10;AAAAAKECAABkcnMvZG93bnJldi54bWxQSwUGAAAAAAQABAD5AAAAkgMAAAAA&#10;" strokeweight=".5pt">
                    <v:stroke endarrow="block"/>
                  </v:shape>
                  <v:shape id="AutoShape 92" o:spid="_x0000_s1058" type="#_x0000_t32" style="position:absolute;left:18271;top:59947;width:6;height:4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cexMEAAADbAAAADwAAAGRycy9kb3ducmV2LnhtbESP0YrCMBRE3wX/IVzBN02tS1eqUWRB&#10;EN+2ux9waa5NtbkpTdbGvzcLC/s4zMwZZneIthMPGnzrWMFqmYEgrp1uuVHw/XVabED4gKyxc0wK&#10;nuThsJ9OdlhqN/InParQiARhX6ICE0JfSulrQxb90vXEybu6wWJIcmikHnBMcNvJPMsKabHltGCw&#10;pw9D9b36sQpys4pvpxv260sV7/m1agpXj0rNZ/G4BREohv/wX/usFbwX8Psl/QC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5x7EwQAAANsAAAAPAAAAAAAAAAAAAAAA&#10;AKECAABkcnMvZG93bnJldi54bWxQSwUGAAAAAAQABAD5AAAAjwMAAAAA&#10;" strokeweight=".5pt">
                    <v:stroke endarrow="block"/>
                  </v:shape>
                  <v:shape id="AutoShape 66" o:spid="_x0000_s1059" type="#_x0000_t114" style="position:absolute;left:34705;top:53959;width:9106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3YF74A&#10;AADbAAAADwAAAGRycy9kb3ducmV2LnhtbESPwQrCMBBE74L/EFbwpqkiKtUoIooetQpe12Zti82m&#10;NFHr3xtB8DjMzBtmvmxMKZ5Uu8KygkE/AkGcWl1wpuB82vamIJxH1lhaJgVvcrBctFtzjLV98ZGe&#10;ic9EgLCLUUHufRVL6dKcDLq+rYiDd7O1QR9knUld4yvATSmHUTSWBgsOCzlWtM4pvScPo2A4TQ8X&#10;PZLH3Wa8O60ySq7mvFaq22lWMxCeGv8P/9p7rWAyge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D92Be+AAAA2wAAAA8AAAAAAAAAAAAAAAAAmAIAAGRycy9kb3ducmV2&#10;LnhtbFBLBQYAAAAABAAEAPUAAACDAwAAAAA=&#10;" strokeweight=".5pt">
                    <v:shadow on="t" color="black" opacity="26214f" origin="-.5,-.5" offset=".74836mm,.74836mm"/>
                    <v:textbox inset="1mm,,1mm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A6F41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APS</w:t>
                          </w:r>
                          <w:r w:rsidRPr="00AA6F41">
                            <w:rPr>
                              <w:rFonts w:ascii="Microsoft JhengHei" w:eastAsia="SimSun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请采购变更建议表</w:t>
                          </w:r>
                          <w:r w:rsidRPr="00AA6F41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(apsr640)</w:t>
                          </w:r>
                        </w:p>
                      </w:txbxContent>
                    </v:textbox>
                  </v:shape>
                  <v:shape id="AutoShape 92" o:spid="_x0000_s1060" type="#_x0000_t32" style="position:absolute;left:39239;top:59566;width:19;height:4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QvLb4AAADbAAAADwAAAGRycy9kb3ducmV2LnhtbERPzYrCMBC+C75DGMGbTe2Ku1SjLAvC&#10;4s3qAwzN2FSbSWmyNvv25iB4/Pj+t/toO/GgwbeOFSyzHARx7XTLjYLL+bD4AuEDssbOMSn4Jw/7&#10;3XSyxVK7kU/0qEIjUgj7EhWYEPpSSl8bsugz1xMn7uoGiyHBoZF6wDGF204Web6WFltODQZ7+jFU&#10;36s/q6Awy7g63LD/OFbxXlyrZu3qUan5LH5vQASK4S1+uX+1gs80Nn1JP0Dun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NC8tvgAAANsAAAAPAAAAAAAAAAAAAAAAAKEC&#10;AABkcnMvZG93bnJldi54bWxQSwUGAAAAAAQABAD5AAAAjAMAAAAA&#10;" strokeweight=".5pt">
                    <v:stroke endarrow="block"/>
                  </v:shape>
                  <v:oval id="橢圓 79" o:spid="_x0000_s1061" style="position:absolute;left:21998;top:33207;width:1505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B48YA&#10;AADbAAAADwAAAGRycy9kb3ducmV2LnhtbESPQWsCMRSE74L/ITyhF9Fse9C6GkVaCz0UsVraentu&#10;npvFzcuySdftvzeC4HGYmW+Y2aK1pWio9oVjBY/DBARx5nTBuYKv3dvgGYQPyBpLx6Tgnzws5t3O&#10;DFPtzvxJzTbkIkLYp6jAhFClUvrMkEU/dBVx9I6uthiirHOpazxHuC3lU5KMpMWC44LBil4MZaft&#10;n1Wg1+Wq+TjsN7/fDb6a4mel+8uTUg+9djkFEagN9/Ct/a4VjCdw/RJ/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/B4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80" o:spid="_x0000_s1062" style="position:absolute;left:10111;top:33550;width:1505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AYWcMA&#10;AADbAAAADwAAAGRycy9kb3ducmV2LnhtbERPz2vCMBS+D/wfwht4GZpuB5HOWMp0sIOIU5l6e2ve&#10;mmLzUppY639vDgOPH9/vWdbbWnTU+sqxgtdxAoK4cLriUsF+9zmagvABWWPtmBTcyEM2HzzNMNXu&#10;yt/UbUMpYgj7FBWYEJpUSl8YsujHriGO3J9rLYYI21LqFq8x3NbyLUkm0mLFscFgQx+GivP2YhXo&#10;db3sVr+nzfGnw4WpDkv9kp+VGj73+TuIQH14iP/dX1rBNK6PX+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AYWc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81" o:spid="_x0000_s1063" style="position:absolute;left:10391;top:53953;width:1498;height:1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y9wsYA&#10;AADbAAAADwAAAGRycy9kb3ducmV2LnhtbESPT2vCQBTE74LfYXlCL6IbeygSXSVYCz2UUv9g29tr&#10;9pkNyb4N2W1Mv71bEDwOM/MbZrnubS06an3pWMFsmoAgzp0uuVBwPLxM5iB8QNZYOyYFf+RhvRoO&#10;lphqd+EddftQiAhhn6ICE0KTSulzQxb91DXE0Tu71mKIsi2kbvES4baWj0nyJC2WHBcMNrQxlFf7&#10;X6tAv9fb7u3n++Pr1OGzKT+3epxVSj2M+mwBIlAf7uFb+1UrmM/g/0v8AX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y9w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8</w:t>
                          </w:r>
                        </w:p>
                      </w:txbxContent>
                    </v:textbox>
                  </v:oval>
                  <v:oval id="橢圓 82" o:spid="_x0000_s1064" style="position:absolute;left:21998;top:53953;width:1493;height:1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4jtcYA&#10;AADbAAAADwAAAGRycy9kb3ducmV2LnhtbESPT2vCQBTE74LfYXlCL6KbeigSXSVYCz2UUv9g29tr&#10;9pkNyb4N2W1Mv71bEDwOM/MbZrnubS06an3pWMHjNAFBnDtdcqHgeHiZzEH4gKyxdkwK/sjDejUc&#10;LDHV7sI76vahEBHCPkUFJoQmldLnhiz6qWuIo3d2rcUQZVtI3eIlwm0tZ0nyJC2WHBcMNrQxlFf7&#10;X6tAv9fb7u3n++Pr1OGzKT+3epxVSj2M+mwBIlAf7uFb+1UrmM/g/0v8AX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4jt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9</w:t>
                          </w:r>
                        </w:p>
                      </w:txbxContent>
                    </v:textbox>
                  </v:oval>
                  <v:oval id="橢圓 83" o:spid="_x0000_s1065" style="position:absolute;left:42985;top:53591;width:1486;height:1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GLsYA&#10;AADbAAAADwAAAGRycy9kb3ducmV2LnhtbESPQWvCQBSE7wX/w/KEXorZtAWR1FVELfRQRG2xentm&#10;n9lg9m3IbmP8965Q6HGYmW+Y8bSzlWip8aVjBc9JCoI4d7rkQsH31/tgBMIHZI2VY1JwJQ/TSe9h&#10;jJl2F95Quw2FiBD2GSowIdSZlD43ZNEnriaO3sk1FkOUTSF1g5cIt5V8SdOhtFhyXDBY09xQft7+&#10;WgV6VS3bz+Nhvd+1uDDlz1I/zc5KPfa72RuIQF34D/+1P7SC0Svcv8Qf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KGL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10</w:t>
                          </w:r>
                        </w:p>
                      </w:txbxContent>
                    </v:textbox>
                  </v:oval>
                  <v:shape id="AutoShape 92" o:spid="_x0000_s1066" type="#_x0000_t34" style="position:absolute;left:11898;top:16769;width:4322;height:84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ND3sUAAADbAAAADwAAAGRycy9kb3ducmV2LnhtbESPQWvCQBSE70L/w/KE3nSjlZrGrKIt&#10;haJeND14fGRfk7TZtyG7Nam/3hUKHoeZ+YZJV72pxZlaV1lWMBlHIIhzqysuFHxm76MYhPPIGmvL&#10;pOCPHKyWD4MUE207PtD56AsRIOwSVFB63yRSurwkg25sG+LgfdnWoA+yLaRusQtwU8tpFD1LgxWH&#10;hRIbei0p/zn+GgWXzj7tp99zy9vdjPxprrO3zYtSj8N+vQDhqff38H/7QyuIZ3D7En6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ND3sUAAADbAAAADwAAAAAAAAAA&#10;AAAAAAChAgAAZHJzL2Rvd25yZXYueG1sUEsFBgAAAAAEAAQA+QAAAJMDAAAAAA==&#10;" strokeweight=".5pt">
                    <v:stroke endarrow="block" joinstyle="round"/>
                  </v:shape>
                  <v:oval id="橢圓 85" o:spid="_x0000_s1067" style="position:absolute;left:10704;top:21986;width:151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e7wcYA&#10;AADbAAAADwAAAGRycy9kb3ducmV2LnhtbESPQWvCQBSE7wX/w/KEXorZtFCR1FVELfRQRG2xentm&#10;n9lg9m3IbmP8965Q6HGYmW+Y8bSzlWip8aVjBc9JCoI4d7rkQsH31/tgBMIHZI2VY1JwJQ/TSe9h&#10;jJl2F95Quw2FiBD2GSowIdSZlD43ZNEnriaO3sk1FkOUTSF1g5cIt5V8SdOhtFhyXDBY09xQft7+&#10;WgV6VS3bz+Nhvd+1uDDlz1I/zc5KPfa72RuIQF34D/+1P7SC0Svcv8Qf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e7w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86" o:spid="_x0000_s1068" style="position:absolute;left:25559;top:22691;width:1512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ltsYA&#10;AADbAAAADwAAAGRycy9kb3ducmV2LnhtbESPQWvCQBSE7wX/w/KEXopu2oNIdBPEWuhBilWx7e01&#10;+8wGs29Ddo3pv+8KgsdhZr5h5nlva9FR6yvHCp7HCQjiwumKSwX73dtoCsIHZI21Y1LwRx7ybPAw&#10;x1S7C39Stw2liBD2KSowITSplL4wZNGPXUMcvaNrLYYo21LqFi8Rbmv5kiQTabHiuGCwoaWh4rQ9&#10;WwX6o15169+fzfehw1dTfa300+Kk1OOwX8xABOrDPXxrv2sF0wlcv8QfI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Ult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66669" w:rsidRDefault="00AA6F41" w:rsidP="00E6666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A6F4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59C" w:rsidRPr="003F0E3C" w:rsidRDefault="00FE659C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59C" w:rsidRDefault="00AA6F41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先设定</w:t>
            </w:r>
            <w:r w:rsidRPr="00AA6F41">
              <w:rPr>
                <w:rFonts w:asciiTheme="minorEastAsia" w:eastAsia="SimSun" w:hAnsiTheme="minorEastAsia"/>
                <w:szCs w:val="20"/>
                <w:lang w:eastAsia="zh-CN"/>
              </w:rPr>
              <w:t>APS</w:t>
            </w: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版本执行条件，可依实际状况设定多个版本，如日排程、</w:t>
            </w:r>
            <w:proofErr w:type="gramStart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周排程、月排程</w:t>
            </w:r>
            <w:proofErr w:type="gramEnd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，计算模式选择</w:t>
            </w:r>
            <w:proofErr w:type="gramStart"/>
            <w:r w:rsidRPr="00AA6F41">
              <w:rPr>
                <w:rFonts w:asciiTheme="minorEastAsia" w:eastAsia="SimSun" w:hAnsiTheme="minorEastAsia"/>
                <w:szCs w:val="20"/>
                <w:lang w:eastAsia="zh-CN"/>
              </w:rPr>
              <w:t>”</w:t>
            </w:r>
            <w:proofErr w:type="gramEnd"/>
            <w:r w:rsidRPr="00AA6F41">
              <w:rPr>
                <w:rFonts w:asciiTheme="minorEastAsia" w:eastAsia="SimSun" w:hAnsiTheme="minorEastAsia"/>
                <w:szCs w:val="20"/>
                <w:lang w:eastAsia="zh-CN"/>
              </w:rPr>
              <w:t>2.MCP”</w:t>
            </w:r>
          </w:p>
          <w:p w:rsidR="00C76CD4" w:rsidRDefault="00AA6F41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如有特定的供需限制</w:t>
            </w:r>
            <w:r w:rsidRPr="00AA6F41">
              <w:rPr>
                <w:rFonts w:asciiTheme="minorEastAsia" w:eastAsia="SimSun" w:hAnsiTheme="minorEastAsia"/>
                <w:szCs w:val="20"/>
                <w:lang w:eastAsia="zh-CN"/>
              </w:rPr>
              <w:t>(</w:t>
            </w: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例如某些仓库只能给某些客户使用</w:t>
            </w:r>
            <w:r w:rsidRPr="00AA6F41">
              <w:rPr>
                <w:rFonts w:asciiTheme="minorEastAsia" w:eastAsia="SimSun" w:hAnsiTheme="minorEastAsia"/>
                <w:szCs w:val="20"/>
                <w:lang w:eastAsia="zh-CN"/>
              </w:rPr>
              <w:t>)</w:t>
            </w: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，则再设定供需限制条件</w:t>
            </w:r>
          </w:p>
          <w:p w:rsidR="00E66669" w:rsidRPr="00E66669" w:rsidRDefault="00AA6F41" w:rsidP="00E66669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设定产能相关基础数据</w:t>
            </w:r>
          </w:p>
          <w:p w:rsidR="00C76CD4" w:rsidRDefault="00AA6F41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于每日固定时间启动</w:t>
            </w:r>
            <w:r w:rsidRPr="00AA6F41">
              <w:rPr>
                <w:rFonts w:asciiTheme="minorEastAsia" w:eastAsia="SimSun" w:hAnsiTheme="minorEastAsia"/>
                <w:szCs w:val="20"/>
                <w:lang w:eastAsia="zh-CN"/>
              </w:rPr>
              <w:t>APS</w:t>
            </w: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计算</w:t>
            </w:r>
          </w:p>
          <w:p w:rsidR="00E66669" w:rsidRDefault="003A419F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proofErr w:type="gramStart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查看排程状况</w:t>
            </w:r>
            <w:proofErr w:type="gramEnd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，</w:t>
            </w:r>
            <w:proofErr w:type="gramStart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若排程需</w:t>
            </w:r>
            <w:proofErr w:type="gramEnd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调整，可</w:t>
            </w:r>
            <w:proofErr w:type="gramStart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在手调器上</w:t>
            </w:r>
            <w:proofErr w:type="gramEnd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直接</w:t>
            </w:r>
            <w:r w:rsidRPr="003A419F">
              <w:rPr>
                <w:rFonts w:ascii="Malgun Gothic" w:eastAsia="Malgun Gothic" w:hAnsi="Malgun Gothic" w:hint="eastAsia"/>
                <w:szCs w:val="20"/>
                <w:lang w:eastAsia="zh-CN"/>
              </w:rPr>
              <w:t>调整</w:t>
            </w: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，</w:t>
            </w:r>
            <w:r w:rsidR="00AA6F41"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计算后结果可使用</w:t>
            </w:r>
            <w:proofErr w:type="gramStart"/>
            <w:r w:rsidR="00AA6F41"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手调器并</w:t>
            </w:r>
            <w:proofErr w:type="gramEnd"/>
            <w:r w:rsidR="00AA6F41"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将手</w:t>
            </w:r>
            <w:proofErr w:type="gramStart"/>
            <w:r w:rsidR="00AA6F41"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调结果</w:t>
            </w:r>
            <w:proofErr w:type="gramEnd"/>
            <w:r w:rsidR="00AA6F41"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锁定，再重排</w:t>
            </w:r>
          </w:p>
          <w:p w:rsidR="00C76CD4" w:rsidRDefault="00AA6F41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依请购建议开立请购单</w:t>
            </w:r>
          </w:p>
          <w:p w:rsidR="00C76CD4" w:rsidRDefault="00AA6F41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proofErr w:type="gramStart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依工单建议</w:t>
            </w:r>
            <w:proofErr w:type="gramEnd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开立工单</w:t>
            </w:r>
          </w:p>
          <w:p w:rsidR="00C76CD4" w:rsidRDefault="00AA6F41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proofErr w:type="gramStart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若需求</w:t>
            </w:r>
            <w:proofErr w:type="gramEnd"/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上的数量或日期有变更，可依请采购建议，变更请购单、采购单</w:t>
            </w:r>
          </w:p>
          <w:p w:rsidR="00C76CD4" w:rsidRDefault="00AA6F41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已确认未发放的工单可依建议产生工单变更数据</w:t>
            </w:r>
          </w:p>
          <w:p w:rsidR="00E66669" w:rsidRPr="00D42B97" w:rsidRDefault="00AA6F41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AA6F41">
              <w:rPr>
                <w:rFonts w:asciiTheme="minorEastAsia" w:eastAsia="SimSun" w:hAnsiTheme="minorEastAsia" w:hint="eastAsia"/>
                <w:szCs w:val="20"/>
                <w:lang w:eastAsia="zh-CN"/>
              </w:rPr>
              <w:t>已发出的采购单可依采购变更建议表做批次变更</w:t>
            </w:r>
          </w:p>
        </w:tc>
      </w:tr>
    </w:tbl>
    <w:p w:rsidR="00360001" w:rsidRPr="003F0E3C" w:rsidRDefault="00AA6F41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AA6F41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="00267577">
        <w:rPr>
          <w:rFonts w:ascii="宋体" w:eastAsia="宋体" w:hAnsi="宋体" w:hint="eastAsia"/>
          <w:szCs w:val="20"/>
          <w:lang w:eastAsia="zh-CN"/>
        </w:rPr>
        <w:t xml:space="preserve">                         </w:t>
      </w:r>
      <w:r w:rsidRPr="00AA6F41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560" w:rsidRDefault="00BD1560">
      <w:r>
        <w:separator/>
      </w:r>
    </w:p>
  </w:endnote>
  <w:endnote w:type="continuationSeparator" w:id="1">
    <w:p w:rsidR="00BD1560" w:rsidRDefault="00BD1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560" w:rsidRDefault="00BD1560">
      <w:r>
        <w:separator/>
      </w:r>
    </w:p>
  </w:footnote>
  <w:footnote w:type="continuationSeparator" w:id="1">
    <w:p w:rsidR="00BD1560" w:rsidRDefault="00BD15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C45A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4FFB2938"/>
    <w:multiLevelType w:val="hybridMultilevel"/>
    <w:tmpl w:val="AF96BBD0"/>
    <w:lvl w:ilvl="0" w:tplc="2548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14789"/>
    <w:rsid w:val="00017F61"/>
    <w:rsid w:val="000244FB"/>
    <w:rsid w:val="00044164"/>
    <w:rsid w:val="00050940"/>
    <w:rsid w:val="00060FCB"/>
    <w:rsid w:val="00080694"/>
    <w:rsid w:val="00091FC9"/>
    <w:rsid w:val="000B6557"/>
    <w:rsid w:val="000C7E24"/>
    <w:rsid w:val="000E1AA1"/>
    <w:rsid w:val="0010605C"/>
    <w:rsid w:val="00141FDA"/>
    <w:rsid w:val="0016419F"/>
    <w:rsid w:val="001753A1"/>
    <w:rsid w:val="00194EF3"/>
    <w:rsid w:val="001A0E0A"/>
    <w:rsid w:val="001A5AF1"/>
    <w:rsid w:val="001C03D7"/>
    <w:rsid w:val="001C15D1"/>
    <w:rsid w:val="001C3AC3"/>
    <w:rsid w:val="001C4158"/>
    <w:rsid w:val="001C4DC1"/>
    <w:rsid w:val="001D2A5D"/>
    <w:rsid w:val="00220700"/>
    <w:rsid w:val="00246E9E"/>
    <w:rsid w:val="00267577"/>
    <w:rsid w:val="002745DF"/>
    <w:rsid w:val="00282C97"/>
    <w:rsid w:val="00293A20"/>
    <w:rsid w:val="002A5D55"/>
    <w:rsid w:val="002B6F5F"/>
    <w:rsid w:val="002E3C5E"/>
    <w:rsid w:val="002E5F5D"/>
    <w:rsid w:val="002F6000"/>
    <w:rsid w:val="00306288"/>
    <w:rsid w:val="003251FA"/>
    <w:rsid w:val="00326F0D"/>
    <w:rsid w:val="0035361A"/>
    <w:rsid w:val="00353E0B"/>
    <w:rsid w:val="00356BB0"/>
    <w:rsid w:val="00360001"/>
    <w:rsid w:val="00383DCB"/>
    <w:rsid w:val="00385C2B"/>
    <w:rsid w:val="00393C1B"/>
    <w:rsid w:val="003A419F"/>
    <w:rsid w:val="003B21BD"/>
    <w:rsid w:val="003C1637"/>
    <w:rsid w:val="003C2AAB"/>
    <w:rsid w:val="003E5655"/>
    <w:rsid w:val="003F0E3C"/>
    <w:rsid w:val="0042441F"/>
    <w:rsid w:val="00432AB1"/>
    <w:rsid w:val="00461305"/>
    <w:rsid w:val="00495744"/>
    <w:rsid w:val="004A4EE2"/>
    <w:rsid w:val="004B042B"/>
    <w:rsid w:val="004B713B"/>
    <w:rsid w:val="004C77F6"/>
    <w:rsid w:val="004E33FC"/>
    <w:rsid w:val="004F33D0"/>
    <w:rsid w:val="004F3440"/>
    <w:rsid w:val="004F60D5"/>
    <w:rsid w:val="00521DDB"/>
    <w:rsid w:val="00522D43"/>
    <w:rsid w:val="005315CF"/>
    <w:rsid w:val="0054705F"/>
    <w:rsid w:val="00572F6E"/>
    <w:rsid w:val="00577A61"/>
    <w:rsid w:val="005801CE"/>
    <w:rsid w:val="005D67EC"/>
    <w:rsid w:val="005E227B"/>
    <w:rsid w:val="005F10B3"/>
    <w:rsid w:val="005F3DED"/>
    <w:rsid w:val="00613791"/>
    <w:rsid w:val="0062729C"/>
    <w:rsid w:val="00661E08"/>
    <w:rsid w:val="0068790C"/>
    <w:rsid w:val="006A3AF3"/>
    <w:rsid w:val="006B507C"/>
    <w:rsid w:val="006B73FB"/>
    <w:rsid w:val="006C6E53"/>
    <w:rsid w:val="006E4A39"/>
    <w:rsid w:val="006E6FA5"/>
    <w:rsid w:val="007067B1"/>
    <w:rsid w:val="00707637"/>
    <w:rsid w:val="00731C76"/>
    <w:rsid w:val="0073787F"/>
    <w:rsid w:val="00740217"/>
    <w:rsid w:val="007618DB"/>
    <w:rsid w:val="007744D2"/>
    <w:rsid w:val="00796928"/>
    <w:rsid w:val="008110DD"/>
    <w:rsid w:val="00844690"/>
    <w:rsid w:val="00853DA0"/>
    <w:rsid w:val="00863866"/>
    <w:rsid w:val="008A1304"/>
    <w:rsid w:val="008D701E"/>
    <w:rsid w:val="008E360B"/>
    <w:rsid w:val="00910EB9"/>
    <w:rsid w:val="00931062"/>
    <w:rsid w:val="0094146F"/>
    <w:rsid w:val="009857BA"/>
    <w:rsid w:val="009B2EFF"/>
    <w:rsid w:val="009C0CA7"/>
    <w:rsid w:val="009C3A52"/>
    <w:rsid w:val="00A2200F"/>
    <w:rsid w:val="00A274C8"/>
    <w:rsid w:val="00A33B01"/>
    <w:rsid w:val="00A35A71"/>
    <w:rsid w:val="00A4050E"/>
    <w:rsid w:val="00A447C8"/>
    <w:rsid w:val="00A6010D"/>
    <w:rsid w:val="00A72A89"/>
    <w:rsid w:val="00A77813"/>
    <w:rsid w:val="00AA6F41"/>
    <w:rsid w:val="00AB75D4"/>
    <w:rsid w:val="00AF2A2E"/>
    <w:rsid w:val="00B00A5E"/>
    <w:rsid w:val="00B147FE"/>
    <w:rsid w:val="00B2278B"/>
    <w:rsid w:val="00B34888"/>
    <w:rsid w:val="00B36289"/>
    <w:rsid w:val="00B559A4"/>
    <w:rsid w:val="00B75448"/>
    <w:rsid w:val="00B80CB2"/>
    <w:rsid w:val="00B9269D"/>
    <w:rsid w:val="00B93A4E"/>
    <w:rsid w:val="00B9425E"/>
    <w:rsid w:val="00BA7180"/>
    <w:rsid w:val="00BA7D77"/>
    <w:rsid w:val="00BD1560"/>
    <w:rsid w:val="00BD436D"/>
    <w:rsid w:val="00BF22C7"/>
    <w:rsid w:val="00C45A8A"/>
    <w:rsid w:val="00C51F17"/>
    <w:rsid w:val="00C76CD4"/>
    <w:rsid w:val="00CA15CB"/>
    <w:rsid w:val="00CC61F2"/>
    <w:rsid w:val="00CD24DC"/>
    <w:rsid w:val="00D324BF"/>
    <w:rsid w:val="00D32E12"/>
    <w:rsid w:val="00D35778"/>
    <w:rsid w:val="00D42B97"/>
    <w:rsid w:val="00D46916"/>
    <w:rsid w:val="00D46972"/>
    <w:rsid w:val="00D65906"/>
    <w:rsid w:val="00D75B54"/>
    <w:rsid w:val="00D91301"/>
    <w:rsid w:val="00DB0F97"/>
    <w:rsid w:val="00DC5F80"/>
    <w:rsid w:val="00DD0FB3"/>
    <w:rsid w:val="00DE1839"/>
    <w:rsid w:val="00E11B38"/>
    <w:rsid w:val="00E37A08"/>
    <w:rsid w:val="00E5299B"/>
    <w:rsid w:val="00E57601"/>
    <w:rsid w:val="00E66669"/>
    <w:rsid w:val="00E84A7C"/>
    <w:rsid w:val="00E924B8"/>
    <w:rsid w:val="00EB117C"/>
    <w:rsid w:val="00EF0A8B"/>
    <w:rsid w:val="00F056A3"/>
    <w:rsid w:val="00F2421D"/>
    <w:rsid w:val="00F349A1"/>
    <w:rsid w:val="00F7235B"/>
    <w:rsid w:val="00FA717D"/>
    <w:rsid w:val="00FB54EB"/>
    <w:rsid w:val="00FB63BF"/>
    <w:rsid w:val="00FD2933"/>
    <w:rsid w:val="00FE1514"/>
    <w:rsid w:val="00FE6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6" type="connector" idref="#AutoShape 92"/>
        <o:r id="V:Rule7" type="connector" idref="#AutoShape 92"/>
        <o:r id="V:Rule8" type="connector" idref="#AutoShape 92"/>
        <o:r id="V:Rule9" type="connector" idref="#AutoShape 92"/>
        <o:r id="V:Rule10" type="connector" idref="#AutoShape 92"/>
        <o:r id="V:Rule11" type="connector" idref="#AutoShape 92"/>
        <o:r id="V:Rule12" type="connector" idref="#AutoShape 92"/>
        <o:r id="V:Rule13" type="connector" idref="#AutoShape 92"/>
        <o:r id="V:Rule14" type="connector" idref="#AutoShape 92"/>
        <o:r id="V:Rule15" type="connector" idref="#AutoShape 92"/>
        <o:r id="V:Rule30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B34888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488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B3488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B34888"/>
    <w:rPr>
      <w:szCs w:val="20"/>
    </w:rPr>
  </w:style>
  <w:style w:type="paragraph" w:styleId="a6">
    <w:name w:val="Body Text Indent"/>
    <w:basedOn w:val="a"/>
    <w:link w:val="Char"/>
    <w:rsid w:val="00B34888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C7029-5274-42F1-815D-E0B95276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範本_(繁).dotx</Template>
  <TotalTime>499</TotalTime>
  <Pages>1</Pages>
  <Words>320</Words>
  <Characters>160</Characters>
  <Application>Microsoft Office Word</Application>
  <DocSecurity>0</DocSecurity>
  <Lines>1</Lines>
  <Paragraphs>1</Paragraphs>
  <ScaleCrop>false</ScaleCrop>
  <Company>dsc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PC</cp:lastModifiedBy>
  <cp:revision>27</cp:revision>
  <cp:lastPrinted>2017-03-20T07:01:00Z</cp:lastPrinted>
  <dcterms:created xsi:type="dcterms:W3CDTF">2014-07-01T06:28:00Z</dcterms:created>
  <dcterms:modified xsi:type="dcterms:W3CDTF">2017-03-22T01:34:00Z</dcterms:modified>
</cp:coreProperties>
</file>