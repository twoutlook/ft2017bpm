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9442FB" w:rsidRPr="00266E0D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442FB" w:rsidRPr="00266E0D" w:rsidRDefault="001A1D5F" w:rsidP="00D15129">
            <w:pPr>
              <w:jc w:val="center"/>
              <w:rPr>
                <w:rFonts w:ascii="宋体" w:hAnsi="宋体"/>
                <w:b/>
                <w:szCs w:val="20"/>
              </w:rPr>
            </w:pPr>
            <w:r w:rsidRPr="001A1D5F">
              <w:rPr>
                <w:rFonts w:ascii="宋体" w:hAnsi="宋体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442FB" w:rsidRPr="00680E5F" w:rsidRDefault="001A1D5F" w:rsidP="00680E5F">
            <w:pPr>
              <w:jc w:val="center"/>
              <w:rPr>
                <w:rFonts w:asciiTheme="minorHAnsi" w:hAnsiTheme="minorHAnsi"/>
                <w:szCs w:val="18"/>
                <w:lang w:eastAsia="zh-CN"/>
              </w:rPr>
            </w:pPr>
            <w:r w:rsidRPr="001A1D5F">
              <w:rPr>
                <w:rFonts w:asciiTheme="minorHAnsi" w:hAnsiTheme="minorHAnsi"/>
                <w:szCs w:val="18"/>
                <w:lang w:eastAsia="zh-CN"/>
              </w:rPr>
              <w:t>ASF0</w:t>
            </w:r>
            <w:r>
              <w:rPr>
                <w:rFonts w:asciiTheme="minorHAnsi" w:hAnsiTheme="minorHAnsi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442FB" w:rsidRPr="00266E0D" w:rsidRDefault="001A1D5F" w:rsidP="003110C0">
            <w:pPr>
              <w:spacing w:line="480" w:lineRule="exact"/>
              <w:jc w:val="center"/>
              <w:rPr>
                <w:rFonts w:ascii="宋体" w:hAnsi="宋体"/>
                <w:b/>
                <w:sz w:val="32"/>
                <w:lang w:eastAsia="zh-CN"/>
              </w:rPr>
            </w:pPr>
            <w:proofErr w:type="spellStart"/>
            <w:r>
              <w:rPr>
                <w:rFonts w:ascii="宋体" w:hAnsi="宋体"/>
                <w:b/>
                <w:sz w:val="32"/>
                <w:lang w:eastAsia="zh-CN"/>
              </w:rPr>
              <w:t>RunCard</w:t>
            </w:r>
            <w:proofErr w:type="spellEnd"/>
            <w:r>
              <w:rPr>
                <w:rFonts w:ascii="宋体" w:hAnsi="宋体" w:hint="eastAsia"/>
                <w:b/>
                <w:sz w:val="32"/>
                <w:lang w:eastAsia="zh-CN"/>
              </w:rPr>
              <w:t>拆分与合并流程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442FB" w:rsidRPr="00266E0D" w:rsidRDefault="001A1D5F" w:rsidP="00D15129">
            <w:pPr>
              <w:jc w:val="center"/>
              <w:rPr>
                <w:rFonts w:ascii="宋体" w:hAnsi="宋体"/>
                <w:b/>
              </w:rPr>
            </w:pPr>
            <w:r w:rsidRPr="001A1D5F">
              <w:rPr>
                <w:rFonts w:ascii="宋体" w:hAnsi="宋体"/>
                <w:b/>
                <w:szCs w:val="20"/>
                <w:lang w:eastAsia="zh-CN"/>
              </w:rPr>
              <w:t>流程负责人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442FB" w:rsidRPr="00266E0D" w:rsidRDefault="003A732F" w:rsidP="00D15129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  <w:lang w:eastAsia="zh-CN"/>
              </w:rPr>
              <w:t>生管</w:t>
            </w:r>
          </w:p>
        </w:tc>
      </w:tr>
      <w:tr w:rsidR="009442FB" w:rsidRPr="00266E0D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442FB" w:rsidRPr="00266E0D" w:rsidRDefault="001A1D5F" w:rsidP="00D15129">
            <w:pPr>
              <w:jc w:val="center"/>
              <w:rPr>
                <w:rFonts w:ascii="宋体" w:hAnsi="宋体"/>
                <w:b/>
                <w:szCs w:val="20"/>
              </w:rPr>
            </w:pPr>
            <w:r w:rsidRPr="001A1D5F">
              <w:rPr>
                <w:rFonts w:ascii="宋体" w:hAnsi="宋体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442FB" w:rsidRPr="00266E0D" w:rsidRDefault="001A1D5F" w:rsidP="00D15129">
            <w:pPr>
              <w:jc w:val="center"/>
              <w:rPr>
                <w:rFonts w:asciiTheme="minorHAnsi" w:hAnsiTheme="minorHAnsi"/>
                <w:szCs w:val="18"/>
              </w:rPr>
            </w:pPr>
            <w:r w:rsidRPr="001A1D5F">
              <w:rPr>
                <w:rFonts w:asciiTheme="minorHAnsi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9442FB" w:rsidRPr="00266E0D" w:rsidRDefault="009442FB">
            <w:pPr>
              <w:rPr>
                <w:rFonts w:ascii="宋体" w:hAnsi="宋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442FB" w:rsidRPr="00266E0D" w:rsidRDefault="001A1D5F" w:rsidP="00D15129">
            <w:pPr>
              <w:jc w:val="center"/>
              <w:rPr>
                <w:rFonts w:ascii="宋体" w:hAnsi="宋体"/>
                <w:b/>
              </w:rPr>
            </w:pPr>
            <w:r w:rsidRPr="001A1D5F">
              <w:rPr>
                <w:rFonts w:ascii="宋体" w:hAnsi="宋体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442FB" w:rsidRPr="00266E0D" w:rsidRDefault="003A732F" w:rsidP="00D15129">
            <w:pPr>
              <w:jc w:val="center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 w:hint="eastAsia"/>
                <w:szCs w:val="18"/>
                <w:lang w:eastAsia="zh-CN"/>
              </w:rPr>
              <w:t>李香娟</w:t>
            </w:r>
            <w:r w:rsidR="00EC7CA8">
              <w:rPr>
                <w:rFonts w:asciiTheme="minorHAnsi" w:hAnsiTheme="minorHAnsi" w:hint="eastAsia"/>
                <w:szCs w:val="18"/>
                <w:lang w:eastAsia="zh-CN"/>
              </w:rPr>
              <w:t xml:space="preserve"> </w:t>
            </w:r>
          </w:p>
        </w:tc>
      </w:tr>
      <w:tr w:rsidR="009442FB" w:rsidRPr="00266E0D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442FB" w:rsidRPr="00266E0D" w:rsidRDefault="001A1D5F" w:rsidP="00D15129">
            <w:pPr>
              <w:jc w:val="center"/>
              <w:rPr>
                <w:rFonts w:ascii="宋体" w:hAnsi="宋体"/>
                <w:b/>
                <w:szCs w:val="20"/>
              </w:rPr>
            </w:pPr>
            <w:r w:rsidRPr="001A1D5F">
              <w:rPr>
                <w:rFonts w:ascii="宋体" w:hAnsi="宋体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442FB" w:rsidRPr="00266E0D" w:rsidRDefault="00EC7CA8" w:rsidP="00D15129">
            <w:pPr>
              <w:jc w:val="center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  <w:lang w:eastAsia="zh-CN"/>
              </w:rPr>
              <w:t>201</w:t>
            </w:r>
            <w:r>
              <w:rPr>
                <w:rFonts w:asciiTheme="minorHAnsi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hAnsiTheme="minorHAnsi"/>
                <w:szCs w:val="18"/>
                <w:lang w:eastAsia="zh-CN"/>
              </w:rPr>
              <w:t>/0</w:t>
            </w:r>
            <w:r>
              <w:rPr>
                <w:rFonts w:asciiTheme="minorHAnsi" w:hAnsiTheme="minorHAnsi" w:hint="eastAsia"/>
                <w:szCs w:val="18"/>
                <w:lang w:eastAsia="zh-CN"/>
              </w:rPr>
              <w:t>2</w:t>
            </w:r>
            <w:r w:rsidR="001A1D5F" w:rsidRPr="001A1D5F">
              <w:rPr>
                <w:rFonts w:asciiTheme="minorHAnsi" w:hAnsiTheme="minorHAnsi"/>
                <w:szCs w:val="18"/>
                <w:lang w:eastAsia="zh-CN"/>
              </w:rPr>
              <w:t>/</w:t>
            </w:r>
            <w:r>
              <w:rPr>
                <w:rFonts w:asciiTheme="minorHAnsi" w:hAnsiTheme="minorHAnsi" w:hint="eastAsia"/>
                <w:szCs w:val="18"/>
                <w:lang w:eastAsia="zh-CN"/>
              </w:rPr>
              <w:t>21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9442FB" w:rsidRPr="00266E0D" w:rsidRDefault="009442FB">
            <w:pPr>
              <w:rPr>
                <w:rFonts w:ascii="宋体" w:hAnsi="宋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9442FB" w:rsidRPr="00266E0D" w:rsidRDefault="001A1D5F" w:rsidP="00D15129">
            <w:pPr>
              <w:jc w:val="center"/>
              <w:rPr>
                <w:rFonts w:ascii="宋体" w:hAnsi="宋体"/>
                <w:b/>
                <w:szCs w:val="20"/>
              </w:rPr>
            </w:pPr>
            <w:r w:rsidRPr="001A1D5F">
              <w:rPr>
                <w:rFonts w:ascii="宋体" w:hAnsi="宋体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9442FB" w:rsidRPr="00266E0D" w:rsidRDefault="004951EF" w:rsidP="00D15129">
            <w:pPr>
              <w:jc w:val="center"/>
              <w:rPr>
                <w:rFonts w:asciiTheme="minorHAnsi" w:hAnsiTheme="minorHAnsi"/>
                <w:szCs w:val="18"/>
              </w:rPr>
            </w:pPr>
            <w:r w:rsidRPr="00266E0D">
              <w:rPr>
                <w:rFonts w:asciiTheme="minorHAnsi" w:hAnsiTheme="minorHAnsi"/>
                <w:szCs w:val="18"/>
              </w:rPr>
              <w:fldChar w:fldCharType="begin"/>
            </w:r>
            <w:r w:rsidR="009442FB" w:rsidRPr="00266E0D">
              <w:rPr>
                <w:rFonts w:asciiTheme="minorHAnsi" w:hAnsiTheme="minorHAnsi"/>
                <w:szCs w:val="18"/>
              </w:rPr>
              <w:instrText xml:space="preserve"> PAGE  \* Arabic  \* MERGEFORMAT </w:instrText>
            </w:r>
            <w:r w:rsidRPr="00266E0D">
              <w:rPr>
                <w:rFonts w:asciiTheme="minorHAnsi" w:hAnsiTheme="minorHAnsi"/>
                <w:szCs w:val="18"/>
              </w:rPr>
              <w:fldChar w:fldCharType="separate"/>
            </w:r>
            <w:r w:rsidR="000A3E8B">
              <w:rPr>
                <w:rFonts w:asciiTheme="minorHAnsi" w:hAnsiTheme="minorHAnsi"/>
                <w:noProof/>
                <w:szCs w:val="18"/>
                <w:lang w:eastAsia="zh-CN"/>
              </w:rPr>
              <w:t>1</w:t>
            </w:r>
            <w:r w:rsidRPr="00266E0D">
              <w:rPr>
                <w:rFonts w:asciiTheme="minorHAnsi" w:hAnsiTheme="minorHAnsi"/>
                <w:szCs w:val="18"/>
              </w:rPr>
              <w:fldChar w:fldCharType="end"/>
            </w:r>
            <w:r w:rsidR="001A1D5F" w:rsidRPr="001A1D5F">
              <w:rPr>
                <w:rFonts w:asciiTheme="minorHAnsi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0A3E8B" w:rsidRPr="000A3E8B">
                <w:rPr>
                  <w:rFonts w:asciiTheme="minorHAnsi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8790C" w:rsidRPr="00266E0D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8790C" w:rsidRPr="00266E0D" w:rsidRDefault="001A1D5F" w:rsidP="0068790C">
            <w:pPr>
              <w:jc w:val="center"/>
              <w:rPr>
                <w:rFonts w:ascii="宋体" w:hAnsi="宋体"/>
                <w:b/>
              </w:rPr>
            </w:pPr>
            <w:r w:rsidRPr="001A1D5F">
              <w:rPr>
                <w:rFonts w:ascii="宋体" w:hAnsi="宋体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8790C" w:rsidRPr="003110C0" w:rsidRDefault="001A1D5F" w:rsidP="003110C0">
            <w:pPr>
              <w:jc w:val="both"/>
              <w:rPr>
                <w:rFonts w:ascii="宋体" w:hAnsi="宋体"/>
                <w:szCs w:val="18"/>
                <w:lang w:eastAsia="zh-CN"/>
              </w:rPr>
            </w:pPr>
            <w:r>
              <w:rPr>
                <w:rFonts w:ascii="宋体" w:hAnsi="宋体" w:hint="eastAsia"/>
                <w:szCs w:val="18"/>
                <w:lang w:eastAsia="zh-CN"/>
              </w:rPr>
              <w:t>按需要将现有</w:t>
            </w:r>
            <w:proofErr w:type="spellStart"/>
            <w:r>
              <w:rPr>
                <w:rFonts w:ascii="宋体" w:hAnsi="宋体"/>
                <w:szCs w:val="18"/>
                <w:lang w:eastAsia="zh-CN"/>
              </w:rPr>
              <w:t>RunCard</w:t>
            </w:r>
            <w:proofErr w:type="spellEnd"/>
            <w:r>
              <w:rPr>
                <w:rFonts w:ascii="宋体" w:hAnsi="宋体" w:hint="eastAsia"/>
                <w:szCs w:val="18"/>
                <w:lang w:eastAsia="zh-CN"/>
              </w:rPr>
              <w:t>拆分或合并</w:t>
            </w:r>
          </w:p>
        </w:tc>
      </w:tr>
    </w:tbl>
    <w:p w:rsidR="0068790C" w:rsidRPr="00266E0D" w:rsidRDefault="0068790C" w:rsidP="0068790C">
      <w:pPr>
        <w:spacing w:line="20" w:lineRule="exact"/>
        <w:rPr>
          <w:rFonts w:ascii="宋体" w:hAnsi="宋体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230"/>
        <w:gridCol w:w="2401"/>
      </w:tblGrid>
      <w:tr w:rsidR="001A40F4" w:rsidRPr="00266E0D" w:rsidTr="00310C9D">
        <w:trPr>
          <w:trHeight w:val="34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A40F4" w:rsidRPr="00703888" w:rsidRDefault="001A1D5F" w:rsidP="00360001">
            <w:pPr>
              <w:jc w:val="center"/>
              <w:rPr>
                <w:rFonts w:ascii="宋体" w:hAnsi="宋体"/>
                <w:b/>
                <w:bCs/>
                <w:lang w:eastAsia="zh-CN"/>
              </w:rPr>
            </w:pPr>
            <w:r w:rsidRPr="001A1D5F">
              <w:rPr>
                <w:rFonts w:ascii="宋体" w:hAnsi="宋体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A40F4" w:rsidRPr="00266E0D" w:rsidRDefault="001A1D5F" w:rsidP="00360001">
            <w:pPr>
              <w:jc w:val="center"/>
              <w:rPr>
                <w:rFonts w:ascii="宋体" w:hAnsi="宋体"/>
                <w:b/>
                <w:bCs/>
              </w:rPr>
            </w:pPr>
            <w:r w:rsidRPr="001A1D5F">
              <w:rPr>
                <w:rFonts w:ascii="宋体" w:hAnsi="宋体"/>
                <w:b/>
                <w:bCs/>
                <w:lang w:eastAsia="zh-CN"/>
              </w:rPr>
              <w:t>作业说明</w:t>
            </w:r>
          </w:p>
        </w:tc>
      </w:tr>
      <w:tr w:rsidR="001A40F4" w:rsidRPr="00FB41F2" w:rsidTr="007C3F17">
        <w:trPr>
          <w:trHeight w:val="1232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F4" w:rsidRPr="00266E0D" w:rsidRDefault="004951EF">
            <w:pPr>
              <w:jc w:val="both"/>
              <w:rPr>
                <w:rFonts w:ascii="宋体" w:hAnsi="宋体"/>
                <w:b/>
                <w:bCs/>
                <w:color w:val="0000FF"/>
                <w:szCs w:val="20"/>
              </w:rPr>
            </w:pPr>
            <w:r w:rsidRPr="004951EF">
              <w:rPr>
                <w:rFonts w:ascii="宋体" w:hAnsi="宋体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3.2pt;margin-top:7.6pt;width:359.4pt;height:610pt;z-index:251663872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1" o:spid="_x0000_s1028" type="#_x0000_t32" style="position:absolute;left:21513;top:10514;width:1;height:363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FjEL4AAADbAAAADwAAAGRycy9kb3ducmV2LnhtbERPzYrCMBC+C75DGGFvmra7iFSjiCAs&#10;e7P6AEMzNtVmUpqsjW9vFoS9zcf3O5tdtJ140OBbxwryRQaCuHa65UbB5Xycr0D4gKyxc0wKnuRh&#10;t51ONlhqN/KJHlVoRAphX6ICE0JfSulrQxb9wvXEibu6wWJIcGikHnBM4baTRZYtpcWWU4PBng6G&#10;6nv1axUUJo9fxxv2nz9VvBfXqlm6elTqYxb3axCBYvgXv93fOs3P4e+XdID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0WMQvgAAANsAAAAPAAAAAAAAAAAAAAAAAKEC&#10;AABkcnMvZG93bnJldi54bWxQSwUGAAAAAAQABAD5AAAAjAMAAAAA&#10;" strokeweight=".5pt">
                    <v:stroke endarrow="block"/>
                  </v:shape>
                  <v:shape id="AutoShape 94" o:spid="_x0000_s1029" type="#_x0000_t32" style="position:absolute;left:12112;top:34089;width:6;height:52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uUXsIAAADbAAAADwAAAGRycy9kb3ducmV2LnhtbERPS2sCMRC+F/wPYQRvNauIyNYoVRBf&#10;9NBVex42093FzWRNom77601B6G0+vudM562pxY2crywrGPQTEMS51RUXCo6H1esEhA/IGmvLpOCH&#10;PMxnnZcpptre+ZNuWShEDGGfooIyhCaV0uclGfR92xBH7ts6gyFCV0jt8B7DTS2HSTKWBiuODSU2&#10;tCwpP2dXo2C3b6rhZf3htnWgr0z/nhbrwUmpXrd9fwMRqA3/4qd7o+P8Efz9Eg+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9uUXsIAAADbAAAADwAAAAAAAAAAAAAA&#10;AAChAgAAZHJzL2Rvd25yZXYueG1sUEsFBgAAAAAEAAQA+QAAAJADAAAAAA==&#10;" strokeweight=".5pt">
                    <v:stroke endarrow="block"/>
                  </v:shape>
                  <v:rect id="Rectangle 65" o:spid="_x0000_s1030" style="position:absolute;left:14973;top:2880;width:13083;height:76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tPMIA&#10;AADbAAAADwAAAGRycy9kb3ducmV2LnhtbESPQYvCMBSE7wv+h/AEb2uqiJVqFBEFTy66q+dn82yq&#10;zUtpotZ/vxEW9jjMzDfMbNHaSjyo8aVjBYN+AoI4d7rkQsHP9+ZzAsIHZI2VY1LwIg+Leedjhpl2&#10;T97T4xAKESHsM1RgQqgzKX1uyKLvu5o4ehfXWAxRNoXUDT4j3FZymCRjabHkuGCwppWh/Ha4WwWj&#10;Y1pdz1dfX1KTyt3Xan065mulet12OQURqA3/4b/2VisYjuH9Jf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m08wgAAANsAAAAPAAAAAAAAAAAAAAAAAJgCAABkcnMvZG93&#10;bnJldi54bWxQSwUGAAAAAAQABAD1AAAAhwMAAAAA&#10;" strokeweight=".5pt">
                    <v:shadow on="t" color="black" opacity="26214f" origin="-.5,-.5" offset=".74836mm,.74836mm"/>
                    <v:textbox inset="1mm,.3mm,1mm">
                      <w:txbxContent>
                        <w:p w:rsidR="001A40F4" w:rsidRPr="003110C0" w:rsidRDefault="001A1D5F" w:rsidP="002D2DF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proofErr w:type="spellStart"/>
                          <w:r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</w:rPr>
                            <w:t>RunCard</w:t>
                          </w:r>
                          <w:proofErr w:type="spellEnd"/>
                          <w:r>
                            <w:rPr>
                              <w:rFonts w:ascii="Calibri" w:cs="Times New Roman" w:hint="eastAsia"/>
                              <w:kern w:val="2"/>
                              <w:sz w:val="18"/>
                              <w:szCs w:val="18"/>
                            </w:rPr>
                            <w:t>拆分与合并作业</w:t>
                          </w:r>
                        </w:p>
                        <w:p w:rsidR="003110C0" w:rsidRDefault="001A1D5F" w:rsidP="003110C0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1A1D5F"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(asfp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302</w:t>
                          </w:r>
                          <w:r w:rsidRPr="001A1D5F"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3110C0" w:rsidRPr="003110C0" w:rsidRDefault="001A1D5F" w:rsidP="003110C0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3110C0">
                            <w:rPr>
                              <w:rFonts w:ascii="Calibri" w:cs="Times New Roman" w:hint="eastAsia"/>
                              <w:kern w:val="2"/>
                              <w:sz w:val="18"/>
                              <w:szCs w:val="18"/>
                            </w:rPr>
                            <w:t>列示现有</w:t>
                          </w:r>
                          <w:proofErr w:type="spellStart"/>
                          <w:r w:rsidRPr="003110C0"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</w:rPr>
                            <w:t>RunCard</w:t>
                          </w:r>
                          <w:proofErr w:type="spellEnd"/>
                        </w:p>
                      </w:txbxContent>
                    </v:textbox>
                  </v:rect>
                  <v:oval id="橢圓 1" o:spid="_x0000_s1031" style="position:absolute;left:27345;top:2109;width:1531;height:1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1A40F4" w:rsidRPr="00FD2933" w:rsidRDefault="001A40F4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184E10">
                            <w:rPr>
                              <w:rFonts w:eastAsia="PMingLiU"/>
                              <w:sz w:val="14"/>
                            </w:rPr>
                            <w:t>1</w:t>
                          </w:r>
                        </w:p>
                      </w:txbxContent>
                    </v:textbox>
                  </v:oval>
                  <v:rect id="Rectangle 65" o:spid="_x0000_s1032" style="position:absolute;left:4544;top:26545;width:14791;height:75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j94sQA&#10;AADbAAAADwAAAGRycy9kb3ducmV2LnhtbESPT2vCQBTE74V+h+UVems2VTESXaWIgidL/Xd+Zp/Z&#10;aPZtyG41fvtuQfA4zMxvmMmss7W4Uusrxwo+kxQEceF0xaWC3Xb5MQLhA7LG2jEpuJOH2fT1ZYK5&#10;djf+oesmlCJC2OeowITQ5FL6wpBFn7iGOHon11oMUbal1C3eItzWspemQ2mx4rhgsKG5oeKy+bUK&#10;BvusPh/PvjllJpPr7/nisC8WSr2/dV9jEIG68Aw/2iutoN+D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I/eL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20606B" w:rsidRPr="003110C0" w:rsidRDefault="001A1D5F" w:rsidP="0020606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proofErr w:type="spellStart"/>
                          <w:r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</w:rPr>
                            <w:t>RunCard</w:t>
                          </w:r>
                          <w:proofErr w:type="spellEnd"/>
                          <w:r>
                            <w:rPr>
                              <w:rFonts w:ascii="Calibri" w:cs="Times New Roman" w:hint="eastAsia"/>
                              <w:kern w:val="2"/>
                              <w:sz w:val="18"/>
                              <w:szCs w:val="18"/>
                            </w:rPr>
                            <w:t>拆分与合并作业</w:t>
                          </w:r>
                        </w:p>
                        <w:p w:rsidR="0020606B" w:rsidRDefault="001A1D5F" w:rsidP="0020606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1A1D5F"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(asfp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302</w:t>
                          </w:r>
                          <w:r w:rsidRPr="001A1D5F"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1A40F4" w:rsidRPr="0020606B" w:rsidRDefault="001A1D5F" w:rsidP="002D2DF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1A1D5F"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</w:rPr>
                            <w:t>选择</w:t>
                          </w:r>
                          <w:r>
                            <w:rPr>
                              <w:rFonts w:ascii="Calibri" w:cs="Times New Roman" w:hint="eastAsia"/>
                              <w:kern w:val="2"/>
                              <w:sz w:val="18"/>
                              <w:szCs w:val="18"/>
                            </w:rPr>
                            <w:t>要拆分的</w:t>
                          </w:r>
                          <w:proofErr w:type="spellStart"/>
                          <w:r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</w:rPr>
                            <w:t>RunCard</w:t>
                          </w:r>
                          <w:proofErr w:type="spellEnd"/>
                        </w:p>
                      </w:txbxContent>
                    </v:textbox>
                  </v:rect>
                  <v:rect id="Rectangle 65" o:spid="_x0000_s1033" style="position:absolute;left:4966;top:39357;width:14609;height:75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YecQA&#10;AADbAAAADwAAAGRycy9kb3ducmV2LnhtbESPT2vCQBTE74V+h+UVems2VTESXaWIgidL/Xd+Zp/Z&#10;aPZtyG41fvtuQfA4zMxvmMmss7W4Uusrxwo+kxQEceF0xaWC3Xb5MQLhA7LG2jEpuJOH2fT1ZYK5&#10;djf+oesmlCJC2OeowITQ5FL6wpBFn7iGOHon11oMUbal1C3eItzWspemQ2mx4rhgsKG5oeKy+bUK&#10;BvusPh/PvjllJpPr7/nisC8WSr2/dV9jEIG68Aw/2iutoN+H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EWHn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20606B" w:rsidRPr="003110C0" w:rsidRDefault="001A1D5F" w:rsidP="0020606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proofErr w:type="spellStart"/>
                          <w:r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</w:rPr>
                            <w:t>RunCard</w:t>
                          </w:r>
                          <w:proofErr w:type="spellEnd"/>
                          <w:r>
                            <w:rPr>
                              <w:rFonts w:ascii="Calibri" w:cs="Times New Roman" w:hint="eastAsia"/>
                              <w:kern w:val="2"/>
                              <w:sz w:val="18"/>
                              <w:szCs w:val="18"/>
                            </w:rPr>
                            <w:t>拆分与合并作业</w:t>
                          </w:r>
                        </w:p>
                        <w:p w:rsidR="0020606B" w:rsidRDefault="001A1D5F" w:rsidP="0020606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1A1D5F"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(asfp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302</w:t>
                          </w:r>
                          <w:r w:rsidRPr="001A1D5F"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1A40F4" w:rsidRDefault="001A1D5F" w:rsidP="002D2DF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18"/>
                              <w:szCs w:val="18"/>
                            </w:rPr>
                            <w:t>维护拆分批量与数量</w:t>
                          </w:r>
                        </w:p>
                      </w:txbxContent>
                    </v:textbox>
                  </v:rect>
                  <v:oval id="橢圓 23" o:spid="_x0000_s1034" style="position:absolute;left:28402;top:51318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iw8MA&#10;AADbAAAADwAAAGRycy9kb3ducmV2LnhtbERPy2rCQBTdC/7DcIVupE5apEjqJIha6EJKfdDq7pq5&#10;ZoKZOyEzjenfdxYFl4fznue9rUVHra8cK3iaJCCIC6crLhUc9m+PMxA+IGusHZOCX/KQZ8PBHFPt&#10;brylbhdKEUPYp6jAhNCkUvrCkEU/cQ1x5C6utRgibEupW7zFcFvL5yR5kRYrjg0GG1oaKq67H6tA&#10;f9TrbnM+fR6/OlyZ6nutx4urUg+jfvEKIlAf7uJ/97tWMI3r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miw8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1A40F4" w:rsidRPr="00A72E5A" w:rsidRDefault="00A72E5A" w:rsidP="002D2DF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2" o:spid="_x0000_s1035" type="#_x0000_t110" style="position:absolute;left:14528;top:14147;width:14005;height:61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QW5cUA&#10;AADaAAAADwAAAGRycy9kb3ducmV2LnhtbESP3WrCQBSE7wt9h+UUvKsbLYrGbKS0FcRe2KgPcMie&#10;/NTs2ZBdY9qndwtCL4eZ+YZJ1oNpRE+dqy0rmIwjEMS51TWXCk7HzfMChPPIGhvLpOCHHKzTx4cE&#10;Y22vnFF/8KUIEHYxKqi8b2MpXV6RQTe2LXHwCtsZ9EF2pdQdXgPcNHIaRXNpsOawUGFLbxXl58PF&#10;KMiy2cvH9+fuXOyXv5e+eNc0+VoqNXoaXlcgPA3+P3xvb7WCKfxdCTd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BblxQAAANo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3110C0" w:rsidRDefault="001A1D5F" w:rsidP="003110C0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拆分</w:t>
                          </w:r>
                          <w:r>
                            <w:rPr>
                              <w:lang w:eastAsia="zh-CN"/>
                            </w:rPr>
                            <w:t>or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合并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连接符 3" o:spid="_x0000_s1036" type="#_x0000_t33" style="position:absolute;left:12111;top:17210;width:2417;height:9335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rqx8IAAADaAAAADwAAAGRycy9kb3ducmV2LnhtbESPQWsCMRSE7wX/Q3hCbzWrxbKsRhFB&#10;WipCXb14e2yeu4vJy5Kkuv57IxR6HGbmG2a+7K0RV/KhdaxgPMpAEFdOt1wrOB42bzmIEJE1Gsek&#10;4E4BlovByxwL7W68p2sZa5EgHApU0MTYFVKGqiGLYeQ64uSdnbcYk/S11B5vCW6NnGTZh7TYclpo&#10;sKN1Q9Wl/LUK+nyzG5fsp7zaup/2FE34/DZKvQ771QxEpD7+h//aX1rBOzyvpBs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rqx8IAAADaAAAADwAAAAAAAAAAAAAA&#10;AAChAgAAZHJzL2Rvd25yZXYueG1sUEsFBgAAAAAEAAQA+QAAAJADAAAAAA==&#10;" strokeweight=".5pt">
                    <v:stroke endarrow="block" joinstyle="roun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7" o:spid="_x0000_s1037" type="#_x0000_t202" style="position:absolute;left:11487;top:20267;width:4121;height:259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  <v:textbox>
                      <w:txbxContent>
                        <w:p w:rsidR="0020606B" w:rsidRDefault="0020606B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拆分</w:t>
                          </w:r>
                        </w:p>
                      </w:txbxContent>
                    </v:textbox>
                  </v:shape>
                  <v:shape id="AutoShape 94" o:spid="_x0000_s1038" type="#_x0000_t32" style="position:absolute;left:31926;top:34086;width:7;height:52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v7eMUAAADbAAAADwAAAGRycy9kb3ducmV2LnhtbESPT2vCQBTE7wW/w/KE3pqNgZYSXcUK&#10;Ylvpwfjn/Mg+k9Ds23R3q9FP7xYKHoeZ+Q0zmfWmFSdyvrGsYJSkIIhLqxuuFOy2y6dXED4ga2wt&#10;k4ILeZhNBw8TzLU984ZORahEhLDPUUEdQpdL6cuaDPrEdsTRO1pnMETpKqkdniPctDJL0xdpsOG4&#10;UGNHi5rK7+LXKPhcd032s/pyH22gQ6Gv+7fVaK/U47Cfj0EE6sM9/N9+1wqyZ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v7eMUAAADbAAAADwAAAAAAAAAA&#10;AAAAAAChAgAAZHJzL2Rvd25yZXYueG1sUEsFBgAAAAAEAAQA+QAAAJMDAAAAAA==&#10;" strokeweight=".5pt">
                    <v:stroke endarrow="block"/>
                  </v:shape>
                  <v:rect id="Rectangle 65" o:spid="_x0000_s1039" style="position:absolute;left:14545;top:52391;width:14605;height:75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bIp8QA&#10;AADbAAAADwAAAGRycy9kb3ducmV2LnhtbESPQWvCQBSE70L/w/IK3symUpoSXUMJFnpSqk3Pr9ln&#10;Npp9G7Jbjf++WxA8DjPzDbMsRtuJMw2+dazgKUlBENdOt9wo+Nq/z15B+ICssXNMCq7koVg9TJaY&#10;a3fhTzrvQiMihH2OCkwIfS6lrw1Z9InriaN3cIPFEOXQSD3gJcJtJ+dp+iItthwXDPZUGqpPu1+r&#10;4LnKuuPP0feHzGRysy3X31W9Vmr6OL4tQAQawz18a39oBfMM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myKf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20606B" w:rsidRDefault="001A1D5F" w:rsidP="0020606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proofErr w:type="spellStart"/>
                          <w:r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RunCard</w:t>
                          </w:r>
                          <w:proofErr w:type="spellEnd"/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拆分与合并作业</w:t>
                          </w:r>
                        </w:p>
                        <w:p w:rsidR="0020606B" w:rsidRDefault="001A1D5F" w:rsidP="0020606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1A1D5F"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(asfp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302</w:t>
                          </w:r>
                          <w:r w:rsidRPr="001A1D5F"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20606B" w:rsidRPr="0020606B" w:rsidRDefault="001A1D5F" w:rsidP="0020606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8"/>
                              <w:szCs w:val="18"/>
                            </w:rPr>
                            <w:t>确定拆分或合并</w:t>
                          </w:r>
                        </w:p>
                      </w:txbxContent>
                    </v:textbox>
                  </v:rect>
                  <v:shape id="肘形连接符 28" o:spid="_x0000_s1040" type="#_x0000_t33" style="position:absolute;left:28533;top:17210;width:3076;height:9334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EjXMQAAADbAAAADwAAAGRycy9kb3ducmV2LnhtbESPwWrDMAyG74O9g9Fgl7E6DbSUrG4Z&#10;ox07LIdm3V3EahIayyF2U+/tp0OhR/Hr//RpvU2uVxONofNsYD7LQBHX3nbcGDj+7F9XoEJEtth7&#10;JgN/FGC7eXxYY2H9lQ80VbFRAuFQoIE2xqHQOtQtOQwzPxBLdvKjwyjj2Gg74lXgrtd5li21w47l&#10;QosDfbRUn6uLE43dYmnLMu1XQ/ZZ/k7p+PKd74x5fkrvb6AipXhfvrW/rIFcZOUXAYDe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wSNcxAAAANsAAAAPAAAAAAAAAAAA&#10;AAAAAKECAABkcnMvZG93bnJldi54bWxQSwUGAAAAAAQABAD5AAAAkgMAAAAA&#10;" strokeweight=".5pt">
                    <v:stroke endarrow="block" joinstyle="round"/>
                  </v:shape>
                  <v:rect id="Rectangle 65" o:spid="_x0000_s1041" style="position:absolute;left:24660;top:26551;width:14789;height:75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5TsMA&#10;AADbAAAADwAAAGRycy9kb3ducmV2LnhtbESPQWvCQBSE74L/YXmCN7NRxLTRVUQUPFlqa8/P7DMb&#10;zb4N2VXTf98tFHocZuYbZrHqbC0e1PrKsYJxkoIgLpyuuFTw+bEbvYDwAVlj7ZgUfJOH1bLfW2Cu&#10;3ZPf6XEMpYgQ9jkqMCE0uZS+MGTRJ64hjt7FtRZDlG0pdYvPCLe1nKTpTFqsOC4YbGhjqLgd71bB&#10;9JTV1/PVN5fMZPLwttl+nYqtUsNBt56DCNSF//Bfe68VTF7h90v8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X5TsMAAADb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20606B" w:rsidRDefault="001A1D5F" w:rsidP="0020606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proofErr w:type="spellStart"/>
                          <w:r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RunCard</w:t>
                          </w:r>
                          <w:proofErr w:type="spellEnd"/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拆分与合并作业</w:t>
                          </w:r>
                        </w:p>
                        <w:p w:rsidR="0020606B" w:rsidRDefault="001A1D5F" w:rsidP="0020606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1A1D5F"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(asfp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302</w:t>
                          </w:r>
                          <w:r w:rsidRPr="001A1D5F"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20606B" w:rsidRDefault="001A1D5F" w:rsidP="0020606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1A1D5F">
                            <w:rPr>
                              <w:rFonts w:ascii="Calibri" w:hAnsi="PMingLiU" w:cs="Times New Roman" w:hint="eastAsia"/>
                              <w:kern w:val="2"/>
                              <w:sz w:val="18"/>
                              <w:szCs w:val="18"/>
                            </w:rPr>
                            <w:t>选择</w:t>
                          </w: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要合并的</w:t>
                          </w:r>
                          <w:r w:rsidRPr="001A1D5F">
                            <w:rPr>
                              <w:rFonts w:ascii="Calibri" w:hAnsi="PMingLiU" w:cs="Times New Roman" w:hint="eastAsia"/>
                              <w:kern w:val="2"/>
                              <w:sz w:val="18"/>
                              <w:szCs w:val="18"/>
                            </w:rPr>
                            <w:t>工单</w:t>
                          </w:r>
                          <w:proofErr w:type="spellStart"/>
                          <w:r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</w:rPr>
                            <w:t>RunCard</w:t>
                          </w:r>
                          <w:proofErr w:type="spellEnd"/>
                        </w:p>
                      </w:txbxContent>
                    </v:textbox>
                  </v:rect>
                  <v:shape id="文本框 7" o:spid="_x0000_s1042" type="#_x0000_t202" style="position:absolute;left:28219;top:20261;width:4121;height:258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  <v:textbox>
                      <w:txbxContent>
                        <w:p w:rsidR="0020606B" w:rsidRDefault="001A1D5F" w:rsidP="0020606B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18"/>
                              <w:szCs w:val="18"/>
                            </w:rPr>
                            <w:t>合并</w:t>
                          </w:r>
                        </w:p>
                      </w:txbxContent>
                    </v:textbox>
                  </v:shape>
                  <v:rect id="Rectangle 65" o:spid="_x0000_s1043" style="position:absolute;left:24842;top:39354;width:14605;height:75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pjlcQA&#10;AADbAAAADwAAAGRycy9kb3ducmV2LnhtbESPT2vCQBTE74V+h+UVems2VjESXaWIQk+V+u/8zD6z&#10;0ezbkN1q/PZuQfA4zMxvmMmss7W4UOsrxwp6SQqCuHC64lLBdrP8GIHwAVlj7ZgU3MjDbPr6MsFc&#10;uyv/0mUdShEh7HNUYEJocil9YciiT1xDHL2jay2GKNtS6havEW5r+ZmmQ2mx4rhgsKG5oeK8/rMK&#10;BrusPh1OvjlmJpM/q/livysWSr2/dV9jEIG68Aw/2t9aQb8H/1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aY5X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20606B" w:rsidRDefault="001A1D5F" w:rsidP="0020606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proofErr w:type="spellStart"/>
                          <w:r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RunCard</w:t>
                          </w:r>
                          <w:proofErr w:type="spellEnd"/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拆分与合并作业</w:t>
                          </w:r>
                        </w:p>
                        <w:p w:rsidR="0020606B" w:rsidRDefault="001A1D5F" w:rsidP="0020606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1A1D5F"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(asfp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302</w:t>
                          </w:r>
                          <w:r w:rsidRPr="001A1D5F"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20606B" w:rsidRDefault="001A1D5F" w:rsidP="0020606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指定主</w:t>
                          </w:r>
                          <w:proofErr w:type="spellStart"/>
                          <w:r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  <w:t>RunCard</w:t>
                          </w:r>
                          <w:proofErr w:type="spellEnd"/>
                        </w:p>
                      </w:txbxContent>
                    </v:textbox>
                  </v:rect>
                  <v:shape id="肘形连接符 9" o:spid="_x0000_s1044" type="#_x0000_t33" style="position:absolute;left:8777;top:50388;width:9262;height:2274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kXt8UAAADaAAAADwAAAGRycy9kb3ducmV2LnhtbESP0WoCMRRE34X+Q7gFX6RmFRS7GqWK&#10;grYPbbUfcNlcN0s3N+sm6rpfb4RCH4eZOcPMFo0txYVqXzhWMOgnIIgzpwvOFfwcNi8TED4gaywd&#10;k4IbeVjMnzozTLW78jdd9iEXEcI+RQUmhCqV0meGLPq+q4ijd3S1xRBlnUtd4zXCbSmHSTKWFguO&#10;CwYrWhnKfvdnq2B3mLTr8edpGcz7RzuSX+fbsO0p1X1u3qYgAjXhP/zX3moFr/C4Em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kXt8UAAADaAAAADwAAAAAAAAAA&#10;AAAAAAChAgAAZHJzL2Rvd25yZXYueG1sUEsFBgAAAAAEAAQA+QAAAJMDAAAAAA==&#10;" strokeweight=".5pt">
                    <v:stroke endarrow="block" joinstyle="round"/>
                  </v:shape>
                  <v:shape id="肘形连接符 10" o:spid="_x0000_s1045" type="#_x0000_t33" style="position:absolute;left:26013;top:50023;width:9270;height:2995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79NMYAAADbAAAADwAAAGRycy9kb3ducmV2LnhtbESPQUsDMRCF70L/QxjBi7RZPVRdm5Yi&#10;VAsqarfQ67gZN0s3k20S2/XfOwfB2wzvzXvfzBaD79SRYmoDG7iaFKCI62Bbbgxsq9X4FlTKyBa7&#10;wGTghxIs5qOzGZY2nPiDjpvcKAnhVKIBl3Nfap1qRx7TJPTEon2F6DHLGhttI54k3Hf6uiim2mPL&#10;0uCwpwdH9X7z7Q3cPU0rPDwv3WP1vnt9217Gl5v1pzEX58PyHlSmIf+b/67XVvCFXn6RA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e/TTGAAAA2wAAAA8AAAAAAAAA&#10;AAAAAAAAoQIAAGRycy9kb3ducmV2LnhtbFBLBQYAAAAABAAEAPkAAACUAwAAAAA=&#10;" strokeweight=".5pt">
                    <v:stroke endarrow="block" joinstyle="round"/>
                  </v:shape>
                  <v:rect id="Rectangle 65" o:spid="_x0000_s1046" style="position:absolute;left:14400;top:65113;width:15794;height:75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1SMIA&#10;AADbAAAADwAAAGRycy9kb3ducmV2LnhtbESPQYvCMBSE7wv+h/AEb2uqiJVqFBEFT8q6q+dn82yq&#10;zUtpotZ/bxYW9jjMzDfMbNHaSjyo8aVjBYN+AoI4d7rkQsHP9+ZzAsIHZI2VY1LwIg+Leedjhpl2&#10;T/6ixyEUIkLYZ6jAhFBnUvrckEXfdzVx9C6usRiibAqpG3xGuK3kMEnG0mLJccFgTStD+e1wtwpG&#10;x7S6nq++vqQmlbv9an065mulet12OQURqA3/4b/2VisYDuD3S/w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/VIwgAAANsAAAAPAAAAAAAAAAAAAAAAAJgCAABkcnMvZG93&#10;bnJldi54bWxQSwUGAAAAAAQABAD1AAAAhwMAAAAA&#10;" strokeweight=".5pt">
                    <v:shadow on="t" color="black" opacity="26214f" origin="-.5,-.5" offset=".74836mm,.74836mm"/>
                    <v:textbox inset="1mm,.3mm,1mm">
                      <w:txbxContent>
                        <w:p w:rsidR="001A1D5F" w:rsidRDefault="001A1D5F" w:rsidP="001A1D5F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bookmarkStart w:id="0" w:name="_GoBack"/>
                          <w:proofErr w:type="spellStart"/>
                          <w:r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RunCard</w:t>
                          </w:r>
                          <w:proofErr w:type="spellEnd"/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拆分与合并查询作业</w:t>
                          </w:r>
                        </w:p>
                        <w:p w:rsidR="001A1D5F" w:rsidRDefault="001A1D5F" w:rsidP="001A1D5F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1A1D5F"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(asf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q302</w:t>
                          </w:r>
                          <w:r w:rsidRPr="001A1D5F"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)</w:t>
                          </w:r>
                          <w:bookmarkEnd w:id="0"/>
                        </w:p>
                      </w:txbxContent>
                    </v:textbox>
                  </v:rect>
                  <v:shape id="AutoShape 94" o:spid="_x0000_s1047" type="#_x0000_t32" style="position:absolute;left:22183;top:59921;width:6;height:52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JjDMQAAADbAAAADwAAAGRycy9kb3ducmV2LnhtbESPQWvCQBSE74L/YXmF3nRjDqVEV9GC&#10;qC0ejLXnR/aZBLNv4+6qaX99VxA8DjPzDTOZdaYRV3K+tqxgNExAEBdW11wq+N4vB+8gfEDW2Fgm&#10;Bb/kYTbt9yaYaXvjHV3zUIoIYZ+hgiqENpPSFxUZ9EPbEkfvaJ3BEKUrpXZ4i3DTyDRJ3qTBmuNC&#10;hS19VFSc8otR8PnV1ul5tXWbJtBPrv8Oi9XooNTrSzcfgwjUhWf40V5rBWkK9y/xB8j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MMxAAAANsAAAAPAAAAAAAAAAAA&#10;AAAAAKECAABkcnMvZG93bnJldi54bWxQSwUGAAAAAAQABAD5AAAAkgMAAAAA&#10;" strokeweight=".5pt">
                    <v:stroke endarrow="block"/>
                  </v:shape>
                </v:group>
              </w:pic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F4" w:rsidRDefault="001A40F4" w:rsidP="00FB41F2">
            <w:pPr>
              <w:spacing w:line="240" w:lineRule="exact"/>
              <w:ind w:left="195"/>
              <w:rPr>
                <w:rFonts w:ascii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1A40F4" w:rsidRDefault="001A40F4" w:rsidP="00FB41F2">
            <w:pPr>
              <w:spacing w:line="240" w:lineRule="exact"/>
              <w:ind w:left="195"/>
              <w:rPr>
                <w:rFonts w:ascii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A72E5A" w:rsidRPr="00A72E5A" w:rsidRDefault="001A1D5F" w:rsidP="00A72E5A">
            <w:pPr>
              <w:numPr>
                <w:ilvl w:val="0"/>
                <w:numId w:val="6"/>
              </w:numPr>
              <w:spacing w:line="240" w:lineRule="exact"/>
              <w:rPr>
                <w:rFonts w:ascii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打开作业自动列示现有</w:t>
            </w:r>
            <w:r>
              <w:rPr>
                <w:rFonts w:ascii="宋体" w:hAnsi="宋体" w:cs="Microsoft JhengHei"/>
                <w:color w:val="000000"/>
                <w:kern w:val="0"/>
                <w:szCs w:val="16"/>
                <w:lang w:val="zh-TW" w:eastAsia="zh-CN"/>
              </w:rPr>
              <w:t>RunCard</w:t>
            </w:r>
            <w:r>
              <w:rPr>
                <w:rFonts w:ascii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及其在制状况</w:t>
            </w:r>
          </w:p>
          <w:p w:rsidR="001A40F4" w:rsidRPr="00266E0D" w:rsidRDefault="001A40F4" w:rsidP="005315CF">
            <w:pPr>
              <w:spacing w:line="240" w:lineRule="exact"/>
              <w:rPr>
                <w:rFonts w:ascii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1A40F4" w:rsidRPr="00A72E5A" w:rsidRDefault="001A1D5F" w:rsidP="00A72E5A">
            <w:pPr>
              <w:numPr>
                <w:ilvl w:val="0"/>
                <w:numId w:val="6"/>
              </w:numPr>
              <w:spacing w:line="240" w:lineRule="exact"/>
              <w:rPr>
                <w:rFonts w:ascii="宋体" w:hAnsi="宋体"/>
                <w:szCs w:val="20"/>
                <w:lang w:eastAsia="zh-CN"/>
              </w:rPr>
            </w:pPr>
            <w:r>
              <w:rPr>
                <w:rFonts w:ascii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拆分：依据维护好的拆分数量生成新的</w:t>
            </w:r>
            <w:r>
              <w:rPr>
                <w:rFonts w:ascii="宋体" w:hAnsi="宋体" w:cs="Microsoft JhengHei"/>
                <w:color w:val="000000"/>
                <w:kern w:val="0"/>
                <w:szCs w:val="16"/>
                <w:lang w:val="zh-TW" w:eastAsia="zh-CN"/>
              </w:rPr>
              <w:t>RunCard</w:t>
            </w:r>
            <w:r>
              <w:rPr>
                <w:rFonts w:ascii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，更新原</w:t>
            </w:r>
            <w:r>
              <w:rPr>
                <w:rFonts w:ascii="宋体" w:hAnsi="宋体" w:cs="Microsoft JhengHei"/>
                <w:color w:val="000000"/>
                <w:kern w:val="0"/>
                <w:szCs w:val="16"/>
                <w:lang w:val="zh-TW" w:eastAsia="zh-CN"/>
              </w:rPr>
              <w:t>RunCard</w:t>
            </w:r>
            <w:r>
              <w:rPr>
                <w:rFonts w:ascii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分割转出数量</w:t>
            </w:r>
          </w:p>
          <w:p w:rsidR="005C12D7" w:rsidRDefault="001A1D5F" w:rsidP="00A72E5A">
            <w:pPr>
              <w:spacing w:line="240" w:lineRule="exact"/>
              <w:ind w:left="195"/>
              <w:rPr>
                <w:rFonts w:ascii="宋体" w:hAnsi="宋体"/>
                <w:szCs w:val="20"/>
                <w:lang w:eastAsia="zh-CN"/>
              </w:rPr>
            </w:pPr>
            <w:r>
              <w:rPr>
                <w:rFonts w:ascii="宋体" w:hAnsi="宋体" w:hint="eastAsia"/>
                <w:szCs w:val="20"/>
                <w:lang w:eastAsia="zh-CN"/>
              </w:rPr>
              <w:t>合并：依据主</w:t>
            </w:r>
            <w:proofErr w:type="spellStart"/>
            <w:r>
              <w:rPr>
                <w:rFonts w:ascii="宋体" w:hAnsi="宋体"/>
                <w:szCs w:val="20"/>
                <w:lang w:eastAsia="zh-CN"/>
              </w:rPr>
              <w:t>RunCard</w:t>
            </w:r>
            <w:proofErr w:type="spellEnd"/>
            <w:r>
              <w:rPr>
                <w:rFonts w:ascii="宋体" w:hAnsi="宋体" w:hint="eastAsia"/>
                <w:szCs w:val="20"/>
                <w:lang w:eastAsia="zh-CN"/>
              </w:rPr>
              <w:t>制程生成新的</w:t>
            </w:r>
            <w:proofErr w:type="spellStart"/>
            <w:r>
              <w:rPr>
                <w:rFonts w:ascii="宋体" w:hAnsi="宋体"/>
                <w:szCs w:val="20"/>
                <w:lang w:eastAsia="zh-CN"/>
              </w:rPr>
              <w:t>RunCard</w:t>
            </w:r>
            <w:proofErr w:type="spellEnd"/>
            <w:r>
              <w:rPr>
                <w:rFonts w:ascii="宋体" w:hAnsi="宋体" w:hint="eastAsia"/>
                <w:szCs w:val="20"/>
                <w:lang w:eastAsia="zh-CN"/>
              </w:rPr>
              <w:t>，更新原</w:t>
            </w:r>
            <w:proofErr w:type="spellStart"/>
            <w:r>
              <w:rPr>
                <w:rFonts w:ascii="宋体" w:hAnsi="宋体"/>
                <w:szCs w:val="20"/>
                <w:lang w:eastAsia="zh-CN"/>
              </w:rPr>
              <w:t>RunCard</w:t>
            </w:r>
            <w:proofErr w:type="spellEnd"/>
            <w:r>
              <w:rPr>
                <w:rFonts w:ascii="宋体" w:hAnsi="宋体" w:hint="eastAsia"/>
                <w:szCs w:val="20"/>
                <w:lang w:eastAsia="zh-CN"/>
              </w:rPr>
              <w:t>合并转出数量</w:t>
            </w:r>
          </w:p>
          <w:p w:rsidR="00703B43" w:rsidRDefault="00703B43" w:rsidP="00A72E5A">
            <w:pPr>
              <w:spacing w:line="240" w:lineRule="exact"/>
              <w:ind w:left="195"/>
              <w:rPr>
                <w:rFonts w:ascii="宋体" w:hAnsi="宋体"/>
                <w:color w:val="FF0000"/>
                <w:szCs w:val="20"/>
                <w:lang w:eastAsia="zh-CN"/>
              </w:rPr>
            </w:pPr>
          </w:p>
          <w:p w:rsidR="00703B43" w:rsidRPr="00703B43" w:rsidRDefault="00B43F90" w:rsidP="00A72E5A">
            <w:pPr>
              <w:spacing w:line="240" w:lineRule="exact"/>
              <w:ind w:left="195"/>
              <w:rPr>
                <w:rFonts w:ascii="宋体" w:hAnsi="宋体"/>
                <w:color w:val="FF0000"/>
                <w:szCs w:val="20"/>
                <w:lang w:eastAsia="zh-CN"/>
              </w:rPr>
            </w:pPr>
            <w:r>
              <w:rPr>
                <w:rFonts w:ascii="宋体" w:hAnsi="宋体" w:hint="eastAsia"/>
                <w:color w:val="FF0000"/>
                <w:szCs w:val="20"/>
                <w:lang w:eastAsia="zh-CN"/>
              </w:rPr>
              <w:t>暂时</w:t>
            </w:r>
            <w:r w:rsidR="00703B43" w:rsidRPr="00703B43">
              <w:rPr>
                <w:rFonts w:ascii="宋体" w:hAnsi="宋体" w:hint="eastAsia"/>
                <w:color w:val="FF0000"/>
                <w:szCs w:val="20"/>
                <w:lang w:eastAsia="zh-CN"/>
              </w:rPr>
              <w:t>只使用</w:t>
            </w:r>
            <w:proofErr w:type="spellStart"/>
            <w:r w:rsidR="00703B43" w:rsidRPr="00703B43">
              <w:rPr>
                <w:color w:val="FF0000"/>
                <w:szCs w:val="18"/>
              </w:rPr>
              <w:t>RunCard</w:t>
            </w:r>
            <w:proofErr w:type="spellEnd"/>
            <w:r w:rsidR="00703B43" w:rsidRPr="00703B43">
              <w:rPr>
                <w:rFonts w:hint="eastAsia"/>
                <w:color w:val="FF0000"/>
                <w:szCs w:val="18"/>
              </w:rPr>
              <w:t>拆分</w:t>
            </w:r>
            <w:r w:rsidR="00703B43">
              <w:rPr>
                <w:rFonts w:hint="eastAsia"/>
                <w:color w:val="FF0000"/>
                <w:szCs w:val="18"/>
                <w:lang w:eastAsia="zh-CN"/>
              </w:rPr>
              <w:t>作业</w:t>
            </w:r>
          </w:p>
        </w:tc>
      </w:tr>
    </w:tbl>
    <w:p w:rsidR="00360001" w:rsidRPr="00266E0D" w:rsidRDefault="001A1D5F" w:rsidP="000F6433">
      <w:pPr>
        <w:widowControl/>
        <w:ind w:left="4320" w:firstLine="480"/>
        <w:rPr>
          <w:rFonts w:ascii="宋体" w:hAnsi="宋体"/>
          <w:szCs w:val="20"/>
          <w:lang w:eastAsia="zh-CN"/>
        </w:rPr>
      </w:pPr>
      <w:r w:rsidRPr="001A1D5F">
        <w:rPr>
          <w:rFonts w:ascii="宋体" w:hAnsi="宋体"/>
          <w:szCs w:val="20"/>
          <w:lang w:eastAsia="zh-CN"/>
        </w:rPr>
        <w:t>审批人员：                     审批日期：</w:t>
      </w:r>
    </w:p>
    <w:sectPr w:rsidR="00360001" w:rsidRPr="00266E0D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173" w:rsidRDefault="00C86173">
      <w:r>
        <w:separator/>
      </w:r>
    </w:p>
  </w:endnote>
  <w:endnote w:type="continuationSeparator" w:id="1">
    <w:p w:rsidR="00C86173" w:rsidRDefault="00C861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173" w:rsidRDefault="00C86173">
      <w:r>
        <w:separator/>
      </w:r>
    </w:p>
  </w:footnote>
  <w:footnote w:type="continuationSeparator" w:id="1">
    <w:p w:rsidR="00C86173" w:rsidRDefault="00C861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A71" w:rsidRDefault="004951E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0" type="#_x0000_t75" style="position:absolute;margin-left:-56.8pt;margin-top:-61.95pt;width:595.2pt;height:841.9pt;z-index:-251658752;mso-position-horizontal-relative:margin;mso-position-vertical-relative:margin" o:allowincell="f">
          <v:imagedata r:id="rId1" o:title="鼎捷軟件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DF2"/>
    <w:rsid w:val="000244FB"/>
    <w:rsid w:val="00044164"/>
    <w:rsid w:val="00050940"/>
    <w:rsid w:val="00060FCB"/>
    <w:rsid w:val="00080694"/>
    <w:rsid w:val="00091FC9"/>
    <w:rsid w:val="000A3E8B"/>
    <w:rsid w:val="000B3F94"/>
    <w:rsid w:val="000E1AA1"/>
    <w:rsid w:val="000F6433"/>
    <w:rsid w:val="00102A5F"/>
    <w:rsid w:val="00141FDA"/>
    <w:rsid w:val="001628DF"/>
    <w:rsid w:val="00184E10"/>
    <w:rsid w:val="00194EF3"/>
    <w:rsid w:val="001A0E0A"/>
    <w:rsid w:val="001A1D5F"/>
    <w:rsid w:val="001A40F4"/>
    <w:rsid w:val="001A5AF1"/>
    <w:rsid w:val="001C3AC3"/>
    <w:rsid w:val="001C4158"/>
    <w:rsid w:val="001C4DC1"/>
    <w:rsid w:val="0020606B"/>
    <w:rsid w:val="00266E0D"/>
    <w:rsid w:val="002745DF"/>
    <w:rsid w:val="002A0948"/>
    <w:rsid w:val="002A68A0"/>
    <w:rsid w:val="002B6F5F"/>
    <w:rsid w:val="002D2DF2"/>
    <w:rsid w:val="002E5F5D"/>
    <w:rsid w:val="002E5F6C"/>
    <w:rsid w:val="002F6000"/>
    <w:rsid w:val="00306288"/>
    <w:rsid w:val="003110C0"/>
    <w:rsid w:val="00313E2A"/>
    <w:rsid w:val="00316C9A"/>
    <w:rsid w:val="003251FA"/>
    <w:rsid w:val="0034375D"/>
    <w:rsid w:val="0035361A"/>
    <w:rsid w:val="00353E0B"/>
    <w:rsid w:val="00354A3F"/>
    <w:rsid w:val="00356BB0"/>
    <w:rsid w:val="00360001"/>
    <w:rsid w:val="0037346B"/>
    <w:rsid w:val="00385C2B"/>
    <w:rsid w:val="003A70EA"/>
    <w:rsid w:val="003A732F"/>
    <w:rsid w:val="003B21BD"/>
    <w:rsid w:val="003C2AAB"/>
    <w:rsid w:val="003D1C8A"/>
    <w:rsid w:val="003E5655"/>
    <w:rsid w:val="0042441F"/>
    <w:rsid w:val="00461305"/>
    <w:rsid w:val="004911A1"/>
    <w:rsid w:val="004951EF"/>
    <w:rsid w:val="004C77F6"/>
    <w:rsid w:val="004F60D5"/>
    <w:rsid w:val="00521DDB"/>
    <w:rsid w:val="00522D43"/>
    <w:rsid w:val="005315CF"/>
    <w:rsid w:val="0054705F"/>
    <w:rsid w:val="00553CA4"/>
    <w:rsid w:val="00572F6E"/>
    <w:rsid w:val="005801CE"/>
    <w:rsid w:val="005C12D7"/>
    <w:rsid w:val="005E227B"/>
    <w:rsid w:val="005F03FB"/>
    <w:rsid w:val="005F3DED"/>
    <w:rsid w:val="0062729C"/>
    <w:rsid w:val="00661E08"/>
    <w:rsid w:val="00663B9C"/>
    <w:rsid w:val="00680E5F"/>
    <w:rsid w:val="0068790C"/>
    <w:rsid w:val="006B73FB"/>
    <w:rsid w:val="006C6E53"/>
    <w:rsid w:val="006E4A39"/>
    <w:rsid w:val="006E6FA5"/>
    <w:rsid w:val="00703888"/>
    <w:rsid w:val="00703B43"/>
    <w:rsid w:val="007067B1"/>
    <w:rsid w:val="00731C76"/>
    <w:rsid w:val="0073787F"/>
    <w:rsid w:val="00742091"/>
    <w:rsid w:val="007618DB"/>
    <w:rsid w:val="007744D2"/>
    <w:rsid w:val="008101D3"/>
    <w:rsid w:val="00844690"/>
    <w:rsid w:val="00865D26"/>
    <w:rsid w:val="00897630"/>
    <w:rsid w:val="008E3454"/>
    <w:rsid w:val="00910EB9"/>
    <w:rsid w:val="0094146F"/>
    <w:rsid w:val="009442FB"/>
    <w:rsid w:val="0098532C"/>
    <w:rsid w:val="00A02C25"/>
    <w:rsid w:val="00A35A71"/>
    <w:rsid w:val="00A4050E"/>
    <w:rsid w:val="00A447C8"/>
    <w:rsid w:val="00A72A89"/>
    <w:rsid w:val="00A72E5A"/>
    <w:rsid w:val="00A77813"/>
    <w:rsid w:val="00AC797A"/>
    <w:rsid w:val="00B00A5E"/>
    <w:rsid w:val="00B2278B"/>
    <w:rsid w:val="00B43F90"/>
    <w:rsid w:val="00B6079A"/>
    <w:rsid w:val="00B80CB2"/>
    <w:rsid w:val="00B93A4E"/>
    <w:rsid w:val="00B9425E"/>
    <w:rsid w:val="00BA7180"/>
    <w:rsid w:val="00BD436D"/>
    <w:rsid w:val="00BF22C7"/>
    <w:rsid w:val="00C86173"/>
    <w:rsid w:val="00C87F90"/>
    <w:rsid w:val="00CD24DC"/>
    <w:rsid w:val="00CE5644"/>
    <w:rsid w:val="00D11981"/>
    <w:rsid w:val="00D324BF"/>
    <w:rsid w:val="00D35778"/>
    <w:rsid w:val="00D46972"/>
    <w:rsid w:val="00D75B54"/>
    <w:rsid w:val="00DA0C97"/>
    <w:rsid w:val="00DC5F80"/>
    <w:rsid w:val="00DD0FB3"/>
    <w:rsid w:val="00DE1839"/>
    <w:rsid w:val="00E37A08"/>
    <w:rsid w:val="00E5299B"/>
    <w:rsid w:val="00E5520B"/>
    <w:rsid w:val="00E57601"/>
    <w:rsid w:val="00E84A7C"/>
    <w:rsid w:val="00EB117C"/>
    <w:rsid w:val="00EC7CA8"/>
    <w:rsid w:val="00EF1847"/>
    <w:rsid w:val="00F349A1"/>
    <w:rsid w:val="00F66C0F"/>
    <w:rsid w:val="00F7235B"/>
    <w:rsid w:val="00F7320C"/>
    <w:rsid w:val="00FA274B"/>
    <w:rsid w:val="00FA717D"/>
    <w:rsid w:val="00FB41F2"/>
    <w:rsid w:val="00FB54EB"/>
    <w:rsid w:val="00FD2933"/>
    <w:rsid w:val="00FD3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4" type="connector" idref="#AutoShape 94"/>
        <o:r id="V:Rule8" type="connector" idref="#AutoShape 94"/>
        <o:r id="V:Rule10" type="connector" idref="#肘形连接符 3"/>
        <o:r id="V:Rule11" type="connector" idref="#肘形连接符 9"/>
        <o:r id="V:Rule12" type="connector" idref="#肘形连接符 10"/>
        <o:r id="V:Rule14" type="connector" idref="#AutoShape 94"/>
        <o:r id="V:Rule15" type="connector" idref="#AutoShape 91"/>
        <o:r id="V:Rule16" type="connector" idref="#肘形连接符 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6E0D"/>
    <w:pPr>
      <w:widowControl w:val="0"/>
      <w:spacing w:line="280" w:lineRule="exact"/>
    </w:pPr>
    <w:rPr>
      <w:rFonts w:ascii="Calibri" w:eastAsia="宋体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B6079A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6079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B6079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B6079A"/>
    <w:rPr>
      <w:szCs w:val="20"/>
    </w:rPr>
  </w:style>
  <w:style w:type="paragraph" w:styleId="a6">
    <w:name w:val="Body Text Indent"/>
    <w:basedOn w:val="a"/>
    <w:link w:val="Char"/>
    <w:rsid w:val="00B6079A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2D2DF2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6E0D"/>
    <w:pPr>
      <w:widowControl w:val="0"/>
      <w:spacing w:line="280" w:lineRule="exact"/>
    </w:pPr>
    <w:rPr>
      <w:rFonts w:ascii="Calibri" w:eastAsia="宋体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D2DF2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\2014\SOP&#19982;&#25972;&#27979;&#35745;&#21010;\ASF-&#31616;\T100%20SOP%20&#33539;&#26412;_(&#31616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范本_(简).dotx</Template>
  <TotalTime>8</TotalTime>
  <Pages>1</Pages>
  <Words>153</Words>
  <Characters>206</Characters>
  <Application>Microsoft Office Word</Application>
  <DocSecurity>0</DocSecurity>
  <Lines>1</Lines>
  <Paragraphs>1</Paragraphs>
  <ScaleCrop>false</ScaleCrop>
  <Company>dsc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耿明岩</dc:creator>
  <cp:lastModifiedBy>李香娟</cp:lastModifiedBy>
  <cp:revision>11</cp:revision>
  <cp:lastPrinted>2017-03-20T06:56:00Z</cp:lastPrinted>
  <dcterms:created xsi:type="dcterms:W3CDTF">2017-02-21T08:06:00Z</dcterms:created>
  <dcterms:modified xsi:type="dcterms:W3CDTF">2017-03-20T06:56:00Z</dcterms:modified>
</cp:coreProperties>
</file>