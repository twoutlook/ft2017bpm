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BC3A98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BC3A98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AD0338" w:rsidRDefault="00BC3A98" w:rsidP="00AD0338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BC3A98">
              <w:rPr>
                <w:rFonts w:asciiTheme="minorHAnsi" w:eastAsia="SimSun" w:hAnsiTheme="minorHAnsi"/>
                <w:szCs w:val="18"/>
                <w:lang w:eastAsia="zh-CN"/>
              </w:rPr>
              <w:t>ASP00</w:t>
            </w:r>
            <w:r w:rsidR="00AD0338">
              <w:rPr>
                <w:rFonts w:asciiTheme="minorHAnsi" w:eastAsiaTheme="minorEastAsia" w:hAnsiTheme="minorHAnsi" w:hint="eastAsia"/>
                <w:szCs w:val="18"/>
              </w:rPr>
              <w:t>4</w:t>
            </w:r>
            <w:bookmarkStart w:id="0" w:name="_GoBack"/>
            <w:bookmarkEnd w:id="0"/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3F0E3C" w:rsidRDefault="00BC3A98" w:rsidP="0068790C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 w:rsidRPr="00BC3A98">
              <w:rPr>
                <w:rFonts w:asciiTheme="minorEastAsia" w:eastAsia="SimSun" w:hAnsiTheme="minorEastAsia" w:hint="eastAsia"/>
                <w:b/>
                <w:sz w:val="32"/>
                <w:lang w:eastAsia="zh-CN"/>
              </w:rPr>
              <w:t>快速答交流程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BC3A98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BC3A98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5459C7" w:rsidP="00D67834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="宋体" w:eastAsia="宋体" w:hAnsi="宋体" w:hint="eastAsia"/>
                <w:szCs w:val="18"/>
                <w:lang w:eastAsia="zh-CN"/>
              </w:rPr>
              <w:t>生管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BC3A98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BC3A98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BC3A98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BC3A98">
              <w:rPr>
                <w:rFonts w:asciiTheme="minorHAnsi" w:eastAsia="SimSun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BC3A98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BC3A98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5459C7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="宋体" w:eastAsia="宋体" w:hAnsi="宋体" w:hint="eastAsia"/>
                <w:szCs w:val="18"/>
                <w:lang w:eastAsia="zh-CN"/>
              </w:rPr>
              <w:t>李香娟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BC3A98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BC3A98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5923DF" w:rsidRDefault="005923DF" w:rsidP="00D46972">
            <w:pPr>
              <w:jc w:val="center"/>
              <w:rPr>
                <w:rFonts w:asciiTheme="minorHAnsi" w:eastAsia="宋体" w:hAnsiTheme="minorHAnsi"/>
                <w:szCs w:val="18"/>
              </w:rPr>
            </w:pPr>
            <w:r>
              <w:rPr>
                <w:rFonts w:asciiTheme="minorHAnsi" w:eastAsia="SimSun" w:hAnsiTheme="minorHAnsi"/>
                <w:szCs w:val="18"/>
                <w:lang w:eastAsia="zh-CN"/>
              </w:rPr>
              <w:t>201</w:t>
            </w:r>
            <w:r>
              <w:rPr>
                <w:rFonts w:ascii="宋体" w:eastAsia="宋体" w:hAnsi="宋体" w:hint="eastAsia"/>
                <w:szCs w:val="18"/>
                <w:lang w:eastAsia="zh-CN"/>
              </w:rPr>
              <w:t>7</w:t>
            </w:r>
            <w:r>
              <w:rPr>
                <w:rFonts w:asciiTheme="minorHAnsi" w:eastAsia="SimSun" w:hAnsiTheme="minorHAnsi"/>
                <w:szCs w:val="18"/>
                <w:lang w:eastAsia="zh-CN"/>
              </w:rPr>
              <w:t>/0</w:t>
            </w:r>
            <w:r>
              <w:rPr>
                <w:rFonts w:ascii="宋体" w:eastAsia="宋体" w:hAnsi="宋体" w:hint="eastAsia"/>
                <w:szCs w:val="18"/>
                <w:lang w:eastAsia="zh-CN"/>
              </w:rPr>
              <w:t>3</w:t>
            </w:r>
            <w:r w:rsidR="00BC3A98" w:rsidRPr="00BC3A98">
              <w:rPr>
                <w:rFonts w:asciiTheme="minorHAnsi" w:eastAsia="SimSun" w:hAnsiTheme="minorHAnsi"/>
                <w:szCs w:val="18"/>
                <w:lang w:eastAsia="zh-CN"/>
              </w:rPr>
              <w:t>/</w:t>
            </w:r>
            <w:r>
              <w:rPr>
                <w:rFonts w:ascii="宋体" w:eastAsia="宋体" w:hAnsi="宋体" w:hint="eastAsia"/>
                <w:szCs w:val="18"/>
                <w:lang w:eastAsia="zh-CN"/>
              </w:rPr>
              <w:t>17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BC3A98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BC3A98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7D532D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D10B03" w:rsidRPr="00D10B03">
              <w:rPr>
                <w:rFonts w:asciiTheme="minorHAnsi" w:eastAsia="SimSun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BC3A98" w:rsidRPr="00BC3A98">
              <w:rPr>
                <w:rFonts w:asciiTheme="minorHAnsi" w:eastAsia="SimSun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D10B03" w:rsidRPr="00D10B03">
                <w:rPr>
                  <w:rFonts w:asciiTheme="minorHAnsi" w:eastAsia="SimSun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BC3A98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BC3A98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3F0E3C" w:rsidRDefault="00BC3A98" w:rsidP="00D46972">
            <w:pPr>
              <w:jc w:val="both"/>
              <w:rPr>
                <w:rFonts w:asciiTheme="minorEastAsia" w:eastAsiaTheme="minorEastAsia" w:hAnsiTheme="minorEastAsia"/>
                <w:szCs w:val="18"/>
              </w:rPr>
            </w:pPr>
            <w:r w:rsidRPr="00BC3A98">
              <w:rPr>
                <w:rFonts w:asciiTheme="minorEastAsia" w:eastAsia="SimSun" w:hAnsiTheme="minorEastAsia" w:hint="eastAsia"/>
                <w:szCs w:val="18"/>
                <w:lang w:eastAsia="zh-CN"/>
              </w:rPr>
              <w:t>订单接单前可由系统建议回复可答交日期。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7230"/>
        <w:gridCol w:w="2401"/>
      </w:tblGrid>
      <w:tr w:rsidR="00D4648E" w:rsidRPr="003F0E3C" w:rsidTr="00440C36">
        <w:trPr>
          <w:trHeight w:val="340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4648E" w:rsidRPr="003F0E3C" w:rsidRDefault="00BC3A98" w:rsidP="00FE659C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BC3A98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业务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4648E" w:rsidRPr="003F0E3C" w:rsidRDefault="00BC3A98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BC3A98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D4648E" w:rsidRPr="003F0E3C" w:rsidTr="00BF4DE1">
        <w:trPr>
          <w:trHeight w:val="12326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8E" w:rsidRPr="003F0E3C" w:rsidRDefault="007D532D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  <w:r w:rsidRPr="007D532D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026" editas="canvas" style="position:absolute;left:0;text-align:left;margin-left:-2.8pt;margin-top:-.1pt;width:359.4pt;height:610pt;z-index:251672064;mso-position-horizontal-relative:text;mso-position-vertical-relative:text" coordsize="45643,7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45643;height:77463;visibility:visible;mso-wrap-style:square">
                    <v:fill o:detectmouseclick="t"/>
                    <v:path o:connecttype="none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2" o:spid="_x0000_s1028" type="#_x0000_t32" style="position:absolute;left:10673;top:6252;width:7313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x34cAAAADbAAAADwAAAGRycy9kb3ducmV2LnhtbESP0YrCMBRE3xf2H8IVfNumVhGpRpEF&#10;YfHN6gdcmmtTbW5Kk7XZv98Igo/DzJxhNrtoO/GgwbeOFcyyHARx7XTLjYLL+fC1AuEDssbOMSn4&#10;Iw+77efHBkvtRj7RowqNSBD2JSowIfSllL42ZNFnridO3tUNFkOSQyP1gGOC204Web6UFltOCwZ7&#10;+jZU36tfq6Aws7g43LCfH6t4L65Vs3T1qNR0EvdrEIFieIdf7R+tYDGH55f0A+T2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T8d+HAAAAA2wAAAA8AAAAAAAAAAAAAAAAA&#10;oQIAAGRycy9kb3ducmV2LnhtbFBLBQYAAAAABAAEAPkAAACOAwAAAAA=&#10;" strokeweight=".5pt">
                    <v:stroke endarrow="block"/>
                  </v:shape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37" o:spid="_x0000_s1029" type="#_x0000_t119" style="position:absolute;left:2752;top:3560;width:8801;height:5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eqC8MA&#10;AADbAAAADwAAAGRycy9kb3ducmV2LnhtbESPT4vCMBTE78J+h/CEvRRNVfxDNcoiuHpVdw/eHs2z&#10;LSYvpYm1++03guBxmJnfMKtNZ41oqfGVYwWjYQqCOHe64kLBz3k3WIDwAVmjcUwK/sjDZv3RW2Gm&#10;3YOP1J5CISKEfYYKyhDqTEqfl2TRD11NHL2rayyGKJtC6gYfEW6NHKfpTFqsOC6UWNO2pPx2ulsF&#10;l7G9G72f1zIZJUk7PRhz+/5V6rPffS1BBOrCO/xqH7SCyRyeX+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eqC8MAAADbAAAADwAAAAAAAAAAAAAAAACYAgAAZHJzL2Rv&#10;d25yZXYueG1sUEsFBgAAAAAEAAQA9QAAAIgDAAAAAA==&#10;" strokeweight=".5pt">
                    <v:shadow on="t" color="black" opacity="26214f" origin="-.5,-.5" offset=".74836mm,.74836mm"/>
                    <v:textbox inset="0,0,0,0">
                      <w:txbxContent>
                        <w:p w:rsidR="00941005" w:rsidRDefault="00BC3A98" w:rsidP="0094100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BC3A98">
                            <w:rPr>
                              <w:rFonts w:ascii="Calibri" w:eastAsia="SimSun" w:cs="Times New Roman" w:hint="eastAsia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>客户下单</w:t>
                          </w:r>
                        </w:p>
                      </w:txbxContent>
                    </v:textbox>
                  </v:shape>
                  <v:rect id="Rectangle 65" o:spid="_x0000_s1030" style="position:absolute;left:17986;top:3236;width:9138;height:5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C72sMA&#10;AADbAAAADwAAAGRycy9kb3ducmV2LnhtbESPT2vCQBTE74V+h+UVems2ijUSXUVEwZOl/js/s89s&#10;NPs2ZLeafvtuQfA4zMxvmMmss7W4Uesrxwp6SQqCuHC64lLBfrf6GIHwAVlj7ZgU/JKH2fT1ZYK5&#10;dnf+pts2lCJC2OeowITQ5FL6wpBFn7iGOHpn11oMUbal1C3eI9zWsp+mQ2mx4rhgsKGFoeK6/bEK&#10;BoesvpwuvjlnJpObr8XyeCiWSr2/dfMxiEBdeIYf7bVW8JnB/5f4A+T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C72sMAAADbAAAADwAAAAAAAAAAAAAAAACYAgAAZHJzL2Rv&#10;d25yZXYueG1sUEsFBgAAAAAEAAQA9QAAAIgDAAAAAA==&#10;" strokeweight=".5pt">
                    <v:shadow on="t" color="black" opacity="26214f" origin="-.5,-.5" offset=".74836mm,.74836mm"/>
                    <v:textbox inset="1mm,.3mm,1mm">
                      <w:txbxContent>
                        <w:p w:rsidR="00941005" w:rsidRDefault="00BC3A98" w:rsidP="0094100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BC3A98">
                            <w:rPr>
                              <w:rFonts w:ascii="Microsoft JhengHei" w:eastAsia="SimSun" w:hAnsi="Microsoft JhengHe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交期回复仿真作业</w:t>
                          </w:r>
                          <w:r w:rsidRPr="00BC3A98">
                            <w:rPr>
                              <w:rFonts w:ascii="Microsoft JhengHei" w:eastAsia="SimSun" w:hAnsi="Microsoft JhengHe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(apsp510)</w:t>
                          </w:r>
                        </w:p>
                      </w:txbxContent>
                    </v:textbox>
                  </v:rect>
                  <v:shape id="AutoShape 92" o:spid="_x0000_s1031" type="#_x0000_t32" style="position:absolute;left:22511;top:8944;width:44;height:62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3W1sEAAADbAAAADwAAAGRycy9kb3ducmV2LnhtbESP0YrCMBRE3xf8h3AF39bUuitajSKC&#10;sOzbVj/g0lybanNTmmjj35uFhX0cZuYMs9lF24oH9b5xrGA2zUAQV043XCs4n47vSxA+IGtsHZOC&#10;J3nYbUdvGyy0G/iHHmWoRYKwL1CBCaErpPSVIYt+6jri5F1cbzEk2ddS9zgkuG1lnmULabHhtGCw&#10;o4Oh6lberYLczOLH8Yrd/LuMt/xS1gtXDUpNxnG/BhEohv/wX/tLK/hcwe+X9APk9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zdbWwQAAANsAAAAPAAAAAAAAAAAAAAAA&#10;AKECAABkcnMvZG93bnJldi54bWxQSwUGAAAAAAQABAD5AAAAjwMAAAAA&#10;" strokeweight=".5pt">
                    <v:stroke endarrow="block"/>
                  </v:shape>
                  <v:shape id="AutoShape 92" o:spid="_x0000_s1032" type="#_x0000_t32" style="position:absolute;left:22511;top:20576;width:41;height:63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pEu8QAAADbAAAADwAAAGRycy9kb3ducmV2LnhtbESPQWvCQBSE74L/YXmCN93Eg5TUNagg&#10;qS09NK09P7KvSTD7Nu5uNfXXu4VCj8PMfMOs8sF04kLOt5YVpPMEBHFldcu1go/3/ewBhA/IGjvL&#10;pOCHPOTr8WiFmbZXfqNLGWoRIewzVNCE0GdS+qohg35ue+LofVlnMETpaqkdXiPcdHKRJEtpsOW4&#10;0GBPu4aqU/ltFDy/9O3iXLy6Qxfos9S347ZIj0pNJ8PmEUSgIfyH/9pPWsEyhd8v8Qf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qkS7xAAAANsAAAAPAAAAAAAAAAAA&#10;AAAAAKECAABkcnMvZG93bnJldi54bWxQSwUGAAAAAAQABAD5AAAAkgMAAAAA&#10;" strokeweight=".5pt">
                    <v:stroke endarrow="block"/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AutoShape 63" o:spid="_x0000_s1033" type="#_x0000_t112" style="position:absolute;left:17986;top:26901;width:9138;height:5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Po/8MA&#10;AADbAAAADwAAAGRycy9kb3ducmV2LnhtbESPQYvCMBSE78L+h/CEvWmqgkg1ioiCXlbWinh8NM+m&#10;2Lx0m6yt/34jLHgcZuYbZrHqbCUe1PjSsYLRMAFBnDtdcqHgnO0GMxA+IGusHJOCJ3lYLT96C0y1&#10;a/mbHqdQiAhhn6ICE0KdSulzQxb90NXE0bu5xmKIsimkbrCNcFvJcZJMpcWS44LBmjaG8vvp1yq4&#10;HH8Ol2xSUbvebm/XyYYO5vml1Ge/W89BBOrCO/zf3msF0zG8vs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Po/8MAAADbAAAADwAAAAAAAAAAAAAAAACYAgAAZHJzL2Rv&#10;d25yZXYueG1sUEsFBgAAAAAEAAQA9QAAAIg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164745" w:rsidRDefault="00BC3A98" w:rsidP="0016474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BC3A98">
                            <w:rPr>
                              <w:rFonts w:ascii="Microsoft JhengHei" w:eastAsia="SimSu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订单流程</w:t>
                          </w:r>
                        </w:p>
                      </w:txbxContent>
                    </v:textbox>
                  </v:shape>
                  <v:oval id="橢圓 21" o:spid="_x0000_s1034" style="position:absolute;left:10024;top:3110;width:1530;height:14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ri+MYA&#10;AADbAAAADwAAAGRycy9kb3ducmV2LnhtbESPT2vCQBTE7wW/w/KEXopu9CASXSVYCz0UqX+w7e01&#10;+8yGZN+G7Dam375bEDwOM/MbZrnubS06an3pWMFknIAgzp0uuVBwOr6M5iB8QNZYOyYFv+RhvRo8&#10;LDHV7sp76g6hEBHCPkUFJoQmldLnhiz6sWuIo3dxrcUQZVtI3eI1wm0tp0kykxZLjgsGG9oYyqvD&#10;j1Wgd/W2e/v+ev88d/hsyo+tfsoqpR6HfbYAEagP9/Ct/aoVTCfw/yX+AL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vri+M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D4648E" w:rsidRDefault="00BC3A98" w:rsidP="00220700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BC3A98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shape id="流程圖: 人工作業 58" o:spid="_x0000_s1035" type="#_x0000_t119" style="position:absolute;left:18113;top:15198;width:8795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fb2cAA&#10;AADbAAAADwAAAGRycy9kb3ducmV2LnhtbERPy4rCMBTdD/gP4Q64KZoqOCPVVETwsfUxC3eX5k5b&#10;mtyUJtb695PFgMvDea83gzWip87XjhXMpikI4sLpmksFt+t+sgThA7JG45gUvMjDJh99rDHT7sln&#10;6i+hFDGEfYYKqhDaTEpfVGTRT11LHLlf11kMEXal1B0+Y7g1cp6mX9JizbGhwpZ2FRXN5WEV3Of2&#10;YfTxu5XJLEn6xcmY5vCj1Phz2K5ABBrCW/zvPmkFizg2fok/QO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hfb2cAAAADbAAAADwAAAAAAAAAAAAAAAACYAgAAZHJzL2Rvd25y&#10;ZXYueG1sUEsFBgAAAAAEAAQA9QAAAIUDAAAAAA==&#10;" strokeweight=".5pt">
                    <v:shadow on="t" color="black" opacity="26214f" origin="-.5,-.5" offset=".74836mm,.74836mm"/>
                    <v:textbox inset="0,0,0,0">
                      <w:txbxContent>
                        <w:p w:rsidR="00164745" w:rsidRDefault="00BC3A98" w:rsidP="0016474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BC3A98">
                            <w:rPr>
                              <w:rFonts w:ascii="Calibri" w:eastAsia="SimSun" w:hAnsi="Times New Roman" w:cs="Times New Roman" w:hint="eastAsia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>回复客户</w:t>
                          </w:r>
                        </w:p>
                      </w:txbxContent>
                    </v:textbox>
                  </v:shape>
                  <v:oval id="橢圓 22" o:spid="_x0000_s1036" style="position:absolute;left:25930;top:2677;width:1524;height:1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h8j8YA&#10;AADbAAAADwAAAGRycy9kb3ducmV2LnhtbESPT2vCQBTE7wW/w/KEXopumoNImlVELfRQpP6htrdn&#10;9pkNZt+G7Dam375bEDwOM/MbJp/3thYdtb5yrOB5nIAgLpyuuFRw2L+OpiB8QNZYOyYFv+RhPhs8&#10;5Jhpd+UtdbtQighhn6ECE0KTSekLQxb92DXE0Tu71mKIsi2lbvEa4baWaZJMpMWK44LBhpaGisvu&#10;xyrQm3rdvZ++P74+O1yZ6rjWT4uLUo/DfvECIlAf7uFb+00rSFP4/xJ/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h8j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D4648E" w:rsidRDefault="00BC3A98" w:rsidP="00220700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BC3A98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23" o:spid="_x0000_s1037" style="position:absolute;left:25937;top:14690;width:1517;height:14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ZFMYA&#10;AADbAAAADwAAAGRycy9kb3ducmV2LnhtbESPQWvCQBSE74L/YXlCL2I2VSgldRVRCz0UUVus3p7Z&#10;ZzaYfRuy25j++65Q6HGYmW+Y6byzlWip8aVjBY9JCoI4d7rkQsHnx+voGYQPyBorx6TghzzMZ/3e&#10;FDPtbryjdh8KESHsM1RgQqgzKX1uyKJPXE0cvYtrLIYom0LqBm8Rbis5TtMnabHkuGCwpqWh/Lr/&#10;tgr0plq37+fT9nhocWXKr7UeLq5KPQy6xQuIQF34D/+137SC8QTuX+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TZFM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D4648E" w:rsidRDefault="00BC3A98" w:rsidP="00220700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BC3A98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oval>
                  <v:oval id="橢圓 64" o:spid="_x0000_s1038" style="position:absolute;left:25941;top:26374;width:1512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f4oMYA&#10;AADbAAAADwAAAGRycy9kb3ducmV2LnhtbESPQWvCQBSE70L/w/IKvYjZWERK6irSKngQUVtse3vN&#10;vmaD2bchu8b4711B6HGYmW+YyayzlWip8aVjBcMkBUGcO11yoeDzYzl4AeEDssbKMSm4kIfZ9KE3&#10;wUy7M++o3YdCRAj7DBWYEOpMSp8bsugTVxNH7881FkOUTSF1g+cIt5V8TtOxtFhyXDBY05uh/Lg/&#10;WQV6Uy3a9e/P9vvQ4rspvxa6Pz8q9fTYzV9BBOrCf/jeXmkF4xHcvsQf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f4oM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463928" w:rsidRDefault="00BC3A98" w:rsidP="00463928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BC3A98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4</w:t>
                          </w:r>
                        </w:p>
                      </w:txbxContent>
                    </v:textbox>
                  </v:oval>
                </v:group>
              </w:pic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8E" w:rsidRDefault="00BC3A98" w:rsidP="00164745">
            <w:pPr>
              <w:pStyle w:val="a8"/>
              <w:numPr>
                <w:ilvl w:val="0"/>
                <w:numId w:val="7"/>
              </w:numPr>
              <w:ind w:leftChars="0"/>
              <w:jc w:val="both"/>
              <w:rPr>
                <w:rFonts w:asciiTheme="minorEastAsia" w:eastAsiaTheme="minorEastAsia" w:hAnsiTheme="minorEastAsia"/>
                <w:szCs w:val="20"/>
              </w:rPr>
            </w:pPr>
            <w:r w:rsidRPr="00BC3A98">
              <w:rPr>
                <w:rFonts w:asciiTheme="minorEastAsia" w:eastAsia="SimSun" w:hAnsiTheme="minorEastAsia" w:hint="eastAsia"/>
                <w:szCs w:val="20"/>
                <w:lang w:eastAsia="zh-CN"/>
              </w:rPr>
              <w:t>客户下单要求客户回复预计交期</w:t>
            </w:r>
          </w:p>
          <w:p w:rsidR="00164745" w:rsidRDefault="00BC3A98" w:rsidP="00164745">
            <w:pPr>
              <w:pStyle w:val="a8"/>
              <w:numPr>
                <w:ilvl w:val="0"/>
                <w:numId w:val="7"/>
              </w:numPr>
              <w:ind w:leftChars="0"/>
              <w:jc w:val="both"/>
              <w:rPr>
                <w:rFonts w:asciiTheme="minorEastAsia" w:eastAsiaTheme="minorEastAsia" w:hAnsiTheme="minorEastAsia"/>
                <w:szCs w:val="20"/>
              </w:rPr>
            </w:pPr>
            <w:r w:rsidRPr="00BC3A98">
              <w:rPr>
                <w:rFonts w:asciiTheme="minorEastAsia" w:eastAsia="SimSun" w:hAnsiTheme="minorEastAsia" w:hint="eastAsia"/>
                <w:szCs w:val="20"/>
                <w:lang w:eastAsia="zh-CN"/>
              </w:rPr>
              <w:t>透过交期回复仿真作业由系统排出可达交日期</w:t>
            </w:r>
          </w:p>
          <w:p w:rsidR="00164745" w:rsidRDefault="00BC3A98" w:rsidP="00164745">
            <w:pPr>
              <w:pStyle w:val="a8"/>
              <w:numPr>
                <w:ilvl w:val="0"/>
                <w:numId w:val="7"/>
              </w:numPr>
              <w:ind w:leftChars="0"/>
              <w:jc w:val="both"/>
              <w:rPr>
                <w:rFonts w:asciiTheme="minorEastAsia" w:eastAsiaTheme="minorEastAsia" w:hAnsiTheme="minorEastAsia"/>
                <w:szCs w:val="20"/>
              </w:rPr>
            </w:pPr>
            <w:r w:rsidRPr="00BC3A98">
              <w:rPr>
                <w:rFonts w:asciiTheme="minorEastAsia" w:eastAsia="SimSun" w:hAnsiTheme="minorEastAsia" w:hint="eastAsia"/>
                <w:szCs w:val="20"/>
                <w:lang w:eastAsia="zh-CN"/>
              </w:rPr>
              <w:t>回复客户并确认交期</w:t>
            </w:r>
          </w:p>
          <w:p w:rsidR="00463928" w:rsidRPr="00D42B97" w:rsidRDefault="00BC3A98" w:rsidP="00164745">
            <w:pPr>
              <w:pStyle w:val="a8"/>
              <w:numPr>
                <w:ilvl w:val="0"/>
                <w:numId w:val="7"/>
              </w:numPr>
              <w:ind w:leftChars="0"/>
              <w:jc w:val="both"/>
              <w:rPr>
                <w:rFonts w:asciiTheme="minorEastAsia" w:eastAsiaTheme="minorEastAsia" w:hAnsiTheme="minorEastAsia"/>
                <w:szCs w:val="20"/>
              </w:rPr>
            </w:pPr>
            <w:r w:rsidRPr="00BC3A98">
              <w:rPr>
                <w:rFonts w:asciiTheme="minorEastAsia" w:eastAsia="SimSun" w:hAnsiTheme="minorEastAsia" w:hint="eastAsia"/>
                <w:szCs w:val="20"/>
                <w:lang w:eastAsia="zh-CN"/>
              </w:rPr>
              <w:t>交期谈定后即到系统输入订单信息</w:t>
            </w:r>
          </w:p>
        </w:tc>
      </w:tr>
    </w:tbl>
    <w:p w:rsidR="00360001" w:rsidRPr="003F0E3C" w:rsidRDefault="00BC3A98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BC3A98">
        <w:rPr>
          <w:rFonts w:asciiTheme="minorEastAsia" w:eastAsia="SimSun" w:hAnsiTheme="minorEastAsia" w:hint="eastAsia"/>
          <w:szCs w:val="20"/>
          <w:lang w:eastAsia="zh-CN"/>
        </w:rPr>
        <w:t>审核人员：</w:t>
      </w:r>
      <w:r w:rsidR="00640048">
        <w:rPr>
          <w:rFonts w:ascii="宋体" w:eastAsia="宋体" w:hAnsi="宋体" w:hint="eastAsia"/>
          <w:szCs w:val="20"/>
          <w:lang w:eastAsia="zh-CN"/>
        </w:rPr>
        <w:t xml:space="preserve">                          </w:t>
      </w:r>
      <w:r w:rsidRPr="00BC3A98">
        <w:rPr>
          <w:rFonts w:asciiTheme="minorEastAsia" w:eastAsia="SimSun" w:hAnsiTheme="minorEastAsia" w:hint="eastAsia"/>
          <w:szCs w:val="20"/>
          <w:lang w:eastAsia="zh-CN"/>
        </w:rPr>
        <w:t>审核日期：</w:t>
      </w:r>
    </w:p>
    <w:sectPr w:rsidR="00360001" w:rsidRPr="003F0E3C" w:rsidSect="0068790C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882" w:rsidRDefault="007D1882">
      <w:r>
        <w:separator/>
      </w:r>
    </w:p>
  </w:endnote>
  <w:endnote w:type="continuationSeparator" w:id="1">
    <w:p w:rsidR="007D1882" w:rsidRDefault="007D18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882" w:rsidRDefault="007D1882">
      <w:r>
        <w:separator/>
      </w:r>
    </w:p>
  </w:footnote>
  <w:footnote w:type="continuationSeparator" w:id="1">
    <w:p w:rsidR="007D1882" w:rsidRDefault="007D18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7D532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6">
    <w:nsid w:val="4FFB2938"/>
    <w:multiLevelType w:val="hybridMultilevel"/>
    <w:tmpl w:val="AF96BBD0"/>
    <w:lvl w:ilvl="0" w:tplc="25489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1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C1B"/>
    <w:rsid w:val="00014789"/>
    <w:rsid w:val="000244FB"/>
    <w:rsid w:val="00044164"/>
    <w:rsid w:val="00050940"/>
    <w:rsid w:val="00060FCB"/>
    <w:rsid w:val="00080694"/>
    <w:rsid w:val="00091FC9"/>
    <w:rsid w:val="000B6557"/>
    <w:rsid w:val="000C7E24"/>
    <w:rsid w:val="000E1AA1"/>
    <w:rsid w:val="0010605C"/>
    <w:rsid w:val="00141FDA"/>
    <w:rsid w:val="0016419F"/>
    <w:rsid w:val="00164745"/>
    <w:rsid w:val="001753A1"/>
    <w:rsid w:val="00194EF3"/>
    <w:rsid w:val="001A0E0A"/>
    <w:rsid w:val="001A5AF1"/>
    <w:rsid w:val="001C03D7"/>
    <w:rsid w:val="001C3AC3"/>
    <w:rsid w:val="001C4158"/>
    <w:rsid w:val="001C4DC1"/>
    <w:rsid w:val="001D2A5D"/>
    <w:rsid w:val="00220700"/>
    <w:rsid w:val="00246E9E"/>
    <w:rsid w:val="002745DF"/>
    <w:rsid w:val="00282C97"/>
    <w:rsid w:val="00293A20"/>
    <w:rsid w:val="002A5D55"/>
    <w:rsid w:val="002B6F5F"/>
    <w:rsid w:val="002E3C5E"/>
    <w:rsid w:val="002E5F5D"/>
    <w:rsid w:val="002F6000"/>
    <w:rsid w:val="00306288"/>
    <w:rsid w:val="003251FA"/>
    <w:rsid w:val="003260F1"/>
    <w:rsid w:val="00326F0D"/>
    <w:rsid w:val="0035361A"/>
    <w:rsid w:val="00353E0B"/>
    <w:rsid w:val="00356BB0"/>
    <w:rsid w:val="00360001"/>
    <w:rsid w:val="00383DCB"/>
    <w:rsid w:val="00385C2B"/>
    <w:rsid w:val="00393C1B"/>
    <w:rsid w:val="003B21BD"/>
    <w:rsid w:val="003C1637"/>
    <w:rsid w:val="003C2AAB"/>
    <w:rsid w:val="003E5655"/>
    <w:rsid w:val="003F0E3C"/>
    <w:rsid w:val="0042441F"/>
    <w:rsid w:val="00432AB1"/>
    <w:rsid w:val="00461305"/>
    <w:rsid w:val="00463928"/>
    <w:rsid w:val="004A4EE2"/>
    <w:rsid w:val="004B713B"/>
    <w:rsid w:val="004C77F6"/>
    <w:rsid w:val="004E33FC"/>
    <w:rsid w:val="004F33D0"/>
    <w:rsid w:val="004F3440"/>
    <w:rsid w:val="004F60D5"/>
    <w:rsid w:val="00521DDB"/>
    <w:rsid w:val="00522D43"/>
    <w:rsid w:val="005315CF"/>
    <w:rsid w:val="005459C7"/>
    <w:rsid w:val="0054705F"/>
    <w:rsid w:val="00572F6E"/>
    <w:rsid w:val="00577A61"/>
    <w:rsid w:val="005801CE"/>
    <w:rsid w:val="005923DF"/>
    <w:rsid w:val="005D67EC"/>
    <w:rsid w:val="005E227B"/>
    <w:rsid w:val="005F10B3"/>
    <w:rsid w:val="005F3DED"/>
    <w:rsid w:val="00613791"/>
    <w:rsid w:val="0062729C"/>
    <w:rsid w:val="00640048"/>
    <w:rsid w:val="00661E08"/>
    <w:rsid w:val="0068790C"/>
    <w:rsid w:val="006A3AF3"/>
    <w:rsid w:val="006B507C"/>
    <w:rsid w:val="006B73FB"/>
    <w:rsid w:val="006C6E53"/>
    <w:rsid w:val="006E4A39"/>
    <w:rsid w:val="006E6FA5"/>
    <w:rsid w:val="007067B1"/>
    <w:rsid w:val="00731C76"/>
    <w:rsid w:val="0073787F"/>
    <w:rsid w:val="00740217"/>
    <w:rsid w:val="007618DB"/>
    <w:rsid w:val="007744D2"/>
    <w:rsid w:val="007D1882"/>
    <w:rsid w:val="007D532D"/>
    <w:rsid w:val="008110DD"/>
    <w:rsid w:val="00844690"/>
    <w:rsid w:val="00853DA0"/>
    <w:rsid w:val="00863866"/>
    <w:rsid w:val="008D701E"/>
    <w:rsid w:val="008E360B"/>
    <w:rsid w:val="00910EB9"/>
    <w:rsid w:val="00931062"/>
    <w:rsid w:val="00941005"/>
    <w:rsid w:val="0094146F"/>
    <w:rsid w:val="009B2EFF"/>
    <w:rsid w:val="009C0CA7"/>
    <w:rsid w:val="009C3A52"/>
    <w:rsid w:val="00A2200F"/>
    <w:rsid w:val="00A274C8"/>
    <w:rsid w:val="00A35A71"/>
    <w:rsid w:val="00A4050E"/>
    <w:rsid w:val="00A447C8"/>
    <w:rsid w:val="00A6010D"/>
    <w:rsid w:val="00A65F65"/>
    <w:rsid w:val="00A72A89"/>
    <w:rsid w:val="00A77813"/>
    <w:rsid w:val="00AB75D4"/>
    <w:rsid w:val="00AD0338"/>
    <w:rsid w:val="00B00A5E"/>
    <w:rsid w:val="00B147FE"/>
    <w:rsid w:val="00B16411"/>
    <w:rsid w:val="00B2278B"/>
    <w:rsid w:val="00B36289"/>
    <w:rsid w:val="00B559A4"/>
    <w:rsid w:val="00B80CB2"/>
    <w:rsid w:val="00B9269D"/>
    <w:rsid w:val="00B93A4E"/>
    <w:rsid w:val="00B9425E"/>
    <w:rsid w:val="00BA7180"/>
    <w:rsid w:val="00BA7D77"/>
    <w:rsid w:val="00BC3A98"/>
    <w:rsid w:val="00BD436D"/>
    <w:rsid w:val="00BF22C7"/>
    <w:rsid w:val="00C51F17"/>
    <w:rsid w:val="00C76CD4"/>
    <w:rsid w:val="00CA15CB"/>
    <w:rsid w:val="00CC61F2"/>
    <w:rsid w:val="00CD24DC"/>
    <w:rsid w:val="00D10B03"/>
    <w:rsid w:val="00D324BF"/>
    <w:rsid w:val="00D32E12"/>
    <w:rsid w:val="00D35778"/>
    <w:rsid w:val="00D42B97"/>
    <w:rsid w:val="00D42D85"/>
    <w:rsid w:val="00D4648E"/>
    <w:rsid w:val="00D46916"/>
    <w:rsid w:val="00D46972"/>
    <w:rsid w:val="00D65906"/>
    <w:rsid w:val="00D75B54"/>
    <w:rsid w:val="00D91301"/>
    <w:rsid w:val="00DB0F97"/>
    <w:rsid w:val="00DC5F80"/>
    <w:rsid w:val="00DD0FB3"/>
    <w:rsid w:val="00DE1839"/>
    <w:rsid w:val="00E11B38"/>
    <w:rsid w:val="00E37A08"/>
    <w:rsid w:val="00E5299B"/>
    <w:rsid w:val="00E57601"/>
    <w:rsid w:val="00E84A7C"/>
    <w:rsid w:val="00EB117C"/>
    <w:rsid w:val="00EF0A8B"/>
    <w:rsid w:val="00F056A3"/>
    <w:rsid w:val="00F2421D"/>
    <w:rsid w:val="00F349A1"/>
    <w:rsid w:val="00F7235B"/>
    <w:rsid w:val="00FA717D"/>
    <w:rsid w:val="00FB54EB"/>
    <w:rsid w:val="00FB63BF"/>
    <w:rsid w:val="00FD2933"/>
    <w:rsid w:val="00FE1514"/>
    <w:rsid w:val="00FE6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="f">
      <v:fill color="white" on="f"/>
      <v:stroke on="f"/>
    </o:shapedefaults>
    <o:shapelayout v:ext="edit">
      <o:idmap v:ext="edit" data="1"/>
      <o:rules v:ext="edit">
        <o:r id="V:Rule2" type="connector" idref="#AutoShape 92"/>
        <o:r id="V:Rule3" type="connector" idref="#AutoShape 92"/>
        <o:r id="V:Rule6" type="connector" idref="#AutoShape 9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3260F1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260F1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3260F1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3260F1"/>
    <w:rPr>
      <w:szCs w:val="20"/>
    </w:rPr>
  </w:style>
  <w:style w:type="paragraph" w:styleId="a6">
    <w:name w:val="Body Text Indent"/>
    <w:basedOn w:val="a"/>
    <w:link w:val="Char"/>
    <w:rsid w:val="003260F1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Pr>
      <w:szCs w:val="20"/>
    </w:rPr>
  </w:style>
  <w:style w:type="paragraph" w:styleId="a6">
    <w:name w:val="Body Text Indent"/>
    <w:basedOn w:val="a"/>
    <w:link w:val="a7"/>
    <w:pPr>
      <w:spacing w:line="240" w:lineRule="exact"/>
      <w:jc w:val="center"/>
    </w:pPr>
  </w:style>
  <w:style w:type="character" w:customStyle="1" w:styleId="a7">
    <w:name w:val="本文縮排 字元"/>
    <w:basedOn w:val="a0"/>
    <w:link w:val="a6"/>
    <w:rsid w:val="00BD436D"/>
    <w:rPr>
      <w:kern w:val="2"/>
      <w:sz w:val="24"/>
      <w:szCs w:val="24"/>
    </w:rPr>
  </w:style>
  <w:style w:type="paragraph" w:styleId="a8">
    <w:name w:val="Balloon Text"/>
    <w:basedOn w:val="a"/>
    <w:link w:val="a9"/>
    <w:rsid w:val="00572F6E"/>
    <w:rPr>
      <w:rFonts w:ascii="Cambria" w:hAnsi="Cambria"/>
      <w:szCs w:val="18"/>
    </w:rPr>
  </w:style>
  <w:style w:type="character" w:customStyle="1" w:styleId="a9">
    <w:name w:val="註解方塊文字 字元"/>
    <w:basedOn w:val="a0"/>
    <w:link w:val="a8"/>
    <w:rsid w:val="00572F6E"/>
    <w:rPr>
      <w:rFonts w:ascii="Cambria" w:eastAsia="新細明體" w:hAnsi="Cambria" w:cs="Times New Roman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CD24DC"/>
    <w:pPr>
      <w:ind w:leftChars="200" w:left="480"/>
    </w:pPr>
  </w:style>
  <w:style w:type="table" w:styleId="ab">
    <w:name w:val="Table Grid"/>
    <w:basedOn w:val="a1"/>
    <w:rsid w:val="00687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新細明體" w:hAnsi="新細明體" w:cs="新細明體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SOP&#31684;&#26412;\T100%20SOP%20&#31684;&#26412;_(&#32321;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4A8DC-41F7-4221-A0A9-78498ABAC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T100 SOP 範本_(繁).dotx</Template>
  <TotalTime>486</TotalTime>
  <Pages>1</Pages>
  <Words>136</Words>
  <Characters>150</Characters>
  <Application>Microsoft Office Word</Application>
  <DocSecurity>0</DocSecurity>
  <Lines>1</Lines>
  <Paragraphs>1</Paragraphs>
  <ScaleCrop>false</ScaleCrop>
  <Company>dsc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李香娟</cp:lastModifiedBy>
  <cp:revision>26</cp:revision>
  <cp:lastPrinted>2017-03-20T07:01:00Z</cp:lastPrinted>
  <dcterms:created xsi:type="dcterms:W3CDTF">2014-07-01T06:28:00Z</dcterms:created>
  <dcterms:modified xsi:type="dcterms:W3CDTF">2017-03-20T07:02:00Z</dcterms:modified>
</cp:coreProperties>
</file>