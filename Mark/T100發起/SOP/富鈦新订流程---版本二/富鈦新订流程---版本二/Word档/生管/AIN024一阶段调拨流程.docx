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F3659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  <w:lang w:eastAsia="zh-CN"/>
              </w:rPr>
              <w:t>2</w:t>
            </w:r>
            <w:r w:rsidR="000D7407"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F3659" w:rsidRDefault="00DF3659" w:rsidP="00D7686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AIN0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2</w:t>
            </w:r>
            <w:r w:rsidR="004861D5"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B536E5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0D7407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仓库间一阶段调拨流程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93D77" w:rsidP="0018019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 xml:space="preserve">生管 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07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93D77" w:rsidP="00D56AFC">
            <w:pPr>
              <w:jc w:val="center"/>
              <w:rPr>
                <w:rFonts w:asciiTheme="minorHAnsi" w:eastAsiaTheme="minorEastAsia" w:hAnsiTheme="minorHAnsi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E93D77" w:rsidRDefault="00E93D77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2</w:t>
            </w:r>
            <w:r w:rsidR="000D7407" w:rsidRPr="000D7407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21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B35E5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3353F7" w:rsidRPr="003353F7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D7407" w:rsidRPr="000D7407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3353F7" w:rsidRPr="003353F7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A643A7" w:rsidRDefault="000D7407" w:rsidP="00E500F6">
            <w:pPr>
              <w:jc w:val="both"/>
              <w:rPr>
                <w:color w:val="000000"/>
                <w:sz w:val="20"/>
                <w:lang w:eastAsia="zh-CN"/>
              </w:rPr>
            </w:pPr>
            <w:r w:rsidRPr="000D7407">
              <w:rPr>
                <w:rFonts w:eastAsia="SimSun" w:hint="eastAsia"/>
                <w:color w:val="000000"/>
                <w:sz w:val="20"/>
                <w:lang w:eastAsia="zh-CN"/>
              </w:rPr>
              <w:t>同据点或跨据点多仓储管理，彼此间之材料数量直接移转流程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119"/>
        <w:gridCol w:w="3260"/>
        <w:gridCol w:w="3260"/>
      </w:tblGrid>
      <w:tr w:rsidR="00C02D27" w:rsidRPr="003F0E3C" w:rsidTr="00C02D27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0D740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0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0D7407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0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0D740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0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C02D27" w:rsidRPr="003075B8" w:rsidTr="00C02D27">
        <w:trPr>
          <w:trHeight w:val="1232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3F0E3C" w:rsidRDefault="006B35E5" w:rsidP="00661E08">
            <w:pPr>
              <w:rPr>
                <w:rFonts w:asciiTheme="minorHAnsi" w:eastAsiaTheme="minorEastAsia" w:hAnsiTheme="minorHAnsi"/>
              </w:rPr>
            </w:pPr>
            <w:r w:rsidRPr="006B35E5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55" editas="canvas" style="position:absolute;margin-left:-3.75pt;margin-top:-.75pt;width:328.75pt;height:609.95pt;z-index:251685376;mso-position-horizontal-relative:text;mso-position-vertical-relative:text" coordorigin="1087,3247" coordsize="6575,1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6" type="#_x0000_t75" style="position:absolute;left:1087;top:3247;width:6575;height:12199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57" type="#_x0000_t4" style="position:absolute;left:1258;top:5201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5" o:spid="_x0000_s1058" style="position:absolute;left:5083;top:3584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一阶段调拨作业</w:t>
                          </w:r>
                        </w:p>
                        <w:p w:rsidR="00C02D27" w:rsidRPr="00F2249F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(aint330)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59" type="#_x0000_t114" style="position:absolute;left:5097;top:8909;width:1439;height:12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lnL0A&#10;AADaAAAADwAAAGRycy9kb3ducmV2LnhtbESPwQrCMBBE74L/EFbwpqkiotUoIooetQpe12Zti82m&#10;NFHr3xtB8DjMzBtmvmxMKZ5Uu8KygkE/AkGcWl1wpuB82vYmIJxH1lhaJgVvcrBctFtzjLV98ZGe&#10;ic9EgLCLUUHufRVL6dKcDLq+rYiDd7O1QR9knUld4yvATSmHUTSWBgsOCzlWtM4pvScPo2A4SQ8X&#10;PZLH3Wa8O60ySq7mvFaq22lWMxCeGv8P/9p7rWAK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clnL0AAADaAAAADwAAAAAAAAAAAAAAAACYAgAAZHJzL2Rvd25yZXYu&#10;eG1sUEsFBgAAAAAEAAQA9QAAAIIDAAAAAA==&#10;" strokeweight=".5pt">
                    <v:shadow on="t" color="black" opacity="26214f" origin="-.5,-.5" offset=".74836mm,.74836mm"/>
                    <v:textbox inset="1mm,,1mm">
                      <w:txbxContent>
                        <w:p w:rsidR="00C76501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调拨单</w:t>
                          </w:r>
                        </w:p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D7407">
                            <w:rPr>
                              <w:rFonts w:ascii="Microsoft JhengHe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凭证打印</w:t>
                          </w:r>
                        </w:p>
                        <w:p w:rsidR="00C02D27" w:rsidRPr="00F2249F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(ainr330)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060" type="#_x0000_t112" style="position:absolute;left:1532;top:10350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HesMA&#10;AADbAAAADwAAAGRycy9kb3ducmV2LnhtbESPMY/CMAyF95P4D5GRbjtSbkCoEBBCQjoGBuAY2KzG&#10;NIXGKU2ulH+PB6TbbL3n9z7Pl72vVUdtrAIbGI8yUMRFsBWXBn6Pm68pqJiQLdaBycCTIiwXg485&#10;5jY8eE/dIZVKQjjmaMCl1ORax8KRxzgKDbFol9B6TLK2pbYtPiTc1/o7yybaY8XS4LChtaPidvjz&#10;Bqou7k7X7aTfXu+rvQ1uszv72pjPYb+agUrUp3/z+/rHCr7Qyy8ygF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nHe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质量检验流程</w:t>
                          </w:r>
                        </w:p>
                      </w:txbxContent>
                    </v:textbox>
                  </v:shape>
                  <v:shape id="AutoShape 89" o:spid="_x0000_s1061" type="#_x0000_t4" style="position:absolute;left:4995;top:10824;width:1669;height:10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u3MEA&#10;AADbAAAADwAAAGRycy9kb3ducmV2LnhtbERPTWvCQBC9F/wPywi91Y09iKauUpRCjyZKwNuQnW5C&#10;s7Nhdxtjf70rCN7m8T5nvR1tJwbyoXWsYD7LQBDXTrdsFJyOX29LECEia+wck4IrBdhuJi9rzLW7&#10;cEFDGY1IIRxyVNDE2OdShrohi2HmeuLE/ThvMSbojdQeLyncdvI9yxbSYsupocGedg3Vv+WfVdAW&#10;q/35vyoOvryWZqiqbGWGk1Kv0/HzA0SkMT7FD/e3TvPncP8lHS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7tz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需品管判定否</w:t>
                          </w:r>
                        </w:p>
                      </w:txbxContent>
                    </v:textbox>
                  </v:shape>
                  <v:rect id="Rectangle 65" o:spid="_x0000_s1062" style="position:absolute;left:1370;top:3530;width:1475;height:11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EEGcEA&#10;AADbAAAADwAAAGRycy9kb3ducmV2LnhtbERPTWvCQBC9C/6HZQRvumkrTYlupIiFnira2vOYnWRj&#10;s7Mhu2r8965Q8DaP9zmLZW8bcabO144VPE0TEMSF0zVXCn6+PyZvIHxA1tg4JgVX8rDMh4MFZtpd&#10;eEvnXahEDGGfoQITQptJ6QtDFv3UtcSRK11nMUTYVVJ3eInhtpHPSfIqLdYcGwy2tDJU/O1OVsFs&#10;nzbHw9G3ZWpS+bVZrX/3xVqp8ah/n4MI1IeH+N/9qeP8F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xBBn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调拨申请单作业</w:t>
                          </w:r>
                        </w:p>
                        <w:p w:rsidR="00C02D27" w:rsidRPr="00F2249F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(aint320)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" o:spid="_x0000_s1065" type="#_x0000_t32" style="position:absolute;left:2092;top:4717;width:16;height:4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sdsAAAADaAAAADwAAAGRycy9kb3ducmV2LnhtbERPTWuDQBC9F/IflgnkVte00IrJKkEo&#10;bfDUJBdvgztRiTsr7jaaf98VCj0Nj/c5+3w2vbjT6DrLCrZRDIK4trrjRsHl/PGcgHAeWWNvmRQ8&#10;yEGerZ72mGo78TfdT74RIYRdigpa74dUSle3ZNBFdiAO3NWOBn2AYyP1iFMIN718ieM3abDj0NDi&#10;QEVL9e30YxQkRTkdX5P3onTV59Gfr0k1T06pzXo+7EB4mv2/+M/9pcN8WF5Zrs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gLHbAAAAA2gAAAA8AAAAAAAAAAAAAAAAA&#10;oQIAAGRycy9kb3ducmV2LnhtbFBLBQYAAAAABAAEAPkAAACOAwAAAAA=&#10;" strokecolor="black [3213]" strokeweight=".5pt">
                    <v:stroke endarrow="block"/>
                  </v:shape>
                  <v:rect id="Rectangle 65" o:spid="_x0000_s1074" style="position:absolute;left:5083;top:7033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zS8QA&#10;AADbAAAADwAAAGRycy9kb3ducmV2LnhtbESPT2vCQBTE74V+h+UVems2FTUSXaWIgidL/Xd+Zp/Z&#10;aPZtyG41fvtuQfA4zMxvmMmss7W4Uusrxwo+kxQEceF0xaWC3Xb5MQLhA7LG2jEpuJOH2fT1ZYK5&#10;djf+oesmlCJC2OeowITQ5FL6wpBFn7iGOHon11oMUbal1C3eItzWspemQ2mx4rhgsKG5oeKy+bUK&#10;+vusPh/PvjllJpPr7/nisC8WSr2/dV9jEIG68Aw/2iutoDeA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480v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一阶段调拨单作业</w:t>
                          </w:r>
                        </w:p>
                        <w:p w:rsidR="00C02D27" w:rsidRPr="004E7CBA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(aint330)</w:t>
                          </w:r>
                        </w:p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0D7407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75" type="#_x0000_t202" style="position:absolute;left:5907;top:11960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076" type="#_x0000_t202" style="position:absolute;left:3507;top:9485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31" o:spid="_x0000_s1078" style="position:absolute;left:2685;top:3501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0JcYA&#10;AADbAAAADwAAAGRycy9kb3ducmV2LnhtbESPT2sCMRTE7wW/Q3hCL0WzWpC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N0J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3" o:spid="_x0000_s1079" style="position:absolute;left:2809;top:10232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1PycYA&#10;AADbAAAADwAAAGRycy9kb3ducmV2LnhtbESPQWvCQBSE7wX/w/KEXorZtEI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1Py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6" o:spid="_x0000_s1082" style="position:absolute;left:6424;top:3508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02D27" w:rsidRDefault="000D7407" w:rsidP="006E133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Text Box 101" o:spid="_x0000_s1084" type="#_x0000_t202" style="position:absolute;left:2173;top:629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56025F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85" type="#_x0000_t202" style="position:absolute;left:2444;top:501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56025F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86" type="#_x0000_t34" style="position:absolute;left:2845;top:4124;width:80;height:1623;flip:x y" o:connectortype="elbow" adj="-96930,76485,789750" strokecolor="black [3213]" strokeweight=".5pt">
                    <v:stroke endarrow="block"/>
                  </v:shape>
                  <v:shape id="_x0000_s1101" type="#_x0000_t34" style="position:absolute;left:6669;top:9203;width:37;height:3347" o:connectortype="elbow" adj="231178,-59392,-3893254" stroked="f">
                    <v:stroke endarrow="block"/>
                  </v:shape>
                  <v:shape id="_x0000_s1102" type="#_x0000_t34" style="position:absolute;left:6669;top:9203;width:37;height:3347" o:connectortype="elbow" adj="231178,-59392,-3893254" stroked="f">
                    <v:stroke endarrow="block"/>
                  </v:shape>
                  <v:shape id="_x0000_s1103" type="#_x0000_t34" style="position:absolute;left:6669;top:9203;width:37;height:3347" o:connectortype="elbow" adj="231178,-59392,-3893254" stroked="f">
                    <v:stroke endarrow="block"/>
                  </v:shape>
                  <v:shape id="_x0000_s1104" type="#_x0000_t34" style="position:absolute;left:6669;top:9203;width:37;height:3347" o:connectortype="elbow" adj="231178,-59392,-3893254" stroked="f">
                    <v:stroke endarrow="block"/>
                  </v:shape>
                  <v:shape id="_x0000_s1105" type="#_x0000_t34" style="position:absolute;left:6669;top:9203;width:37;height:3347" o:connectortype="elbow" adj="231178,-59392,-3893254" stroked="f">
                    <v:stroke endarrow="block"/>
                  </v:shape>
                  <v:shape id="_x0000_s1106" type="#_x0000_t34" style="position:absolute;left:6669;top:9203;width:37;height:3347" o:connectortype="elbow" adj="231178,-59392,-3893254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68" type="#_x0000_t35" style="position:absolute;left:2530;top:3740;width:2115;height:2991;rotation:90;flip:x y" o:connectortype="elbow" adj="-3677,13808,21365" strokecolor="black [3213]" strokeweight=".5pt">
                    <v:stroke endarrow="block"/>
                  </v:shape>
                  <v:shape id="_x0000_s1172" type="#_x0000_t35" style="position:absolute;left:2252;top:10350;width:2743;height:1021;rotation:180" o:connectortype="elbow" adj="2181,29216,-39334" strokecolor="black [3213]" strokeweight=".5pt">
                    <v:stroke endarrow="block"/>
                  </v:shape>
                  <v:shape id="_x0000_s1173" type="#_x0000_t32" style="position:absolute;left:5816;top:9944;width:5;height:715" o:connectortype="straight" stroked="f">
                    <v:stroke endarrow="block"/>
                  </v:shape>
                  <v:shape id="_x0000_s1174" type="#_x0000_t32" style="position:absolute;left:5816;top:9944;width:5;height:715" o:connectortype="straight" stroked="f">
                    <v:stroke endarrow="block"/>
                  </v:shape>
                  <v:shape id="_x0000_s1176" type="#_x0000_t34" style="position:absolute;left:2971;top:10800;width:2132;height:2440" o:connectortype="elbow" adj="10790,-95607,-30100" strokecolor="black [3213]" strokeweight=".5pt">
                    <v:stroke endarrow="block"/>
                  </v:shape>
                  <v:shape id="_x0000_s1189" type="#_x0000_t32" style="position:absolute;left:5821;top:11847;width:2;height:757" o:connectortype="straight" stroked="f">
                    <v:stroke endarrow="block"/>
                  </v:shape>
                  <v:shape id="_x0000_s1190" type="#_x0000_t32" style="position:absolute;left:5821;top:11847;width:2;height:757" o:connectortype="straight" stroked="f">
                    <v:stroke endarrow="block"/>
                  </v:shape>
                  <v:shape id="AutoShape 89" o:spid="_x0000_s1197" type="#_x0000_t4" style="position:absolute;left:4995;top:5370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48235E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48235E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 id="_x0000_s1198" type="#_x0000_t32" style="position:absolute;left:5821;top:4772;width:8;height:598" o:connectortype="straight" stroked="f">
                    <v:stroke endarrow="block"/>
                  </v:shape>
                  <v:shape id="_x0000_s1199" type="#_x0000_t32" style="position:absolute;left:5821;top:4772;width:8;height:598" o:connectortype="straight" strokecolor="black [3213]" strokeweight=".5pt">
                    <v:stroke endarrow="block"/>
                  </v:shape>
                  <v:shape id="_x0000_s1201" type="#_x0000_t34" style="position:absolute;left:6558;top:4178;width:104;height:1738;flip:x y" o:connectortype="elbow" adj="-74562,73525,1383646" strokecolor="black [3213]" strokeweight=".5pt">
                    <v:stroke endarrow="block"/>
                  </v:shape>
                  <v:shape id="Text Box 101" o:spid="_x0000_s1202" type="#_x0000_t202" style="position:absolute;left:6540;top:4911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6E1333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203" type="#_x0000_t202" style="position:absolute;left:6005;top:653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6E1333" w:rsidRDefault="000D7407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205" type="#_x0000_t32" style="position:absolute;left:5821;top:8221;width:9;height:2603" o:connectortype="straight" stroked="f">
                    <v:stroke endarrow="block"/>
                  </v:shape>
                  <v:shape id="_x0000_s1206" type="#_x0000_t32" style="position:absolute;left:5821;top:8221;width:9;height:2603" o:connectortype="straight" stroked="f">
                    <v:stroke endarrow="block"/>
                  </v:shape>
                  <v:shape id="_x0000_s1208" type="#_x0000_t32" style="position:absolute;left:5821;top:8221;width:9;height:2603" o:connectortype="straight" stroked="f">
                    <v:stroke endarrow="block"/>
                  </v:shape>
                  <v:shape id="_x0000_s1209" type="#_x0000_t32" style="position:absolute;left:5817;top:8221;width:4;height:688;flip:x" o:connectortype="straight" strokecolor="black [3213]" strokeweight=".5pt">
                    <v:stroke endarrow="block"/>
                  </v:shape>
                  <v:shape id="_x0000_s1218" type="#_x0000_t32" style="position:absolute;left:5821;top:6462;width:8;height:571;flip:x" o:connectortype="straight" strokecolor="black [3213]" strokeweight=".5pt">
                    <v:stroke endarrow="block"/>
                  </v:shape>
                  <v:shape id="_x0000_s1219" type="#_x0000_t32" style="position:absolute;left:5817;top:8221;width:4;height:688;flip:x" o:connectortype="straight" stroked="f">
                    <v:stroke endarrow="block"/>
                  </v:shape>
                  <v:shape id="_x0000_s1220" type="#_x0000_t32" style="position:absolute;left:5817;top:8221;width:4;height:688;flip:x" o:connectortype="straight" stroked="f">
                    <v:stroke endarrow="block"/>
                  </v:shape>
                  <v:shape id="_x0000_s1221" type="#_x0000_t32" style="position:absolute;left:5817;top:10104;width:13;height:720" o:connectortype="straight" strokecolor="black [3213]" strokeweight=".5pt">
                    <v:stroke endarrow="block"/>
                  </v:shape>
                  <v:rect id="Rectangle 65" o:spid="_x0000_s1162" style="position:absolute;left:5103;top:12646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zS8QA&#10;AADbAAAADwAAAGRycy9kb3ducmV2LnhtbESPT2vCQBTE74V+h+UVems2FTUSXaWIgidL/Xd+Zp/Z&#10;aPZtyG41fvtuQfA4zMxvmMmss7W4Uusrxwo+kxQEceF0xaWC3Xb5MQLhA7LG2jEpuJOH2fT1ZYK5&#10;djf+oesmlCJC2OeowITQ5FL6wpBFn7iGOHon11oMUbal1C3eItzWspemQ2mx4rhgsKG5oeKy+bUK&#10;+vusPh/PvjllJpPr7/nisC8WSr2/dV9jEIG68Aw/2iutoDeA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480v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E32923" w:rsidRDefault="000D7407" w:rsidP="00B951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一阶段调拨单作业</w:t>
                          </w:r>
                        </w:p>
                        <w:p w:rsidR="00E32923" w:rsidRPr="004E7CBA" w:rsidRDefault="000D7407" w:rsidP="00B951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(aint330)</w:t>
                          </w:r>
                        </w:p>
                        <w:p w:rsidR="00E32923" w:rsidRDefault="000D7407" w:rsidP="00B951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0D7407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34" o:spid="_x0000_s1163" style="position:absolute;left:6464;top:12522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XvcYA&#10;AADbAAAADwAAAGRycy9kb3ducmV2LnhtbESPQWsCMRSE74L/ITyhF9FsqxR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TXv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32923" w:rsidRDefault="000D7407" w:rsidP="00B951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237" type="#_x0000_t32" style="position:absolute;left:5830;top:11918;width:11;height:728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3F0E3C" w:rsidRDefault="00C02D2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3075B8" w:rsidRDefault="000D7407" w:rsidP="003075B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bookmarkStart w:id="0" w:name="_GoBack"/>
            <w:bookmarkEnd w:id="0"/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需求部门有一阶段直接调拨需求时，先输入调拨申请单，指定要调货的营运据点或是库位</w:t>
            </w:r>
            <w:r w:rsidRPr="000D7407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(</w:t>
            </w: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拨出方</w:t>
            </w:r>
            <w:r w:rsidRPr="000D7407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)</w:t>
            </w: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，可以指定要拨入的库位</w:t>
            </w:r>
            <w:r w:rsidRPr="000D7407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/</w:t>
            </w: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储位，并交由主管审核确认</w:t>
            </w:r>
          </w:p>
          <w:p w:rsidR="00C02D27" w:rsidRPr="003F0E3C" w:rsidRDefault="00C02D27" w:rsidP="00FC0DC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C02D27" w:rsidRPr="003F0E3C" w:rsidRDefault="000D7407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一阶段调拨单的来源是否为申请单，可由调拨单别的参数设定；一张调拨单可对应多张申请单，若是该调拨单为跨据点拨入时，则确认后自动产生一张拨入单</w:t>
            </w:r>
          </w:p>
          <w:p w:rsidR="00C02D27" w:rsidRPr="003075B8" w:rsidRDefault="00C02D27" w:rsidP="003075B8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4D1A3A" w:rsidRDefault="000D7407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若需经过品管部判定时，则必须走质量检验流程由品管部判定实际可拨出的数量，判定确定后更新调拨单上的拨出合格量</w:t>
            </w:r>
          </w:p>
          <w:p w:rsidR="00166899" w:rsidRDefault="00166899" w:rsidP="0016689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166899" w:rsidRPr="00166899" w:rsidRDefault="000D7407" w:rsidP="00166899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于调拨过账时，判断是否有跨据点的调拨，一阶段的调拨，如果有跨据点才会产生调拨拨入单，于拨入单可维护拨入库位与拨入确认。调拨后执行过账动作，作相关数据的更新</w:t>
            </w:r>
          </w:p>
          <w:p w:rsidR="00166899" w:rsidRDefault="000D7407" w:rsidP="00166899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调拨过账完成后由仓库部门打印调拨单凭证作存查</w:t>
            </w:r>
          </w:p>
          <w:p w:rsidR="00C02D27" w:rsidRDefault="00C02D27" w:rsidP="000B020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C02D27" w:rsidRPr="00E93D77" w:rsidRDefault="005A32F3" w:rsidP="004D1A3A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 xml:space="preserve"> </w:t>
            </w:r>
          </w:p>
          <w:p w:rsidR="00C02D27" w:rsidRPr="003F0E3C" w:rsidRDefault="00C02D27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C02D27" w:rsidRPr="003F0E3C" w:rsidRDefault="00C02D27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C02D27" w:rsidRPr="003F0E3C" w:rsidRDefault="00C02D27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E32923" w:rsidRDefault="000D7407" w:rsidP="00A643A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0D7407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0D7407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0D7407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E32923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54A" w:rsidRDefault="00C3054A">
      <w:r>
        <w:separator/>
      </w:r>
    </w:p>
  </w:endnote>
  <w:endnote w:type="continuationSeparator" w:id="1">
    <w:p w:rsidR="00C3054A" w:rsidRDefault="00C30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54A" w:rsidRDefault="00C3054A">
      <w:r>
        <w:separator/>
      </w:r>
    </w:p>
  </w:footnote>
  <w:footnote w:type="continuationSeparator" w:id="1">
    <w:p w:rsidR="00C3054A" w:rsidRDefault="00C305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FC" w:rsidRDefault="006B35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0214E"/>
    <w:rsid w:val="000244FB"/>
    <w:rsid w:val="00044164"/>
    <w:rsid w:val="00050940"/>
    <w:rsid w:val="00060FCB"/>
    <w:rsid w:val="00080694"/>
    <w:rsid w:val="00091FC9"/>
    <w:rsid w:val="000A24C5"/>
    <w:rsid w:val="000B020E"/>
    <w:rsid w:val="000D7407"/>
    <w:rsid w:val="000E1AA1"/>
    <w:rsid w:val="000E6C8C"/>
    <w:rsid w:val="00124150"/>
    <w:rsid w:val="00141FDA"/>
    <w:rsid w:val="0016419F"/>
    <w:rsid w:val="0016621B"/>
    <w:rsid w:val="00166899"/>
    <w:rsid w:val="00167F10"/>
    <w:rsid w:val="001753A1"/>
    <w:rsid w:val="0018019C"/>
    <w:rsid w:val="00180E4F"/>
    <w:rsid w:val="00194EF3"/>
    <w:rsid w:val="001A0E0A"/>
    <w:rsid w:val="001A5AF1"/>
    <w:rsid w:val="001C3AC3"/>
    <w:rsid w:val="001C4158"/>
    <w:rsid w:val="001C4DC1"/>
    <w:rsid w:val="00227520"/>
    <w:rsid w:val="00234F0A"/>
    <w:rsid w:val="002745DF"/>
    <w:rsid w:val="002B6F5F"/>
    <w:rsid w:val="002D6B2D"/>
    <w:rsid w:val="002E3C5E"/>
    <w:rsid w:val="002E48AC"/>
    <w:rsid w:val="002E5F5D"/>
    <w:rsid w:val="002F6000"/>
    <w:rsid w:val="00306288"/>
    <w:rsid w:val="003075B8"/>
    <w:rsid w:val="003251FA"/>
    <w:rsid w:val="003353F7"/>
    <w:rsid w:val="00335F53"/>
    <w:rsid w:val="0035361A"/>
    <w:rsid w:val="00353E0B"/>
    <w:rsid w:val="00356BB0"/>
    <w:rsid w:val="00360001"/>
    <w:rsid w:val="0036466F"/>
    <w:rsid w:val="00364C88"/>
    <w:rsid w:val="00385C2B"/>
    <w:rsid w:val="003A17D7"/>
    <w:rsid w:val="003B21BD"/>
    <w:rsid w:val="003C1637"/>
    <w:rsid w:val="003C2AAB"/>
    <w:rsid w:val="003E5655"/>
    <w:rsid w:val="003F0E3C"/>
    <w:rsid w:val="003F2714"/>
    <w:rsid w:val="003F4B13"/>
    <w:rsid w:val="0042441F"/>
    <w:rsid w:val="00461305"/>
    <w:rsid w:val="0048235E"/>
    <w:rsid w:val="004861D5"/>
    <w:rsid w:val="004A4EE2"/>
    <w:rsid w:val="004C589E"/>
    <w:rsid w:val="004C77F6"/>
    <w:rsid w:val="004D1A3A"/>
    <w:rsid w:val="004E7CBA"/>
    <w:rsid w:val="004F33D0"/>
    <w:rsid w:val="004F60D5"/>
    <w:rsid w:val="00501618"/>
    <w:rsid w:val="00521DDB"/>
    <w:rsid w:val="00522D43"/>
    <w:rsid w:val="005315CF"/>
    <w:rsid w:val="0054705F"/>
    <w:rsid w:val="0056025F"/>
    <w:rsid w:val="00572F6E"/>
    <w:rsid w:val="005801CE"/>
    <w:rsid w:val="005A32F3"/>
    <w:rsid w:val="005A4817"/>
    <w:rsid w:val="005E227B"/>
    <w:rsid w:val="005E2573"/>
    <w:rsid w:val="005F10B3"/>
    <w:rsid w:val="005F3DED"/>
    <w:rsid w:val="00617C27"/>
    <w:rsid w:val="0062729C"/>
    <w:rsid w:val="00627D96"/>
    <w:rsid w:val="006327CD"/>
    <w:rsid w:val="00661E08"/>
    <w:rsid w:val="00677BDB"/>
    <w:rsid w:val="0068790C"/>
    <w:rsid w:val="006B35E5"/>
    <w:rsid w:val="006B507C"/>
    <w:rsid w:val="006B73FB"/>
    <w:rsid w:val="006C6E53"/>
    <w:rsid w:val="006E1333"/>
    <w:rsid w:val="006E4A39"/>
    <w:rsid w:val="006E6FA5"/>
    <w:rsid w:val="006F5F91"/>
    <w:rsid w:val="007061E2"/>
    <w:rsid w:val="007067B1"/>
    <w:rsid w:val="00724287"/>
    <w:rsid w:val="0073188A"/>
    <w:rsid w:val="00731C76"/>
    <w:rsid w:val="0073787F"/>
    <w:rsid w:val="00741F84"/>
    <w:rsid w:val="007618DB"/>
    <w:rsid w:val="00762064"/>
    <w:rsid w:val="007744D2"/>
    <w:rsid w:val="0079006D"/>
    <w:rsid w:val="007E1010"/>
    <w:rsid w:val="00844690"/>
    <w:rsid w:val="00853DA0"/>
    <w:rsid w:val="00863866"/>
    <w:rsid w:val="008858B7"/>
    <w:rsid w:val="008869B9"/>
    <w:rsid w:val="00904D2F"/>
    <w:rsid w:val="00910EB9"/>
    <w:rsid w:val="00921A83"/>
    <w:rsid w:val="00936257"/>
    <w:rsid w:val="0094146F"/>
    <w:rsid w:val="00950D59"/>
    <w:rsid w:val="009674B1"/>
    <w:rsid w:val="009A275F"/>
    <w:rsid w:val="009B2EFF"/>
    <w:rsid w:val="009F06BE"/>
    <w:rsid w:val="00A107FD"/>
    <w:rsid w:val="00A35A71"/>
    <w:rsid w:val="00A4050E"/>
    <w:rsid w:val="00A447C8"/>
    <w:rsid w:val="00A643A7"/>
    <w:rsid w:val="00A72A89"/>
    <w:rsid w:val="00A77813"/>
    <w:rsid w:val="00A92F04"/>
    <w:rsid w:val="00AB3699"/>
    <w:rsid w:val="00AB75D4"/>
    <w:rsid w:val="00AC390D"/>
    <w:rsid w:val="00B00A5E"/>
    <w:rsid w:val="00B01502"/>
    <w:rsid w:val="00B10B75"/>
    <w:rsid w:val="00B2278B"/>
    <w:rsid w:val="00B22B37"/>
    <w:rsid w:val="00B3088B"/>
    <w:rsid w:val="00B536E5"/>
    <w:rsid w:val="00B766A3"/>
    <w:rsid w:val="00B80CB2"/>
    <w:rsid w:val="00B93A4E"/>
    <w:rsid w:val="00B9425E"/>
    <w:rsid w:val="00B951D1"/>
    <w:rsid w:val="00B976E1"/>
    <w:rsid w:val="00BA7180"/>
    <w:rsid w:val="00BA7D77"/>
    <w:rsid w:val="00BD436D"/>
    <w:rsid w:val="00BE0039"/>
    <w:rsid w:val="00BF22C7"/>
    <w:rsid w:val="00BF47C1"/>
    <w:rsid w:val="00C02D27"/>
    <w:rsid w:val="00C3054A"/>
    <w:rsid w:val="00C51F17"/>
    <w:rsid w:val="00C76501"/>
    <w:rsid w:val="00C814D0"/>
    <w:rsid w:val="00C86AAC"/>
    <w:rsid w:val="00C918C3"/>
    <w:rsid w:val="00CA15CB"/>
    <w:rsid w:val="00CC251F"/>
    <w:rsid w:val="00CC61F2"/>
    <w:rsid w:val="00CD24DC"/>
    <w:rsid w:val="00D324BF"/>
    <w:rsid w:val="00D35778"/>
    <w:rsid w:val="00D46916"/>
    <w:rsid w:val="00D46972"/>
    <w:rsid w:val="00D56AFC"/>
    <w:rsid w:val="00D75B54"/>
    <w:rsid w:val="00D76862"/>
    <w:rsid w:val="00DA48C1"/>
    <w:rsid w:val="00DB0F97"/>
    <w:rsid w:val="00DC5F80"/>
    <w:rsid w:val="00DD0FB3"/>
    <w:rsid w:val="00DE1839"/>
    <w:rsid w:val="00DE2D95"/>
    <w:rsid w:val="00DF1A66"/>
    <w:rsid w:val="00DF3659"/>
    <w:rsid w:val="00E32923"/>
    <w:rsid w:val="00E37A08"/>
    <w:rsid w:val="00E500F6"/>
    <w:rsid w:val="00E5299B"/>
    <w:rsid w:val="00E57601"/>
    <w:rsid w:val="00E84A7C"/>
    <w:rsid w:val="00E93D77"/>
    <w:rsid w:val="00EA16FF"/>
    <w:rsid w:val="00EA326F"/>
    <w:rsid w:val="00EA503C"/>
    <w:rsid w:val="00EB117C"/>
    <w:rsid w:val="00EF0A8B"/>
    <w:rsid w:val="00F2249F"/>
    <w:rsid w:val="00F349A1"/>
    <w:rsid w:val="00F7235B"/>
    <w:rsid w:val="00FA717D"/>
    <w:rsid w:val="00FB54EB"/>
    <w:rsid w:val="00FC0DCF"/>
    <w:rsid w:val="00FC6CF8"/>
    <w:rsid w:val="00FD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8" type="connector" idref="#_x0000_s1218">
          <o:proxy start="" idref="#AutoShape 89" connectloc="2"/>
          <o:proxy end="" idref="#Rectangle 65" connectloc="0"/>
        </o:r>
        <o:r id="V:Rule29" type="connector" idref="#_x0000_s1174">
          <o:proxy start="" idref="#AutoShape 89" connectloc="2"/>
          <o:proxy end="" idref="#Rectangle 65" connectloc="0"/>
        </o:r>
        <o:r id="V:Rule30" type="connector" idref="#_x0000_s1221">
          <o:proxy start="" idref="#AutoShape 66" connectloc="2"/>
          <o:proxy end="" idref="#AutoShape 89" connectloc="0"/>
        </o:r>
        <o:r id="V:Rule31" type="connector" idref="#_x0000_s1199">
          <o:proxy start="" idref="#Rectangle 65" connectloc="2"/>
          <o:proxy end="" idref="#AutoShape 89" connectloc="0"/>
        </o:r>
        <o:r id="V:Rule32" type="connector" idref="#_x0000_s1190">
          <o:proxy start="" idref="#Rectangle 65" connectloc="2"/>
          <o:proxy end="" idref="#Rectangle 65" connectloc="0"/>
        </o:r>
        <o:r id="V:Rule33" type="connector" idref="#_x0000_s1198">
          <o:proxy start="" idref="#Rectangle 65" connectloc="2"/>
          <o:proxy end="" idref="#AutoShape 89" connectloc="0"/>
        </o:r>
        <o:r id="V:Rule34" type="connector" idref="#_x0000_s1101"/>
        <o:r id="V:Rule35" type="connector" idref="#_x0000_s1173">
          <o:proxy start="" idref="#AutoShape 89" connectloc="2"/>
          <o:proxy end="" idref="#Rectangle 65" connectloc="0"/>
        </o:r>
        <o:r id="V:Rule36" type="connector" idref="#_x0000_s1104"/>
        <o:r id="V:Rule37" type="connector" idref="#_x0000_s1208">
          <o:proxy start="" idref="#Rectangle 65" connectloc="2"/>
          <o:proxy end="" idref="#AutoShape 89" connectloc="0"/>
        </o:r>
        <o:r id="V:Rule38" type="connector" idref="#_x0000_s1220">
          <o:proxy start="" idref="#Rectangle 65" connectloc="2"/>
          <o:proxy end="" idref="#AutoShape 66" connectloc="0"/>
        </o:r>
        <o:r id="V:Rule39" type="connector" idref="#直線單箭頭接點 1"/>
        <o:r id="V:Rule40" type="connector" idref="#_x0000_s1209">
          <o:proxy start="" idref="#Rectangle 65" connectloc="2"/>
          <o:proxy end="" idref="#AutoShape 66" connectloc="0"/>
        </o:r>
        <o:r id="V:Rule41" type="connector" idref="#_x0000_s1106"/>
        <o:r id="V:Rule42" type="connector" idref="#_x0000_s1206">
          <o:proxy start="" idref="#Rectangle 65" connectloc="2"/>
          <o:proxy end="" idref="#AutoShape 89" connectloc="0"/>
        </o:r>
        <o:r id="V:Rule43" type="connector" idref="#_x0000_s1105"/>
        <o:r id="V:Rule44" type="connector" idref="#_x0000_s1205">
          <o:proxy start="" idref="#Rectangle 65" connectloc="2"/>
          <o:proxy end="" idref="#AutoShape 89" connectloc="0"/>
        </o:r>
        <o:r id="V:Rule45" type="connector" idref="#_x0000_s1176">
          <o:proxy start="" idref="#AutoShape 70" connectloc="3"/>
          <o:proxy end="" idref="#Rectangle 65" connectloc="1"/>
        </o:r>
        <o:r id="V:Rule46" type="connector" idref="#_x0000_s1219">
          <o:proxy start="" idref="#Rectangle 65" connectloc="2"/>
          <o:proxy end="" idref="#AutoShape 66" connectloc="0"/>
        </o:r>
        <o:r id="V:Rule47" type="connector" idref="#_x0000_s1086">
          <o:proxy start="" idref="#AutoShape 89" connectloc="3"/>
          <o:proxy end="" idref="#Rectangle 65" connectloc="3"/>
        </o:r>
        <o:r id="V:Rule48" type="connector" idref="#_x0000_s1103"/>
        <o:r id="V:Rule49" type="connector" idref="#_x0000_s1201">
          <o:proxy start="" idref="#AutoShape 89" connectloc="3"/>
          <o:proxy end="" idref="#Rectangle 65" connectloc="3"/>
        </o:r>
        <o:r id="V:Rule50" type="connector" idref="#_x0000_s1172">
          <o:proxy start="" idref="#AutoShape 89" connectloc="1"/>
          <o:proxy end="" idref="#AutoShape 70" connectloc="0"/>
        </o:r>
        <o:r id="V:Rule51" type="connector" idref="#_x0000_s1237">
          <o:proxy start="" idref="#AutoShape 89" connectloc="2"/>
          <o:proxy end="" idref="#Rectangle 65" connectloc="0"/>
        </o:r>
        <o:r id="V:Rule52" type="connector" idref="#_x0000_s1168">
          <o:proxy start="" idref="#AutoShape 89" connectloc="2"/>
          <o:proxy end="" idref="#Rectangle 65" connectloc="1"/>
        </o:r>
        <o:r id="V:Rule53" type="connector" idref="#_x0000_s1102"/>
        <o:r id="V:Rule54" type="connector" idref="#_x0000_s1189">
          <o:proxy start="" idref="#Rectangle 65" connectloc="2"/>
          <o:proxy end="" idref="#Rectangle 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50161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501618"/>
    <w:rPr>
      <w:szCs w:val="20"/>
    </w:rPr>
  </w:style>
  <w:style w:type="paragraph" w:styleId="a6">
    <w:name w:val="Body Text Indent"/>
    <w:basedOn w:val="a"/>
    <w:link w:val="Char"/>
    <w:rsid w:val="0050161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61E08-B72A-4D89-88C9-5AA74564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40</TotalTime>
  <Pages>1</Pages>
  <Words>386</Words>
  <Characters>158</Characters>
  <Application>Microsoft Office Word</Application>
  <DocSecurity>0</DocSecurity>
  <Lines>1</Lines>
  <Paragraphs>1</Paragraphs>
  <ScaleCrop>false</ScaleCrop>
  <Company>dsc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李香娟</cp:lastModifiedBy>
  <cp:revision>13</cp:revision>
  <cp:lastPrinted>2017-03-20T07:21:00Z</cp:lastPrinted>
  <dcterms:created xsi:type="dcterms:W3CDTF">2017-02-21T01:26:00Z</dcterms:created>
  <dcterms:modified xsi:type="dcterms:W3CDTF">2017-03-20T07:23:00Z</dcterms:modified>
</cp:coreProperties>
</file>