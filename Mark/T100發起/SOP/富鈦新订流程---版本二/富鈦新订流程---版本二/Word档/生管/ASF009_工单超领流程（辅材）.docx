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5248EB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5248EB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322CCD" w:rsidP="000513A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ASF0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09</w:t>
            </w:r>
            <w:bookmarkStart w:id="0" w:name="_GoBack"/>
            <w:bookmarkEnd w:id="0"/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86FAF" w:rsidRPr="00786FAF" w:rsidRDefault="005248EB" w:rsidP="008557EA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5248EB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工单超领流程</w:t>
            </w:r>
            <w:r w:rsidR="00677793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（辅材）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5248EB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5248EB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5248EB" w:rsidP="00A3737D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5248EB">
              <w:rPr>
                <w:rFonts w:asciiTheme="minorEastAsia" w:eastAsia="宋体" w:hAnsiTheme="minorEastAsia" w:hint="eastAsia"/>
                <w:szCs w:val="18"/>
                <w:lang w:eastAsia="zh-CN"/>
              </w:rPr>
              <w:t>生管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5248EB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5248EB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5248EB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5248EB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5248EB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5248EB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6D7F5F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李香娟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5248EB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5248EB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033E42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  <w:r w:rsidR="005248EB" w:rsidRPr="005248EB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20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5248EB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5248EB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F70965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A629B9" w:rsidRPr="00A629B9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5248EB" w:rsidRPr="005248EB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A629B9" w:rsidRPr="00A629B9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5248EB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5248EB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3F0E3C" w:rsidRDefault="005248EB" w:rsidP="00E930CF">
            <w:pPr>
              <w:jc w:val="both"/>
              <w:rPr>
                <w:rFonts w:asciiTheme="minorEastAsia" w:eastAsiaTheme="minorEastAsia" w:hAnsiTheme="minorEastAsia"/>
                <w:szCs w:val="18"/>
                <w:lang w:eastAsia="zh-CN"/>
              </w:rPr>
            </w:pPr>
            <w:r w:rsidRPr="005248EB">
              <w:rPr>
                <w:rFonts w:asciiTheme="minorEastAsia" w:eastAsia="宋体" w:hAnsiTheme="minorEastAsia" w:hint="eastAsia"/>
                <w:szCs w:val="18"/>
                <w:lang w:eastAsia="zh-CN"/>
              </w:rPr>
              <w:t>制造时</w:t>
            </w:r>
            <w:r w:rsidR="00ED3B9D">
              <w:rPr>
                <w:rFonts w:asciiTheme="minorEastAsia" w:eastAsia="宋体" w:hAnsiTheme="minorEastAsia" w:hint="eastAsia"/>
                <w:szCs w:val="18"/>
                <w:lang w:eastAsia="zh-CN"/>
              </w:rPr>
              <w:t>辅材有</w:t>
            </w:r>
            <w:r w:rsidRPr="005248EB">
              <w:rPr>
                <w:rFonts w:asciiTheme="minorEastAsia" w:eastAsia="宋体" w:hAnsiTheme="minorEastAsia" w:hint="eastAsia"/>
                <w:szCs w:val="18"/>
                <w:lang w:eastAsia="zh-CN"/>
              </w:rPr>
              <w:t>损秏</w:t>
            </w:r>
            <w:r w:rsidR="00ED3B9D">
              <w:rPr>
                <w:rFonts w:asciiTheme="minorEastAsia" w:eastAsia="宋体" w:hAnsiTheme="minorEastAsia" w:hint="eastAsia"/>
                <w:szCs w:val="18"/>
                <w:lang w:eastAsia="zh-CN"/>
              </w:rPr>
              <w:t>发生时</w:t>
            </w:r>
            <w:r w:rsidRPr="005248EB">
              <w:rPr>
                <w:rFonts w:asciiTheme="minorEastAsia" w:eastAsia="宋体" w:hAnsiTheme="minorEastAsia" w:hint="eastAsia"/>
                <w:szCs w:val="18"/>
                <w:lang w:eastAsia="zh-CN"/>
              </w:rPr>
              <w:t>，需进行补料作业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  <w:lang w:eastAsia="zh-CN"/>
        </w:rPr>
      </w:pPr>
    </w:p>
    <w:tbl>
      <w:tblPr>
        <w:tblW w:w="963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410"/>
        <w:gridCol w:w="2410"/>
        <w:gridCol w:w="2410"/>
        <w:gridCol w:w="2401"/>
      </w:tblGrid>
      <w:tr w:rsidR="008668FE" w:rsidRPr="003F0E3C" w:rsidTr="008668FE">
        <w:trPr>
          <w:trHeight w:val="34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668FE" w:rsidRPr="003F0E3C" w:rsidRDefault="005248EB" w:rsidP="00671136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248EB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制造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668FE" w:rsidRPr="00997567" w:rsidRDefault="005248EB" w:rsidP="00997567">
            <w:pPr>
              <w:jc w:val="center"/>
              <w:rPr>
                <w:rFonts w:asciiTheme="minorEastAsia" w:eastAsiaTheme="minorEastAsia" w:hAnsiTheme="minorEastAsia"/>
                <w:b/>
                <w:bCs/>
                <w:i/>
              </w:rPr>
            </w:pPr>
            <w:r w:rsidRPr="005248EB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物管</w:t>
            </w:r>
            <w:r w:rsidRPr="005248EB">
              <w:rPr>
                <w:rFonts w:asciiTheme="minorEastAsia" w:eastAsia="宋体" w:hAnsiTheme="minorEastAsia"/>
                <w:b/>
                <w:bCs/>
                <w:lang w:eastAsia="zh-CN"/>
              </w:rPr>
              <w:t>/</w:t>
            </w:r>
            <w:r w:rsidRPr="005248EB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生管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668FE" w:rsidRPr="008557EA" w:rsidRDefault="005248EB" w:rsidP="008668FE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248EB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仓库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668FE" w:rsidRPr="003F0E3C" w:rsidRDefault="005248EB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248EB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8668FE" w:rsidRPr="003F0E3C" w:rsidTr="008668FE">
        <w:trPr>
          <w:trHeight w:val="1232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8FE" w:rsidRPr="003F0E3C" w:rsidRDefault="00F70965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  <w:r w:rsidRPr="00F70965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group id="畫布 50" o:spid="_x0000_s1026" editas="canvas" style="position:absolute;left:0;text-align:left;margin-left:4.7pt;margin-top:-.1pt;width:359.4pt;height:610pt;z-index:251680256;mso-position-horizontal-relative:text;mso-position-vertical-relative:text" coordsize="45643,7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45643;height:77463;visibility:visible">
                    <v:fill o:detectmouseclick="t"/>
                    <v:path o:connecttype="none"/>
                  </v:shape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31" o:spid="_x0000_s1028" type="#_x0000_t119" style="position:absolute;left:3202;top:2599;width:9462;height:537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KX5MQA&#10;AADbAAAADwAAAGRycy9kb3ducmV2LnhtbESPT2vCQBTE70K/w/IKXkLdRLEtqasUwT9XY3vo7ZF9&#10;TYK7b0N2jfHbu4LgcZiZ3zCL1WCN6KnzjWMF2SQFQVw63XCl4Oe4efsE4QOyRuOYFFzJw2r5Mlpg&#10;rt2FD9QXoRIRwj5HBXUIbS6lL2uy6CeuJY7ev+sshii7SuoOLxFujZym6bu02HBcqLGldU3lqThb&#10;BX9TezZ699HKJEuSfr435rT9VWr8Onx/gQg0hGf40d5rBbMM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yl+TEAAAA2wAAAA8AAAAAAAAAAAAAAAAAmAIAAGRycy9k&#10;b3ducmV2LnhtbFBLBQYAAAAABAAEAPUAAACJAwAAAAA=&#10;" strokeweight=".5pt">
                    <v:shadow on="t" color="black" opacity="26214f" origin="-.5,-.5" offset=".74836mm,.74836mm"/>
                    <v:textbox inset="0,0,0,0">
                      <w:txbxContent>
                        <w:p w:rsidR="008557EA" w:rsidRPr="008F2247" w:rsidRDefault="005248EB" w:rsidP="008557EA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5248EB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制造损秏发生</w:t>
                          </w:r>
                        </w:p>
                      </w:txbxContent>
                    </v:textbox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菱形 20" o:spid="_x0000_s1029" type="#_x0000_t4" style="position:absolute;left:2248;top:11556;width:11304;height:8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CB+sAA&#10;AADbAAAADwAAAGRycy9kb3ducmV2LnhtbERPz2vCMBS+D/wfwhO8zVQPMjujiDLwaDsp7PZonmmx&#10;eSlJVqt/vTkMdvz4fm92o+3EQD60jhUs5hkI4trplo2Cy/fX+weIEJE1do5JwYMC7LaTtw3m2t25&#10;oKGMRqQQDjkqaGLscylD3ZDFMHc9ceKuzluMCXojtcd7CredXGbZSlpsOTU02NOhofpW/loFbbE+&#10;/jyr4uzLR2mGqsrWZrgoNZuO+08Qkcb4L/5zn7SCZVqfvqQfIL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1CB+sAAAADbAAAADwAAAAAAAAAAAAAAAACYAgAAZHJzL2Rvd25y&#10;ZXYueG1sUEsFBgAAAAAEAAQA9QAAAIU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6056F3" w:rsidRPr="008F2247" w:rsidRDefault="005248EB" w:rsidP="006056F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5248EB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下阶料报废控</w:t>
                          </w:r>
                          <w:r w:rsidR="006056F3" w:rsidRPr="008F2247">
                            <w:rPr>
                              <w:rFonts w:asciiTheme="minorEastAsia" w:eastAsiaTheme="minorEastAsia" w:hAnsiTheme="minorEastAsia" w:cs="Times New Roman" w:hint="eastAsia"/>
                              <w:kern w:val="2"/>
                              <w:sz w:val="18"/>
                              <w:szCs w:val="18"/>
                            </w:rPr>
                            <w:t>制</w:t>
                          </w:r>
                        </w:p>
                      </w:txbxContent>
                    </v:textbox>
                  </v:shape>
                  <v:rect id="Rectangle 67" o:spid="_x0000_s1030" style="position:absolute;left:2345;top:33768;width:11412;height:63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SbucUA&#10;AADbAAAADwAAAGRycy9kb3ducmV2LnhtbESPQWvCQBSE70L/w/IEb7oxAVuiq0howR6s1IrS22v2&#10;mQ3Nvg3ZrcZ/3xUKPQ4z8w2zWPW2ERfqfO1YwXSSgCAuna65UnD4eBk/gfABWWPjmBTcyMNq+TBY&#10;YK7dld/psg+ViBD2OSowIbS5lL40ZNFPXEscvbPrLIYou0rqDq8RbhuZJslMWqw5LhhsqTBUfu9/&#10;rIJtepp9pXysn836bfr6aPiz2GVKjYb9eg4iUB/+w3/tjVaQZnD/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dJu5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6056F3" w:rsidRPr="008F2247" w:rsidRDefault="005248EB" w:rsidP="006056F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5248EB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工单超领作业</w:t>
                          </w:r>
                        </w:p>
                        <w:p w:rsidR="006056F3" w:rsidRPr="008F2247" w:rsidRDefault="006056F3" w:rsidP="006056F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8F2247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(asft3</w:t>
                          </w:r>
                          <w:r w:rsidRPr="008F2247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12</w:t>
                          </w:r>
                          <w:r w:rsidRPr="008F2247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)</w:t>
                          </w:r>
                        </w:p>
                      </w:txbxContent>
                    </v:textbox>
                  </v:rect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流程圖: 預設處理作業 24" o:spid="_x0000_s1031" type="#_x0000_t112" style="position:absolute;left:2489;top:24241;width:10966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xs0MUA&#10;AADbAAAADwAAAGRycy9kb3ducmV2LnhtbESPQWvCQBSE74X+h+UJvdWNSZESXUMQC/XSohbp8ZF9&#10;ZoPZt2l2a+K/7wpCj8PMfMMsi9G24kK9bxwrmE0TEMSV0w3XCr4Ob8+vIHxA1tg6JgVX8lCsHh+W&#10;mGs38I4u+1CLCGGfowITQpdL6StDFv3UdcTRO7neYoiyr6XucYhw28o0SebSYsNxwWBHa0PVef9r&#10;FRw/f7bHQ9bSUG42p+9sTVtz/VDqaTKWCxCBxvAfvrfftYL0BW5f4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XGzQxQAAANsAAAAPAAAAAAAAAAAAAAAAAJgCAABkcnMv&#10;ZG93bnJldi54bWxQSwUGAAAAAAQABAD1AAAAigMAAAAA&#10;" strokeweight=".5pt">
                    <v:shadow on="t" color="black" opacity="26214f" origin="-.5,-.5" offset=".74836mm,.74836mm"/>
                    <v:textbox inset="1mm,0,1mm,0">
                      <w:txbxContent>
                        <w:p w:rsidR="006056F3" w:rsidRPr="008F2247" w:rsidRDefault="005248EB" w:rsidP="006056F3">
                          <w:pPr>
                            <w:pStyle w:val="aa"/>
                            <w:spacing w:before="0" w:beforeAutospacing="0" w:after="0" w:afterAutospacing="0" w:line="24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5248EB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下阶料报废流程</w:t>
                          </w:r>
                        </w:p>
                      </w:txbxContent>
                    </v:textbox>
                  </v:shape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流程圖: 文件 27" o:spid="_x0000_s1032" type="#_x0000_t114" style="position:absolute;left:2876;top:44191;width:10579;height:55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MDFMQA&#10;AADbAAAADwAAAGRycy9kb3ducmV2LnhtbESPQWvCQBSE7wX/w/IEb3VjKFajqxRLQfBgtVWvj+wz&#10;Ccm+DdnVxH/vCoLHYWa+YebLzlTiSo0rLCsYDSMQxKnVBWcK/v9+3icgnEfWWFkmBTdysFz03uaY&#10;aNvyjq57n4kAYZeggtz7OpHSpTkZdENbEwfvbBuDPsgmk7rBNsBNJeMoGkuDBYeFHGta5ZSW+4tR&#10;sGlH49N0VW6+jx+T9a6MskO8/VVq0O++ZiA8df4VfrbXWkH8CY8v4Q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zAxTEAAAA2wAAAA8AAAAAAAAAAAAAAAAAmAIAAGRycy9k&#10;b3ducmV2LnhtbFBLBQYAAAAABAAEAPUAAACJAwAAAAA=&#10;" strokeweight=".5pt">
                    <v:shadow on="t" color="black" opacity="26214f" origin="-.5,-.5" offset=".74836mm,.74836mm"/>
                    <v:textbox inset="1mm,0,1mm,0">
                      <w:txbxContent>
                        <w:p w:rsidR="006056F3" w:rsidRPr="008F2247" w:rsidRDefault="005248EB" w:rsidP="006056F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5248EB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发料单打印</w:t>
                          </w:r>
                        </w:p>
                        <w:p w:rsidR="006056F3" w:rsidRPr="008F2247" w:rsidRDefault="006056F3" w:rsidP="006056F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8F2247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  <w:t>(asfr310)</w:t>
                          </w:r>
                        </w:p>
                      </w:txbxContent>
                    </v:textbox>
                  </v:shape>
                  <v:shape id="菱形 28" o:spid="_x0000_s1033" type="#_x0000_t4" style="position:absolute;left:16666;top:43537;width:12166;height:694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aN/MAA&#10;AADbAAAADwAAAGRycy9kb3ducmV2LnhtbERPz2vCMBS+D/wfwhO8zVQPMjujiDLwaDsp7PZonmmx&#10;eSlJVqt/vTkMdvz4fm92o+3EQD60jhUs5hkI4trplo2Cy/fX+weIEJE1do5JwYMC7LaTtw3m2t25&#10;oKGMRqQQDjkqaGLscylD3ZDFMHc9ceKuzluMCXojtcd7CredXGbZSlpsOTU02NOhofpW/loFbbE+&#10;/jyr4uzLR2mGqsrWZrgoNZuO+08Qkcb4L/5zn7SCZRqbvqQfIL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SaN/MAAAADbAAAADwAAAAAAAAAAAAAAAACYAgAAZHJzL2Rvd25y&#10;ZXYueG1sUEsFBgAAAAAEAAQA9QAAAIU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6056F3" w:rsidRPr="008F2247" w:rsidRDefault="005248EB" w:rsidP="006056F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5248EB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签核</w:t>
                          </w:r>
                        </w:p>
                      </w:txbxContent>
                    </v:textbox>
                  </v:shape>
                  <v:shape id="流程圖: 人工作業 33" o:spid="_x0000_s1034" type="#_x0000_t119" style="position:absolute;left:33665;top:40743;width:8789;height:53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ysCMQA&#10;AADbAAAADwAAAGRycy9kb3ducmV2LnhtbESPQWvCQBSE7wX/w/KEXoJuVFolzSaI0NZrrR68PbKv&#10;Scju25BdY/rvu4VCj8PMfMPk5WSNGGnwrWMFq2UKgrhyuuVawfnzdbED4QOyRuOYFHyTh7KYPeSY&#10;aXfnDxpPoRYRwj5DBU0IfSalrxqy6JeuJ47elxsshiiHWuoB7xFujVyn6bO02HJcaLCnQ0NVd7pZ&#10;Bde1vRn9vu1lskqS8eloTPd2UepxPu1fQASawn/4r33UCjYb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srAjEAAAA2wAAAA8AAAAAAAAAAAAAAAAAmAIAAGRycy9k&#10;b3ducmV2LnhtbFBLBQYAAAAABAAEAPUAAACJAwAAAAA=&#10;" strokeweight=".5pt">
                    <v:shadow on="t" color="black" opacity="26214f" origin="-.5,-.5" offset=".74836mm,.74836mm"/>
                    <v:textbox inset="0,0,0,0">
                      <w:txbxContent>
                        <w:p w:rsidR="006056F3" w:rsidRPr="008F2247" w:rsidRDefault="005248EB" w:rsidP="006056F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5248EB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仓库备料</w:t>
                          </w:r>
                        </w:p>
                      </w:txbxContent>
                    </v:textbox>
                  </v:shape>
                  <v:rect id="Rectangle 67" o:spid="_x0000_s1035" style="position:absolute;left:33491;top:49775;width:9131;height:678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LZ8QA&#10;AADbAAAADwAAAGRycy9kb3ducmV2LnhtbESPQWsCMRSE70L/Q3gFb5p1BS2rUUQU9GCLtijeXjev&#10;m8XNy7KJuv33Rij0OMzMN8x03tpK3KjxpWMFg34Cgjh3uuRCwdfnuvcGwgdkjZVjUvBLHuazl84U&#10;M+3uvKfbIRQiQthnqMCEUGdS+tyQRd93NXH0flxjMUTZFFI3eI9wW8k0SUbSYslxwWBNS0P55XC1&#10;CnbpafSd8rFcmcX7YDs2fF5+DJXqvraLCYhAbfgP/7U3WsFwDM8v8Qf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WC2fEAAAA2wAAAA8AAAAAAAAAAAAAAAAAmAIAAGRycy9k&#10;b3ducmV2LnhtbFBLBQYAAAAABAAEAPUAAACJAwAAAAA=&#10;" strokeweight=".5pt">
                    <v:shadow on="t" color="black" opacity="26214f" origin="-.5,-.5" offset=".74836mm,.74836mm"/>
                    <v:textbox inset="1mm,,1mm">
                      <w:txbxContent>
                        <w:p w:rsidR="006056F3" w:rsidRPr="008F2247" w:rsidRDefault="005248EB" w:rsidP="006056F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5248EB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工单超领作业</w:t>
                          </w:r>
                        </w:p>
                        <w:p w:rsidR="006056F3" w:rsidRPr="008F2247" w:rsidRDefault="006056F3" w:rsidP="006056F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8F2247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(asft31</w:t>
                          </w:r>
                          <w:r w:rsidRPr="008F2247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2</w:t>
                          </w:r>
                          <w:r w:rsidRPr="008F2247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)</w:t>
                          </w:r>
                        </w:p>
                        <w:p w:rsidR="006056F3" w:rsidRPr="008F2247" w:rsidRDefault="005248EB" w:rsidP="006056F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5248EB">
                            <w:rPr>
                              <w:rFonts w:asciiTheme="minorEastAsia" w:eastAsia="宋体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5248EB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发料明细修改</w:t>
                          </w:r>
                          <w:r w:rsidRPr="005248EB">
                            <w:rPr>
                              <w:rFonts w:asciiTheme="minorEastAsia" w:eastAsia="宋体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rect id="Rectangle 67" o:spid="_x0000_s1036" style="position:absolute;left:33499;top:59368;width:9125;height:67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ngbsMA&#10;AADbAAAADwAAAGRycy9kb3ducmV2LnhtbERPz2vCMBS+C/sfwht4m6l1OOmMUoqCO2wyFcXbW/PW&#10;lDUvpYna/ffLYeDx4/s9X/a2EVfqfO1YwXiUgCAuna65UnDYr59mIHxA1tg4JgW/5GG5eBjMMdPu&#10;xp903YVKxBD2GSowIbSZlL40ZNGPXEscuW/XWQwRdpXUHd5iuG1kmiRTabHm2GCwpcJQ+bO7WAXv&#10;6Wn6lfKxXpn8Y/z2YvhcbCdKDR/7/BVEoD7cxf/ujVbwHNfHL/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ngbsMAAADbAAAADwAAAAAAAAAAAAAAAACYAgAAZHJzL2Rv&#10;d25yZXYueG1sUEsFBgAAAAAEAAQA9QAAAIgDAAAAAA==&#10;" strokeweight=".5pt">
                    <v:shadow on="t" color="black" opacity="26214f" origin="-.5,-.5" offset=".74836mm,.74836mm"/>
                    <v:textbox inset="1mm,,1mm">
                      <w:txbxContent>
                        <w:p w:rsidR="006056F3" w:rsidRPr="008F2247" w:rsidRDefault="005248EB" w:rsidP="006056F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5248EB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工单超领作业</w:t>
                          </w:r>
                        </w:p>
                        <w:p w:rsidR="006056F3" w:rsidRPr="008F2247" w:rsidRDefault="006056F3" w:rsidP="006056F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8F2247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(asft312)</w:t>
                          </w:r>
                        </w:p>
                        <w:p w:rsidR="006056F3" w:rsidRPr="008F2247" w:rsidRDefault="005248EB" w:rsidP="006056F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5248EB">
                            <w:rPr>
                              <w:rFonts w:asciiTheme="minorEastAsia" w:eastAsia="宋体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5248EB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过账</w:t>
                          </w:r>
                          <w:r w:rsidRPr="005248EB">
                            <w:rPr>
                              <w:rFonts w:asciiTheme="minorEastAsia" w:eastAsia="宋体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rect id="Rectangle 67" o:spid="_x0000_s1037" style="position:absolute;left:18124;top:54532;width:9131;height:638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VF9cUA&#10;AADbAAAADwAAAGRycy9kb3ducmV2LnhtbESPQWvCQBSE74L/YXlCb3WTVFSiq4i00B5sqYri7Zl9&#10;ZkOzb0N2q+m/7xYKHoeZ+YaZLztbiyu1vnKsIB0mIIgLpysuFex3L49TED4ga6wdk4If8rBc9Htz&#10;zLW78Sddt6EUEcI+RwUmhCaX0heGLPqha4ijd3GtxRBlW0rd4i3CbS2zJBlLixXHBYMNrQ0VX9tv&#10;q2CTHcfnjA/Vs1m9p28Tw6f1x5NSD4NuNQMRqAv38H/7VSsYpf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NUX1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030B3B" w:rsidRPr="008F2247" w:rsidRDefault="005248EB" w:rsidP="00030B3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5248EB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工单超领作业</w:t>
                          </w:r>
                        </w:p>
                        <w:p w:rsidR="00030B3B" w:rsidRPr="008F2247" w:rsidRDefault="00030B3B" w:rsidP="00030B3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8F2247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(asft312)</w:t>
                          </w:r>
                        </w:p>
                        <w:p w:rsidR="00030B3B" w:rsidRPr="008F2247" w:rsidRDefault="005248EB" w:rsidP="00030B3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5248EB">
                            <w:rPr>
                              <w:rFonts w:asciiTheme="minorEastAsia" w:eastAsia="宋体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5248EB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确认</w:t>
                          </w:r>
                          <w:r w:rsidRPr="005248EB">
                            <w:rPr>
                              <w:rFonts w:asciiTheme="minorEastAsia" w:eastAsia="宋体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shape id="流程圖: 文件 43" o:spid="_x0000_s1038" type="#_x0000_t114" style="position:absolute;left:33499;top:68444;width:9131;height:68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fgt8YA&#10;AADbAAAADwAAAGRycy9kb3ducmV2LnhtbESPzWrDMBCE74W8g9hAb42c1ITEjRJCSsHgQ5ufttfF&#10;2tjG1spYqu2+fVUI5DjMzDfMZjeaRvTUucqygvksAkGcW11xoeByfntagXAeWWNjmRT8koPddvKw&#10;wUTbgY/Un3whAoRdggpK79tESpeXZNDNbEscvKvtDPogu0LqDocAN41cRNFSGqw4LJTY0qGkvD79&#10;GAXZMF9+rw919voVr9JjHRWfi/cPpR6n4/4FhKfR38O3dqoVxM/w/yX8ALn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Nfgt8YAAADbAAAADwAAAAAAAAAAAAAAAACYAgAAZHJz&#10;L2Rvd25yZXYueG1sUEsFBgAAAAAEAAQA9QAAAIs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030B3B" w:rsidRPr="008F2247" w:rsidRDefault="005248EB" w:rsidP="00030B3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5248EB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发料单打印</w:t>
                          </w:r>
                        </w:p>
                        <w:p w:rsidR="00030B3B" w:rsidRPr="008F2247" w:rsidRDefault="00030B3B" w:rsidP="00030B3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8F2247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  <w:t>(asfr310)</w:t>
                          </w:r>
                        </w:p>
                      </w:txbxContent>
                    </v:textbox>
                  </v:shape>
                  <v:shape id="流程圖: 人工作業 45" o:spid="_x0000_s1039" type="#_x0000_t119" style="position:absolute;left:4764;top:69182;width:8789;height:53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/imsQA&#10;AADbAAAADwAAAGRycy9kb3ducmV2LnhtbESPQWvCQBSE7wX/w/KEXoLZRGqV1FVEaOu1qR68PbKv&#10;SXD3bchuYvrvu4VCj8PMfMNs95M1YqTet44V5GkGgrhyuuVawfnzdbEB4QOyRuOYFHyTh/1u9rDF&#10;Qrs7f9BYhlpECPsCFTQhdIWUvmrIok9dRxy9L9dbDFH2tdQ93iPcGrnMsmdpseW40GBHx4aqWzlY&#10;BdelHYx+X3cyyZNkXJ2Mub1dlHqcT4cXEIGm8B/+a5+0gqcV/H6JP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P4prEAAAA2wAAAA8AAAAAAAAAAAAAAAAAmAIAAGRycy9k&#10;b3ducmV2LnhtbFBLBQYAAAAABAAEAPUAAACJAwAAAAA=&#10;" strokeweight=".5pt">
                    <v:shadow on="t" color="black" opacity="26214f" origin="-.5,-.5" offset=".74836mm,.74836mm"/>
                    <v:textbox inset="0,0,0,0">
                      <w:txbxContent>
                        <w:p w:rsidR="00B05BC6" w:rsidRPr="008F2247" w:rsidRDefault="005248EB" w:rsidP="00B05BC6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5248EB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发料至现场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2" o:spid="_x0000_s1040" type="#_x0000_t32" style="position:absolute;left:8166;top:7975;width:32;height:358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vUecAAAADbAAAADwAAAGRycy9kb3ducmV2LnhtbESP0YrCMBRE3xf8h3CFfVtTu1KWrlFE&#10;EMQ3qx9waa5NtbkpTbTx742wsI/DzJxhlutoO/GgwbeOFcxnGQji2umWGwXn0+7rB4QPyBo7x6Tg&#10;SR7Wq8nHEkvtRj7SowqNSBD2JSowIfSllL42ZNHPXE+cvIsbLIYkh0bqAccEt53Ms6yQFltOCwZ7&#10;2hqqb9XdKsjNPC52V+y/D1W85ZeqKVw9KvU5jZtfEIFi+A//tfdawaKA95f0A+Tq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SL1HnAAAAA2wAAAA8AAAAAAAAAAAAAAAAA&#10;oQIAAGRycy9kb3ducmV2LnhtbFBLBQYAAAAABAAEAPkAAACOAwAAAAA=&#10;" strokeweight=".5pt">
                    <v:stroke endarrow="block"/>
                  </v:shape>
                  <v:shape id="AutoShape 92" o:spid="_x0000_s1041" type="#_x0000_t32" style="position:absolute;left:7900;top:19744;width:72;height:449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kU3cQAAADbAAAADwAAAGRycy9kb3ducmV2LnhtbESPQWsCMRSE74L/ITzBW80qRepqFBWK&#10;rcWD2+r5sXndXbp5WZOoq7++KRQ8DjPzDTNbtKYWF3K+sqxgOEhAEOdWV1wo+Pp8fXoB4QOyxtoy&#10;KbiRh8W825lhqu2V93TJQiEihH2KCsoQmlRKn5dk0A9sQxy9b+sMhihdIbXDa4SbWo6SZCwNVhwX&#10;SmxoXVL+k52Ngu1HU41Om517rwMdM30/rDbDg1L9XrucggjUhkf4v/2mFTxP4O9L/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aRTdxAAAANsAAAAPAAAAAAAAAAAA&#10;AAAAAKECAABkcnMvZG93bnJldi54bWxQSwUGAAAAAAQABAD5AAAAkgMAAAAA&#10;" strokeweight=".5pt">
                    <v:stroke endarrow="block"/>
                  </v:shape>
                  <v:shape id="AutoShape 92" o:spid="_x0000_s1042" type="#_x0000_t32" style="position:absolute;left:7972;top:29956;width:79;height:381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aOBsUAAADbAAAADwAAAGRycy9kb3ducmV2LnhtbESPT2vCQBTE74LfYXmCN91EUCS6Slso&#10;/ikemlbPj+xrEpp9G3dXTfvpu4LQ4zAzv2GW68404krO15YVpOMEBHFhdc2lgs+P19EchA/IGhvL&#10;pOCHPKxX/d4SM21v/E7XPJQiQthnqKAKoc2k9EVFBv3YtsTR+7LOYIjSlVI7vEW4aeQkSWbSYM1x&#10;ocKWXioqvvOLUbB/a+vJeXNwuybQKde/x+dNelRqOOieFiACdeE//GhvtYJpCvcv8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caOBsUAAADbAAAADwAAAAAAAAAA&#10;AAAAAAChAgAAZHJzL2Rvd25yZXYueG1sUEsFBgAAAAAEAAQA+QAAAJMDAAAAAA==&#10;" strokeweight=".5pt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92" o:spid="_x0000_s1043" type="#_x0000_t34" style="position:absolute;left:2248;top:15650;width:97;height:21312;rotation:180;flip:x 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v2u8UAAADbAAAADwAAAGRycy9kb3ducmV2LnhtbESPQWsCMRSE74X+h/AK3mq2Sq1ujSKi&#10;UIQeqkXw9rp53axuXsIm6uqvNwWhx2FmvmHG09bW4kRNqBwreOlmIIgLpysuFXxvls9DECEia6wd&#10;k4ILBZhOHh/GmGt35i86rWMpEoRDjgpMjD6XMhSGLIau88TJ+3WNxZhkU0rd4DnBbS17WTaQFitO&#10;CwY9zQ0Vh/XRKtjvt9Vm9WNqX1xj/3M03y0Wb16pzlM7ewcRqY3/4Xv7Qyt47cHfl/QD5OQ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uv2u8UAAADbAAAADwAAAAAAAAAA&#10;AAAAAAChAgAAZHJzL2Rvd25yZXYueG1sUEsFBgAAAAAEAAQA+QAAAJMDAAAAAA==&#10;" adj="-508523" strokeweight=".5pt">
                    <v:stroke endarrow="block" joinstyle="round"/>
                  </v:shape>
                  <v:shape id="AutoShape 92" o:spid="_x0000_s1044" type="#_x0000_t32" style="position:absolute;left:8051;top:40156;width:114;height:403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i16sQAAADbAAAADwAAAGRycy9kb3ducmV2LnhtbESPQWsCMRSE74L/ITzBW81qschqFBWK&#10;rcWD2+r5sXndXbp5WZOoq7++KRQ8DjPzDTNbtKYWF3K+sqxgOEhAEOdWV1wo+Pp8fZqA8AFZY22Z&#10;FNzIw2Le7cww1fbKe7pkoRARwj5FBWUITSqlz0sy6Ae2IY7et3UGQ5SukNrhNcJNLUdJ8iINVhwX&#10;SmxoXVL+k52Ngu1HU41Om517rwMdM30/rDbDg1L9XrucggjUhkf4v/2mFYyf4e9L/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WLXqxAAAANsAAAAPAAAAAAAAAAAA&#10;AAAAAKECAABkcnMvZG93bnJldi54bWxQSwUGAAAAAAQABAD5AAAAkgMAAAAA&#10;" strokeweight=".5pt">
                    <v:stroke endarrow="block"/>
                  </v:shape>
                  <v:shape id="AutoShape 92" o:spid="_x0000_s1045" type="#_x0000_t32" style="position:absolute;left:13454;top:46981;width:3212;height:2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EtnsQAAADbAAAADwAAAGRycy9kb3ducmV2LnhtbESPQWsCMRSE74L/ITzBW80qtchqFBWK&#10;rcWD2+r5sXndXbp5WZOoq7++KRQ8DjPzDTNbtKYWF3K+sqxgOEhAEOdWV1wo+Pp8fZqA8AFZY22Z&#10;FNzIw2Le7cww1fbKe7pkoRARwj5FBWUITSqlz0sy6Ae2IY7et3UGQ5SukNrhNcJNLUdJ8iINVhwX&#10;SmxoXVL+k52Ngu1HU41Om517rwMdM30/rDbDg1L9XrucggjUhkf4v/2mFYyf4e9L/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sS2exAAAANsAAAAPAAAAAAAAAAAA&#10;AAAAAKECAABkcnMvZG93bnJldi54bWxQSwUGAAAAAAQABAD5AAAAkgMAAAAA&#10;" strokeweight=".5pt">
                    <v:stroke endarrow="block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AutoShape 92" o:spid="_x0000_s1046" type="#_x0000_t33" style="position:absolute;left:4207;top:24995;width:27887;height:9197;rotation:9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1Be8YAAADbAAAADwAAAGRycy9kb3ducmV2LnhtbESP3WrCQBSE7wXfYTlCb0Q3FSISXcWW&#10;FvpzUf8e4JA9ZoPZs2l21Zind4VCL4eZ+YZZrFpbiQs1vnSs4HmcgCDOnS65UHDYv49mIHxA1lg5&#10;JgU38rBa9nsLzLS78pYuu1CICGGfoQITQp1J6XNDFv3Y1cTRO7rGYoiyKaRu8BrhtpKTJJlKiyXH&#10;BYM1vRrKT7uzVfC5n3Vv05/fl2C+vrtUbs63STdU6mnQrucgArXhP/zX/tAK0hQeX+IPkM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NQXvGAAAA2wAAAA8AAAAAAAAA&#10;AAAAAAAAoQIAAGRycy9kb3ducmV2LnhtbFBLBQYAAAAABAAEAPkAAACUAwAAAAA=&#10;" strokeweight=".5pt">
                    <v:stroke endarrow="block" joinstyle="round"/>
                  </v:shape>
                  <v:shape id="AutoShape 92" o:spid="_x0000_s1047" type="#_x0000_t32" style="position:absolute;left:22690;top:50483;width:59;height:4049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JCpMEAAADbAAAADwAAAGRycy9kb3ducmV2LnhtbESP0YrCMBRE3xf8h3AF39bUuluWahQR&#10;BPFtu/sBl+baVJub0kQb/94IC/s4zMwZZr2NthN3GnzrWMFinoEgrp1uuVHw+3N4/wLhA7LGzjEp&#10;eJCH7WbytsZSu5G/6V6FRiQI+xIVmBD6UkpfG7Lo564nTt7ZDRZDkkMj9YBjgttO5llWSIstpwWD&#10;Pe0N1dfqZhXkZhE/Dhfsl6cqXvNz1RSuHpWaTeNuBSJQDP/hv/ZRK/gs4PUl/QC5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UkKkwQAAANsAAAAPAAAAAAAAAAAAAAAA&#10;AKECAABkcnMvZG93bnJldi54bWxQSwUGAAAAAAQABAD5AAAAjwMAAAAA&#10;" strokeweight=".5pt">
                    <v:stroke endarrow="block"/>
                  </v:shape>
                  <v:shape id="AutoShape 92" o:spid="_x0000_s1048" type="#_x0000_t34" style="position:absolute;left:27255;top:43429;width:7289;height:14294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Hx7sUAAADbAAAADwAAAGRycy9kb3ducmV2LnhtbESPQWvCQBSE74L/YXlCb7rRamNTV2mV&#10;gthejB48PrLPJG32bciuJu2v7wpCj8PMfMMsVp2pxJUaV1pWMB5FIIgzq0vOFRwP78M5COeRNVaW&#10;ScEPOVgt+70FJtq2vKdr6nMRIOwSVFB4XydSuqwgg25ka+LgnW1j0AfZ5FI32Aa4qeQkip6kwZLD&#10;QoE1rQvKvtOLUfDb2sfPyVdsefcxJX+K9WHz9qzUw6B7fQHhqfP/4Xt7qxXMYrh9CT9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2Hx7sUAAADbAAAADwAAAAAAAAAA&#10;AAAAAAChAgAAZHJzL2Rvd25yZXYueG1sUEsFBgAAAAAEAAQA+QAAAJMDAAAAAA==&#10;" strokeweight=".5pt">
                    <v:stroke endarrow="block" joinstyle="round"/>
                  </v:shape>
                  <v:shape id="AutoShape 92" o:spid="_x0000_s1049" type="#_x0000_t32" style="position:absolute;left:38056;top:46115;width:4;height:366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FzTb4AAADbAAAADwAAAGRycy9kb3ducmV2LnhtbERPzYrCMBC+L/gOYQRva2pXi1SjiCAs&#10;e7P6AEMzNtVmUppos29vDgt7/Pj+t/toO/GiwbeOFSzmGQji2umWGwXXy+lzDcIHZI2dY1LwSx72&#10;u8nHFkvtRj7TqwqNSCHsS1RgQuhLKX1tyKKfu544cTc3WAwJDo3UA44p3HYyz7JCWmw5NRjs6Wio&#10;flRPqyA3i7g83bH/+qniI79VTeHqUanZNB42IALF8C/+c39rBas0Nn1JP0Du3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PgXNNvgAAANsAAAAPAAAAAAAAAAAAAAAAAKEC&#10;AABkcnMvZG93bnJldi54bWxQSwUGAAAAAAQABAD5AAAAjAMAAAAA&#10;" strokeweight=".5pt">
                    <v:stroke endarrow="block"/>
                  </v:shape>
                  <v:shape id="AutoShape 92" o:spid="_x0000_s1050" type="#_x0000_t32" style="position:absolute;left:38056;top:56557;width:6;height:281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CAMQAAADbAAAADwAAAGRycy9kb3ducmV2LnhtbESPQWsCMRSE74L/ITzBW80qVOpqFBWK&#10;rcWD2+r5sXndXbp5WZOoq7++KRQ8DjPzDTNbtKYWF3K+sqxgOEhAEOdWV1wo+Pp8fXoB4QOyxtoy&#10;KbiRh8W825lhqu2V93TJQiEihH2KCsoQmlRKn5dk0A9sQxy9b+sMhihdIbXDa4SbWo6SZCwNVhwX&#10;SmxoXVL+k52Ngu1HU41Om517rwMdM30/rDbDg1L9XrucggjUhkf4v/2mFTxP4O9L/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sIIAxAAAANsAAAAPAAAAAAAAAAAA&#10;AAAAAKECAABkcnMvZG93bnJldi54bWxQSwUGAAAAAAQABAD5AAAAkgMAAAAA&#10;" strokeweight=".5pt">
                    <v:stroke endarrow="block"/>
                  </v:shape>
                  <v:shape id="AutoShape 92" o:spid="_x0000_s1051" type="#_x0000_t32" style="position:absolute;left:38062;top:66143;width:3;height:230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bhIMAAAADbAAAADwAAAGRycy9kb3ducmV2LnhtbERPy4rCMBTdC/5DuAPuNNWFSDWKMyA6&#10;Di6sj/WlubZlmpuaZLTj15uF4PJw3rNFa2pxI+crywqGgwQEcW51xYWC42HVn4DwAVljbZkU/JOH&#10;xbzbmWGq7Z33dMtCIWII+xQVlCE0qZQ+L8mgH9iGOHIX6wyGCF0htcN7DDe1HCXJWBqsODaU2NBX&#10;Sflv9mcUbH+aanRd79x3Heic6cfpcz08KdX7aJdTEIHa8Ba/3ButYBzXxy/xB8j5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Tm4SDAAAAA2wAAAA8AAAAAAAAAAAAAAAAA&#10;oQIAAGRycy9kb3ducmV2LnhtbFBLBQYAAAAABAAEAPkAAACOAwAAAAA=&#10;" strokeweight=".5pt">
                    <v:stroke endarrow="block"/>
                  </v:shape>
                  <v:shape id="AutoShape 92" o:spid="_x0000_s1052" type="#_x0000_t34" style="position:absolute;left:12674;top:71867;width:20825;height:1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1fU8QAAADbAAAADwAAAGRycy9kb3ducmV2LnhtbESPQWvCQBSE74L/YXmCN92kWJHoKloR&#10;LJVCoxdvj+wzCWbfhuyaxH/fLRQ8DjPzDbPa9KYSLTWutKwgnkYgiDOrS84VXM6HyQKE88gaK8uk&#10;4EkONuvhYIWJth3/UJv6XAQIuwQVFN7XiZQuK8igm9qaOHg32xj0QTa51A12AW4q+RZFc2mw5LBQ&#10;YE0fBWX39GEUbKOj/LzG7bmLv/bfprzXp136rtR41G+XIDz1/hX+bx+1gvkM/r6E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DV9TxAAAANsAAAAPAAAAAAAAAAAA&#10;AAAAAKECAABkcnMvZG93bnJldi54bWxQSwUGAAAAAAQABAD5AAAAkgMAAAAA&#10;" strokeweight=".5pt">
                    <v:stroke endarrow="block" joinstyle="round"/>
                  </v:shape>
                  <v:oval id="橢圓 29" o:spid="_x0000_s1053" style="position:absolute;left:11141;top:23617;width:1524;height:14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u/sYA&#10;AADbAAAADwAAAGRycy9kb3ducmV2LnhtbESPQWvCQBSE74L/YXlCL2I29SBt6iqiFnooorZYvT2z&#10;z2ww+zZktzH9912h0OMwM98w03lnK9FS40vHCh6TFARx7nTJhYLPj9fREwgfkDVWjknBD3mYz/q9&#10;KWba3XhH7T4UIkLYZ6jAhFBnUvrckEWfuJo4ehfXWAxRNoXUDd4i3FZynKYTabHkuGCwpqWh/Lr/&#10;tgr0plq37+fT9nhocWXKr7UeLq5KPQy6xQuIQF34D/+137SC8TP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zu/s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D30388" w:rsidRDefault="00D30388" w:rsidP="00D30388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oval>
                  <v:oval id="橢圓 30" o:spid="_x0000_s1054" style="position:absolute;left:11170;top:32541;width:1517;height:144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/RvsMA&#10;AADbAAAADwAAAGRycy9kb3ducmV2LnhtbERPy2rCQBTdC/7DcIVupE5aoUjqJIha6EJKfdDq7pq5&#10;ZoKZOyEzjenfdxYFl4fznue9rUVHra8cK3iaJCCIC6crLhUc9m+PMxA+IGusHZOCX/KQZ8PBHFPt&#10;brylbhdKEUPYp6jAhNCkUvrCkEU/cQ1x5C6utRgibEupW7zFcFvL5yR5kRYrjg0GG1oaKq67H6tA&#10;f9TrbnM+fR6/OlyZ6nutx4urUg+jfvEKIlAf7uJ/97tWMI3r45f4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/RvsMAAADbAAAADwAAAAAAAAAAAAAAAACYAgAAZHJzL2Rv&#10;d25yZXYueG1sUEsFBgAAAAAEAAQA9QAAAIgDAAAAAA==&#10;" fillcolor="#f2f2f2 [3052]" strokeweight=".5pt">
                    <v:stroke dashstyle="3 1" joinstyle="miter"/>
                    <v:textbox inset="0,0,0,0">
                      <w:txbxContent>
                        <w:p w:rsidR="00D30388" w:rsidRDefault="00D30388" w:rsidP="00D30388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32" o:spid="_x0000_s1055" style="position:absolute;left:11141;top:42761;width:1512;height:143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HqUsYA&#10;AADbAAAADwAAAGRycy9kb3ducmV2LnhtbESPQWvCQBSE74L/YXlCL2I2VSgldRVRCz0UUVus3p7Z&#10;ZzaYfRuy25j++65Q6HGYmW+Y6byzlWip8aVjBY9JCoI4d7rkQsHnx+voGYQPyBorx6TghzzMZ/3e&#10;FDPtbryjdh8KESHsM1RgQqgzKX1uyKJPXE0cvYtrLIYom0LqBm8Rbis5TtMnabHkuGCwpqWh/Lr/&#10;tgr0plq37+fT9nhocWXKr7UeLq5KPQy6xQuIQF34D/+137SCyRju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HqUs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D30388" w:rsidRDefault="00D30388" w:rsidP="00D30388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oval>
                  <v:oval id="橢圓 34" o:spid="_x0000_s1056" style="position:absolute;left:41489;top:40387;width:1505;height:14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TXvcYA&#10;AADbAAAADwAAAGRycy9kb3ducmV2LnhtbESPQWsCMRSE74L/ITyhF9FsqxRZjSKthR6KWC1tvT03&#10;z83i5mXZpOv23xtB8DjMzDfMbNHaUjRU+8KxgsdhAoI4c7rgXMHX7m0wAeEDssbSMSn4Jw+Lebcz&#10;w1S7M39Ssw25iBD2KSowIVSplD4zZNEPXUUcvaOrLYYo61zqGs8Rbkv5lCTP0mLBccFgRS+GstP2&#10;zyrQ63LVfBz2m9/vBl9N8bPS/eVJqYdeu5yCCNSGe/jWftcKRm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1TXv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D30388" w:rsidRDefault="00D30388" w:rsidP="00D30388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v:textbox>
                  </v:oval>
                  <v:oval id="橢圓 35" o:spid="_x0000_s1057" style="position:absolute;left:41537;top:49061;width:1498;height:14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hyJsYA&#10;AADbAAAADwAAAGRycy9kb3ducmV2LnhtbESPQWsCMRSE74L/ITyhF9FsKxZZjSKthR6KWC1tvT03&#10;z83i5mXZpOv23xtB8DjMzDfMbNHaUjRU+8KxgsdhAoI4c7rgXMHX7m0wAeEDssbSMSn4Jw+Lebcz&#10;w1S7M39Ssw25iBD2KSowIVSplD4zZNEPXUUcvaOrLYYo61zqGs8Rbkv5lCTP0mLBccFgRS+GstP2&#10;zyrQ63LVfBz2m9/vBl9N8bPS/eVJqYdeu5yCCNSGe/jWftcKRm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hyJs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D30388" w:rsidRDefault="00D30388" w:rsidP="00D30388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v:textbox>
                  </v:oval>
                  <v:oval id="橢圓 36" o:spid="_x0000_s1058" style="position:absolute;left:41543;top:67766;width:1492;height:14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rsUcYA&#10;AADbAAAADwAAAGRycy9kb3ducmV2LnhtbESPQWvCQBSE70L/w/IKvYjZWEFK6irSKngQUVtse3vN&#10;vmaD2bchu8b4711B6HGYmW+YyayzlWip8aVjBcMkBUGcO11yoeDzYzl4AeEDssbKMSm4kIfZ9KE3&#10;wUy7M++o3YdCRAj7DBWYEOpMSp8bsugTVxNH7881FkOUTSF1g+cIt5V8TtOxtFhyXDBY05uh/Lg/&#10;WQV6Uy3a9e/P9vvQ4rspvxa6Pz8q9fTYzV9BBOrCf/jeXmkFozHcvsQf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MrsU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D30388" w:rsidRDefault="00D30388" w:rsidP="00D30388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6</w:t>
                          </w:r>
                        </w:p>
                      </w:txbxContent>
                    </v:textbox>
                  </v:oval>
                </v:group>
              </w:pic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8FE" w:rsidRPr="003F0E3C" w:rsidRDefault="008668FE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8FE" w:rsidRPr="003F0E3C" w:rsidRDefault="008668FE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8FE" w:rsidRDefault="005248EB" w:rsidP="00DE7110">
            <w:pPr>
              <w:pStyle w:val="a8"/>
              <w:numPr>
                <w:ilvl w:val="0"/>
                <w:numId w:val="9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5248E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损秏发生时，若需先将报废品经过报废流程，则先使用下阶料报废流程作业后，再输入超领数据</w:t>
            </w:r>
          </w:p>
          <w:p w:rsidR="00C63C3C" w:rsidRDefault="00C63C3C" w:rsidP="00C63C3C">
            <w:pPr>
              <w:pStyle w:val="a8"/>
              <w:spacing w:line="240" w:lineRule="exact"/>
              <w:ind w:leftChars="0"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C63C3C" w:rsidRDefault="005248EB" w:rsidP="00DE7110">
            <w:pPr>
              <w:pStyle w:val="a8"/>
              <w:numPr>
                <w:ilvl w:val="0"/>
                <w:numId w:val="9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5248E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若不须使用下阶报废流程，直接由制造部门输入工单超领单，填入要超领的工单、材料、数量</w:t>
            </w:r>
          </w:p>
          <w:p w:rsidR="00C63C3C" w:rsidRPr="00C63C3C" w:rsidRDefault="00C63C3C" w:rsidP="00C63C3C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C63C3C" w:rsidRDefault="005248EB" w:rsidP="00DE7110">
            <w:pPr>
              <w:pStyle w:val="a8"/>
              <w:numPr>
                <w:ilvl w:val="0"/>
                <w:numId w:val="9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5248E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打印超领申请单，交由物管或生管签核，确认超领项目</w:t>
            </w:r>
            <w:r w:rsidR="000C608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走</w:t>
            </w:r>
            <w:r w:rsidR="000C608D" w:rsidRPr="00615654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eastAsia="zh-CN"/>
              </w:rPr>
              <w:t>BPM超领申请单</w:t>
            </w:r>
          </w:p>
          <w:p w:rsidR="00C63C3C" w:rsidRPr="00C63C3C" w:rsidRDefault="00C63C3C" w:rsidP="00C63C3C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C63C3C" w:rsidRDefault="005248EB" w:rsidP="00DE7110">
            <w:pPr>
              <w:pStyle w:val="a8"/>
              <w:numPr>
                <w:ilvl w:val="0"/>
                <w:numId w:val="9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5248E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将超领申请单交给仓管备料</w:t>
            </w:r>
          </w:p>
          <w:p w:rsidR="00C63C3C" w:rsidRPr="00C63C3C" w:rsidRDefault="00C63C3C" w:rsidP="00C63C3C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C63C3C" w:rsidRDefault="005248EB" w:rsidP="00DE7110">
            <w:pPr>
              <w:pStyle w:val="a8"/>
              <w:numPr>
                <w:ilvl w:val="0"/>
                <w:numId w:val="9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5248E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仓管人员依实际发料库位、储位、批号、数量，修改工单超领单发料明细数据，并做过账</w:t>
            </w:r>
          </w:p>
          <w:p w:rsidR="00C63C3C" w:rsidRPr="00C63C3C" w:rsidRDefault="00C63C3C" w:rsidP="00C63C3C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C63C3C" w:rsidRPr="00DE7110" w:rsidRDefault="005248EB" w:rsidP="00DE7110">
            <w:pPr>
              <w:pStyle w:val="a8"/>
              <w:numPr>
                <w:ilvl w:val="0"/>
                <w:numId w:val="9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5248EB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超领单过账后，打印出发料单实际发料信息，并将发料物品交至制造现场</w:t>
            </w:r>
          </w:p>
        </w:tc>
      </w:tr>
    </w:tbl>
    <w:p w:rsidR="00360001" w:rsidRPr="003F0E3C" w:rsidRDefault="005248EB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5248EB">
        <w:rPr>
          <w:rFonts w:asciiTheme="minorEastAsia" w:eastAsia="宋体" w:hAnsiTheme="minorEastAsia" w:hint="eastAsia"/>
          <w:szCs w:val="20"/>
          <w:lang w:eastAsia="zh-CN"/>
        </w:rPr>
        <w:t>审核人员：</w:t>
      </w:r>
      <w:r w:rsidR="009E18C5">
        <w:rPr>
          <w:rFonts w:asciiTheme="minorEastAsia" w:eastAsia="宋体" w:hAnsiTheme="minorEastAsia" w:hint="eastAsia"/>
          <w:szCs w:val="20"/>
          <w:lang w:eastAsia="zh-CN"/>
        </w:rPr>
        <w:t xml:space="preserve">                        </w:t>
      </w:r>
      <w:r w:rsidRPr="005248EB">
        <w:rPr>
          <w:rFonts w:asciiTheme="minorEastAsia" w:eastAsia="宋体" w:hAnsiTheme="minorEastAsia" w:hint="eastAsia"/>
          <w:szCs w:val="20"/>
          <w:lang w:eastAsia="zh-CN"/>
        </w:rPr>
        <w:t>审核日期：</w:t>
      </w:r>
    </w:p>
    <w:sectPr w:rsidR="00360001" w:rsidRPr="003F0E3C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C9B" w:rsidRDefault="005E1C9B">
      <w:r>
        <w:separator/>
      </w:r>
    </w:p>
  </w:endnote>
  <w:endnote w:type="continuationSeparator" w:id="1">
    <w:p w:rsidR="005E1C9B" w:rsidRDefault="005E1C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C9B" w:rsidRDefault="005E1C9B">
      <w:r>
        <w:separator/>
      </w:r>
    </w:p>
  </w:footnote>
  <w:footnote w:type="continuationSeparator" w:id="1">
    <w:p w:rsidR="005E1C9B" w:rsidRDefault="005E1C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F7096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19A6388A"/>
    <w:multiLevelType w:val="hybridMultilevel"/>
    <w:tmpl w:val="14EE5A16"/>
    <w:lvl w:ilvl="0" w:tplc="79A8A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01E3A52"/>
    <w:multiLevelType w:val="hybridMultilevel"/>
    <w:tmpl w:val="F5D6C2C4"/>
    <w:lvl w:ilvl="0" w:tplc="BDC27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3F09053E"/>
    <w:multiLevelType w:val="hybridMultilevel"/>
    <w:tmpl w:val="663C8BD6"/>
    <w:lvl w:ilvl="0" w:tplc="3CFE25FA">
      <w:start w:val="1"/>
      <w:numFmt w:val="decimal"/>
      <w:lvlText w:val="(%1)"/>
      <w:lvlJc w:val="left"/>
      <w:pPr>
        <w:ind w:left="405" w:hanging="2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55" w:hanging="480"/>
      </w:pPr>
    </w:lvl>
    <w:lvl w:ilvl="2" w:tplc="0409001B" w:tentative="1">
      <w:start w:val="1"/>
      <w:numFmt w:val="lowerRoman"/>
      <w:lvlText w:val="%3."/>
      <w:lvlJc w:val="right"/>
      <w:pPr>
        <w:ind w:left="1635" w:hanging="480"/>
      </w:pPr>
    </w:lvl>
    <w:lvl w:ilvl="3" w:tplc="0409000F" w:tentative="1">
      <w:start w:val="1"/>
      <w:numFmt w:val="decimal"/>
      <w:lvlText w:val="%4."/>
      <w:lvlJc w:val="left"/>
      <w:pPr>
        <w:ind w:left="21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5" w:hanging="480"/>
      </w:pPr>
    </w:lvl>
    <w:lvl w:ilvl="5" w:tplc="0409001B" w:tentative="1">
      <w:start w:val="1"/>
      <w:numFmt w:val="lowerRoman"/>
      <w:lvlText w:val="%6."/>
      <w:lvlJc w:val="right"/>
      <w:pPr>
        <w:ind w:left="3075" w:hanging="480"/>
      </w:pPr>
    </w:lvl>
    <w:lvl w:ilvl="6" w:tplc="0409000F" w:tentative="1">
      <w:start w:val="1"/>
      <w:numFmt w:val="decimal"/>
      <w:lvlText w:val="%7."/>
      <w:lvlJc w:val="left"/>
      <w:pPr>
        <w:ind w:left="35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5" w:hanging="480"/>
      </w:pPr>
    </w:lvl>
    <w:lvl w:ilvl="8" w:tplc="0409001B" w:tentative="1">
      <w:start w:val="1"/>
      <w:numFmt w:val="lowerRoman"/>
      <w:lvlText w:val="%9."/>
      <w:lvlJc w:val="right"/>
      <w:pPr>
        <w:ind w:left="4515" w:hanging="480"/>
      </w:pPr>
    </w:lvl>
  </w:abstractNum>
  <w:abstractNum w:abstractNumId="6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7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1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37D"/>
    <w:rsid w:val="000244FB"/>
    <w:rsid w:val="00030B3B"/>
    <w:rsid w:val="00033E42"/>
    <w:rsid w:val="00044164"/>
    <w:rsid w:val="00050940"/>
    <w:rsid w:val="000513A4"/>
    <w:rsid w:val="00060FCB"/>
    <w:rsid w:val="00080694"/>
    <w:rsid w:val="00091610"/>
    <w:rsid w:val="00091FC9"/>
    <w:rsid w:val="000C608D"/>
    <w:rsid w:val="000E1AA1"/>
    <w:rsid w:val="000F19A8"/>
    <w:rsid w:val="000F1B59"/>
    <w:rsid w:val="00107A13"/>
    <w:rsid w:val="00116301"/>
    <w:rsid w:val="00124CE1"/>
    <w:rsid w:val="001325AE"/>
    <w:rsid w:val="00141FDA"/>
    <w:rsid w:val="0016382C"/>
    <w:rsid w:val="0016419F"/>
    <w:rsid w:val="001753A1"/>
    <w:rsid w:val="00194EF3"/>
    <w:rsid w:val="001A0E0A"/>
    <w:rsid w:val="001A5AF1"/>
    <w:rsid w:val="001C3AC3"/>
    <w:rsid w:val="001C4158"/>
    <w:rsid w:val="001C4DC1"/>
    <w:rsid w:val="001E5309"/>
    <w:rsid w:val="001F6B62"/>
    <w:rsid w:val="00231E44"/>
    <w:rsid w:val="00244540"/>
    <w:rsid w:val="00244A55"/>
    <w:rsid w:val="00257DBD"/>
    <w:rsid w:val="00265233"/>
    <w:rsid w:val="002745DF"/>
    <w:rsid w:val="00284CA6"/>
    <w:rsid w:val="00295D46"/>
    <w:rsid w:val="002A6F8D"/>
    <w:rsid w:val="002B6F5F"/>
    <w:rsid w:val="002C4A5C"/>
    <w:rsid w:val="002E3C5E"/>
    <w:rsid w:val="002E5F5D"/>
    <w:rsid w:val="002F6000"/>
    <w:rsid w:val="00304F8E"/>
    <w:rsid w:val="00306288"/>
    <w:rsid w:val="00307D18"/>
    <w:rsid w:val="00315E11"/>
    <w:rsid w:val="00322CCD"/>
    <w:rsid w:val="003251FA"/>
    <w:rsid w:val="003320AF"/>
    <w:rsid w:val="003519A9"/>
    <w:rsid w:val="0035361A"/>
    <w:rsid w:val="00353E0B"/>
    <w:rsid w:val="0035486A"/>
    <w:rsid w:val="00356BB0"/>
    <w:rsid w:val="00360001"/>
    <w:rsid w:val="00385C2B"/>
    <w:rsid w:val="003B21BD"/>
    <w:rsid w:val="003C1637"/>
    <w:rsid w:val="003C2AAB"/>
    <w:rsid w:val="003E5655"/>
    <w:rsid w:val="003F0E3C"/>
    <w:rsid w:val="0041466E"/>
    <w:rsid w:val="0042441F"/>
    <w:rsid w:val="00461305"/>
    <w:rsid w:val="00464412"/>
    <w:rsid w:val="004A4EE2"/>
    <w:rsid w:val="004C77F6"/>
    <w:rsid w:val="004F33D0"/>
    <w:rsid w:val="004F60D5"/>
    <w:rsid w:val="00521DDB"/>
    <w:rsid w:val="00522D43"/>
    <w:rsid w:val="005248EB"/>
    <w:rsid w:val="005315CF"/>
    <w:rsid w:val="0054705F"/>
    <w:rsid w:val="00566C3B"/>
    <w:rsid w:val="00572F6E"/>
    <w:rsid w:val="005801CE"/>
    <w:rsid w:val="005E1C9B"/>
    <w:rsid w:val="005E227B"/>
    <w:rsid w:val="005F10B3"/>
    <w:rsid w:val="005F3DED"/>
    <w:rsid w:val="006056F3"/>
    <w:rsid w:val="00615654"/>
    <w:rsid w:val="00620A17"/>
    <w:rsid w:val="0062729C"/>
    <w:rsid w:val="006400E0"/>
    <w:rsid w:val="00641286"/>
    <w:rsid w:val="006564FF"/>
    <w:rsid w:val="00657798"/>
    <w:rsid w:val="00661E08"/>
    <w:rsid w:val="00671136"/>
    <w:rsid w:val="00677793"/>
    <w:rsid w:val="00685607"/>
    <w:rsid w:val="0068790C"/>
    <w:rsid w:val="006B507C"/>
    <w:rsid w:val="006B73FB"/>
    <w:rsid w:val="006C6E53"/>
    <w:rsid w:val="006D7F5F"/>
    <w:rsid w:val="006E4A39"/>
    <w:rsid w:val="006E6FA5"/>
    <w:rsid w:val="007067B1"/>
    <w:rsid w:val="00725FA4"/>
    <w:rsid w:val="00731B07"/>
    <w:rsid w:val="00731C76"/>
    <w:rsid w:val="0073787F"/>
    <w:rsid w:val="00750514"/>
    <w:rsid w:val="007572F9"/>
    <w:rsid w:val="007618DB"/>
    <w:rsid w:val="007744D2"/>
    <w:rsid w:val="00786FAF"/>
    <w:rsid w:val="00790C07"/>
    <w:rsid w:val="007972D7"/>
    <w:rsid w:val="007E3AA5"/>
    <w:rsid w:val="007F270D"/>
    <w:rsid w:val="00844690"/>
    <w:rsid w:val="00853DA0"/>
    <w:rsid w:val="008557EA"/>
    <w:rsid w:val="00863866"/>
    <w:rsid w:val="008668FE"/>
    <w:rsid w:val="008A0EAE"/>
    <w:rsid w:val="008D5B11"/>
    <w:rsid w:val="008E2205"/>
    <w:rsid w:val="008F2247"/>
    <w:rsid w:val="008F3550"/>
    <w:rsid w:val="008F495C"/>
    <w:rsid w:val="00910EB9"/>
    <w:rsid w:val="00936A9A"/>
    <w:rsid w:val="0094146F"/>
    <w:rsid w:val="00941E3F"/>
    <w:rsid w:val="00984E01"/>
    <w:rsid w:val="00997567"/>
    <w:rsid w:val="009B2EFF"/>
    <w:rsid w:val="009B6FCE"/>
    <w:rsid w:val="009D1DEC"/>
    <w:rsid w:val="009D452C"/>
    <w:rsid w:val="009E18C5"/>
    <w:rsid w:val="009E5E6B"/>
    <w:rsid w:val="009F45CC"/>
    <w:rsid w:val="00A14B82"/>
    <w:rsid w:val="00A35A71"/>
    <w:rsid w:val="00A3737D"/>
    <w:rsid w:val="00A4050E"/>
    <w:rsid w:val="00A447C8"/>
    <w:rsid w:val="00A629B9"/>
    <w:rsid w:val="00A66304"/>
    <w:rsid w:val="00A66366"/>
    <w:rsid w:val="00A6648E"/>
    <w:rsid w:val="00A72A89"/>
    <w:rsid w:val="00A77813"/>
    <w:rsid w:val="00A85576"/>
    <w:rsid w:val="00AB75D4"/>
    <w:rsid w:val="00AD02D7"/>
    <w:rsid w:val="00B00A5E"/>
    <w:rsid w:val="00B05BC6"/>
    <w:rsid w:val="00B2278B"/>
    <w:rsid w:val="00B3280D"/>
    <w:rsid w:val="00B80CB2"/>
    <w:rsid w:val="00B93A4E"/>
    <w:rsid w:val="00B9425E"/>
    <w:rsid w:val="00BA7180"/>
    <w:rsid w:val="00BA7D77"/>
    <w:rsid w:val="00BD436D"/>
    <w:rsid w:val="00BF0D08"/>
    <w:rsid w:val="00BF22C7"/>
    <w:rsid w:val="00C1409E"/>
    <w:rsid w:val="00C51F17"/>
    <w:rsid w:val="00C63C3C"/>
    <w:rsid w:val="00CA15CB"/>
    <w:rsid w:val="00CA3EFC"/>
    <w:rsid w:val="00CC376E"/>
    <w:rsid w:val="00CC61F2"/>
    <w:rsid w:val="00CD24DC"/>
    <w:rsid w:val="00CF3FB6"/>
    <w:rsid w:val="00D020E3"/>
    <w:rsid w:val="00D0233B"/>
    <w:rsid w:val="00D15634"/>
    <w:rsid w:val="00D30388"/>
    <w:rsid w:val="00D324BF"/>
    <w:rsid w:val="00D35778"/>
    <w:rsid w:val="00D46916"/>
    <w:rsid w:val="00D46972"/>
    <w:rsid w:val="00D56EDC"/>
    <w:rsid w:val="00D57F60"/>
    <w:rsid w:val="00D6304F"/>
    <w:rsid w:val="00D75B54"/>
    <w:rsid w:val="00D832AF"/>
    <w:rsid w:val="00DA3A08"/>
    <w:rsid w:val="00DB0F97"/>
    <w:rsid w:val="00DC5F80"/>
    <w:rsid w:val="00DD0FB3"/>
    <w:rsid w:val="00DE1839"/>
    <w:rsid w:val="00DE6197"/>
    <w:rsid w:val="00DE7110"/>
    <w:rsid w:val="00DE76F5"/>
    <w:rsid w:val="00E07965"/>
    <w:rsid w:val="00E226CD"/>
    <w:rsid w:val="00E35809"/>
    <w:rsid w:val="00E37A08"/>
    <w:rsid w:val="00E5299B"/>
    <w:rsid w:val="00E57601"/>
    <w:rsid w:val="00E84A7C"/>
    <w:rsid w:val="00E930CF"/>
    <w:rsid w:val="00EA4C28"/>
    <w:rsid w:val="00EB117C"/>
    <w:rsid w:val="00ED3B9D"/>
    <w:rsid w:val="00EF0A8B"/>
    <w:rsid w:val="00F26E81"/>
    <w:rsid w:val="00F30764"/>
    <w:rsid w:val="00F349A1"/>
    <w:rsid w:val="00F673F3"/>
    <w:rsid w:val="00F70965"/>
    <w:rsid w:val="00F7235B"/>
    <w:rsid w:val="00F7351C"/>
    <w:rsid w:val="00FA717D"/>
    <w:rsid w:val="00FB54EB"/>
    <w:rsid w:val="00FB5E6B"/>
    <w:rsid w:val="00FD2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</o:shapedefaults>
    <o:shapelayout v:ext="edit">
      <o:idmap v:ext="edit" data="1"/>
      <o:rules v:ext="edit">
        <o:r id="V:Rule2" type="connector" idref="#AutoShape 92"/>
        <o:r id="V:Rule3" type="connector" idref="#AutoShape 92"/>
        <o:r id="V:Rule4" type="connector" idref="#AutoShape 92"/>
        <o:r id="V:Rule5" type="connector" idref="#AutoShape 92"/>
        <o:r id="V:Rule6" type="connector" idref="#AutoShape 92"/>
        <o:r id="V:Rule7" type="connector" idref="#AutoShape 92"/>
        <o:r id="V:Rule8" type="connector" idref="#AutoShape 92"/>
        <o:r id="V:Rule9" type="connector" idref="#AutoShape 92"/>
        <o:r id="V:Rule10" type="connector" idref="#AutoShape 92"/>
        <o:r id="V:Rule11" type="connector" idref="#AutoShape 92"/>
        <o:r id="V:Rule12" type="connector" idref="#AutoShape 92"/>
        <o:r id="V:Rule13" type="connector" idref="#AutoShape 92"/>
        <o:r id="V:Rule26" type="connector" idref="#AutoShape 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41466E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1466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41466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41466E"/>
    <w:rPr>
      <w:szCs w:val="20"/>
    </w:rPr>
  </w:style>
  <w:style w:type="paragraph" w:styleId="a6">
    <w:name w:val="Body Text Indent"/>
    <w:basedOn w:val="a"/>
    <w:link w:val="Char"/>
    <w:rsid w:val="0041466E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A3737D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Pr>
      <w:szCs w:val="20"/>
    </w:rPr>
  </w:style>
  <w:style w:type="paragraph" w:styleId="a6">
    <w:name w:val="Body Text Indent"/>
    <w:basedOn w:val="a"/>
    <w:link w:val="Char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A3737D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ABM\ABM001_BOM&#20316;&#26989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  <a:lnDef>
      <a:spPr bwMode="auto">
        <a:noFill/>
        <a:ln w="6350">
          <a:solidFill>
            <a:srgbClr val="000000"/>
          </a:solidFill>
          <a:round/>
          <a:headEnd/>
          <a:tailEnd type="triangle" w="med" len="med"/>
        </a:ln>
        <a:extLst>
          <a:ext uri="{909E8E84-426E-40DD-AFC4-6F175D3DCCD1}">
            <a14:hiddenFill xmlns:a14="http://schemas.microsoft.com/office/drawing/2010/main" xmlns="">
              <a:noFill/>
            </a14:hiddenFill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F384F-DDCD-49DE-80E3-69F2A358C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ABM001_BOM作業流程.dotx</Template>
  <TotalTime>24</TotalTime>
  <Pages>1</Pages>
  <Words>288</Words>
  <Characters>159</Characters>
  <Application>Microsoft Office Word</Application>
  <DocSecurity>0</DocSecurity>
  <Lines>1</Lines>
  <Paragraphs>1</Paragraphs>
  <ScaleCrop>false</ScaleCrop>
  <Company>dsc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李香娟</cp:lastModifiedBy>
  <cp:revision>10</cp:revision>
  <cp:lastPrinted>2017-03-20T06:53:00Z</cp:lastPrinted>
  <dcterms:created xsi:type="dcterms:W3CDTF">2017-02-20T08:21:00Z</dcterms:created>
  <dcterms:modified xsi:type="dcterms:W3CDTF">2017-03-20T06:53:00Z</dcterms:modified>
</cp:coreProperties>
</file>