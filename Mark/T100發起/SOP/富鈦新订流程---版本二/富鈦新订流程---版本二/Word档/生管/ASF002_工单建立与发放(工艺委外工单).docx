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0AA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233453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0AA9">
              <w:rPr>
                <w:rFonts w:asciiTheme="minorHAnsi" w:eastAsia="宋体" w:hAnsiTheme="minorHAnsi"/>
                <w:szCs w:val="18"/>
                <w:lang w:eastAsia="zh-CN"/>
              </w:rPr>
              <w:t>ASF002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Default="00710AA9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710AA9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工单建立与发放作业流程</w:t>
            </w:r>
          </w:p>
          <w:p w:rsidR="00786FAF" w:rsidRPr="00786FAF" w:rsidRDefault="00710AA9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710AA9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r w:rsidR="00ED5C28" w:rsidRPr="00332343">
              <w:rPr>
                <w:rFonts w:asciiTheme="minorEastAsia" w:eastAsia="宋体" w:hAnsiTheme="minorEastAsia" w:hint="eastAsia"/>
                <w:b/>
                <w:color w:val="FF0000"/>
                <w:sz w:val="32"/>
                <w:lang w:eastAsia="zh-CN"/>
              </w:rPr>
              <w:t>工艺</w:t>
            </w:r>
            <w:r w:rsidR="00ED5C2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委外</w:t>
            </w:r>
            <w:r w:rsidRPr="00710AA9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</w:t>
            </w:r>
            <w:r w:rsidRPr="00710AA9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0AA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10AA9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  <w:r w:rsidRPr="00710AA9">
              <w:rPr>
                <w:rFonts w:asciiTheme="minorEastAsia" w:eastAsia="宋体" w:hAnsiTheme="minorEastAsia"/>
                <w:szCs w:val="18"/>
                <w:lang w:eastAsia="zh-CN"/>
              </w:rPr>
              <w:t>/</w:t>
            </w:r>
            <w:r w:rsidR="002C093D">
              <w:rPr>
                <w:rFonts w:asciiTheme="minorEastAsia" w:eastAsia="宋体" w:hAnsiTheme="minorEastAsia" w:hint="eastAsia"/>
                <w:szCs w:val="18"/>
                <w:lang w:eastAsia="zh-CN"/>
              </w:rPr>
              <w:t>采购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0AA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710AA9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0AA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C093D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Theme="minorEastAsia" w:hAnsiTheme="minorHAnsi" w:hint="eastAsia"/>
                <w:szCs w:val="18"/>
                <w:lang w:eastAsia="zh-CN"/>
              </w:rPr>
              <w:t>李香娟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0AA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ED5C28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710AA9" w:rsidRPr="00710AA9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710AA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2F28A2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1A644C" w:rsidRPr="001A644C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710AA9" w:rsidRPr="00710AA9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1A644C" w:rsidRPr="001A644C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710AA9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710AA9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773838" w:rsidRDefault="00710AA9" w:rsidP="00E930CF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710AA9">
              <w:rPr>
                <w:rFonts w:eastAsia="宋体" w:hint="eastAsia"/>
                <w:szCs w:val="18"/>
                <w:lang w:eastAsia="zh-CN"/>
              </w:rPr>
              <w:t>委外工单开立流程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535"/>
        <w:gridCol w:w="2994"/>
        <w:gridCol w:w="1701"/>
        <w:gridCol w:w="2401"/>
      </w:tblGrid>
      <w:tr w:rsidR="002100B9" w:rsidRPr="003F0E3C" w:rsidTr="002100B9">
        <w:trPr>
          <w:trHeight w:val="340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00B9" w:rsidRPr="003F0E3C" w:rsidRDefault="00710AA9" w:rsidP="002100B9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10AA9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00B9" w:rsidRPr="00E662FB" w:rsidRDefault="00E662FB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  <w:color w:val="FF0000"/>
              </w:rPr>
            </w:pPr>
            <w:r w:rsidRPr="00E662FB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生管</w:t>
            </w:r>
            <w:r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/采购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00B9" w:rsidRPr="00997567" w:rsidRDefault="00E662FB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E662FB">
              <w:rPr>
                <w:rFonts w:asciiTheme="minorEastAsia" w:eastAsia="宋体" w:hAnsiTheme="minorEastAsia" w:hint="eastAsia"/>
                <w:b/>
                <w:bCs/>
                <w:color w:val="FF0000"/>
                <w:lang w:eastAsia="zh-CN"/>
              </w:rPr>
              <w:t>采购</w:t>
            </w:r>
            <w:r w:rsidR="00710AA9" w:rsidRPr="00710AA9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="00710AA9" w:rsidRPr="00710AA9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100B9" w:rsidRPr="003F0E3C" w:rsidRDefault="00710AA9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710AA9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2100B9" w:rsidRPr="003F0E3C" w:rsidTr="002100B9">
        <w:trPr>
          <w:trHeight w:val="12326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B9" w:rsidRPr="003F0E3C" w:rsidRDefault="002F28A2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bookmarkStart w:id="0" w:name="_GoBack"/>
            <w:r w:rsidRPr="002F28A2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80256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rect id="Rectangle 67" o:spid="_x0000_s1028" style="position:absolute;left:2021;top:3777;width:10472;height:5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2100B9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工单维护作业</w:t>
                          </w:r>
                        </w:p>
                        <w:p w:rsidR="002100B9" w:rsidRPr="00773838" w:rsidRDefault="002100B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Theme="minorEastAsia" w:hAnsi="Calibri" w:cs="Calibri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73838"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(asft300)</w:t>
                          </w:r>
                        </w:p>
                      </w:txbxContent>
                    </v:textbox>
                  </v:rect>
                  <v:rect id="Rectangle 67" o:spid="_x0000_s1029" style="position:absolute;left:2021;top:23135;width:10471;height:693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100B9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工单维护作业</w:t>
                          </w:r>
                        </w:p>
                        <w:p w:rsidR="002100B9" w:rsidRPr="00773838" w:rsidRDefault="002100B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73838"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(asft300)</w:t>
                          </w:r>
                        </w:p>
                        <w:p w:rsidR="002100B9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委外采购</w:t>
                          </w:r>
                          <w:r w:rsidRPr="00710AA9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30" type="#_x0000_t32" style="position:absolute;left:7201;top:9530;width:56;height:389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6W7b4AAADbAAAADwAAAGRycy9kb3ducmV2LnhtbERPS2rDMBDdF3oHMYXuGvkTQnCthFIw&#10;hO7q9ACDNbFcWyNjKbZ6+2pR6PLx/vU52kmstPjBsYJ8l4Eg7pweuFfwdW1ejiB8QNY4OSYFP+Th&#10;fHp8qLHSbuNPWtvQixTCvkIFJoS5ktJ3hiz6nZuJE3dzi8WQ4NJLveCWwu0kiyw7SIsDpwaDM70b&#10;6sb2bhUUJo/75hvn8qONY3Fr+4PrNqWen+LbK4hAMfyL/9wXraBMY9OX9APk6R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XpbtvgAAANsAAAAPAAAAAAAAAAAAAAAAAKEC&#10;AABkcnMvZG93bnJldi54bWxQSwUGAAAAAAQABAD5AAAAjAMAAAAA&#10;" strokeweight=".5pt">
                    <v:stroke endarrow="block"/>
                  </v:shape>
                  <v:oval id="橢圓 53" o:spid="_x0000_s1033" style="position:absolute;left:9859;top:22899;width:1531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2100B9" w:rsidRDefault="001F4178" w:rsidP="00A23F2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54" o:spid="_x0000_s1034" style="position:absolute;left:9635;top:3279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2100B9" w:rsidRDefault="001F4178" w:rsidP="00A23F2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56" o:spid="_x0000_s1035" style="position:absolute;left:43128;top:48237;width:1518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J8cYA&#10;AADbAAAADwAAAGRycy9kb3ducmV2LnhtbESPQWvCQBSE70L/w/IKvYjZWFB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UJ8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2100B9" w:rsidRDefault="00233453" w:rsidP="00A23F2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  <v:shape id="AutoShape 90" o:spid="_x0000_s1039" type="#_x0000_t32" style="position:absolute;left:12492;top:26576;width:7418;height:2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Q/cMAAAADbAAAADwAAAGRycy9kb3ducmV2LnhtbESP0YrCMBRE3xf8h3CFfVvT1kWkGkUE&#10;QXzb6gdcmmtTbW5KE238e7OwsI/DzJxh1ttoO/GkwbeOFeSzDARx7XTLjYLL+fC1BOEDssbOMSl4&#10;kYftZvKxxlK7kX/oWYVGJAj7EhWYEPpSSl8bsuhnridO3tUNFkOSQyP1gGOC204WWbaQFltOCwZ7&#10;2huq79XDKihMHr8PN+znpyrei2vVLFw9KvU5jbsViEAx/If/2ketYJ7D75f0A+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kP3DAAAAA2wAAAA8AAAAAAAAAAAAAAAAA&#10;oQIAAGRycy9kb3ducmV2LnhtbFBLBQYAAAAABAAEAPkAAACOAwAAAAA=&#10;" strokeweight=".5pt">
                    <v:stroke endarrow="block"/>
                  </v:shape>
                  <v:rect id="Rectangle 67" o:spid="_x0000_s1041" style="position:absolute;left:19980;top:50037;width:9125;height:67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qu/MUA&#10;AADbAAAADwAAAGRycy9kb3ducmV2LnhtbESPQWvCQBSE74X+h+UJvdWNEdISXUVEoR5q0Yri7Zl9&#10;ZkOzb0N21fTfu4WCx2FmvmHG087W4kqtrxwrGPQTEMSF0xWXCnbfy9d3ED4ga6wdk4Jf8jCdPD+N&#10;Mdfuxhu6bkMpIoR9jgpMCE0upS8MWfR91xBH7+xaiyHKtpS6xVuE21qmSZJJixXHBYMNzQ0VP9uL&#10;VfCZHrJTyvtqYWbrwerN8HH+NVTqpdfNRiACdeER/m9/aAXDDP6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q78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50C6F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委外采购作业</w:t>
                          </w:r>
                        </w:p>
                        <w:p w:rsidR="00F50C6F" w:rsidRPr="00773838" w:rsidRDefault="00F50C6F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73838"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(apmt501)</w:t>
                          </w:r>
                        </w:p>
                        <w:p w:rsidR="001F4178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710AA9">
                            <w:rPr>
                              <w:rFonts w:asciiTheme="minorEastAsia" w:eastAsia="宋体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42" style="position:absolute;left:19949;top:59922;width:9119;height:57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LZ8QA&#10;AADbAAAADwAAAGRycy9kb3ducmV2LnhtbESPQWsCMRSE70L/Q3gFb5p1BS2rUUQU9GCLtijeXjev&#10;m8XNy7KJuv33Rij0OMzMN8x03tpK3KjxpWMFg34Cgjh3uuRCwdfnuvcGwgdkjZVjUvBLHuazl84U&#10;M+3uvKfbIRQiQthnqMCEUGdS+tyQRd93NXH0flxjMUTZFFI3eI9wW8k0SUbSYslxwWBNS0P55XC1&#10;CnbpafSd8rFcmcX7YDs2fF5+DJXqvraLCYhAbfgP/7U3WsFwD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C2f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1F4178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hint="eastAsia"/>
                              <w:sz w:val="18"/>
                              <w:szCs w:val="18"/>
                              <w:lang w:eastAsia="zh-CN"/>
                            </w:rPr>
                            <w:t>采购跟催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40" o:spid="_x0000_s1043" type="#_x0000_t4" style="position:absolute;left:280;top:13423;width:13843;height:570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9kWsEA&#10;AADbAAAADwAAAGRycy9kb3ducmV2LnhtbERPz2vCMBS+C/sfwhvspqljyOxMiyiCx7WTwm6P5i0t&#10;a15KktW6v94cBjt+fL935WwHMZEPvWMF61UGgrh1umej4PJxWr6CCBFZ4+CYFNwoQFk8LHaYa3fl&#10;iqY6GpFCOOSooItxzKUMbUcWw8qNxIn7ct5iTNAbqT1eU7gd5HOWbaTFnlNDhyMdOmq/6x+roK+2&#10;x8/fpnr39a02U9NkWzNdlHp6nPdvICLN8V/85z5rBS9pffqSfoA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ZFr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1F4178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批次转委外</w:t>
                          </w:r>
                        </w:p>
                      </w:txbxContent>
                    </v:textbox>
                  </v:shape>
                  <v:shape id="AutoShape 90" o:spid="_x0000_s1044" type="#_x0000_t32" style="position:absolute;left:14123;top:16213;width:5787;height:6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SesAAAADbAAAADwAAAGRycy9kb3ducmV2LnhtbESP0YrCMBRE3wX/IVzBN5taRaQaRRYE&#10;2bft7gdcmmtTbW5Kk7Xx7zcLgo/DzJxh9sdoO/GgwbeOFSyzHARx7XTLjYKf7/NiC8IHZI2dY1Lw&#10;JA/Hw3Syx1K7kb/oUYVGJAj7EhWYEPpSSl8bsugz1xMn7+oGiyHJoZF6wDHBbSeLPN9Iiy2nBYM9&#10;fRiq79WvVVCYZVyfb9ivPqt4L65Vs3H1qNR8Fk87EIFieIdf7YtWsC7g/0v6AfLw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w0nrAAAAA2wAAAA8AAAAAAAAAAAAAAAAA&#10;oQIAAGRycy9kb3ducmV2LnhtbFBLBQYAAAAABAAEAPkAAACOAwAAAAA=&#10;" strokeweight=".5pt">
                    <v:stroke endarrow="block"/>
                  </v:shape>
                  <v:rect id="Rectangle 67" o:spid="_x0000_s1045" style="position:absolute;left:19910;top:12807;width:9125;height:68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t+GcUA&#10;AADbAAAADwAAAGRycy9kb3ducmV2LnhtbESPQWsCMRSE70L/Q3gFbzXrKlZWo4i0oAcrVVG8PTev&#10;m6Wbl2UTdfvvm0LB4zAz3zDTeWsrcaPGl44V9HsJCOLc6ZILBYf9+8sYhA/IGivHpOCHPMxnT50p&#10;Ztrd+ZNuu1CICGGfoQITQp1J6XNDFn3P1cTR+3KNxRBlU0jd4D3CbSXTJBlJiyXHBYM1LQ3l37ur&#10;VbBJT6NLysfyzSw++utXw+fldqBU97ldTEAEasMj/N9eaQXDA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q34Z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1F4178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工单转委外</w:t>
                          </w:r>
                        </w:p>
                        <w:p w:rsidR="001F4178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批次作业</w:t>
                          </w:r>
                        </w:p>
                        <w:p w:rsidR="001F4178" w:rsidRPr="00773838" w:rsidRDefault="001F4178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Theme="minorEastAsia" w:hAnsi="Calibri" w:cs="Calibri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73838"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(asfp400)</w:t>
                          </w:r>
                        </w:p>
                      </w:txbxContent>
                    </v:textbox>
                  </v:rect>
                  <v:shape id="AutoShape 90" o:spid="_x0000_s1046" type="#_x0000_t32" style="position:absolute;left:7201;top:19132;width:56;height:400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i7Q8QAAADbAAAADwAAAGRycy9kb3ducmV2LnhtbESPT2sCMRTE7wW/Q3iCt5pVpMhqFBWK&#10;tqUH1z/nx+a5u7h52Saprn76piB4HGbmN8x03ppaXMj5yrKCQT8BQZxbXXGhYL97fx2D8AFZY22Z&#10;FNzIw3zWeZliqu2Vt3TJQiEihH2KCsoQmlRKn5dk0PdtQxy9k3UGQ5SukNrhNcJNLYdJ8iYNVhwX&#10;SmxoVVJ+zn6Ngs+vphr+rL/dRx3omOn7YbkeHJTqddvFBESgNjzDj/ZGKxiN4P9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aLtDxAAAANsAAAAPAAAAAAAAAAAA&#10;AAAAAKECAABkcnMvZG93bnJldi54bWxQSwUGAAAAAAQABAD5AAAAkgMAAAAA&#10;" strokeweight=".5pt">
                    <v:stroke endarrow="block"/>
                  </v:shape>
                  <v:shape id="AutoShape 90" o:spid="_x0000_s1047" type="#_x0000_t32" style="position:absolute;left:24472;top:19619;width:3;height:40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olNMQAAADbAAAADwAAAGRycy9kb3ducmV2LnhtbESPQWsCMRSE74L/ITzBW80qxcpqFBWK&#10;rcWD2+r5sXndXbp5WZOoq7++KRQ8DjPzDTNbtKYWF3K+sqxgOEhAEOdWV1wo+Pp8fZqA8AFZY22Z&#10;FNzIw2Le7cww1fbKe7pkoRARwj5FBWUITSqlz0sy6Ae2IY7et3UGQ5SukNrhNcJNLUdJMpYGK44L&#10;JTa0Lin/yc5GwfajqUanzc6914GOmb4fVpvhQal+r11OQQRqwyP8337TCp5f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iU0xAAAANsAAAAPAAAAAAAAAAAA&#10;AAAAAKECAABkcnMvZG93bnJldi54bWxQSwUGAAAAAAQABAD5AAAAkgMAAAAA&#10;" strokeweight=".5pt">
                    <v:stroke endarrow="block"/>
                  </v:shape>
                  <v:oval id="橢圓 48" o:spid="_x0000_s1048" style="position:absolute;left:27847;top:12264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+uxcMA&#10;AADbAAAADwAAAGRycy9kb3ducmV2LnhtbERPy2rCQBTdC/7DcIVupE5apEjqJIha6EJKfdDq7pq5&#10;ZoKZOyEzjenfdxYFl4fznue9rUVHra8cK3iaJCCIC6crLhUc9m+PMxA+IGusHZOCX/KQZ8PBHFPt&#10;brylbhdKEUPYp6jAhNCkUvrCkEU/cQ1x5C6utRgibEupW7zFcFvL5yR5kRYrjg0GG1oaKq67H6tA&#10;f9TrbnM+fR6/OlyZ6nutx4urUg+jfvEKIlAf7uJ/97tWMI1j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+uxcMAAADbAAAADwAAAAAAAAAAAAAAAACYAgAAZHJzL2Rv&#10;d25yZXYueG1sUEsFBgAAAAAEAAQA9QAAAIgDAAAAAA==&#10;" fillcolor="#f2f2f2 [3052]" strokeweight=".5pt">
                    <v:stroke dashstyle="3 1" joinstyle="miter"/>
                    <v:textbox inset="0,0,0,0">
                      <w:txbxContent>
                        <w:p w:rsidR="001F4178" w:rsidRDefault="001F4178" w:rsidP="00A23F2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51" o:spid="_x0000_s1049" style="position:absolute;left:29838;top:22896;width:1518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RhcYA&#10;AADbAAAADwAAAGRycy9kb3ducmV2LnhtbESPT2sCMRTE7wW/Q3hCL0WzCpWyNYr4B3qQUm2xentu&#10;npvFzcuyiev67U1B6HGYmd8w42lrS9FQ7QvHCgb9BARx5nTBuYKf71XvDYQPyBpLx6TgRh6mk87T&#10;GFPtrryhZhtyESHsU1RgQqhSKX1myKLvu4o4eidXWwxR1rnUNV4j3JZymCQjabHguGCwormh7Ly9&#10;WAX6s1w26+Pha79rcGGK36V+mZ2Veu62s3cQgdrwH360P7SC1wH8fYk/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yR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1F4178" w:rsidRDefault="001F4178" w:rsidP="00A23F2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55" o:spid="_x0000_s1050" style="position:absolute;left:28311;top:59081;width:1524;height:14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XhsYA&#10;AADbAAAADwAAAGRycy9kb3ducmV2LnhtbESPQWvCQBSE7wX/w/KEXorZtGA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eXh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2100B9" w:rsidRDefault="00233453" w:rsidP="00A23F23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6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9" o:spid="_x0000_s1031" type="#_x0000_t112" style="position:absolute;left:35714;top:50643;width:9893;height:5702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m7sQA&#10;AADbAAAADwAAAGRycy9kb3ducmV2LnhtbESPQWvCQBSE74X+h+UVetONVYqNriJiQS8WYxGPj+wz&#10;G8y+TbOrif/eFYQeh5n5hpnOO1uJKzW+dKxg0E9AEOdOl1wo+N1/98YgfEDWWDkmBTfyMJ+9vkwx&#10;1a7lHV2zUIgIYZ+iAhNCnUrpc0MWfd/VxNE7ucZiiLIppG6wjXBbyY8k+ZQWS44LBmtaGsrP2cUq&#10;OPz8bQ77YUXtYrU6HYdL2pjbVqn3t24xARGoC//hZ3utFYy+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CJu7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2100B9" w:rsidRPr="00773838" w:rsidRDefault="00710AA9" w:rsidP="00A23F23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发料流程</w:t>
                          </w:r>
                        </w:p>
                      </w:txbxContent>
                    </v:textbox>
                  </v:shape>
                  <v:shape id="AutoShape 90" o:spid="_x0000_s1032" type="#_x0000_t32" style="position:absolute;left:29103;top:53399;width:6611;height:95;visibility:visibl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QQccUAAADbAAAADwAAAGRycy9kb3ducmV2LnhtbESPT2vCQBTE7wW/w/KE3pqNgZYSXcUK&#10;Ylvpwfjn/Mg+k9Ds23R3q9FP7xYKHoeZ+Q0zmfWmFSdyvrGsYJSkIIhLqxuuFOy2y6dXED4ga2wt&#10;k4ILeZhNBw8TzLU984ZORahEhLDPUUEdQpdL6cuaDPrEdsTRO1pnMETpKqkdniPctDJL0xdpsOG4&#10;UGNHi5rK7+LXKPhcd032s/pyH22gQ6Gv+7fVaK/U47Cfj0EE6sM9/N9+1wqeM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QQccUAAADbAAAADwAAAAAAAAAA&#10;AAAAAAChAgAAZHJzL2Rvd25yZXYueG1sUEsFBgAAAAAEAAQA+QAAAJMDAAAAAA==&#10;" strokeweight=".5pt">
                    <v:stroke endarrow="block"/>
                  </v:shape>
                  <v:rect id="Rectangle 67" o:spid="_x0000_s1036" style="position:absolute;left:19908;top:23703;width:9132;height:5746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+dusQA&#10;AADbAAAADwAAAGRycy9kb3ducmV2LnhtbESPQWsCMRSE70L/Q3iCN826BS2rUURaqActWlF6e908&#10;N0s3L8sm6vrvjVDwOMzMN8x03tpKXKjxpWMFw0ECgjh3uuRCwf77o/8GwgdkjZVjUnAjD/PZS2eK&#10;mXZX3tJlFwoRIewzVGBCqDMpfW7Ioh+4mjh6J9dYDFE2hdQNXiPcVjJNkpG0WHJcMFjT0lD+tztb&#10;Bev0OPpN+VC+m8VmuBob/ll+vSrV67aLCYhAbXiG/9ufWkE6hseX+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PnbrEAAAA2wAAAA8AAAAAAAAAAAAAAAAAmAIAAGRycy9k&#10;b3ducmV2LnhtbFBLBQYAAAAABAAEAPUAAACJAwAAAAA=&#10;" strokeweight=".5pt">
                    <v:shadow on="t" color="black" opacity="26214f" origin="-.5,-.5" offset=".74836mm,.74836mm"/>
                    <v:textbox inset="1mm,,1mm">
                      <w:txbxContent>
                        <w:p w:rsidR="002100B9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委外采购作业</w:t>
                          </w:r>
                        </w:p>
                        <w:p w:rsidR="002100B9" w:rsidRPr="00773838" w:rsidRDefault="002100B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Theme="minorEastAsia" w:hAnsi="Calibri" w:cs="Calibri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73838"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(apmt501)</w:t>
                          </w:r>
                        </w:p>
                      </w:txbxContent>
                    </v:textbox>
                  </v:rect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28" o:spid="_x0000_s1037" type="#_x0000_t114" style="position:absolute;left:19896;top:32217;width:9137;height:6851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yXZsAA&#10;AADbAAAADwAAAGRycy9kb3ducmV2LnhtbERPy4rCMBTdD/gP4QruxtQiotUoogwILhzf20tzbUub&#10;m9JkbP37yUJweTjvxaozlXhS4wrLCkbDCARxanXBmYLL+ed7CsJ5ZI2VZVLwIgerZe9rgYm2LR/p&#10;efKZCCHsElSQe18nUro0J4NuaGviwD1sY9AH2GRSN9iGcFPJOIom0mDBoSHHmjY5peXpzyjYt6PJ&#10;fbYp99vbeLo7llF2jQ+/Sg363XoOwlPnP+K3e6cVxGFs+BJ+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yXZsAAAADbAAAADwAAAAAAAAAAAAAAAACYAgAAZHJzL2Rvd25y&#10;ZXYueG1sUEsFBgAAAAAEAAQA9QAAAIU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2100B9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委外采购单打印</w:t>
                          </w:r>
                        </w:p>
                        <w:p w:rsidR="002100B9" w:rsidRPr="00773838" w:rsidRDefault="002100B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773838">
                            <w:rPr>
                              <w:rFonts w:ascii="Calibri" w:eastAsiaTheme="minorEastAsia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(apmt501)</w:t>
                          </w:r>
                        </w:p>
                      </w:txbxContent>
                    </v:textbox>
                  </v:shape>
                  <v:shape id="AutoShape 90" o:spid="_x0000_s1038" type="#_x0000_t32" style="position:absolute;left:24468;top:29449;width:6;height:2768;flip:x;visibility:visibl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lq8AAAADbAAAADwAAAGRycy9kb3ducmV2LnhtbESP0YrCMBRE3xf8h3AF39bUuohWo4gg&#10;LL5t1w+4NNem2tyUJtrs3xtB2Mdh5swwm120rXhQ7xvHCmbTDARx5XTDtYLz7/FzCcIHZI2tY1Lw&#10;Rx5229HHBgvtBv6hRxlqkUrYF6jAhNAVUvrKkEU/dR1x8i6utxiS7GupexxSuW1lnmULabHhtGCw&#10;o4Oh6lberYLczOLX8Yrd/FTGW34p64WrBqUm47hfgwgUw3/4TX/rxK3g9SX9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pavAAAAA2wAAAA8AAAAAAAAAAAAAAAAA&#10;oQIAAGRycy9kb3ducmV2LnhtbFBLBQYAAAAABAAEAPkAAACOAwAAAAA=&#10;" strokeweight=".5pt">
                    <v:stroke endarrow="block"/>
                  </v:shape>
                  <v:shape id="菱形 32" o:spid="_x0000_s1040" type="#_x0000_t4" style="position:absolute;left:18797;top:41856;width:11430;height:5714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csy8MA&#10;AADbAAAADwAAAGRycy9kb3ducmV2LnhtbESPQWvCQBSE7wX/w/KE3uqmCqVGVymK4LFJJeDtkX3d&#10;hGbfht01xv76bkHwOMzMN8x6O9pODORD61jB6ywDQVw73bJRcPo6vLyDCBFZY+eYFNwowHYzeVpj&#10;rt2VCxrKaESCcMhRQRNjn0sZ6oYshpnriZP37bzFmKQ3Unu8Jrjt5DzL3qTFltNCgz3tGqp/yotV&#10;0BbL/fm3Kj59eSvNUFXZ0gwnpZ6n48cKRKQxPsL39lErWMzh/0v6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csy8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F50C6F" w:rsidRPr="00773838" w:rsidRDefault="00710AA9" w:rsidP="00A23F2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Theme="minorEastAsia" w:eastAsiaTheme="minorEastAsia" w:hAnsiTheme="minorEastAsia"/>
                              <w:sz w:val="18"/>
                              <w:szCs w:val="18"/>
                            </w:rPr>
                          </w:pPr>
                          <w:r w:rsidRPr="00710AA9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主管审核</w:t>
                          </w:r>
                        </w:p>
                      </w:txbxContent>
                    </v:textbox>
                  </v:shape>
                  <v:shape id="AutoShape 90" o:spid="_x0000_s1051" type="#_x0000_t32" style="position:absolute;left:24468;top:38618;width:44;height:3238;visibility:visibl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Oz6cQAAADbAAAADwAAAGRycy9kb3ducmV2LnhtbESPQWsCMRSE74L/ITzBW80q1MpqFBWK&#10;rcWD2+r5sXndXbp5WZOoq7++KRQ8DjPzDTNbtKYWF3K+sqxgOEhAEOdWV1wo+Pp8fZqA8AFZY22Z&#10;FNzIw2Le7cww1fbKe7pkoRARwj5FBWUITSqlz0sy6Ae2IY7et3UGQ5SukNrhNcJNLUdJMpYGK44L&#10;JTa0Lin/yc5GwfajqUanzc6914GOmb4fVpvhQal+r11OQQRqwyP8337TCp5f4O9L/AFy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Y7PpxAAAANsAAAAPAAAAAAAAAAAA&#10;AAAAAKECAABkcnMvZG93bnJldi54bWxQSwUGAAAAAAQABAD5AAAAkgMAAAAA&#10;" strokeweight=".5pt">
                    <v:stroke endarrow="block"/>
                  </v:shape>
                  <v:shape id="AutoShape 90" o:spid="_x0000_s1052" type="#_x0000_t32" style="position:absolute;left:24512;top:47570;width:32;height:2470;visibility:visible" o:connectortype="straight" o:regroupid="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wnm8IAAADbAAAADwAAAGRycy9kb3ducmV2LnhtbERPz2vCMBS+C/4P4QnebKqw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wnm8IAAADbAAAADwAAAAAAAAAAAAAA&#10;AAChAgAAZHJzL2Rvd25yZXYueG1sUEsFBgAAAAAEAAQA+QAAAJADAAAAAA==&#10;" strokeweight=".5pt">
                    <v:stroke endarrow="block"/>
                  </v:shape>
                  <v:shape id="AutoShape 90" o:spid="_x0000_s1053" type="#_x0000_t32" style="position:absolute;left:24509;top:56766;width:34;height:315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3W1sEAAADbAAAADwAAAGRycy9kb3ducmV2LnhtbESP0YrCMBRE3xf8h3AF39bUuitajSKC&#10;sOzbVj/g0lybanNTmmjj35uFhX0cZuYMs9lF24oH9b5xrGA2zUAQV043XCs4n47vSxA+IGtsHZOC&#10;J3nYbUdvGyy0G/iHHmWoRYKwL1CBCaErpPSVIYt+6jri5F1cbzEk2ddS9zgkuG1lnmULabHhtGCw&#10;o4Oh6lberYLczOLH8Yrd/LuMt/xS1gtXDUpNxnG/BhEohv/wX/tLK/hcwe+X9APk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zdbWwQAAANsAAAAPAAAAAAAAAAAAAAAA&#10;AKECAABkcnMvZG93bnJldi54bWxQSwUGAAAAAAQABAD5AAAAjwMAAAAA&#10;" strokeweight=".5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5" type="#_x0000_t202" style="position:absolute;left:8661;top:20198;width:4140;height:2698" filled="f" stroked="f">
                    <v:textbox>
                      <w:txbxContent>
                        <w:p w:rsidR="00A23F23" w:rsidRPr="00A23F23" w:rsidRDefault="00A23F23" w:rsidP="00A23F23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056" type="#_x0000_t202" style="position:absolute;left:16180;top:13715;width:4140;height:2698" filled="f" stroked="f">
                    <v:textbox>
                      <w:txbxContent>
                        <w:p w:rsidR="00A23F23" w:rsidRPr="00A23F23" w:rsidRDefault="00A23F23" w:rsidP="00A23F23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</w:pict>
            </w:r>
            <w:bookmarkEnd w:id="0"/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B9" w:rsidRPr="003F0E3C" w:rsidRDefault="002100B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B9" w:rsidRPr="003F0E3C" w:rsidRDefault="002100B9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0B9" w:rsidRDefault="00710AA9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工单的厂内外性质选择</w:t>
            </w:r>
            <w:r w:rsidRPr="00710AA9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”2.</w:t>
            </w: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委外</w:t>
            </w:r>
            <w:r w:rsidRPr="00710AA9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”</w:t>
            </w: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，并在部门厂商字段指定供货商</w:t>
            </w:r>
          </w:p>
          <w:p w:rsidR="00CA1658" w:rsidRDefault="00CA1658" w:rsidP="00CA1658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A1658" w:rsidRDefault="00710AA9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如果不使用批次转委外，可直接在工单上按下委外采购，直接产生委外采购单</w:t>
            </w:r>
          </w:p>
          <w:p w:rsidR="00CA1658" w:rsidRPr="00CA1658" w:rsidRDefault="00CA1658" w:rsidP="00CA1658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A1658" w:rsidRDefault="00710AA9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如果使用批次转委外功能，</w:t>
            </w:r>
            <w:r w:rsidR="00103E36" w:rsidRPr="00933332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生管</w:t>
            </w: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可将多张工单一次转成</w:t>
            </w:r>
            <w:r w:rsidRPr="00710AA9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1</w:t>
            </w: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张或多张委外采购单</w:t>
            </w:r>
          </w:p>
          <w:p w:rsidR="00CA1658" w:rsidRPr="00CA1658" w:rsidRDefault="00CA1658" w:rsidP="00CA1658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A1658" w:rsidRDefault="00710AA9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生成的委外采购单确认厂商、交期、价格等条件是否正确，并打印出交由主管签核，签核过后执行委外采购单的确认，传送给厂商</w:t>
            </w:r>
          </w:p>
          <w:p w:rsidR="00CA1658" w:rsidRPr="00CA1658" w:rsidRDefault="00CA1658" w:rsidP="00CA1658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CA1658" w:rsidRDefault="00E662FB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eastAsia="zh-CN"/>
              </w:rPr>
              <w:t>采购</w:t>
            </w:r>
            <w:r w:rsidR="00710AA9"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与仓库依发料流程将材料发送给委外厂</w:t>
            </w:r>
          </w:p>
          <w:p w:rsidR="00CA1658" w:rsidRPr="00CA1658" w:rsidRDefault="00CA1658" w:rsidP="00CA1658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233453" w:rsidRDefault="00710AA9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采购发出后，定期确认厂商状况，可使用</w:t>
            </w:r>
          </w:p>
          <w:p w:rsidR="00233453" w:rsidRDefault="00710AA9" w:rsidP="00233453">
            <w:pPr>
              <w:spacing w:line="240" w:lineRule="exact"/>
              <w:ind w:firstLineChars="100" w:firstLine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采购收货状况表</w:t>
            </w:r>
            <w:r w:rsidRPr="00710AA9">
              <w:rPr>
                <w:rFonts w:eastAsia="宋体" w:cs="Calibri"/>
                <w:color w:val="000000"/>
                <w:kern w:val="0"/>
                <w:szCs w:val="16"/>
                <w:lang w:eastAsia="zh-CN"/>
              </w:rPr>
              <w:t>(apmr002)</w:t>
            </w:r>
          </w:p>
          <w:p w:rsidR="00233453" w:rsidRPr="00233453" w:rsidRDefault="00710AA9" w:rsidP="00233453">
            <w:pPr>
              <w:spacing w:line="240" w:lineRule="exact"/>
              <w:ind w:firstLineChars="100" w:firstLine="18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710AA9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采购状况查询</w:t>
            </w:r>
            <w:r w:rsidRPr="00710AA9">
              <w:rPr>
                <w:rFonts w:eastAsia="宋体" w:cs="Calibri"/>
                <w:color w:val="000000"/>
                <w:kern w:val="0"/>
                <w:szCs w:val="16"/>
                <w:lang w:eastAsia="zh-CN"/>
              </w:rPr>
              <w:t>(apmq500)</w:t>
            </w:r>
          </w:p>
          <w:p w:rsidR="002100B9" w:rsidRPr="00295D46" w:rsidRDefault="002100B9" w:rsidP="00295D46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2100B9" w:rsidRDefault="002100B9" w:rsidP="00E930CF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2100B9" w:rsidRPr="00CA7532" w:rsidRDefault="008E2C15" w:rsidP="00464412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 xml:space="preserve"> </w:t>
            </w:r>
          </w:p>
        </w:tc>
      </w:tr>
    </w:tbl>
    <w:p w:rsidR="00360001" w:rsidRPr="003F0E3C" w:rsidRDefault="00710AA9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710AA9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8E2C15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</w:t>
      </w:r>
      <w:r w:rsidRPr="00710AA9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FE1" w:rsidRDefault="00412FE1">
      <w:r>
        <w:separator/>
      </w:r>
    </w:p>
  </w:endnote>
  <w:endnote w:type="continuationSeparator" w:id="1">
    <w:p w:rsidR="00412FE1" w:rsidRDefault="00412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FE1" w:rsidRDefault="00412FE1">
      <w:r>
        <w:separator/>
      </w:r>
    </w:p>
  </w:footnote>
  <w:footnote w:type="continuationSeparator" w:id="1">
    <w:p w:rsidR="00412FE1" w:rsidRDefault="00412F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2F28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4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5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610"/>
    <w:rsid w:val="00091FC9"/>
    <w:rsid w:val="000C32E2"/>
    <w:rsid w:val="000D4B94"/>
    <w:rsid w:val="000E1AA1"/>
    <w:rsid w:val="00103E36"/>
    <w:rsid w:val="00107A13"/>
    <w:rsid w:val="00116301"/>
    <w:rsid w:val="00124CE1"/>
    <w:rsid w:val="00125253"/>
    <w:rsid w:val="00141FDA"/>
    <w:rsid w:val="00155C9F"/>
    <w:rsid w:val="0016382C"/>
    <w:rsid w:val="0016419F"/>
    <w:rsid w:val="001753A1"/>
    <w:rsid w:val="0018202B"/>
    <w:rsid w:val="00194EF3"/>
    <w:rsid w:val="001A0E0A"/>
    <w:rsid w:val="001A5AF1"/>
    <w:rsid w:val="001A644C"/>
    <w:rsid w:val="001C3AC3"/>
    <w:rsid w:val="001C4158"/>
    <w:rsid w:val="001C4DC1"/>
    <w:rsid w:val="001F4178"/>
    <w:rsid w:val="002100B9"/>
    <w:rsid w:val="00233453"/>
    <w:rsid w:val="00257DBD"/>
    <w:rsid w:val="002631A5"/>
    <w:rsid w:val="002745DF"/>
    <w:rsid w:val="00284CA6"/>
    <w:rsid w:val="00295D46"/>
    <w:rsid w:val="002A6F8D"/>
    <w:rsid w:val="002B6F5F"/>
    <w:rsid w:val="002C093D"/>
    <w:rsid w:val="002C4A5C"/>
    <w:rsid w:val="002E3C5E"/>
    <w:rsid w:val="002E5F5D"/>
    <w:rsid w:val="002F28A2"/>
    <w:rsid w:val="002F6000"/>
    <w:rsid w:val="00304F8E"/>
    <w:rsid w:val="00305CAD"/>
    <w:rsid w:val="00306288"/>
    <w:rsid w:val="00307D18"/>
    <w:rsid w:val="0031241A"/>
    <w:rsid w:val="00315E11"/>
    <w:rsid w:val="003251FA"/>
    <w:rsid w:val="003320AF"/>
    <w:rsid w:val="00332343"/>
    <w:rsid w:val="0035361A"/>
    <w:rsid w:val="00353E0B"/>
    <w:rsid w:val="00356BB0"/>
    <w:rsid w:val="00360001"/>
    <w:rsid w:val="00385C2B"/>
    <w:rsid w:val="00394E12"/>
    <w:rsid w:val="003B21BD"/>
    <w:rsid w:val="003C1637"/>
    <w:rsid w:val="003C2AAB"/>
    <w:rsid w:val="003E33C4"/>
    <w:rsid w:val="003E5655"/>
    <w:rsid w:val="003F0E3C"/>
    <w:rsid w:val="00412FE1"/>
    <w:rsid w:val="00417F90"/>
    <w:rsid w:val="0042441F"/>
    <w:rsid w:val="0044224F"/>
    <w:rsid w:val="00461305"/>
    <w:rsid w:val="00464412"/>
    <w:rsid w:val="004A4EE2"/>
    <w:rsid w:val="004C77F6"/>
    <w:rsid w:val="004D30E1"/>
    <w:rsid w:val="004F222F"/>
    <w:rsid w:val="004F33D0"/>
    <w:rsid w:val="004F60D5"/>
    <w:rsid w:val="00521DDB"/>
    <w:rsid w:val="00522D43"/>
    <w:rsid w:val="005315CF"/>
    <w:rsid w:val="0054705F"/>
    <w:rsid w:val="0056122F"/>
    <w:rsid w:val="00572F6E"/>
    <w:rsid w:val="005801CE"/>
    <w:rsid w:val="005E227B"/>
    <w:rsid w:val="005F10B3"/>
    <w:rsid w:val="005F1E80"/>
    <w:rsid w:val="005F3DED"/>
    <w:rsid w:val="00620A17"/>
    <w:rsid w:val="0062729C"/>
    <w:rsid w:val="006400E0"/>
    <w:rsid w:val="006409B3"/>
    <w:rsid w:val="00641286"/>
    <w:rsid w:val="00661E08"/>
    <w:rsid w:val="00671136"/>
    <w:rsid w:val="0068790C"/>
    <w:rsid w:val="006A40C9"/>
    <w:rsid w:val="006B507C"/>
    <w:rsid w:val="006B73FB"/>
    <w:rsid w:val="006C6E53"/>
    <w:rsid w:val="006E4A39"/>
    <w:rsid w:val="006E6FA5"/>
    <w:rsid w:val="006F34A5"/>
    <w:rsid w:val="007067B1"/>
    <w:rsid w:val="00710AA9"/>
    <w:rsid w:val="00725FA4"/>
    <w:rsid w:val="00731B07"/>
    <w:rsid w:val="00731C76"/>
    <w:rsid w:val="0073787F"/>
    <w:rsid w:val="00750514"/>
    <w:rsid w:val="007572F9"/>
    <w:rsid w:val="007618DB"/>
    <w:rsid w:val="00773838"/>
    <w:rsid w:val="007744D2"/>
    <w:rsid w:val="00786FAF"/>
    <w:rsid w:val="00790868"/>
    <w:rsid w:val="00790C07"/>
    <w:rsid w:val="00806F53"/>
    <w:rsid w:val="00844690"/>
    <w:rsid w:val="00853DA0"/>
    <w:rsid w:val="00863866"/>
    <w:rsid w:val="008E2C15"/>
    <w:rsid w:val="008F3550"/>
    <w:rsid w:val="008F495C"/>
    <w:rsid w:val="00910EB9"/>
    <w:rsid w:val="009244B6"/>
    <w:rsid w:val="00933332"/>
    <w:rsid w:val="00936A9A"/>
    <w:rsid w:val="0094146F"/>
    <w:rsid w:val="00955D90"/>
    <w:rsid w:val="00984E01"/>
    <w:rsid w:val="00997567"/>
    <w:rsid w:val="009A0E7D"/>
    <w:rsid w:val="009B2EFF"/>
    <w:rsid w:val="009B6FCE"/>
    <w:rsid w:val="009D452C"/>
    <w:rsid w:val="009F45CC"/>
    <w:rsid w:val="00A23F23"/>
    <w:rsid w:val="00A35A71"/>
    <w:rsid w:val="00A3700F"/>
    <w:rsid w:val="00A3737D"/>
    <w:rsid w:val="00A4050E"/>
    <w:rsid w:val="00A447C8"/>
    <w:rsid w:val="00A66366"/>
    <w:rsid w:val="00A6648E"/>
    <w:rsid w:val="00A72A89"/>
    <w:rsid w:val="00A77813"/>
    <w:rsid w:val="00A85576"/>
    <w:rsid w:val="00A92713"/>
    <w:rsid w:val="00AB75D4"/>
    <w:rsid w:val="00AD02D7"/>
    <w:rsid w:val="00AD66BF"/>
    <w:rsid w:val="00B00A5E"/>
    <w:rsid w:val="00B208F8"/>
    <w:rsid w:val="00B2278B"/>
    <w:rsid w:val="00B3280D"/>
    <w:rsid w:val="00B80CB2"/>
    <w:rsid w:val="00B91B20"/>
    <w:rsid w:val="00B93A4E"/>
    <w:rsid w:val="00B9425E"/>
    <w:rsid w:val="00B9763F"/>
    <w:rsid w:val="00BA7180"/>
    <w:rsid w:val="00BA7D77"/>
    <w:rsid w:val="00BD436D"/>
    <w:rsid w:val="00BF0D08"/>
    <w:rsid w:val="00BF22C7"/>
    <w:rsid w:val="00C51F17"/>
    <w:rsid w:val="00C557A1"/>
    <w:rsid w:val="00CA15CB"/>
    <w:rsid w:val="00CA1658"/>
    <w:rsid w:val="00CA3EFC"/>
    <w:rsid w:val="00CA7532"/>
    <w:rsid w:val="00CC376E"/>
    <w:rsid w:val="00CC61F2"/>
    <w:rsid w:val="00CC6D0A"/>
    <w:rsid w:val="00CD24DC"/>
    <w:rsid w:val="00D020E3"/>
    <w:rsid w:val="00D0233B"/>
    <w:rsid w:val="00D15634"/>
    <w:rsid w:val="00D324BF"/>
    <w:rsid w:val="00D35778"/>
    <w:rsid w:val="00D46916"/>
    <w:rsid w:val="00D46972"/>
    <w:rsid w:val="00D57F60"/>
    <w:rsid w:val="00D70272"/>
    <w:rsid w:val="00D75B54"/>
    <w:rsid w:val="00DA3A08"/>
    <w:rsid w:val="00DB0F97"/>
    <w:rsid w:val="00DC5F80"/>
    <w:rsid w:val="00DD0FB3"/>
    <w:rsid w:val="00DE1839"/>
    <w:rsid w:val="00DE6197"/>
    <w:rsid w:val="00E07965"/>
    <w:rsid w:val="00E35809"/>
    <w:rsid w:val="00E37A08"/>
    <w:rsid w:val="00E5299B"/>
    <w:rsid w:val="00E57601"/>
    <w:rsid w:val="00E662FB"/>
    <w:rsid w:val="00E84A7C"/>
    <w:rsid w:val="00E930CF"/>
    <w:rsid w:val="00EB117C"/>
    <w:rsid w:val="00EC5CAA"/>
    <w:rsid w:val="00ED214F"/>
    <w:rsid w:val="00ED5C28"/>
    <w:rsid w:val="00EF0A8B"/>
    <w:rsid w:val="00F26E81"/>
    <w:rsid w:val="00F349A1"/>
    <w:rsid w:val="00F50C6F"/>
    <w:rsid w:val="00F63D6D"/>
    <w:rsid w:val="00F64511"/>
    <w:rsid w:val="00F673F3"/>
    <w:rsid w:val="00F7235B"/>
    <w:rsid w:val="00F7351C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4" type="connector" idref="#AutoShape 90"/>
        <o:r id="V:Rule5" type="connector" idref="#AutoShape 90"/>
        <o:r id="V:Rule6" type="connector" idref="#AutoShape 90"/>
        <o:r id="V:Rule7" type="connector" idref="#AutoShape 90"/>
        <o:r id="V:Rule8" type="connector" idref="#AutoShape 90"/>
        <o:r id="V:Rule9" type="connector" idref="#AutoShape 90"/>
        <o:r id="V:Rule10" type="connector" idref="#AutoShape 90"/>
        <o:r id="V:Rule20" type="connector" idref="#AutoShape 9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17F90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17F9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17F90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17F90"/>
    <w:rPr>
      <w:szCs w:val="20"/>
    </w:rPr>
  </w:style>
  <w:style w:type="paragraph" w:styleId="a6">
    <w:name w:val="Body Text Indent"/>
    <w:basedOn w:val="a"/>
    <w:link w:val="Char"/>
    <w:rsid w:val="00417F90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89615-5F05-4534-8EAA-9CD4A571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70</TotalTime>
  <Pages>1</Pages>
  <Words>300</Words>
  <Characters>183</Characters>
  <Application>Microsoft Office Word</Application>
  <DocSecurity>0</DocSecurity>
  <Lines>1</Lines>
  <Paragraphs>1</Paragraphs>
  <ScaleCrop>false</ScaleCrop>
  <Company>dsc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16</cp:revision>
  <cp:lastPrinted>2017-03-20T06:49:00Z</cp:lastPrinted>
  <dcterms:created xsi:type="dcterms:W3CDTF">2017-02-23T11:50:00Z</dcterms:created>
  <dcterms:modified xsi:type="dcterms:W3CDTF">2017-03-20T06:49:00Z</dcterms:modified>
</cp:coreProperties>
</file>