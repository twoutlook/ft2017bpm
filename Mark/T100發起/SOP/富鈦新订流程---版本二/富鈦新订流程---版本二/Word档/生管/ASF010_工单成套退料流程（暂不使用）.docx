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72251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7225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03CB5" w:rsidP="0091552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ASF01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0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Pr="00786FAF" w:rsidRDefault="00172251" w:rsidP="00915529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172251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工单成套退料流程</w:t>
            </w:r>
            <w:r w:rsidR="00492643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（暂不使用）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72251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225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72251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172251"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72251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7225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72251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72251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72251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225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72251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72251">
              <w:rPr>
                <w:rFonts w:asciiTheme="minorHAnsi" w:eastAsia="宋体" w:hAnsiTheme="minorHAnsi"/>
                <w:szCs w:val="18"/>
                <w:lang w:eastAsia="zh-CN"/>
              </w:rPr>
              <w:t>T100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72251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7225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72251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72251">
              <w:rPr>
                <w:rFonts w:asciiTheme="minorHAnsi" w:eastAsia="宋体" w:hAnsiTheme="minorHAnsi"/>
                <w:szCs w:val="18"/>
                <w:lang w:eastAsia="zh-CN"/>
              </w:rPr>
              <w:t>2014/07/01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72251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7225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F370B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172251" w:rsidRPr="00172251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172251" w:rsidRPr="00172251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172251" w:rsidRPr="00172251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72251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225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172251" w:rsidP="002864E9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172251">
              <w:rPr>
                <w:rFonts w:asciiTheme="minorEastAsia" w:eastAsia="宋体" w:hAnsiTheme="minorEastAsia" w:hint="eastAsia"/>
                <w:szCs w:val="18"/>
                <w:lang w:eastAsia="zh-CN"/>
              </w:rPr>
              <w:t>当工单已发料但要取消生产，或生产数量要减少，使用成套退料流程。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402"/>
        <w:gridCol w:w="1701"/>
        <w:gridCol w:w="2127"/>
        <w:gridCol w:w="2401"/>
      </w:tblGrid>
      <w:tr w:rsidR="008668FE" w:rsidRPr="003F0E3C" w:rsidTr="00DC71EC">
        <w:trPr>
          <w:trHeight w:val="34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172251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7225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997567" w:rsidRDefault="00172251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17225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8557EA" w:rsidRDefault="00172251" w:rsidP="008668F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7225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172251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7225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8668FE" w:rsidRPr="003F0E3C" w:rsidTr="00DC71EC">
        <w:trPr>
          <w:trHeight w:val="1232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DF370B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DF370B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-.1pt;width:359.4pt;height:610pt;z-index:251680256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rect id="Rectangle 67" o:spid="_x0000_s1028" style="position:absolute;left:35601;top:52264;width:9144;height:68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Bm7sMA&#10;AADbAAAADwAAAGRycy9kb3ducmV2LnhtbERPTWvCQBC9C/0PyxR6qxtTsBpdRaSF9lDFKIq3MTtm&#10;Q7OzIbvV9N+7hYK3ebzPmc47W4sLtb5yrGDQT0AQF05XXCrYbd+fRyB8QNZYOyYFv+RhPnvoTTHT&#10;7sobuuShFDGEfYYKTAhNJqUvDFn0fdcQR+7sWoshwraUusVrDLe1TJNkKC1WHBsMNrQ0VHznP1bB&#10;V3oYnlLeV29msRp8vho+LtcvSj09dosJiEBduIv/3R86zh/D3y/x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Bm7s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8668FE" w:rsidRPr="001A232A" w:rsidRDefault="00172251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17225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工单成套退料</w:t>
                          </w:r>
                        </w:p>
                        <w:p w:rsidR="008668FE" w:rsidRPr="001A232A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1A232A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</w:t>
                          </w:r>
                          <w:r w:rsidR="00BA087F" w:rsidRPr="001A232A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 w:rsidRPr="001A232A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1)</w:t>
                          </w:r>
                        </w:p>
                        <w:p w:rsidR="00915529" w:rsidRPr="001A232A" w:rsidRDefault="00172251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17225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17225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修改退料明细</w:t>
                          </w:r>
                          <w:r w:rsidRPr="0017225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2" o:spid="_x0000_s1029" type="#_x0000_t119" style="position:absolute;left:22591;top:29743;width:8801;height:53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mfTsIA&#10;AADbAAAADwAAAGRycy9kb3ducmV2LnhtbESPT4vCMBTE78J+h/CEvRRNLehKNcoiuOvVP3vw9mie&#10;bTF5KU2s3W9vBMHjMDO/YZbr3hrRUetrxwom4xQEceF0zaWC03E7moPwAVmjcUwK/snDevUxWGKu&#10;3Z331B1CKSKEfY4KqhCaXEpfVGTRj11DHL2Lay2GKNtS6hbvEW6NzNJ0Ji3WHBcqbGhTUXE93KyC&#10;c2ZvRv9+NTKZJEk33Rlz/flT6nPYfy9ABOrDO/xq77SCLIP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+Z9OwgAAANsAAAAPAAAAAAAAAAAAAAAAAJgCAABkcnMvZG93&#10;bnJldi54bWxQSwUGAAAAAAQABAD1AAAAhwMAAAAA&#10;" strokeweight=".5pt">
                    <v:shadow on="t" color="black" opacity="26214f" origin="-.5,-.5" offset=".74836mm,.74836mm"/>
                    <v:textbox inset="0,0,0,0">
                      <w:txbxContent>
                        <w:p w:rsidR="008668FE" w:rsidRPr="001A232A" w:rsidRDefault="00172251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7225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料件退回仓库</w:t>
                          </w:r>
                        </w:p>
                      </w:txbxContent>
                    </v:textbox>
                  </v:shape>
                  <v:rect id="Rectangle 67" o:spid="_x0000_s1030" style="position:absolute;left:6677;top:23142;width:9138;height:67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8668FE" w:rsidRPr="001A232A" w:rsidRDefault="00172251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17225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工单成套退料</w:t>
                          </w:r>
                        </w:p>
                        <w:p w:rsidR="008668FE" w:rsidRPr="001A232A" w:rsidRDefault="008668FE" w:rsidP="0091552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1A232A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</w:t>
                          </w:r>
                          <w:r w:rsidR="003740A3" w:rsidRPr="001A232A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 w:rsidR="00BA087F" w:rsidRPr="001A232A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 w:rsidRPr="001A232A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BA087F" w:rsidRPr="001A232A" w:rsidRDefault="00172251" w:rsidP="0091552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17225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17225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17225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31" style="position:absolute;left:35613;top:66961;width:9132;height:67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4IcUA&#10;AADbAAAADwAAAGRycy9kb3ducmV2LnhtbESPQWvCQBSE70L/w/IK3szGCLGkriJioT2oaEtLb6/Z&#10;12ww+zZktxr/vSsIPQ4z8w0zW/S2ESfqfO1YwThJQRCXTtdcKfh4fxk9gfABWWPjmBRcyMNi/jCY&#10;YaHdmfd0OoRKRAj7AhWYENpCSl8asugT1xJH79d1FkOUXSV1h+cIt43M0jSXFmuOCwZbWhkqj4c/&#10;q2CTfeU/GX/Wa7Pcjt+mhr9Xu4lSw8d++QwiUB/+w/f2q1aQ5X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zg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8668FE" w:rsidRPr="001A232A" w:rsidRDefault="00172251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17225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工单成套退料</w:t>
                          </w:r>
                        </w:p>
                        <w:p w:rsidR="008668FE" w:rsidRPr="00172251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bookmarkStart w:id="0" w:name="_GoBack"/>
                          <w:r w:rsidRPr="00172251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</w:t>
                          </w:r>
                          <w:r w:rsidR="00BA087F" w:rsidRPr="00172251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 w:rsidRPr="00172251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1)</w:t>
                          </w:r>
                        </w:p>
                        <w:bookmarkEnd w:id="0"/>
                        <w:p w:rsidR="008668FE" w:rsidRPr="001A232A" w:rsidRDefault="00172251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17225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17225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172251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流程圖: 人工作業 31" o:spid="_x0000_s1032" type="#_x0000_t119" style="position:absolute;left:35601;top:41539;width:8794;height:53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X5MQA&#10;AADbAAAADwAAAGRycy9kb3ducmV2LnhtbESPT2vCQBTE70K/w/IKXkLdRLEtqasUwT9XY3vo7ZF9&#10;TYK7b0N2jfHbu4LgcZiZ3zCL1WCN6KnzjWMF2SQFQVw63XCl4Oe4efsE4QOyRuOYFFzJw2r5Mlpg&#10;rt2FD9QXoRIRwj5HBXUIbS6lL2uy6CeuJY7ev+sshii7SuoOLxFujZym6bu02HBcqLGldU3lqThb&#10;BX9TezZ699HKJEuSfr435rT9VWr8Onx/gQg0hGf40d5rBbMM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l+T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8557EA" w:rsidRPr="001A232A" w:rsidRDefault="00172251" w:rsidP="008557E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7225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确认退料料件数量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3" type="#_x0000_t32" style="position:absolute;left:39998;top:46917;width:175;height:53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dQSsQAAADbAAAADwAAAGRycy9kb3ducmV2LnhtbESPT2sCMRTE7wW/Q3iCt5pVochqFBWK&#10;tqUH1z/nx+a5u7h52Saprn76piB4HGbmN8x03ppaXMj5yrKCQT8BQZxbXXGhYL97fx2D8AFZY22Z&#10;FNzIw3zWeZliqu2Vt3TJQiEihH2KCsoQmlRKn5dk0PdtQxy9k3UGQ5SukNrhNcJNLYdJ8iYNVhwX&#10;SmxoVVJ+zn6Ngs+vphr+rL/dRx3omOn7YbkeHJTqddvFBESgNjzDj/ZGKxiN4P9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1BKxAAAANsAAAAPAAAAAAAAAAAA&#10;AAAAAKECAABkcnMvZG93bnJldi54bWxQSwUGAAAAAAQABAD5AAAAkgMAAAAA&#10;" strokeweight=".5pt">
                    <v:stroke endarrow="block"/>
                  </v:shape>
                  <v:shape id="AutoShape 92" o:spid="_x0000_s1034" type="#_x0000_t32" style="position:absolute;left:11246;top:19371;width:66;height:377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Oc6M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L6A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TnOjAAAAA2wAAAA8AAAAAAAAAAAAAAAAA&#10;oQIAAGRycy9kb3ducmV2LnhtbFBLBQYAAAAABAAEAPkAAACOAwAAAAA=&#10;" strokeweight=".5pt">
                    <v:stroke endarrow="block"/>
                  </v:shape>
                  <v:shape id="AutoShape 92" o:spid="_x0000_s1035" type="#_x0000_t32" style="position:absolute;left:11186;top:29925;width:60;height:360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7plr8AAADbAAAADwAAAGRycy9kb3ducmV2LnhtbERP3WrCMBS+H/gO4Qi7W1O7IlKNIoIw&#10;drduD3BoTptqc1KarI1vby4Gu/z4/g+naAcx0+R7xwo2WQ6CuHG6507Bz/f1bQfCB2SNg2NS8CAP&#10;p+Pq5YCVdgt/0VyHTqQQ9hUqMCGMlZS+MWTRZ24kTlzrJoshwamTesIlhdtBFnm+lRZ7Tg0GR7oY&#10;au71r1VQmE0srzcc3z/reC/autu6ZlHqdR3PexCBYvgX/7k/tIIyrU9f0g+Qx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C7plr8AAADbAAAADwAAAAAAAAAAAAAAAACh&#10;AgAAZHJzL2Rvd25yZXYueG1sUEsFBgAAAAAEAAQA+QAAAI0DAAAAAA==&#10;" strokeweight=".5pt">
                    <v:stroke endarrow="block"/>
                  </v:shape>
                  <v:shapetype id="_x0000_t36" coordsize="21600,21600" o:spt="36" o:oned="t" adj="10800,10800,10800" path="m,l@0,0@0@1@2@1@2,21600,21600,21600e" filled="f">
                    <v:stroke joinstyle="miter"/>
                    <v:formulas>
                      <v:f eqn="val #0"/>
                      <v:f eqn="val #1"/>
                      <v:f eqn="val #2"/>
                      <v:f eqn="prod #1 1 2"/>
                      <v:f eqn="mid #0 #2"/>
                      <v:f eqn="mid #1 height"/>
                    </v:formulas>
                    <v:path arrowok="t" fillok="f" o:connecttype="none"/>
                    <v:handles>
                      <v:h position="#0,@3"/>
                      <v:h position="@4,#1"/>
                      <v:h position="#2,@5"/>
                    </v:handles>
                    <o:lock v:ext="edit" shapetype="t"/>
                  </v:shapetype>
                  <v:shape id="AutoShape 92" o:spid="_x0000_s1036" type="#_x0000_t36" style="position:absolute;left:14379;top:26550;width:9420;height:15806;rotation:9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228QAAADbAAAADwAAAGRycy9kb3ducmV2LnhtbESP0WrCQBRE3wv+w3KFvtWNVopGN0EK&#10;pa1Q0OgHXLPXJJq9G3bXmP59t1Do4zAzZ5h1PphW9OR8Y1nBdJKAIC6tbrhScDy8PS1A+ICssbVM&#10;Cr7JQ56NHtaYanvnPfVFqESEsE9RQR1Cl0rpy5oM+ontiKN3ts5giNJVUju8R7hp5SxJXqTBhuNC&#10;jR291lRei5tRQJ+ExW3rTpej3i6/5n21mL3vlHocD5sViEBD+A//tT+0gvkz/H6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hTbbxAAAANsAAAAPAAAAAAAAAAAA&#10;AAAAAKECAABkcnMvZG93bnJldi54bWxQSwUGAAAAAAQABAD5AAAAkgMAAAAA&#10;" adj="-5242,10915,26842" strokeweight=".5pt">
                    <v:stroke endarrow="block" joinstyle="round"/>
                  </v:shape>
                  <v:shape id="流程圖: 人工作業 25" o:spid="_x0000_s1037" type="#_x0000_t119" style="position:absolute;left:6891;top:2913;width:8789;height:53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HOsIA&#10;AADbAAAADwAAAGRycy9kb3ducmV2LnhtbESPT4vCMBTE74LfITzBS1lTC+pSjSLC7nr138Hbo3m2&#10;xeSlNLHWb79ZWPA4zMxvmNWmt0Z01PrasYLpJAVBXDhdc6ngfPr6+AThA7JG45gUvMjDZj0crDDX&#10;7skH6o6hFBHCPkcFVQhNLqUvKrLoJ64hjt7NtRZDlG0pdYvPCLdGZmk6lxZrjgsVNrSrqLgfH1bB&#10;NbMPo38WjUymSdLN9sbcvy9KjUf9dgkiUB/e4f/2XivIZvD3Jf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Ac6wgAAANsAAAAPAAAAAAAAAAAAAAAAAJgCAABkcnMvZG93&#10;bnJldi54bWxQSwUGAAAAAAQABAD1AAAAhwMAAAAA&#10;" strokeweight=".5pt">
                    <v:shadow on="t" color="black" opacity="26214f" origin="-.5,-.5" offset=".74836mm,.74836mm"/>
                    <v:textbox inset="0,0,0,0">
                      <w:txbxContent>
                        <w:p w:rsidR="00915529" w:rsidRPr="001A232A" w:rsidRDefault="00172251" w:rsidP="0091552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7225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退库需求发生</w:t>
                          </w:r>
                        </w:p>
                      </w:txbxContent>
                    </v:textbox>
                  </v:shape>
                  <v:oval id="橢圓 44" o:spid="_x0000_s1038" style="position:absolute;left:14782;top:2421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shape id="AutoShape 92" o:spid="_x0000_s1039" type="#_x0000_t32" style="position:absolute;left:40173;top:59110;width:6;height:78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bxfcUAAADbAAAADwAAAGRycy9kb3ducmV2LnhtbESPT2vCQBTE7wW/w/KE3pqNOZQ2uooV&#10;xLbSg/HP+ZF9JqHZt+nuVqOf3i0UPA4z8xtmMutNK07kfGNZwShJQRCXVjdcKdhtl08vIHxA1tha&#10;JgUX8jCbDh4mmGt75g2dilCJCGGfo4I6hC6X0pc1GfSJ7Yijd7TOYIjSVVI7PEe4aWWWps/SYMNx&#10;ocaOFjWV38WvUfC57prsZ/XlPtpAh0Jf92+r0V6px2E/H4MI1Id7+L/9rhVkr/D3Jf4AO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bxfcUAAADbAAAADwAAAAAAAAAA&#10;AAAAAAChAgAAZHJzL2Rvd25yZXYueG1sUEsFBgAAAAAEAAQA+QAAAJMDAAAAAA==&#10;" strokeweight=".5pt">
                    <v:stroke endarrow="block"/>
                  </v:shape>
                  <v:shape id="AutoShape 92" o:spid="_x0000_s1040" type="#_x0000_t32" style="position:absolute;left:11285;top:8285;width:27;height:4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aAr8QAAADbAAAADwAAAGRycy9kb3ducmV2LnhtbESPQWsCMRSE70L/Q3iF3jSriJTVKLYg&#10;2ooHt+r5sXnuLm5e1iTV1V9vhEKPw8x8w0xmranFhZyvLCvo9xIQxLnVFRcKdj+L7jsIH5A11pZJ&#10;wY08zKYvnQmm2l55S5csFCJC2KeooAyhSaX0eUkGfc82xNE7WmcwROkKqR1eI9zUcpAkI2mw4rhQ&#10;YkOfJeWn7Nco+F431eC83LivOtAh0/f9x7K/V+rttZ2PQQRqw3/4r73SCoYjeH6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oCvxAAAANsAAAAPAAAAAAAAAAAA&#10;AAAAAKECAABkcnMvZG93bnJldi54bWxQSwUGAAAAAAQABAD5AAAAkgMAAAAA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41" type="#_x0000_t34" style="position:absolute;left:30512;top:32435;width:5968;height:11793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H35MMAAADbAAAADwAAAGRycy9kb3ducmV2LnhtbESPT4vCMBTE7wt+h/AEb2vqgiLVKFJc&#10;ERHEPwe9PZJnW2xeShNr99tvhIU9DjPzG2a+7GwlWmp86VjBaJiAINbOlJwruJy/P6cgfEA2WDkm&#10;BT/kYbnofcwxNe7FR2pPIRcRwj5FBUUIdSql1wVZ9ENXE0fv7hqLIcoml6bBV4TbSn4lyURaLDku&#10;FFhTVpB+nJ5WwWEc9m60viY6q9uD5tsm222tUoN+t5qBCNSF//Bfe2sUjCfw/hJ/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x9+TDAAAA2wAAAA8AAAAAAAAAAAAA&#10;AAAAoQIAAGRycy9kb3ducmV2LnhtbFBLBQYAAAAABAAEAPkAAACRAwAAAAA=&#10;" strokeweight=".5pt">
                    <v:stroke endarrow="block" joinstyle="round"/>
                  </v:shape>
                  <v:oval id="橢圓 48" o:spid="_x0000_s1042" style="position:absolute;left:30256;top:29029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+uxcMA&#10;AADbAAAADwAAAGRycy9kb3ducmV2LnhtbERPy2rCQBTdC/7DcIVupE5apEjqJIha6EJKfdDq7pq5&#10;ZoKZOyEzjenfdxYFl4fznue9rUVHra8cK3iaJCCIC6crLhUc9m+PMxA+IGusHZOCX/KQZ8PBHFPt&#10;brylbhdKEUPYp6jAhNCkUvrCkEU/cQ1x5C6utRgibEupW7zFcFvL5yR5kRYrjg0GG1oaKq67H6tA&#10;f9TrbnM+fR6/OlyZ6nutx4urUg+jfvEKIlAf7uJ/97tWMI1j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+uxc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BA087F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6" o:spid="_x0000_s1043" type="#_x0000_t114" style="position:absolute;left:6617;top:33529;width:9137;height:60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1pbwA&#10;AADbAAAADwAAAGRycy9kb3ducmV2LnhtbERPSwrCMBDdC94hjOBOUz+IVKOIKLrUVnA7NmNbbCal&#10;iVpvbxaCy8f7L9etqcSLGldaVjAaRiCIM6tLzhVc0v1gDsJ5ZI2VZVLwIQfrVbezxFjbN5/plfhc&#10;hBB2MSoovK9jKV1WkEE3tDVx4O62MegDbHKpG3yHcFPJcRTNpMGSQ0OBNW0Lyh7J0ygYz7PTVU/l&#10;+bCbHdJNTsnNXLZK9XvtZgHCU+v/4p/7qBVMwtj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CPWlvAAAANs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BA087F" w:rsidRPr="001A232A" w:rsidRDefault="00172251" w:rsidP="00BA087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7225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退料单打印</w:t>
                          </w:r>
                        </w:p>
                        <w:p w:rsidR="00BA087F" w:rsidRPr="001A232A" w:rsidRDefault="00BA087F" w:rsidP="00BA087F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A232A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(asfr310)</w:t>
                          </w:r>
                        </w:p>
                      </w:txbxContent>
                    </v:textbox>
                  </v:shape>
                  <v:rect id="Rectangle 67" o:spid="_x0000_s1044" style="position:absolute;left:6746;top:12589;width:9132;height:67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D9sUA&#10;AADbAAAADwAAAGRycy9kb3ducmV2LnhtbESPQWsCMRSE70L/Q3gFb5p1tbZsjSJSQQ9VaovS2+vm&#10;dbN087Jsoq7/3ghCj8PMfMNMZq2txIkaXzpWMOgnIIhzp0suFHx9LnsvIHxA1lg5JgUX8jCbPnQm&#10;mGl35g867UIhIoR9hgpMCHUmpc8NWfR9VxNH79c1FkOUTSF1g+cIt5VMk2QsLZYcFwzWtDCU/+2O&#10;VsF7ehj/pLwv38x8M1g/G/5ebIdKdR/b+SuIQG34D9/bK61g9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kP2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3740A3" w:rsidRPr="001A232A" w:rsidRDefault="00172251" w:rsidP="003740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7225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工单成套退料</w:t>
                          </w:r>
                        </w:p>
                        <w:p w:rsidR="003740A3" w:rsidRPr="001A232A" w:rsidRDefault="003740A3" w:rsidP="003740A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A232A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(asft32</w:t>
                          </w:r>
                          <w:r w:rsidR="00BA087F" w:rsidRPr="001A232A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1</w:t>
                          </w:r>
                          <w:r w:rsidRPr="001A232A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rect>
                  <v:oval id="橢圓 47" o:spid="_x0000_s1045" style="position:absolute;left:15053;top:12048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A6t8YA&#10;AADbAAAADwAAAGRycy9kb3ducmV2LnhtbESPQWsCMRSE74L/ITyhF9Fsi1hZjSKthR6KWC1tvT03&#10;z83i5mXZpOv23xtB8DjMzDfMbNHaUjRU+8KxgsdhAoI4c7rgXMHX7m0wAeEDssbSMSn4Jw+Lebcz&#10;w1S7M39Ssw25iBD2KSowIVSplD4zZNEPXUUcvaOrLYYo61zqGs8Rbkv5lCRjabHguGCwohdD2Wn7&#10;ZxXodblqPg77ze93g6+m+Fnp/vKk1EOvXU5BBGrDPXxrv2sFo2e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A6t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41" o:spid="_x0000_s1046" style="position:absolute;left:14975;top:22612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UHWMYA&#10;AADbAAAADwAAAGRycy9kb3ducmV2LnhtbESPT2sCMRTE7wW/Q3hCL0WzSpGyNYr4B3qQUm2xentu&#10;npvFzcuyiev67U1B6HGYmd8w42lrS9FQ7QvHCgb9BARx5nTBuYKf71XvDYQPyBpLx6TgRh6mk87T&#10;GFPtrryhZhtyESHsU1RgQqhSKX1myKLvu4o4eidXWwxR1rnUNV4j3JZymCQjabHguGCwormh7Ly9&#10;WAX6s1w26+Pha79rcGGK36V+mZ2Veu62s3cQgdrwH360P7SC1wH8fY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UHW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BA087F" w:rsidRDefault="00BA087F" w:rsidP="00BA087F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42" o:spid="_x0000_s1047" style="position:absolute;left:43444;top:41068;width:1518;height:14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eZL8YA&#10;AADbAAAADwAAAGRycy9kb3ducmV2LnhtbESPQWvCQBSE74L/YXlCL2I2FSkldRVRCz0UUVus3p7Z&#10;ZzaYfRuy25j++65Q6HGYmW+Y6byzlWip8aVjBY9JCoI4d7rkQsHnx+voGYQPyBorx6TghzzMZ/3e&#10;FDPtbryjdh8KESHsM1RgQqgzKX1uyKJPXE0cvYtrLIYom0LqBm8Rbis5TtMnabHkuGCwpqWh/Lr/&#10;tgr0plq37+fT9nhocWXKr7UeLq5KPQy6xQuIQF34D/+137SCyRj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/eZL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BA087F" w:rsidRDefault="00BA087F" w:rsidP="00BA087F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643" w:rsidRDefault="00172251" w:rsidP="00E20619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17225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当已发料工单要取消生产，或是生产数量要减少，需先做成套退料，将在现场的料件退回仓库</w:t>
            </w:r>
          </w:p>
          <w:p w:rsidR="003A0643" w:rsidRDefault="003A0643" w:rsidP="003A0643">
            <w:pPr>
              <w:pStyle w:val="a8"/>
              <w:spacing w:line="240" w:lineRule="exact"/>
              <w:ind w:leftChars="0"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8668FE" w:rsidRDefault="00172251" w:rsidP="00E20619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17225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生管依照减少的生产数在成套退料单输入退料套数，系统会依套数带出各组件退料需求数量。</w:t>
            </w:r>
          </w:p>
          <w:p w:rsidR="00E20619" w:rsidRDefault="00E20619" w:rsidP="00E20619">
            <w:pPr>
              <w:pStyle w:val="a8"/>
              <w:spacing w:line="240" w:lineRule="exact"/>
              <w:ind w:leftChars="0"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E20619" w:rsidRDefault="00172251" w:rsidP="00E20619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17225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成套退料单确认，并将单据交给现场</w:t>
            </w:r>
          </w:p>
          <w:p w:rsidR="003A0643" w:rsidRPr="003A0643" w:rsidRDefault="003A0643" w:rsidP="003A0643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3A0643" w:rsidRDefault="00172251" w:rsidP="00E20619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17225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现场依指示将料件退回仓库</w:t>
            </w:r>
          </w:p>
          <w:p w:rsidR="00E20619" w:rsidRPr="00E20619" w:rsidRDefault="00E20619" w:rsidP="00E20619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E20619" w:rsidRDefault="00172251" w:rsidP="00E20619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17225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仓库接收到料件后，依单据数量确认料件、数是是否正确，再依实际入库仓储位，更改退料明细数据。并执行过账</w:t>
            </w:r>
          </w:p>
          <w:p w:rsidR="00E20619" w:rsidRPr="009235C9" w:rsidRDefault="00E20619" w:rsidP="009235C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</w:tc>
      </w:tr>
    </w:tbl>
    <w:p w:rsidR="00360001" w:rsidRPr="003F0E3C" w:rsidRDefault="00172251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172251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65F" w:rsidRDefault="00E2565F">
      <w:r>
        <w:separator/>
      </w:r>
    </w:p>
  </w:endnote>
  <w:endnote w:type="continuationSeparator" w:id="1">
    <w:p w:rsidR="00E2565F" w:rsidRDefault="00E256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65F" w:rsidRDefault="00E2565F">
      <w:r>
        <w:separator/>
      </w:r>
    </w:p>
  </w:footnote>
  <w:footnote w:type="continuationSeparator" w:id="1">
    <w:p w:rsidR="00E2565F" w:rsidRDefault="00E256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DF370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6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7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44164"/>
    <w:rsid w:val="00050940"/>
    <w:rsid w:val="00060FCB"/>
    <w:rsid w:val="00080694"/>
    <w:rsid w:val="00091610"/>
    <w:rsid w:val="00091FC9"/>
    <w:rsid w:val="000E1AA1"/>
    <w:rsid w:val="00107A13"/>
    <w:rsid w:val="00116301"/>
    <w:rsid w:val="00124CE1"/>
    <w:rsid w:val="001325AE"/>
    <w:rsid w:val="00141FDA"/>
    <w:rsid w:val="0016382C"/>
    <w:rsid w:val="0016419F"/>
    <w:rsid w:val="00172251"/>
    <w:rsid w:val="001753A1"/>
    <w:rsid w:val="00194EF3"/>
    <w:rsid w:val="001A0E0A"/>
    <w:rsid w:val="001A232A"/>
    <w:rsid w:val="001A5AF1"/>
    <w:rsid w:val="001B1B35"/>
    <w:rsid w:val="001C3AC3"/>
    <w:rsid w:val="001C4158"/>
    <w:rsid w:val="001C4DC1"/>
    <w:rsid w:val="001E5309"/>
    <w:rsid w:val="001E7108"/>
    <w:rsid w:val="001F6B62"/>
    <w:rsid w:val="001F754C"/>
    <w:rsid w:val="00207153"/>
    <w:rsid w:val="00231E44"/>
    <w:rsid w:val="00244540"/>
    <w:rsid w:val="00244A55"/>
    <w:rsid w:val="00257DBD"/>
    <w:rsid w:val="002745DF"/>
    <w:rsid w:val="00284CA6"/>
    <w:rsid w:val="002864E9"/>
    <w:rsid w:val="00295D46"/>
    <w:rsid w:val="002A6F8D"/>
    <w:rsid w:val="002B6F5F"/>
    <w:rsid w:val="002C4A5C"/>
    <w:rsid w:val="002E3C5E"/>
    <w:rsid w:val="002E5F5D"/>
    <w:rsid w:val="002F6000"/>
    <w:rsid w:val="00304F8E"/>
    <w:rsid w:val="00306288"/>
    <w:rsid w:val="00307D18"/>
    <w:rsid w:val="00315E11"/>
    <w:rsid w:val="003251FA"/>
    <w:rsid w:val="003320AF"/>
    <w:rsid w:val="003519A9"/>
    <w:rsid w:val="0035361A"/>
    <w:rsid w:val="00353E0B"/>
    <w:rsid w:val="0035486A"/>
    <w:rsid w:val="00356BB0"/>
    <w:rsid w:val="00360001"/>
    <w:rsid w:val="003740A3"/>
    <w:rsid w:val="00385C2B"/>
    <w:rsid w:val="003A0643"/>
    <w:rsid w:val="003B21BD"/>
    <w:rsid w:val="003C1637"/>
    <w:rsid w:val="003C2AAB"/>
    <w:rsid w:val="003E5655"/>
    <w:rsid w:val="003F0E3C"/>
    <w:rsid w:val="0042441F"/>
    <w:rsid w:val="00461305"/>
    <w:rsid w:val="00464412"/>
    <w:rsid w:val="00492643"/>
    <w:rsid w:val="004A4EE2"/>
    <w:rsid w:val="004C77F6"/>
    <w:rsid w:val="004F33D0"/>
    <w:rsid w:val="004F60D5"/>
    <w:rsid w:val="00521DDB"/>
    <w:rsid w:val="00522D43"/>
    <w:rsid w:val="005315CF"/>
    <w:rsid w:val="0054705F"/>
    <w:rsid w:val="00566C3B"/>
    <w:rsid w:val="00572F6E"/>
    <w:rsid w:val="005801CE"/>
    <w:rsid w:val="005E227B"/>
    <w:rsid w:val="005F10B3"/>
    <w:rsid w:val="005F3DED"/>
    <w:rsid w:val="00620A17"/>
    <w:rsid w:val="0062729C"/>
    <w:rsid w:val="006400E0"/>
    <w:rsid w:val="00641286"/>
    <w:rsid w:val="006564FF"/>
    <w:rsid w:val="00661E08"/>
    <w:rsid w:val="00671136"/>
    <w:rsid w:val="0068790C"/>
    <w:rsid w:val="006B507C"/>
    <w:rsid w:val="006B73FB"/>
    <w:rsid w:val="006C6E53"/>
    <w:rsid w:val="006E4A39"/>
    <w:rsid w:val="006E6FA5"/>
    <w:rsid w:val="00703CB5"/>
    <w:rsid w:val="007067B1"/>
    <w:rsid w:val="00725FA4"/>
    <w:rsid w:val="00731B07"/>
    <w:rsid w:val="00731C76"/>
    <w:rsid w:val="0073787F"/>
    <w:rsid w:val="00750514"/>
    <w:rsid w:val="007572F9"/>
    <w:rsid w:val="007618DB"/>
    <w:rsid w:val="007744D2"/>
    <w:rsid w:val="00786FAF"/>
    <w:rsid w:val="00790C07"/>
    <w:rsid w:val="00837634"/>
    <w:rsid w:val="00844690"/>
    <w:rsid w:val="00853DA0"/>
    <w:rsid w:val="008557EA"/>
    <w:rsid w:val="00863866"/>
    <w:rsid w:val="008668FE"/>
    <w:rsid w:val="008B30C9"/>
    <w:rsid w:val="008E2205"/>
    <w:rsid w:val="008F3550"/>
    <w:rsid w:val="008F495C"/>
    <w:rsid w:val="00910EB9"/>
    <w:rsid w:val="00915529"/>
    <w:rsid w:val="009235C9"/>
    <w:rsid w:val="00936A9A"/>
    <w:rsid w:val="0094146F"/>
    <w:rsid w:val="00984E01"/>
    <w:rsid w:val="00997567"/>
    <w:rsid w:val="009B2EFF"/>
    <w:rsid w:val="009B6FCE"/>
    <w:rsid w:val="009D1DEC"/>
    <w:rsid w:val="009D452C"/>
    <w:rsid w:val="009F45CC"/>
    <w:rsid w:val="00A35A71"/>
    <w:rsid w:val="00A3737D"/>
    <w:rsid w:val="00A4050E"/>
    <w:rsid w:val="00A447C8"/>
    <w:rsid w:val="00A66366"/>
    <w:rsid w:val="00A6648E"/>
    <w:rsid w:val="00A72A89"/>
    <w:rsid w:val="00A77813"/>
    <w:rsid w:val="00A85576"/>
    <w:rsid w:val="00AB75D4"/>
    <w:rsid w:val="00AD02D7"/>
    <w:rsid w:val="00B00A5E"/>
    <w:rsid w:val="00B2278B"/>
    <w:rsid w:val="00B3280D"/>
    <w:rsid w:val="00B80CB2"/>
    <w:rsid w:val="00B93A4E"/>
    <w:rsid w:val="00B9425E"/>
    <w:rsid w:val="00BA087F"/>
    <w:rsid w:val="00BA7180"/>
    <w:rsid w:val="00BA7D77"/>
    <w:rsid w:val="00BD436D"/>
    <w:rsid w:val="00BF0D08"/>
    <w:rsid w:val="00BF22C7"/>
    <w:rsid w:val="00C51F17"/>
    <w:rsid w:val="00CA15CB"/>
    <w:rsid w:val="00CA3EFC"/>
    <w:rsid w:val="00CC376E"/>
    <w:rsid w:val="00CC61F2"/>
    <w:rsid w:val="00CD24DC"/>
    <w:rsid w:val="00D020E3"/>
    <w:rsid w:val="00D0233B"/>
    <w:rsid w:val="00D15634"/>
    <w:rsid w:val="00D324BF"/>
    <w:rsid w:val="00D35778"/>
    <w:rsid w:val="00D46916"/>
    <w:rsid w:val="00D46972"/>
    <w:rsid w:val="00D57F60"/>
    <w:rsid w:val="00D75B54"/>
    <w:rsid w:val="00DA3A08"/>
    <w:rsid w:val="00DB0F97"/>
    <w:rsid w:val="00DC5F80"/>
    <w:rsid w:val="00DC71EC"/>
    <w:rsid w:val="00DD0FB3"/>
    <w:rsid w:val="00DE1839"/>
    <w:rsid w:val="00DE6197"/>
    <w:rsid w:val="00DE76F5"/>
    <w:rsid w:val="00DF370B"/>
    <w:rsid w:val="00E07965"/>
    <w:rsid w:val="00E20619"/>
    <w:rsid w:val="00E226CD"/>
    <w:rsid w:val="00E2565F"/>
    <w:rsid w:val="00E31902"/>
    <w:rsid w:val="00E35809"/>
    <w:rsid w:val="00E37A08"/>
    <w:rsid w:val="00E5299B"/>
    <w:rsid w:val="00E57601"/>
    <w:rsid w:val="00E84A7C"/>
    <w:rsid w:val="00E87368"/>
    <w:rsid w:val="00E930CF"/>
    <w:rsid w:val="00EB117C"/>
    <w:rsid w:val="00EF0A8B"/>
    <w:rsid w:val="00F26E81"/>
    <w:rsid w:val="00F30764"/>
    <w:rsid w:val="00F349A1"/>
    <w:rsid w:val="00F65CE0"/>
    <w:rsid w:val="00F673F3"/>
    <w:rsid w:val="00F7235B"/>
    <w:rsid w:val="00F7351C"/>
    <w:rsid w:val="00F86644"/>
    <w:rsid w:val="00FA717D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1" type="connector" idref="#AutoShape 92"/>
        <o:r id="V:Rule2" type="connector" idref="#AutoShape 92"/>
        <o:r id="V:Rule3" type="connector" idref="#AutoShape 92"/>
        <o:r id="V:Rule4" type="connector" idref="#AutoShape 92"/>
        <o:r id="V:Rule5" type="connector" idref="#AutoShape 92"/>
        <o:r id="V:Rule6" type="connector" idref="#AutoShape 92"/>
        <o:r id="V:Rule7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DF370B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F370B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DF370B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DF370B"/>
    <w:rPr>
      <w:szCs w:val="20"/>
    </w:rPr>
  </w:style>
  <w:style w:type="paragraph" w:styleId="a6">
    <w:name w:val="Body Text Indent"/>
    <w:basedOn w:val="a"/>
    <w:link w:val="Char"/>
    <w:rsid w:val="00DF370B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3BB0C-9ABA-4633-A634-AB60A03F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</Template>
  <TotalTime>577</TotalTime>
  <Pages>1</Pages>
  <Words>59</Words>
  <Characters>338</Characters>
  <Application>Microsoft Office Word</Application>
  <DocSecurity>0</DocSecurity>
  <Lines>2</Lines>
  <Paragraphs>1</Paragraphs>
  <ScaleCrop>false</ScaleCrop>
  <Company>dsc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37</cp:revision>
  <cp:lastPrinted>2014-06-20T01:56:00Z</cp:lastPrinted>
  <dcterms:created xsi:type="dcterms:W3CDTF">2014-07-02T02:46:00Z</dcterms:created>
  <dcterms:modified xsi:type="dcterms:W3CDTF">2017-02-20T08:22:00Z</dcterms:modified>
</cp:coreProperties>
</file>