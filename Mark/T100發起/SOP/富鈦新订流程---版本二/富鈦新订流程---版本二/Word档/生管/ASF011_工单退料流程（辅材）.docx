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B6F73" w:rsidP="0091552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040EBF" w:rsidP="00915529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040EBF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工单退料流程</w:t>
            </w:r>
            <w:r w:rsidR="006A3856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(辅材)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040EBF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40EBF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40EBF">
              <w:rPr>
                <w:rFonts w:asciiTheme="minorHAnsi" w:eastAsia="宋体" w:hAnsiTheme="minorHAnsi"/>
                <w:szCs w:val="18"/>
                <w:lang w:eastAsia="zh-CN"/>
              </w:rPr>
              <w:t>T100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B729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040EBF" w:rsidRPr="00040EB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C3442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E5EE5" w:rsidRPr="001E5EE5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40EBF" w:rsidRPr="00040EBF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E5EE5" w:rsidRPr="001E5EE5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40EBF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040EBF" w:rsidP="002864E9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040EB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当制造现场</w:t>
            </w:r>
            <w:r w:rsidR="006A38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发现辅材不良</w:t>
            </w:r>
            <w:r w:rsidRPr="00040EB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有退料需求时，使用退料流程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402"/>
        <w:gridCol w:w="1701"/>
        <w:gridCol w:w="2127"/>
        <w:gridCol w:w="2401"/>
      </w:tblGrid>
      <w:tr w:rsidR="008668FE" w:rsidRPr="003F0E3C" w:rsidTr="00DC71EC">
        <w:trPr>
          <w:trHeight w:val="34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040EBF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40EB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997567" w:rsidRDefault="00040EBF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040EB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品管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8557EA" w:rsidRDefault="00040EBF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40EB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668FE" w:rsidRPr="003F0E3C" w:rsidRDefault="00040EBF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40EB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8668FE" w:rsidRPr="003F0E3C" w:rsidTr="00DC71EC">
        <w:trPr>
          <w:trHeight w:val="1232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CC3442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CC3442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28" type="#_x0000_t4" style="position:absolute;left:6164;top:32469;width:10598;height:69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0v8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Uz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tL/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3740A3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不良</w:t>
                          </w:r>
                        </w:p>
                        <w:p w:rsidR="003740A3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退料</w:t>
                          </w:r>
                        </w:p>
                      </w:txbxContent>
                    </v:textbox>
                  </v:shape>
                  <v:rect id="Rectangle 67" o:spid="_x0000_s1029" style="position:absolute;left:35601;top:52264;width:9144;height:68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Bm7sMA&#10;AADbAAAADwAAAGRycy9kb3ducmV2LnhtbERPTWvCQBC9C/0PyxR6qxtTsBpdRaSF9lDFKIq3MTtm&#10;Q7OzIbvV9N+7hYK3ebzPmc47W4sLtb5yrGDQT0AQF05XXCrYbd+fRyB8QNZYOyYFv+RhPnvoTTHT&#10;7sobuuShFDGEfYYKTAhNJqUvDFn0fdcQR+7sWoshwraUusVrDLe1TJNkKC1WHBsMNrQ0VHznP1bB&#10;V3oYnlLeV29msRp8vho+LtcvSj09dosJiEBduIv/3R86zh/D3y/x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Bm7s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CC4BEC" w:rsidRPr="00DC71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40EBF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退料单</w:t>
                          </w:r>
                        </w:p>
                        <w:p w:rsidR="008668FE" w:rsidRPr="00CC4BEC" w:rsidRDefault="00C134D8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asft323/asft322</w:t>
                          </w:r>
                          <w:r w:rsidR="008668FE"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915529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40EBF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40EBF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修改退料明细</w:t>
                          </w:r>
                          <w:r w:rsidRPr="00040EBF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1" o:spid="_x0000_s1030" type="#_x0000_t114" style="position:absolute;left:6891;top:23142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++8UA&#10;AADbAAAADwAAAGRycy9kb3ducmV2LnhtbESPT2vCQBTE70K/w/IK3swmQURTVymWguDBf61eH9nX&#10;JCT7NmS3Jn57t1DwOMzMb5jlejCNuFHnKssKkigGQZxbXXGh4Ov8OZmDcB5ZY2OZFNzJwXr1Mlpi&#10;pm3PR7qdfCEChF2GCkrv20xKl5dk0EW2JQ7ej+0M+iC7QuoO+wA3jUzjeCYNVhwWSmxpU1Jen36N&#10;gl2fzK6LTb37uEzn22MdF9/p/qDU+HV4fwPhafDP8H97qxWkCfx9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j77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8668FE" w:rsidRPr="00CC4BEC" w:rsidRDefault="00040EBF" w:rsidP="00706F6E">
                          <w:pPr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kern w:val="0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kern w:val="0"/>
                              <w:szCs w:val="16"/>
                              <w:lang w:eastAsia="zh-CN"/>
                            </w:rPr>
                            <w:t>退料单打印</w:t>
                          </w:r>
                        </w:p>
                        <w:p w:rsidR="008668FE" w:rsidRPr="00CC4BEC" w:rsidRDefault="008668FE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C4BEC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</w:t>
                          </w:r>
                          <w:r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sfr310)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2" o:spid="_x0000_s1031" type="#_x0000_t119" style="position:absolute;left:7696;top:58459;width:8801;height:5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mfTsIA&#10;AADbAAAADwAAAGRycy9kb3ducmV2LnhtbESPT4vCMBTE78J+h/CEvRRNLehKNcoiuOvVP3vw9mie&#10;bTF5KU2s3W9vBMHjMDO/YZbr3hrRUetrxwom4xQEceF0zaWC03E7moPwAVmjcUwK/snDevUxWGKu&#10;3Z331B1CKSKEfY4KqhCaXEpfVGTRj11DHL2Lay2GKNtS6hbvEW6NzNJ0Ji3WHBcqbGhTUXE93KyC&#10;c2ZvRv9+NTKZJEk33Rlz/flT6nPYfy9ABOrDO/xq77SCLIPnl/g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+Z9O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8668FE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料件退回仓库</w:t>
                          </w:r>
                        </w:p>
                      </w:txbxContent>
                    </v:textbox>
                  </v:shape>
                  <v:rect id="Rectangle 67" o:spid="_x0000_s1032" style="position:absolute;left:11773;top:12589;width:9138;height:6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CC4BEC" w:rsidRDefault="00040EBF" w:rsidP="00706F6E">
                          <w:pPr>
                            <w:jc w:val="both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kern w:val="0"/>
                              <w:szCs w:val="16"/>
                              <w:lang w:eastAsia="zh-CN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kern w:val="0"/>
                              <w:szCs w:val="16"/>
                              <w:lang w:eastAsia="zh-CN"/>
                            </w:rPr>
                            <w:t>工单超领退料</w:t>
                          </w:r>
                        </w:p>
                        <w:p w:rsidR="008668FE" w:rsidRPr="00CC4BEC" w:rsidRDefault="008668FE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C4BEC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</w:t>
                          </w:r>
                          <w:r w:rsidR="003740A3"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="00C134D8"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 w:rsidRPr="00CC4BEC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3" style="position:absolute;left:35613;top:66961;width:9132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444C6" w:rsidRPr="00DC71EC" w:rsidRDefault="00F444C6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40EBF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退料单</w:t>
                          </w:r>
                        </w:p>
                        <w:p w:rsidR="00F444C6" w:rsidRPr="00CC4BEC" w:rsidRDefault="00F444C6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asft323/asft322)</w:t>
                          </w:r>
                        </w:p>
                        <w:p w:rsidR="008668FE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bookmarkStart w:id="0" w:name="_GoBack"/>
                          <w:bookmarkEnd w:id="0"/>
                          <w:r w:rsidRPr="00040EBF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过账</w:t>
                          </w:r>
                          <w:r w:rsidRPr="00040EBF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4" style="position:absolute;left:6883;top:43525;width:11989;height:104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8668FE" w:rsidRPr="001B003A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eastAsia="宋体" w:hAnsi="Times New Roman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1B003A">
                            <w:rPr>
                              <w:rFonts w:ascii="Microsoft JhengHei" w:eastAsia="宋体" w:hAnsi="Times New Roman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退料单</w:t>
                          </w:r>
                        </w:p>
                        <w:p w:rsidR="00CC4BEC" w:rsidRPr="00CC4BEC" w:rsidRDefault="00CC4BEC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CC4BEC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(asft323/asft322)</w:t>
                          </w:r>
                        </w:p>
                        <w:p w:rsidR="001B003A" w:rsidRPr="0043298C" w:rsidRDefault="00040EBF" w:rsidP="00FA6E6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FF0000"/>
                              <w:sz w:val="18"/>
                              <w:szCs w:val="16"/>
                              <w:lang w:eastAsia="zh-CN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[</w:t>
                          </w: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确认</w:t>
                          </w:r>
                          <w:r w:rsidRPr="00040EBF">
                            <w:rPr>
                              <w:rFonts w:asciiTheme="minorEastAsia" w:eastAsia="宋体" w:hAnsiTheme="minorEastAsia" w:cs="Microsoft JhengHei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]</w:t>
                          </w:r>
                          <w:r w:rsidR="00FA6E64">
                            <w:rPr>
                              <w:rFonts w:asciiTheme="minorEastAsia" w:eastAsia="宋体" w:hAnsiTheme="minorEastAsia" w:cs="Microsoft JhengHei" w:hint="eastAsia"/>
                              <w:color w:val="FF0000"/>
                              <w:sz w:val="18"/>
                              <w:szCs w:val="16"/>
                              <w:lang w:eastAsia="zh-C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流程圖: 人工作業 31" o:spid="_x0000_s1035" type="#_x0000_t119" style="position:absolute;left:35601;top:41539;width:8794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8557EA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确认退料料件数量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6" type="#_x0000_t32" style="position:absolute;left:39998;top:46917;width:175;height:53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dQSsQAAADbAAAADwAAAGRycy9kb3ducmV2LnhtbESPT2sCMRTE7wW/Q3iCt5pVochqFBWK&#10;tqUH1z/nx+a5u7h52Saprn76piB4HGbmN8x03ppaXMj5yrKCQT8BQZxbXXGhYL97fx2D8AFZY22Z&#10;FNzIw3zWeZliqu2Vt3TJQiEihH2KCsoQmlRKn5dk0PdtQxy9k3UGQ5SukNrhNcJNLYdJ8iYNVhwX&#10;SmxoVVJ+zn6Ngs+vphr+rL/dRx3omOn7YbkeHJTqddvFBESgNjzDj/ZGKxiN4P9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1BK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2" o:spid="_x0000_s1037" type="#_x0000_t34" style="position:absolute;left:6956;top:18635;width:3771;height:52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1QDcMAAADbAAAADwAAAGRycy9kb3ducmV2LnhtbESPW2sCMRSE34X+h3AKvmnWC1ZWoxRp&#10;UeqT1+fj5rhZujlZNlFXf30jCH0cZr4ZZjpvbCmuVPvCsYJeNwFBnDldcK5gv/vujEH4gKyxdEwK&#10;7uRhPntrTTHV7sYbum5DLmIJ+xQVmBCqVEqfGbLou64ijt7Z1RZDlHUudY23WG5L2U+SkbRYcFww&#10;WNHCUPa7vVgFg8vxdO73ePn4+Vgk66/m8DDuoFT7vfmcgAjUhP/wi17pyA3h+SX+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UA3DAAAA2wAAAA8AAAAAAAAAAAAA&#10;AAAAoQIAAGRycy9kb3ducmV2LnhtbFBLBQYAAAAABAAEAPkAAACRAwAAAAA=&#10;" strokeweight=".5pt">
                    <v:stroke endarrow="block" joinstyle="round"/>
                  </v:shape>
                  <v:shape id="AutoShape 92" o:spid="_x0000_s1038" type="#_x0000_t34" style="position:absolute;left:10002;top:31008;width:2922;height: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BW8YAAADbAAAADwAAAGRycy9kb3ducmV2LnhtbESP3WoCMRSE74W+QzgF7zRbBSlboxTB&#10;X6ylWrSXh83p7tLNybKJa/TpG6HQy2FmvmHG02Aq0VLjSssKnvoJCOLM6pJzBZ+Hee8ZhPPIGivL&#10;pOBKDqaTh84YU20v/EHt3uciQtilqKDwvk6ldFlBBl3f1sTR+7aNQR9lk0vd4CXCTSUHSTKSBkuO&#10;CwXWNCso+9mfjYJdmIXj4e20WJ92X/Vys22P1e1dqe5jeH0B4Sn4//Bfe6UVDEdw/xJ/gJ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6wVvGAAAA2wAAAA8AAAAAAAAA&#10;AAAAAAAAoQIAAGRycy9kb3ducmV2LnhtbFBLBQYAAAAABAAEAPkAAACUAwAAAAA=&#10;" strokeweight=".5pt">
                    <v:stroke endarrow="block" joinstyle="round"/>
                  </v:shape>
                  <v:shape id="AutoShape 92" o:spid="_x0000_s1039" type="#_x0000_t34" style="position:absolute;left:11662;top:7908;width:4304;height:5057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/OesQAAADbAAAADwAAAGRycy9kb3ducmV2LnhtbESPQWvCQBSE74X+h+UVvNVNFGqJrlJC&#10;i1JP2trzM/vMhmbfhuyapP76riB4HGa+GWaxGmwtOmp95VhBOk5AEBdOV1wq+P76eH4F4QOyxtox&#10;KfgjD6vl48MCM+163lG3D6WIJewzVGBCaDIpfWHIoh+7hjh6J9daDFG2pdQt9rHc1nKSJC/SYsVx&#10;wWBDuaHid3+2Cqbnn+NpkvL68jnLk+37cLgYd1Bq9DS8zUEEGsI9fKM3OnIzuH6JP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L856xAAAANsAAAAPAAAAAAAAAAAA&#10;AAAAAKECAABkcnMvZG93bnJldi54bWxQSwUGAAAAAAQABAD5AAAAkgMAAAAA&#10;" strokeweight=".5pt">
                    <v:stroke endarrow="block" joinstyle="round"/>
                  </v:shape>
                  <v:shape id="AutoShape 92" o:spid="_x0000_s1040" type="#_x0000_t34" style="position:absolute;left:12018;top:18818;width:3769;height:4879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PycMAAADbAAAADwAAAGRycy9kb3ducmV2LnhtbERPXWvCMBR9F/Yfwh3szabKkNEZRYSp&#10;E+eYDvXx0lzbsuamNFmN+/XmYeDj4XyPp8HUoqPWVZYVDJIUBHFudcWFgu/9W/8FhPPIGmvLpOBK&#10;DqaTh94YM20v/EXdzhcihrDLUEHpfZNJ6fKSDLrENsSRO9vWoI+wLaRu8RLDTS2HaTqSBiuODSU2&#10;NC8p/9n9GgXbMA+H/cdx8X7cnprletMd6r9PpZ4ew+wVhKfg7+J/90oreI7r45f4A+Tk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Zj8nDAAAA2wAAAA8AAAAAAAAAAAAA&#10;AAAAoQIAAGRycy9kb3ducmV2LnhtbFBLBQYAAAAABAAEAPkAAACRAwAAAAA=&#10;" strokeweight=".5pt">
                    <v:stroke endarrow="block" joinstyle="round"/>
                  </v:shape>
                  <v:oval id="橢圓 47" o:spid="_x0000_s1042" style="position:absolute;left:14347;top:32467;width:1531;height:1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706F6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51" o:spid="_x0000_s1043" style="position:absolute;left:43400;top:51778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706F6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shape id="流程圖: 人工作業 25" o:spid="_x0000_s1044" type="#_x0000_t119" style="position:absolute;left:6891;top:2913;width:8789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OsIA&#10;AADbAAAADwAAAGRycy9kb3ducmV2LnhtbESPT4vCMBTE74LfITzBS1lTC+pSjSLC7nr138Hbo3m2&#10;xeSlNLHWb79ZWPA4zMxvmNWmt0Z01PrasYLpJAVBXDhdc6ngfPr6+AThA7JG45gUvMjDZj0crDDX&#10;7skH6o6hFBHCPkcFVQhNLqUvKrLoJ64hjt7NtRZDlG0pdYvPCLdGZmk6lxZrjgsVNrSrqLgfH1bB&#10;NbMPo38WjUymSdLN9sbcvy9KjUf9dgkiUB/e4f/2XivIZvD3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Ac6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915529" w:rsidRPr="00CC4BEC" w:rsidRDefault="00040EBF" w:rsidP="00706F6E">
                          <w:pPr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kern w:val="0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kern w:val="0"/>
                              <w:szCs w:val="16"/>
                              <w:lang w:eastAsia="zh-CN"/>
                            </w:rPr>
                            <w:t>退库需求发生</w:t>
                          </w:r>
                        </w:p>
                      </w:txbxContent>
                    </v:textbox>
                  </v:shape>
                  <v:oval id="橢圓 44" o:spid="_x0000_s1045" style="position:absolute;left:14782;top:2421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706F6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2" o:spid="_x0000_s1046" type="#_x0000_t32" style="position:absolute;left:40173;top:59110;width:6;height:78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xfcUAAADbAAAADwAAAGRycy9kb3ducmV2LnhtbESPT2vCQBTE7wW/w/KE3pqNOZQ2uooV&#10;xLbSg/HP+ZF9JqHZt+nuVqOf3i0UPA4z8xtmMutNK07kfGNZwShJQRCXVjdcKdhtl08vIHxA1tha&#10;JgUX8jCbDh4mmGt75g2dilCJCGGfo4I6hC6X0pc1GfSJ7Yijd7TOYIjSVVI7PEe4aWWWps/SYMNx&#10;ocaOFjWV38WvUfC57prsZ/XlPtpAh0Jf92+r0V6px2E/H4MI1Id7+L/9rhVkr/D3Jf4A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bxfcUAAADbAAAADwAAAAAAAAAA&#10;AAAAAAChAgAAZHJzL2Rvd25yZXYueG1sUEsFBgAAAAAEAAQA+QAAAJMDAAAAAA==&#10;" strokeweight=".5pt">
                    <v:stroke endarrow="block"/>
                  </v:shape>
                  <v:shape id="AutoShape 89" o:spid="_x0000_s1047" type="#_x0000_t4" style="position:absolute;left:22008;top:32469;width:10592;height:6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O+usQA&#10;AADbAAAADwAAAGRycy9kb3ducmV2LnhtbESPwWrDMBBE74X8g9hAb42cBkrtRAkhpZBj7QZDbou1&#10;kU2slZFUx+nXV4VCj8PMvGE2u8n2YiQfOscKlosMBHHjdMdGwenz/ekVRIjIGnvHpOBOAXbb2cMG&#10;C+1uXNJYRSMShEOBCtoYh0LK0LRkMSzcQJy8i/MWY5LeSO3xluC2l89Z9iItdpwWWhzo0FJzrb6s&#10;gq7M387fdfnhq3tlxrrOcjOelHqcT/s1iEhT/A//tY9awSq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vrr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3740A3" w:rsidRPr="00CC4BEC" w:rsidRDefault="00040EBF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sz w:val="18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sz w:val="18"/>
                              <w:szCs w:val="16"/>
                              <w:lang w:eastAsia="zh-CN"/>
                            </w:rPr>
                            <w:t>品管判定</w:t>
                          </w:r>
                        </w:p>
                      </w:txbxContent>
                    </v:textbox>
                  </v:shape>
                  <v:rect id="Rectangle 67" o:spid="_x0000_s1048" style="position:absolute;left:1654;top:12589;width:9132;height:67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3740A3" w:rsidRPr="00CC4BEC" w:rsidRDefault="00040EBF" w:rsidP="00706F6E">
                          <w:pPr>
                            <w:jc w:val="both"/>
                            <w:rPr>
                              <w:rFonts w:asciiTheme="minorEastAsia" w:eastAsiaTheme="minorEastAsia" w:hAnsiTheme="minorEastAsia" w:cs="Microsoft JhengHei"/>
                              <w:color w:val="000000"/>
                              <w:kern w:val="0"/>
                              <w:szCs w:val="16"/>
                            </w:rPr>
                          </w:pPr>
                          <w:r w:rsidRPr="00040EBF">
                            <w:rPr>
                              <w:rFonts w:asciiTheme="minorEastAsia" w:eastAsia="宋体" w:hAnsiTheme="minorEastAsia" w:cs="Microsoft JhengHei" w:hint="eastAsia"/>
                              <w:color w:val="000000"/>
                              <w:kern w:val="0"/>
                              <w:szCs w:val="16"/>
                              <w:lang w:eastAsia="zh-CN"/>
                            </w:rPr>
                            <w:t>工单一般退料</w:t>
                          </w:r>
                        </w:p>
                        <w:p w:rsidR="003740A3" w:rsidRPr="00CC4BEC" w:rsidRDefault="003740A3" w:rsidP="00706F6E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C4BEC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(asft323)</w:t>
                          </w:r>
                        </w:p>
                      </w:txbxContent>
                    </v:textbox>
                  </v:rect>
                  <v:shape id="AutoShape 92" o:spid="_x0000_s1049" type="#_x0000_t34" style="position:absolute;left:6601;top:7904;width:4304;height:5065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yyJsYAAADbAAAADwAAAGRycy9kb3ducmV2LnhtbESP3WoCMRSE74W+QzgF7zRbESlboxTB&#10;X6ylWrSXh83p7tLNybKJa/TpG6HQy2FmvmHG02Aq0VLjSssKnvoJCOLM6pJzBZ+Hee8ZhPPIGivL&#10;pOBKDqaTh84YU20v/EHt3uciQtilqKDwvk6ldFlBBl3f1sTR+7aNQR9lk0vd4CXCTSUHSTKSBkuO&#10;CwXWNCso+9mfjYJdmIXj4e20WJ92X/Vys22P1e1dqe5jeH0B4Sn4//Bfe6UVDEdw/xJ/gJ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8sibGAAAA2wAAAA8AAAAAAAAA&#10;AAAAAAAAoQIAAGRycy9kb3ducmV2LnhtbFBLBQYAAAAABAAEAPkAAACUAwAAAAA=&#10;" strokeweight=".5pt">
                    <v:stroke endarrow="block" joinstyle="round"/>
                  </v:shape>
                  <v:shape id="AutoShape 92" o:spid="_x0000_s1050" type="#_x0000_t34" style="position:absolute;left:9403;top:41466;width:4110;height:1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MmVMcAAADbAAAADwAAAGRycy9kb3ducmV2LnhtbESPQWsCMRSE74L/ITyhN81apNStUUSw&#10;tsVaqkU9PjbP3cXNy7JJ19hf3xQKHoeZ+YaZzIKpREuNKy0rGA4SEMSZ1SXnCr52y/4jCOeRNVaW&#10;ScGVHMym3c4EU20v/Ent1uciQtilqKDwvk6ldFlBBt3A1sTRO9nGoI+yyaVu8BLhppL3SfIgDZYc&#10;FwqsaVFQdt5+GwWbsAj73fvh+fWwOdart3W7r34+lLrrhfkTCE/B38L/7RetYDSG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yZUxwAAANsAAAAPAAAAAAAA&#10;AAAAAAAAAKECAABkcnMvZG93bnJldi54bWxQSwUGAAAAAAQABAD5AAAAlQMAAAAA&#10;" strokeweight=".5pt">
                    <v:stroke endarrow="block" joinstyle="round"/>
                  </v:shape>
                  <v:shape id="AutoShape 92" o:spid="_x0000_s1051" type="#_x0000_t34" style="position:absolute;left:16762;top:35939;width:5246;height: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SdsUAAADbAAAADwAAAGRycy9kb3ducmV2LnhtbESPQWvCQBSE7wX/w/IEb3VjbLVGV9EW&#10;oaiXag89PrLPJJp9G7JbE/31bqHgcZiZb5jZojWluFDtCssKBv0IBHFqdcGZgu/D+vkNhPPIGkvL&#10;pOBKDhbzztMME20b/qLL3mciQNglqCD3vkqkdGlOBl3fVsTBO9raoA+yzqSusQlwU8o4ikbSYMFh&#10;IceK3nNKz/tfo+DW2OEuPo0tb7Yv5H/G+vCxmijV67bLKQhPrX+E/9ufWsFrDH9fw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ZSdsUAAADbAAAADwAAAAAAAAAA&#10;AAAAAAChAgAAZHJzL2Rvd25yZXYueG1sUEsFBgAAAAAEAAQA+QAAAJMDAAAAAA==&#10;" strokeweight=".5pt">
                    <v:stroke endarrow="block" joinstyle="round"/>
                  </v:shape>
                  <v:shape id="AutoShape 92" o:spid="_x0000_s1052" type="#_x0000_t34" style="position:absolute;left:19361;top:39417;width:7956;height:7505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bag8cAAADbAAAADwAAAGRycy9kb3ducmV2LnhtbESPUUsCQRSF34P+w3ADX0RnLdJaHUWC&#10;SrCoXKHX2851Z3Hnzjoz6fbvm0Do8XDO+Q5ntuhsI47kQ+1YwWiYgSAuna65UrAtHgd3IEJE1tg4&#10;JgU/FGAxv7yYYa7diT/ouImVSBAOOSowMba5lKE0ZDEMXUucvJ3zFmOSvpLa4ynBbSOvs2wsLdac&#10;Fgy29GCo3G++rYL753GBh/XSPBXvn69v275/may+lOpddcspiEhd/A+f2yut4PYG/r6kH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JtqDxwAAANsAAAAPAAAAAAAA&#10;AAAAAAAAAKECAABkcnMvZG93bnJldi54bWxQSwUGAAAAAAQABAD5AAAAlQMAAAAA&#10;" adj="10791,173019,-93226" strokeweight=".5pt">
                    <v:stroke endarrow="block" joinstyle="round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2" o:spid="_x0000_s1053" type="#_x0000_t33" style="position:absolute;left:7618;top:12782;width:26870;height:12503;rotation:9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1Be8YAAADbAAAADwAAAGRycy9kb3ducmV2LnhtbESP3WrCQBSE7wXfYTlCb0Q3FSISXcWW&#10;FvpzUf8e4JA9ZoPZs2l21Zind4VCL4eZ+YZZrFpbiQs1vnSs4HmcgCDOnS65UHDYv49mIHxA1lg5&#10;JgU38rBa9nsLzLS78pYuu1CICGGfoQITQp1J6XNDFv3Y1cTRO7rGYoiyKaRu8BrhtpKTJJlKiyXH&#10;BYM1vRrKT7uzVfC5n3Vv05/fl2C+vrtUbs63STdU6mnQrucgArXhP/zX/tAK0hQe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NQXvGAAAA2wAAAA8AAAAAAAAA&#10;AAAAAAAAoQIAAGRycy9kb3ducmV2LnhtbFBLBQYAAAAABAAEAPkAAACUAwAAAAA=&#10;" strokeweight=".5pt">
                    <v:stroke endarrow="block" joinstyle="round"/>
                  </v:shape>
                  <v:shape id="AutoShape 92" o:spid="_x0000_s1054" type="#_x0000_t34" style="position:absolute;left:15678;top:45081;width:21113;height:1600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NBd8QAAADbAAAADwAAAGRycy9kb3ducmV2LnhtbESPQWsCMRSE70L/Q3iFXkSzFmplNUop&#10;CKJ4qFbw+Nw8N4ublyWJ6/rvG6HgcZiZb5jZorO1aMmHyrGC0TADQVw4XXGp4He/HExAhIissXZM&#10;Cu4UYDF/6c0w1+7GP9TuYikShEOOCkyMTS5lKAxZDEPXECfv7LzFmKQvpfZ4S3Bby/csG0uLFacF&#10;gw19Gyouu6tVUGTrSXnAxmzb+rQ+Lvub08h/KvX22n1NQUTq4jP8315pBR9jeHx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00F3xAAAANsAAAAPAAAAAAAAAAAA&#10;AAAAAKECAABkcnMvZG93bnJldi54bWxQSwUGAAAAAAQABAD5AAAAkgMAAAAA&#10;" adj="12934,110400,-23224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55" type="#_x0000_t202" style="position:absolute;left:16341;top:33189;width:460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DC71EC" w:rsidRDefault="00DC71EC" w:rsidP="00706F6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56" type="#_x0000_t202" style="position:absolute;left:12851;top:39415;width:4597;height:2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DC71EC" w:rsidRDefault="00DC71EC" w:rsidP="00706F6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101" o:spid="_x0000_s1057" type="#_x0000_t202" style="position:absolute;left:27661;top:40610;width:4597;height:29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DC71EC" w:rsidRDefault="00DC71EC" w:rsidP="00706F6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058" type="#_x0000_t202" style="position:absolute;left:27659;top:28334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DC71EC" w:rsidRDefault="00DC71EC" w:rsidP="00706F6E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48" o:spid="_x0000_s1059" style="position:absolute;left:14969;top:42773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35486A" w:rsidRDefault="0035486A" w:rsidP="00706F6E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 id="AutoShape 92" o:spid="_x0000_s1061" type="#_x0000_t34" style="position:absolute;left:10097;top:56001;width:4108;height:7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MmVMcAAADbAAAADwAAAGRycy9kb3ducmV2LnhtbESPQWsCMRSE74L/ITyhN81apNStUUSw&#10;tsVaqkU9PjbP3cXNy7JJ19hf3xQKHoeZ+YaZzIKpREuNKy0rGA4SEMSZ1SXnCr52y/4jCOeRNVaW&#10;ScGVHMym3c4EU20v/Ent1uciQtilqKDwvk6ldFlBBt3A1sTRO9nGoI+yyaVu8BLhppL3SfIgDZYc&#10;FwqsaVFQdt5+GwWbsAj73fvh+fWwOdart3W7r34+lLrrhfkTCE/B38L/7RetYDSG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yZUxwAAANsAAAAPAAAAAAAA&#10;AAAAAAAAAKECAABkcnMvZG93bnJldi54bWxQSwUGAAAAAAQABAD5AAAAlQMAAAAA&#10;" adj="20498" strokeweight=".5pt">
                    <v:stroke endarrow="block" joinstyle="round"/>
                  </v:shape>
                </v:group>
              </w:pi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8FE" w:rsidRPr="003F0E3C" w:rsidRDefault="008668FE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357" w:rsidRPr="008505C3" w:rsidRDefault="00040EBF" w:rsidP="00345357">
            <w:pPr>
              <w:pStyle w:val="aa"/>
              <w:spacing w:before="0" w:beforeAutospacing="0" w:after="0" w:afterAutospacing="0" w:line="280" w:lineRule="exact"/>
              <w:rPr>
                <w:rFonts w:asciiTheme="minorEastAsia" w:eastAsia="宋体" w:hAnsiTheme="minorEastAsia" w:cs="Microsoft JhengHei"/>
                <w:color w:val="000000"/>
                <w:szCs w:val="16"/>
                <w:lang w:eastAsia="zh-CN"/>
              </w:rPr>
            </w:pPr>
            <w:r w:rsidRPr="008505C3">
              <w:rPr>
                <w:rFonts w:asciiTheme="minorEastAsia" w:eastAsia="宋体" w:hAnsiTheme="minorEastAsia" w:cs="Microsoft JhengHei" w:hint="eastAsia"/>
                <w:color w:val="000000"/>
                <w:sz w:val="18"/>
                <w:szCs w:val="18"/>
                <w:lang w:eastAsia="zh-CN"/>
              </w:rPr>
              <w:t>退料需求发生时，若是超领的数量过多要退回仓库，则输入超领退料单，若是一般</w:t>
            </w:r>
            <w:r w:rsidRPr="008662AD">
              <w:rPr>
                <w:rFonts w:asciiTheme="minorEastAsia" w:eastAsia="宋体" w:hAnsiTheme="minorEastAsia" w:cs="Microsoft JhengHei" w:hint="eastAsia"/>
                <w:color w:val="000000"/>
                <w:sz w:val="18"/>
                <w:szCs w:val="18"/>
                <w:lang w:eastAsia="zh-CN"/>
              </w:rPr>
              <w:t>的领料</w:t>
            </w:r>
          </w:p>
          <w:p w:rsidR="008668FE" w:rsidRPr="008505C3" w:rsidRDefault="00040EBF" w:rsidP="008505C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8505C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要退回仓库，则使用一般退料单</w:t>
            </w:r>
          </w:p>
          <w:p w:rsidR="00E20619" w:rsidRDefault="00E20619" w:rsidP="00E20619">
            <w:pPr>
              <w:pStyle w:val="a8"/>
              <w:spacing w:line="240" w:lineRule="exact"/>
              <w:ind w:leftChars="0"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E20619" w:rsidRDefault="00040EBF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040EB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如退料原因是因不良需退料，则交由品管判定是否退料或是在线维修或是报废</w:t>
            </w:r>
          </w:p>
          <w:p w:rsidR="00E20619" w:rsidRPr="00E20619" w:rsidRDefault="00E20619" w:rsidP="00E2061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E20619" w:rsidRDefault="007A2378" w:rsidP="00E20619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不良退料品质判</w:t>
            </w:r>
            <w:r w:rsidR="00040EBF" w:rsidRPr="00040EB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定为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不良</w:t>
            </w:r>
            <w:r w:rsidR="00040EBF" w:rsidRPr="00040EB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需做退料时，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 xml:space="preserve">退料单 </w:t>
            </w:r>
            <w:r w:rsidR="008976EC" w:rsidRPr="008976E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主要有以下2种</w:t>
            </w:r>
          </w:p>
          <w:p w:rsidR="008976EC" w:rsidRPr="0043298C" w:rsidRDefault="00B50627" w:rsidP="00B50627">
            <w:pPr>
              <w:pStyle w:val="aa"/>
              <w:spacing w:before="0" w:beforeAutospacing="0" w:after="0" w:afterAutospacing="0" w:line="280" w:lineRule="exact"/>
              <w:rPr>
                <w:rFonts w:asciiTheme="minorEastAsia" w:eastAsia="宋体" w:hAnsiTheme="minorEastAsia" w:cs="Microsoft JhengHei"/>
                <w:color w:val="FF0000"/>
                <w:sz w:val="18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 xml:space="preserve">      （1）</w:t>
            </w:r>
            <w:r w:rsidR="000877A8"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>辅材</w:t>
            </w:r>
            <w:r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>来料不良</w:t>
            </w:r>
            <w:r w:rsidR="006A3856"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 xml:space="preserve"> </w:t>
            </w:r>
          </w:p>
          <w:p w:rsidR="008976EC" w:rsidRPr="0043298C" w:rsidRDefault="008976EC" w:rsidP="008976EC">
            <w:pPr>
              <w:pStyle w:val="aa"/>
              <w:spacing w:before="0" w:beforeAutospacing="0" w:after="0" w:afterAutospacing="0" w:line="280" w:lineRule="exact"/>
              <w:jc w:val="center"/>
              <w:rPr>
                <w:rFonts w:asciiTheme="minorEastAsia" w:eastAsiaTheme="minorEastAsia" w:hAnsiTheme="minorEastAsia" w:cs="Microsoft JhengHei"/>
                <w:color w:val="FF0000"/>
                <w:sz w:val="18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 xml:space="preserve">     </w:t>
            </w:r>
            <w:r w:rsidR="00B50627"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>（2</w:t>
            </w:r>
            <w:r w:rsidR="000877A8"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>）订单减量</w:t>
            </w:r>
            <w:r w:rsidR="00B50627">
              <w:rPr>
                <w:rFonts w:asciiTheme="minorEastAsia" w:eastAsia="宋体" w:hAnsiTheme="minorEastAsia" w:cs="Microsoft JhengHei" w:hint="eastAsia"/>
                <w:color w:val="FF0000"/>
                <w:sz w:val="18"/>
                <w:szCs w:val="16"/>
                <w:lang w:eastAsia="zh-CN"/>
              </w:rPr>
              <w:t xml:space="preserve">或暂停  </w:t>
            </w:r>
          </w:p>
          <w:p w:rsidR="00E20619" w:rsidRPr="008505C3" w:rsidRDefault="008505C3" w:rsidP="00E20619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8505C3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超领退料包括以上2种情况 </w:t>
            </w:r>
          </w:p>
          <w:p w:rsidR="00DD2C5F" w:rsidRPr="00DD2C5F" w:rsidRDefault="00DD2C5F" w:rsidP="00DD2C5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eastAsia="zh-CN"/>
              </w:rPr>
              <w:t>3.车间确认好退料单的数</w:t>
            </w:r>
          </w:p>
          <w:p w:rsidR="00EE0C42" w:rsidRDefault="00DD2C5F" w:rsidP="008976E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eastAsia="zh-CN"/>
              </w:rPr>
              <w:t xml:space="preserve">  量后把料退料退到仓库</w:t>
            </w:r>
          </w:p>
          <w:p w:rsidR="00DD2C5F" w:rsidRDefault="00DD2C5F" w:rsidP="00DD2C5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DD2C5F" w:rsidRDefault="00DD2C5F" w:rsidP="00DD2C5F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DD2C5F" w:rsidRPr="00DD2C5F" w:rsidRDefault="00DD2C5F" w:rsidP="00DD2C5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4.</w:t>
            </w:r>
            <w:r w:rsidR="00411A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仓库</w:t>
            </w:r>
            <w:r w:rsidRPr="00DD2C5F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收到退料需求后，点收退料品项，并确认库位、储位、批号、数量后执行过账</w:t>
            </w:r>
          </w:p>
          <w:p w:rsidR="00DD2C5F" w:rsidRPr="00DD2C5F" w:rsidRDefault="00DD2C5F" w:rsidP="008976EC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040EBF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040EBF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163662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</w:t>
      </w:r>
      <w:r w:rsidRPr="00040EBF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60B" w:rsidRDefault="0004060B">
      <w:r>
        <w:separator/>
      </w:r>
    </w:p>
  </w:endnote>
  <w:endnote w:type="continuationSeparator" w:id="1">
    <w:p w:rsidR="0004060B" w:rsidRDefault="00040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60B" w:rsidRDefault="0004060B">
      <w:r>
        <w:separator/>
      </w:r>
    </w:p>
  </w:footnote>
  <w:footnote w:type="continuationSeparator" w:id="1">
    <w:p w:rsidR="0004060B" w:rsidRDefault="000406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CC344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10A73"/>
    <w:rsid w:val="000244FB"/>
    <w:rsid w:val="0004060B"/>
    <w:rsid w:val="00040EBF"/>
    <w:rsid w:val="00044164"/>
    <w:rsid w:val="00050940"/>
    <w:rsid w:val="00060FCB"/>
    <w:rsid w:val="00080694"/>
    <w:rsid w:val="000877A8"/>
    <w:rsid w:val="00091610"/>
    <w:rsid w:val="00091FC9"/>
    <w:rsid w:val="000C0B37"/>
    <w:rsid w:val="000E1AA1"/>
    <w:rsid w:val="00107A13"/>
    <w:rsid w:val="00116301"/>
    <w:rsid w:val="00124CE1"/>
    <w:rsid w:val="001325AE"/>
    <w:rsid w:val="00141FDA"/>
    <w:rsid w:val="00163662"/>
    <w:rsid w:val="0016382C"/>
    <w:rsid w:val="0016419F"/>
    <w:rsid w:val="001753A1"/>
    <w:rsid w:val="00194EF3"/>
    <w:rsid w:val="001A0E0A"/>
    <w:rsid w:val="001A400F"/>
    <w:rsid w:val="001A5AF1"/>
    <w:rsid w:val="001B003A"/>
    <w:rsid w:val="001C3AC3"/>
    <w:rsid w:val="001C4158"/>
    <w:rsid w:val="001C4DC1"/>
    <w:rsid w:val="001E5309"/>
    <w:rsid w:val="001E5EE5"/>
    <w:rsid w:val="001F6B62"/>
    <w:rsid w:val="001F754C"/>
    <w:rsid w:val="00231E44"/>
    <w:rsid w:val="00244540"/>
    <w:rsid w:val="00244A55"/>
    <w:rsid w:val="00257DBD"/>
    <w:rsid w:val="002745DF"/>
    <w:rsid w:val="00284CA6"/>
    <w:rsid w:val="002864E9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7D18"/>
    <w:rsid w:val="00315E11"/>
    <w:rsid w:val="003251FA"/>
    <w:rsid w:val="003320AF"/>
    <w:rsid w:val="00345357"/>
    <w:rsid w:val="003519A9"/>
    <w:rsid w:val="0035361A"/>
    <w:rsid w:val="00353E0B"/>
    <w:rsid w:val="0035486A"/>
    <w:rsid w:val="00356BB0"/>
    <w:rsid w:val="00360001"/>
    <w:rsid w:val="003740A3"/>
    <w:rsid w:val="00375A42"/>
    <w:rsid w:val="00385C2B"/>
    <w:rsid w:val="003B21BD"/>
    <w:rsid w:val="003C1637"/>
    <w:rsid w:val="003C2AAB"/>
    <w:rsid w:val="003E5655"/>
    <w:rsid w:val="003F0E3C"/>
    <w:rsid w:val="00404431"/>
    <w:rsid w:val="00411A0A"/>
    <w:rsid w:val="0042441F"/>
    <w:rsid w:val="0043298C"/>
    <w:rsid w:val="00461305"/>
    <w:rsid w:val="00464412"/>
    <w:rsid w:val="004A4EE2"/>
    <w:rsid w:val="004C77F6"/>
    <w:rsid w:val="004D205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85C40"/>
    <w:rsid w:val="005B6F73"/>
    <w:rsid w:val="005C21BB"/>
    <w:rsid w:val="005E227B"/>
    <w:rsid w:val="005F10B3"/>
    <w:rsid w:val="005F3DED"/>
    <w:rsid w:val="00620A17"/>
    <w:rsid w:val="0062729C"/>
    <w:rsid w:val="006400E0"/>
    <w:rsid w:val="00641286"/>
    <w:rsid w:val="006564FF"/>
    <w:rsid w:val="00661E08"/>
    <w:rsid w:val="00671136"/>
    <w:rsid w:val="0068790C"/>
    <w:rsid w:val="00696197"/>
    <w:rsid w:val="006A3856"/>
    <w:rsid w:val="006B0C0A"/>
    <w:rsid w:val="006B507C"/>
    <w:rsid w:val="006B73FB"/>
    <w:rsid w:val="006C6E53"/>
    <w:rsid w:val="006D2584"/>
    <w:rsid w:val="006E4A39"/>
    <w:rsid w:val="006E6FA5"/>
    <w:rsid w:val="007067B1"/>
    <w:rsid w:val="00706F6E"/>
    <w:rsid w:val="00725FA4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7A2378"/>
    <w:rsid w:val="007E1967"/>
    <w:rsid w:val="00837634"/>
    <w:rsid w:val="00844690"/>
    <w:rsid w:val="008505C3"/>
    <w:rsid w:val="00853DA0"/>
    <w:rsid w:val="008557EA"/>
    <w:rsid w:val="00863866"/>
    <w:rsid w:val="008662AD"/>
    <w:rsid w:val="008668FE"/>
    <w:rsid w:val="008976EC"/>
    <w:rsid w:val="008B729B"/>
    <w:rsid w:val="008E2205"/>
    <w:rsid w:val="008F3550"/>
    <w:rsid w:val="008F495C"/>
    <w:rsid w:val="00910EB9"/>
    <w:rsid w:val="00915529"/>
    <w:rsid w:val="0093300A"/>
    <w:rsid w:val="00936A9A"/>
    <w:rsid w:val="0094146F"/>
    <w:rsid w:val="00967AFA"/>
    <w:rsid w:val="00970C07"/>
    <w:rsid w:val="00972234"/>
    <w:rsid w:val="00984E01"/>
    <w:rsid w:val="00997567"/>
    <w:rsid w:val="009B1F67"/>
    <w:rsid w:val="009B2EFF"/>
    <w:rsid w:val="009B6FCE"/>
    <w:rsid w:val="009D1DEC"/>
    <w:rsid w:val="009D452C"/>
    <w:rsid w:val="009F45CC"/>
    <w:rsid w:val="00A35A71"/>
    <w:rsid w:val="00A3737D"/>
    <w:rsid w:val="00A4050E"/>
    <w:rsid w:val="00A447C8"/>
    <w:rsid w:val="00A66366"/>
    <w:rsid w:val="00A6648E"/>
    <w:rsid w:val="00A71C55"/>
    <w:rsid w:val="00A72A89"/>
    <w:rsid w:val="00A77813"/>
    <w:rsid w:val="00A85576"/>
    <w:rsid w:val="00AB75D4"/>
    <w:rsid w:val="00AD02D7"/>
    <w:rsid w:val="00AE1C01"/>
    <w:rsid w:val="00B00A5E"/>
    <w:rsid w:val="00B2278B"/>
    <w:rsid w:val="00B3280D"/>
    <w:rsid w:val="00B50627"/>
    <w:rsid w:val="00B80CB2"/>
    <w:rsid w:val="00B93A4E"/>
    <w:rsid w:val="00B9425E"/>
    <w:rsid w:val="00BA7180"/>
    <w:rsid w:val="00BA7D77"/>
    <w:rsid w:val="00BD436D"/>
    <w:rsid w:val="00BF0D08"/>
    <w:rsid w:val="00BF22C7"/>
    <w:rsid w:val="00C134D8"/>
    <w:rsid w:val="00C212B3"/>
    <w:rsid w:val="00C51F17"/>
    <w:rsid w:val="00C64F68"/>
    <w:rsid w:val="00CA15CB"/>
    <w:rsid w:val="00CA3EFC"/>
    <w:rsid w:val="00CC3442"/>
    <w:rsid w:val="00CC376E"/>
    <w:rsid w:val="00CC4BEC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75B54"/>
    <w:rsid w:val="00D81715"/>
    <w:rsid w:val="00DA3A08"/>
    <w:rsid w:val="00DB0F97"/>
    <w:rsid w:val="00DC5F80"/>
    <w:rsid w:val="00DC71EC"/>
    <w:rsid w:val="00DD0FB3"/>
    <w:rsid w:val="00DD2C5F"/>
    <w:rsid w:val="00DE1839"/>
    <w:rsid w:val="00DE6197"/>
    <w:rsid w:val="00DE76F5"/>
    <w:rsid w:val="00E07965"/>
    <w:rsid w:val="00E20619"/>
    <w:rsid w:val="00E226CD"/>
    <w:rsid w:val="00E31902"/>
    <w:rsid w:val="00E35809"/>
    <w:rsid w:val="00E37A08"/>
    <w:rsid w:val="00E5299B"/>
    <w:rsid w:val="00E57601"/>
    <w:rsid w:val="00E84A7C"/>
    <w:rsid w:val="00E930CF"/>
    <w:rsid w:val="00EB117C"/>
    <w:rsid w:val="00EE0C42"/>
    <w:rsid w:val="00EF0A8B"/>
    <w:rsid w:val="00F26E81"/>
    <w:rsid w:val="00F30764"/>
    <w:rsid w:val="00F349A1"/>
    <w:rsid w:val="00F444C6"/>
    <w:rsid w:val="00F673F3"/>
    <w:rsid w:val="00F7235B"/>
    <w:rsid w:val="00F7351C"/>
    <w:rsid w:val="00F84490"/>
    <w:rsid w:val="00F86644"/>
    <w:rsid w:val="00FA6E64"/>
    <w:rsid w:val="00FA717D"/>
    <w:rsid w:val="00FB54EB"/>
    <w:rsid w:val="00FB5E6B"/>
    <w:rsid w:val="00FD2933"/>
    <w:rsid w:val="00FF0BE0"/>
    <w:rsid w:val="00FF0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2"/>
        <o:r id="V:Rule3" type="connector" idref="#AutoShape 92"/>
        <o:r id="V:Rule4" type="connector" idref="#AutoShape 92"/>
        <o:r id="V:Rule5" type="connector" idref="#AutoShape 92"/>
        <o:r id="V:Rule6" type="connector" idref="#AutoShape 92"/>
        <o:r id="V:Rule7" type="connector" idref="#AutoShape 92"/>
        <o:r id="V:Rule8" type="connector" idref="#AutoShape 92"/>
        <o:r id="V:Rule9" type="connector" idref="#AutoShape 92"/>
        <o:r id="V:Rule10" type="connector" idref="#AutoShape 92"/>
        <o:r id="V:Rule11" type="connector" idref="#AutoShape 92"/>
        <o:r id="V:Rule12" type="connector" idref="#AutoShape 92"/>
        <o:r id="V:Rule13" type="connector" idref="#AutoShape 92"/>
        <o:r id="V:Rule26" type="connector" idref="#AutoShape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F84490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449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F8449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F84490"/>
    <w:rPr>
      <w:szCs w:val="20"/>
    </w:rPr>
  </w:style>
  <w:style w:type="paragraph" w:styleId="a6">
    <w:name w:val="Body Text Indent"/>
    <w:basedOn w:val="a"/>
    <w:link w:val="Char"/>
    <w:rsid w:val="00F84490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1D79F-F87C-4E9F-A960-1FE3F65A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32</TotalTime>
  <Pages>1</Pages>
  <Words>290</Words>
  <Characters>191</Characters>
  <Application>Microsoft Office Word</Application>
  <DocSecurity>0</DocSecurity>
  <Lines>1</Lines>
  <Paragraphs>1</Paragraphs>
  <ScaleCrop>false</ScaleCrop>
  <Company>dsc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22</cp:revision>
  <cp:lastPrinted>2017-03-20T06:54:00Z</cp:lastPrinted>
  <dcterms:created xsi:type="dcterms:W3CDTF">2017-02-20T08:30:00Z</dcterms:created>
  <dcterms:modified xsi:type="dcterms:W3CDTF">2017-03-20T06:54:00Z</dcterms:modified>
</cp:coreProperties>
</file>