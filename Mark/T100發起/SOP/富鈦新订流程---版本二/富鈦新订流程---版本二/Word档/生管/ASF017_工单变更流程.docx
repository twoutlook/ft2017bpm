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15516" w:rsidP="00B77C7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ASF01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Pr="00007288" w:rsidRDefault="002D395D" w:rsidP="00016F8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2D395D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工单变更流程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21F72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D395D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00DA6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 xml:space="preserve"> </w:t>
            </w:r>
            <w:r w:rsidR="00F21F72">
              <w:rPr>
                <w:rFonts w:asciiTheme="minorHAnsi" w:eastAsia="宋体" w:hAnsiTheme="minorHAnsi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F5C36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2D395D" w:rsidRPr="002D395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C65A7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311E2C" w:rsidRPr="00311E2C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2D395D" w:rsidRPr="002D395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311E2C" w:rsidRPr="00311E2C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2864E9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2D395D">
              <w:rPr>
                <w:rFonts w:eastAsia="宋体" w:hint="eastAsia"/>
                <w:sz w:val="20"/>
                <w:lang w:eastAsia="zh-CN"/>
              </w:rPr>
              <w:t>当发生工单变更情况时则需输入此作业</w:t>
            </w:r>
            <w:r w:rsidRPr="002D395D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402"/>
        <w:gridCol w:w="3828"/>
        <w:gridCol w:w="2401"/>
      </w:tblGrid>
      <w:tr w:rsidR="00B77C71" w:rsidRPr="003F0E3C" w:rsidTr="00F85C44">
        <w:trPr>
          <w:trHeight w:val="34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77C71" w:rsidRPr="003F0E3C" w:rsidRDefault="002D395D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D395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77C71" w:rsidRPr="00B77C71" w:rsidRDefault="002D395D" w:rsidP="00B77C7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D395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77C71" w:rsidRPr="003F0E3C" w:rsidRDefault="002D395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D395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B77C71" w:rsidRPr="003F0E3C" w:rsidTr="001F0F01">
        <w:trPr>
          <w:trHeight w:val="1232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C71" w:rsidRPr="003F0E3C" w:rsidRDefault="00FC65A7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FC65A7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-.1pt;width:359.4pt;height:610pt;z-index:251682304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rect id="Rectangle 67" o:spid="_x0000_s1028" style="position:absolute;left:5378;top:3557;width:9131;height:67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D9sUA&#10;AADbAAAADwAAAGRycy9kb3ducmV2LnhtbESPQWsCMRSE70L/Q3gFb5p1tbZsjSJSQQ9VaovS2+vm&#10;dbN087Jsoq7/3ghCj8PMfMNMZq2txIkaXzpWMOgnIIhzp0suFHx9LnsvIHxA1lg5JgUX8jCbPnQm&#10;mGl35g867UIhIoR9hgpMCHUmpc8NWfR9VxNH79c1FkOUTSF1g+cIt5VMk2QsLZYcFwzWtDCU/+2O&#10;VsF7ehj/pLwv38x8M1g/G/5ebIdKdR/b+SuIQG34D9/bK61g9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kP2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B77C71" w:rsidRPr="00EC2176" w:rsidRDefault="00425CFB" w:rsidP="003740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425CFB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工单变更作业</w:t>
                          </w:r>
                        </w:p>
                        <w:p w:rsidR="00B77C71" w:rsidRPr="00EC2176" w:rsidRDefault="00B77C71" w:rsidP="003740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EC2176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</w:t>
                          </w:r>
                          <w:bookmarkStart w:id="0" w:name="_GoBack"/>
                          <w:r w:rsidRPr="00EC2176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ft</w:t>
                          </w:r>
                          <w:r w:rsidRPr="00EC2176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800</w:t>
                          </w:r>
                          <w:r w:rsidRPr="00EC2176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  <w:bookmarkEnd w:id="0"/>
                        </w:p>
                      </w:txbxContent>
                    </v:textbox>
                  </v:rect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1" o:spid="_x0000_s1029" type="#_x0000_t119" style="position:absolute;left:28922;top:26686;width:8794;height:53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X5MQA&#10;AADbAAAADwAAAGRycy9kb3ducmV2LnhtbESPT2vCQBTE70K/w/IKXkLdRLEtqasUwT9XY3vo7ZF9&#10;TYK7b0N2jfHbu4LgcZiZ3zCL1WCN6KnzjWMF2SQFQVw63XCl4Oe4efsE4QOyRuOYFFzJw2r5Mlpg&#10;rt2FD9QXoRIRwj5HBXUIbS6lL2uy6CeuJY7ev+sshii7SuoOLxFujZym6bu02HBcqLGldU3lqThb&#10;BX9TezZ699HKJEuSfr435rT9VWr8Onx/gQg0hGf40d5rBbMM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l+T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B77C71" w:rsidRPr="00EC2176" w:rsidRDefault="00425CFB" w:rsidP="008557E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25CFB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变更排程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30" type="#_x0000_t34" style="position:absolute;left:8158;top:12125;width:3574;height: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1QDcMAAADbAAAADwAAAGRycy9kb3ducmV2LnhtbESPW2sCMRSE34X+h3AKvmnWC1ZWoxRp&#10;UeqT1+fj5rhZujlZNlFXf30jCH0cZr4ZZjpvbCmuVPvCsYJeNwFBnDldcK5gv/vujEH4gKyxdEwK&#10;7uRhPntrTTHV7sYbum5DLmIJ+xQVmBCqVEqfGbLou64ijt7Z1RZDlHUudY23WG5L2U+SkbRYcFww&#10;WNHCUPa7vVgFg8vxdO73ePn4+Vgk66/m8DDuoFT7vfmcgAjUhP/wi17pyA3h+SX+AD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UA3DAAAA2wAAAA8AAAAAAAAAAAAA&#10;AAAAoQIAAGRycy9kb3ducmV2LnhtbFBLBQYAAAAABAAEAPkAAACRAwAAAAA=&#10;" strokeweight=".5pt">
                    <v:stroke endarrow="block" joinstyle="round"/>
                  </v:shape>
                  <v:shape id="AutoShape 92" o:spid="_x0000_s1031" type="#_x0000_t34" style="position:absolute;left:7941;top:23939;width:4018;height:7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Alc8AAAADbAAAADwAAAGRycy9kb3ducmV2LnhtbERPTYvCMBC9C/sfwgh701RXVKpRFlGU&#10;9aS7eh6bsSk2k9JErf76zUHw+Hjf03ljS3Gj2heOFfS6CQjizOmCcwV/v6vOGIQPyBpLx6TgQR7m&#10;s4/WFFPt7ryj2z7kIoawT1GBCaFKpfSZIYu+6yriyJ1dbTFEWOdS13iP4baU/SQZSosFxwaDFS0M&#10;ZZf91Sr4uh5P536P18+f0SLZLpvD07iDUp/t5nsCIlAT3uKXe6MVDOL6+CX+ADn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AJXPAAAAA2wAAAA8AAAAAAAAAAAAAAAAA&#10;oQIAAGRycy9kb3ducmV2LnhtbFBLBQYAAAAABAAEAPkAAACOAwAAAAA=&#10;" strokeweight=".5pt">
                    <v:stroke endarrow="block" joinstyle="round"/>
                  </v:shape>
                  <v:oval id="橢圓 44" o:spid="_x0000_s1032" style="position:absolute;left:13439;top:2856;width:1531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B77C71" w:rsidRDefault="00B77C71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rect id="Rectangle 67" o:spid="_x0000_s1033" style="position:absolute;left:5384;top:13913;width:9125;height:80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fFc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I6N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Z8V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B77C71" w:rsidRPr="00EC2176" w:rsidRDefault="00425CFB" w:rsidP="004801E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425CFB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工单变更作业</w:t>
                          </w:r>
                        </w:p>
                        <w:p w:rsidR="00B77C71" w:rsidRPr="00EC2176" w:rsidRDefault="00B77C71" w:rsidP="004801E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EC2176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</w:t>
                          </w:r>
                          <w:r w:rsidRPr="00EC2176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800</w:t>
                          </w:r>
                          <w:r w:rsidRPr="00EC2176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B77C71" w:rsidRPr="00EC2176" w:rsidRDefault="00425CFB" w:rsidP="004801E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25CFB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425CFB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425CFB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24" o:spid="_x0000_s1034" type="#_x0000_t114" style="position:absolute;left:5384;top:25952;width:9137;height:68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GdY8QA&#10;AADbAAAADwAAAGRycy9kb3ducmV2LnhtbESPT4vCMBTE78J+h/AWvGlqEXGrURZFEDz4b3e9Ppq3&#10;bWnzUppo67c3guBxmJnfMPNlZypxo8YVlhWMhhEI4tTqgjMFP+fNYArCeWSNlWVScCcHy8VHb46J&#10;ti0f6XbymQgQdgkqyL2vEyldmpNBN7Q1cfD+bWPQB9lkUjfYBripZBxFE2mw4LCQY02rnNLydDUK&#10;du1ocvlalbv133i6PZZR9hvvD0r1P7vvGQhPnX+HX+2tVhCP4f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hnWP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B77C71" w:rsidRPr="00EC2176" w:rsidRDefault="00425CFB" w:rsidP="00B77C7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425CFB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工单变更打印</w:t>
                          </w:r>
                        </w:p>
                        <w:p w:rsidR="00B77C71" w:rsidRPr="00EC2176" w:rsidRDefault="00B77C71" w:rsidP="00B77C7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EC2176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(asfr</w:t>
                          </w:r>
                          <w:r w:rsidRPr="00EC2176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800</w:t>
                          </w:r>
                          <w:r w:rsidRPr="00EC2176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shape>
                  <v:shape id="AutoShape 92" o:spid="_x0000_s1035" type="#_x0000_t34" style="position:absolute;left:14521;top:29375;width:15280;height:3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5f8UAAADbAAAADwAAAGRycy9kb3ducmV2LnhtbESPQWvCQBSE7wX/w/IEb3VjbLVGV9EW&#10;oaiXag89PrLPJJp9G7JbE/31bqHgcZiZb5jZojWluFDtCssKBv0IBHFqdcGZgu/D+vkNhPPIGkvL&#10;pOBKDhbzztMME20b/qLL3mciQNglqCD3vkqkdGlOBl3fVsTBO9raoA+yzqSusQlwU8o4ikbSYMFh&#10;IceK3nNKz/tfo+DW2OEuPo0tb7Yv5H/G+vCxmijV67bLKQhPrX+E/9ufWkH8Cn9fw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m5f8UAAADbAAAADwAAAAAAAAAA&#10;AAAAAAChAgAAZHJzL2Rvd25yZXYueG1sUEsFBgAAAAAEAAQA+QAAAJMDAAAAAA==&#10;" strokeweight=".5pt">
                    <v:stroke endarrow="block" joinstyle="round"/>
                  </v:shape>
                </v:group>
              </w:pic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C71" w:rsidRPr="003F0E3C" w:rsidRDefault="00B77C71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C71" w:rsidRPr="00E87189" w:rsidRDefault="002D395D" w:rsidP="00F67E54">
            <w:pPr>
              <w:pStyle w:val="a8"/>
              <w:numPr>
                <w:ilvl w:val="0"/>
                <w:numId w:val="1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2D395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工单需修改数量、应发料件、应发数量、交期等项目时，开立工单变更数据，并通知制造处理相对应变更</w:t>
            </w:r>
            <w:r w:rsidR="00F67E54" w:rsidRPr="002D395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事</w:t>
            </w:r>
            <w:r w:rsidRPr="002D395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项</w:t>
            </w:r>
          </w:p>
        </w:tc>
      </w:tr>
    </w:tbl>
    <w:p w:rsidR="00360001" w:rsidRPr="003F0E3C" w:rsidRDefault="002D395D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2D395D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560B0E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    </w:t>
      </w:r>
      <w:r w:rsidRPr="002D395D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E0E" w:rsidRDefault="00482E0E">
      <w:r>
        <w:separator/>
      </w:r>
    </w:p>
  </w:endnote>
  <w:endnote w:type="continuationSeparator" w:id="1">
    <w:p w:rsidR="00482E0E" w:rsidRDefault="00482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Arial Unicode MS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E0E" w:rsidRDefault="00482E0E">
      <w:r>
        <w:separator/>
      </w:r>
    </w:p>
  </w:footnote>
  <w:footnote w:type="continuationSeparator" w:id="1">
    <w:p w:rsidR="00482E0E" w:rsidRDefault="00482E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FC65A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37D6741"/>
    <w:multiLevelType w:val="hybridMultilevel"/>
    <w:tmpl w:val="E11C8B52"/>
    <w:lvl w:ilvl="0" w:tplc="179AC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3C7CE8"/>
    <w:multiLevelType w:val="hybridMultilevel"/>
    <w:tmpl w:val="BADAED52"/>
    <w:lvl w:ilvl="0" w:tplc="0D3A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3E8D5A35"/>
    <w:multiLevelType w:val="hybridMultilevel"/>
    <w:tmpl w:val="74CE82C8"/>
    <w:lvl w:ilvl="0" w:tplc="4918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9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10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07288"/>
    <w:rsid w:val="00016F8C"/>
    <w:rsid w:val="000244FB"/>
    <w:rsid w:val="00044164"/>
    <w:rsid w:val="00050940"/>
    <w:rsid w:val="00060FCB"/>
    <w:rsid w:val="00080694"/>
    <w:rsid w:val="00091610"/>
    <w:rsid w:val="00091FC9"/>
    <w:rsid w:val="000E1AA1"/>
    <w:rsid w:val="00107A13"/>
    <w:rsid w:val="00116301"/>
    <w:rsid w:val="001208D0"/>
    <w:rsid w:val="00124CE1"/>
    <w:rsid w:val="001325AE"/>
    <w:rsid w:val="0013551C"/>
    <w:rsid w:val="00141FDA"/>
    <w:rsid w:val="00161D88"/>
    <w:rsid w:val="0016382C"/>
    <w:rsid w:val="0016419F"/>
    <w:rsid w:val="00171C2B"/>
    <w:rsid w:val="001753A1"/>
    <w:rsid w:val="00194EF3"/>
    <w:rsid w:val="001A0E0A"/>
    <w:rsid w:val="001A5AF1"/>
    <w:rsid w:val="001B38C4"/>
    <w:rsid w:val="001C3AC3"/>
    <w:rsid w:val="001C4158"/>
    <w:rsid w:val="001C4DC1"/>
    <w:rsid w:val="001E4CAD"/>
    <w:rsid w:val="001E5309"/>
    <w:rsid w:val="001F6B62"/>
    <w:rsid w:val="001F754C"/>
    <w:rsid w:val="00231E44"/>
    <w:rsid w:val="00244540"/>
    <w:rsid w:val="00244A55"/>
    <w:rsid w:val="00257DBD"/>
    <w:rsid w:val="002745DF"/>
    <w:rsid w:val="0028085E"/>
    <w:rsid w:val="00284CA6"/>
    <w:rsid w:val="002864E9"/>
    <w:rsid w:val="00295D46"/>
    <w:rsid w:val="002A6F8D"/>
    <w:rsid w:val="002B6F5F"/>
    <w:rsid w:val="002C4A5C"/>
    <w:rsid w:val="002D395D"/>
    <w:rsid w:val="002E3C5E"/>
    <w:rsid w:val="002E5F5D"/>
    <w:rsid w:val="002F6000"/>
    <w:rsid w:val="00304F8E"/>
    <w:rsid w:val="00306288"/>
    <w:rsid w:val="00307D18"/>
    <w:rsid w:val="00311E2C"/>
    <w:rsid w:val="00315E11"/>
    <w:rsid w:val="003251FA"/>
    <w:rsid w:val="003320AF"/>
    <w:rsid w:val="003519A9"/>
    <w:rsid w:val="0035361A"/>
    <w:rsid w:val="00353E0B"/>
    <w:rsid w:val="0035486A"/>
    <w:rsid w:val="00356BB0"/>
    <w:rsid w:val="00360001"/>
    <w:rsid w:val="003740A3"/>
    <w:rsid w:val="00385C2B"/>
    <w:rsid w:val="003B21BD"/>
    <w:rsid w:val="003C1637"/>
    <w:rsid w:val="003C2AAB"/>
    <w:rsid w:val="003E5655"/>
    <w:rsid w:val="003F0E3C"/>
    <w:rsid w:val="004018D4"/>
    <w:rsid w:val="0042441F"/>
    <w:rsid w:val="00425CFB"/>
    <w:rsid w:val="00461305"/>
    <w:rsid w:val="00464412"/>
    <w:rsid w:val="004801ED"/>
    <w:rsid w:val="00482E0E"/>
    <w:rsid w:val="004A4EE2"/>
    <w:rsid w:val="004C77F6"/>
    <w:rsid w:val="004F33D0"/>
    <w:rsid w:val="004F5C36"/>
    <w:rsid w:val="004F60D5"/>
    <w:rsid w:val="00521DDB"/>
    <w:rsid w:val="00522D43"/>
    <w:rsid w:val="005315CF"/>
    <w:rsid w:val="0054705F"/>
    <w:rsid w:val="00560B0E"/>
    <w:rsid w:val="00566C3B"/>
    <w:rsid w:val="00572F6E"/>
    <w:rsid w:val="005801CE"/>
    <w:rsid w:val="005D3645"/>
    <w:rsid w:val="005E227B"/>
    <w:rsid w:val="005F10B3"/>
    <w:rsid w:val="005F3DED"/>
    <w:rsid w:val="00620A17"/>
    <w:rsid w:val="0062729C"/>
    <w:rsid w:val="006400E0"/>
    <w:rsid w:val="00641286"/>
    <w:rsid w:val="006564FF"/>
    <w:rsid w:val="00661E08"/>
    <w:rsid w:val="00671136"/>
    <w:rsid w:val="0068790C"/>
    <w:rsid w:val="00694BD1"/>
    <w:rsid w:val="006B507C"/>
    <w:rsid w:val="006B73FB"/>
    <w:rsid w:val="006C6E53"/>
    <w:rsid w:val="006E4A39"/>
    <w:rsid w:val="006E6FA5"/>
    <w:rsid w:val="007067B1"/>
    <w:rsid w:val="00710179"/>
    <w:rsid w:val="00725FA4"/>
    <w:rsid w:val="00731B07"/>
    <w:rsid w:val="00731C76"/>
    <w:rsid w:val="0073787F"/>
    <w:rsid w:val="00750514"/>
    <w:rsid w:val="007572F9"/>
    <w:rsid w:val="007618DB"/>
    <w:rsid w:val="00764E70"/>
    <w:rsid w:val="007744D2"/>
    <w:rsid w:val="00786FAF"/>
    <w:rsid w:val="00790C07"/>
    <w:rsid w:val="00817F2B"/>
    <w:rsid w:val="00837634"/>
    <w:rsid w:val="00844690"/>
    <w:rsid w:val="00853DA0"/>
    <w:rsid w:val="008557EA"/>
    <w:rsid w:val="00863866"/>
    <w:rsid w:val="008668FE"/>
    <w:rsid w:val="008E2205"/>
    <w:rsid w:val="008F3550"/>
    <w:rsid w:val="008F495C"/>
    <w:rsid w:val="009059BE"/>
    <w:rsid w:val="00910EB9"/>
    <w:rsid w:val="00915529"/>
    <w:rsid w:val="00936A9A"/>
    <w:rsid w:val="0094146F"/>
    <w:rsid w:val="00953A19"/>
    <w:rsid w:val="00984E01"/>
    <w:rsid w:val="00984EEA"/>
    <w:rsid w:val="00997567"/>
    <w:rsid w:val="009B2EFF"/>
    <w:rsid w:val="009B6FCE"/>
    <w:rsid w:val="009D1DEC"/>
    <w:rsid w:val="009D452C"/>
    <w:rsid w:val="009F45CC"/>
    <w:rsid w:val="00A35A71"/>
    <w:rsid w:val="00A3737D"/>
    <w:rsid w:val="00A4050E"/>
    <w:rsid w:val="00A447C8"/>
    <w:rsid w:val="00A61785"/>
    <w:rsid w:val="00A66366"/>
    <w:rsid w:val="00A6648E"/>
    <w:rsid w:val="00A72A89"/>
    <w:rsid w:val="00A77813"/>
    <w:rsid w:val="00A85576"/>
    <w:rsid w:val="00AB75D4"/>
    <w:rsid w:val="00AD02D7"/>
    <w:rsid w:val="00B00A5E"/>
    <w:rsid w:val="00B2278B"/>
    <w:rsid w:val="00B3280D"/>
    <w:rsid w:val="00B701EE"/>
    <w:rsid w:val="00B77C71"/>
    <w:rsid w:val="00B80CB2"/>
    <w:rsid w:val="00B93A4E"/>
    <w:rsid w:val="00B9425E"/>
    <w:rsid w:val="00BA7180"/>
    <w:rsid w:val="00BA7D77"/>
    <w:rsid w:val="00BD436D"/>
    <w:rsid w:val="00BF0D08"/>
    <w:rsid w:val="00BF22C7"/>
    <w:rsid w:val="00C01FAA"/>
    <w:rsid w:val="00C51F17"/>
    <w:rsid w:val="00CA15CB"/>
    <w:rsid w:val="00CA3EFC"/>
    <w:rsid w:val="00CC376E"/>
    <w:rsid w:val="00CC61F2"/>
    <w:rsid w:val="00CD093F"/>
    <w:rsid w:val="00CD24DC"/>
    <w:rsid w:val="00D020E3"/>
    <w:rsid w:val="00D0233B"/>
    <w:rsid w:val="00D15516"/>
    <w:rsid w:val="00D15634"/>
    <w:rsid w:val="00D324BF"/>
    <w:rsid w:val="00D35778"/>
    <w:rsid w:val="00D46916"/>
    <w:rsid w:val="00D46972"/>
    <w:rsid w:val="00D57F60"/>
    <w:rsid w:val="00D63A39"/>
    <w:rsid w:val="00D75B54"/>
    <w:rsid w:val="00DA3A08"/>
    <w:rsid w:val="00DB0F97"/>
    <w:rsid w:val="00DC5F80"/>
    <w:rsid w:val="00DC61F2"/>
    <w:rsid w:val="00DC71EC"/>
    <w:rsid w:val="00DD0FB3"/>
    <w:rsid w:val="00DE1839"/>
    <w:rsid w:val="00DE6197"/>
    <w:rsid w:val="00DE76F5"/>
    <w:rsid w:val="00E00DA6"/>
    <w:rsid w:val="00E07965"/>
    <w:rsid w:val="00E20619"/>
    <w:rsid w:val="00E226CD"/>
    <w:rsid w:val="00E31902"/>
    <w:rsid w:val="00E35809"/>
    <w:rsid w:val="00E37A08"/>
    <w:rsid w:val="00E5299B"/>
    <w:rsid w:val="00E57601"/>
    <w:rsid w:val="00E84A7C"/>
    <w:rsid w:val="00E87189"/>
    <w:rsid w:val="00E930CF"/>
    <w:rsid w:val="00EB117C"/>
    <w:rsid w:val="00EC2176"/>
    <w:rsid w:val="00EE0934"/>
    <w:rsid w:val="00EF0A8B"/>
    <w:rsid w:val="00F21F72"/>
    <w:rsid w:val="00F26E81"/>
    <w:rsid w:val="00F30764"/>
    <w:rsid w:val="00F349A1"/>
    <w:rsid w:val="00F673F3"/>
    <w:rsid w:val="00F67E54"/>
    <w:rsid w:val="00F7235B"/>
    <w:rsid w:val="00F7351C"/>
    <w:rsid w:val="00F86644"/>
    <w:rsid w:val="00FA717D"/>
    <w:rsid w:val="00FB070F"/>
    <w:rsid w:val="00FB54EB"/>
    <w:rsid w:val="00FB5E6B"/>
    <w:rsid w:val="00FC65A7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2"/>
        <o:r id="V:Rule3" type="connector" idref="#AutoShape 92"/>
        <o:r id="V:Rule6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710179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10179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710179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710179"/>
    <w:rPr>
      <w:szCs w:val="20"/>
    </w:rPr>
  </w:style>
  <w:style w:type="paragraph" w:styleId="a6">
    <w:name w:val="Body Text Indent"/>
    <w:basedOn w:val="a"/>
    <w:link w:val="Char"/>
    <w:rsid w:val="00710179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="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BD740-2D22-4D78-ADDC-23DC3824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604</TotalTime>
  <Pages>1</Pages>
  <Words>124</Words>
  <Characters>158</Characters>
  <Application>Microsoft Office Word</Application>
  <DocSecurity>0</DocSecurity>
  <Lines>1</Lines>
  <Paragraphs>1</Paragraphs>
  <ScaleCrop>false</ScaleCrop>
  <Company>dsc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49</cp:revision>
  <cp:lastPrinted>2017-03-20T07:15:00Z</cp:lastPrinted>
  <dcterms:created xsi:type="dcterms:W3CDTF">2014-07-02T02:46:00Z</dcterms:created>
  <dcterms:modified xsi:type="dcterms:W3CDTF">2017-03-20T07:17:00Z</dcterms:modified>
</cp:coreProperties>
</file>