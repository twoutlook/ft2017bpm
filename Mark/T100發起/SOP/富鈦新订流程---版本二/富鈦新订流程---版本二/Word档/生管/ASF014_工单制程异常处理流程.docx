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B7ABD" w:rsidP="009059BE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ASF01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B96970" w:rsidP="00915529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B9697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工单制程异常流程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C219A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B96970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C219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  <w:r w:rsidR="003F2E79"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B7FCE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B96970" w:rsidRPr="00B9697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54CF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149B3" w:rsidRPr="002149B3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B96970" w:rsidRPr="00B9697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149B3" w:rsidRPr="002149B3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B9697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B9697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C4097B" w:rsidP="00CC219A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制程中发生</w:t>
            </w:r>
            <w:r w:rsidR="00CC219A">
              <w:rPr>
                <w:rFonts w:asciiTheme="minorEastAsia" w:eastAsia="宋体" w:hAnsiTheme="minorEastAsia" w:hint="eastAsia"/>
                <w:szCs w:val="18"/>
                <w:lang w:eastAsia="zh-CN"/>
              </w:rPr>
              <w:t>不良需要判定是</w:t>
            </w:r>
            <w:r w:rsidR="00293D2F">
              <w:rPr>
                <w:rFonts w:asciiTheme="minorEastAsia" w:eastAsia="宋体" w:hAnsiTheme="minorEastAsia" w:hint="eastAsia"/>
                <w:color w:val="FF0000"/>
                <w:szCs w:val="18"/>
                <w:lang w:eastAsia="zh-CN"/>
              </w:rPr>
              <w:t>返</w:t>
            </w:r>
            <w:r w:rsidR="00CC219A" w:rsidRPr="00E96359">
              <w:rPr>
                <w:rFonts w:asciiTheme="minorEastAsia" w:eastAsia="宋体" w:hAnsiTheme="minorEastAsia" w:hint="eastAsia"/>
                <w:color w:val="FF0000"/>
                <w:szCs w:val="18"/>
                <w:lang w:eastAsia="zh-CN"/>
              </w:rPr>
              <w:t>工还是报废  及当站下线作业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A81AAC" w:rsidRPr="003F0E3C" w:rsidTr="000041C3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1AAC" w:rsidRPr="00A81AAC" w:rsidRDefault="00B96970" w:rsidP="00A81AA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9697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81AAC" w:rsidRPr="003F0E3C" w:rsidRDefault="00B9697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B9697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A81AAC" w:rsidRPr="003F0E3C" w:rsidTr="003815BD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AAC" w:rsidRPr="003F0E3C" w:rsidRDefault="00C54CF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C54CF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1.1pt;margin-top:2.15pt;width:5in;height:613.25pt;z-index:251684352;mso-position-horizontal-relative:text;mso-position-vertical-relative:text" coordorigin="-3549,825" coordsize="45719,7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-3549;top:825;width:45719;height:77876;visibility:visible" stroked="t" strokecolor="black [3213]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28" type="#_x0000_t119" style="position:absolute;left:18193;top:1934;width:8795;height:5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style="mso-next-textbox:#流程圖: 人工作業 31" inset="0,0,0,0">
                      <w:txbxContent>
                        <w:p w:rsidR="00A81AAC" w:rsidRPr="008557EA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9697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制程中不良发生</w:t>
                          </w:r>
                        </w:p>
                      </w:txbxContent>
                    </v:textbox>
                  </v:shape>
                  <v:rect id="Rectangle 67" o:spid="_x0000_s1030" style="position:absolute;left:2372;top:12324;width:9132;height:65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F9cUA&#10;AADbAAAADwAAAGRycy9kb3ducmV2LnhtbESPQWvCQBSE74L/YXlCb3WTVFSiq4i00B5sqYri7Zl9&#10;ZkOzb0N2q+m/7xYKHoeZ+YaZLztbiyu1vnKsIB0mIIgLpysuFex3L49TED4ga6wdk4If8rBc9Htz&#10;zLW78Sddt6EUEcI+RwUmhCaX0heGLPqha4ijd3GtxRBlW0rd4i3CbS2zJBlLixXHBYMNrQ0VX9tv&#10;q2CTHcfnjA/Vs1m9p28Tw6f1x5NSD4NuNQMRqAv38H/7VSsYpf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NUX1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A81AAC" w:rsidRP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当站不合格品</w:t>
                          </w:r>
                        </w:p>
                        <w:p w:rsidR="00A81AAC" w:rsidRPr="009C568B" w:rsidRDefault="00A81AAC" w:rsidP="00E96359">
                          <w:pPr>
                            <w:jc w:val="center"/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</w:pPr>
                          <w:r w:rsidRPr="009C568B">
                            <w:rPr>
                              <w:rFonts w:asciiTheme="minorHAnsi" w:eastAsiaTheme="minorEastAsia" w:hAnsiTheme="minorHAnsi"/>
                              <w:szCs w:val="18"/>
                              <w:lang w:eastAsia="zh-CN"/>
                            </w:rPr>
                            <w:t>(asft336)</w:t>
                          </w:r>
                        </w:p>
                        <w:p w:rsidR="00A81AAC" w:rsidRPr="009C568B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B96970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96970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</w:t>
                          </w:r>
                          <w:r w:rsidRPr="00B96970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2" type="#_x0000_t4" style="position:absolute;left:1899;top:57526;width:10591;height:6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RH8MA&#10;AADbAAAADwAAAGRycy9kb3ducmV2LnhtbESPQWvCQBSE7wX/w/KE3uqmgqVGVymK4NGkEvD2yL5u&#10;QrNvw+4aY3+9Wyj0OMzMN8x6O9pODORD61jB6ywDQVw73bJRcP48vLyDCBFZY+eYFNwpwHYzeVpj&#10;rt2NCxrKaESCcMhRQRNjn0sZ6oYshpnriZP35bzFmKQ3Unu8Jbjt5DzL3qTFltNCgz3tGqq/y6tV&#10;0BbL/eWnKk6+vJdmqKpsaYazUs/T8WMFItIY/8N/7aNWsFjA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FRH8MAAADbAAAADwAAAAAAAAAAAAAAAACYAgAAZHJzL2Rv&#10;d25yZXYueG1sUEsFBgAAAAAEAAQA9QAAAIgDAAAAAA==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C4097B" w:rsidRP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结果</w:t>
                          </w:r>
                        </w:p>
                        <w:p w:rsidR="00C4097B" w:rsidRP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="宋体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Theme="minorHAnsi" w:eastAsia="宋体" w:hAnsiTheme="minorHAns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</w:p>
                        <w:p w:rsid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B9697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96970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判定结果</w:t>
                          </w:r>
                          <w:r w:rsidRPr="00B9697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  <w:p w:rsidR="00A81AAC" w:rsidRPr="00C4097B" w:rsidRDefault="00A81AAC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rect id="Rectangle 67" o:spid="_x0000_s1034" style="position:absolute;left:2387;top:48234;width:9125;height:64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6tcMA&#10;AADbAAAADwAAAGRycy9kb3ducmV2LnhtbERPz2vCMBS+C/sfwht4m6mVOemMUoqCO2wyFcXbW/PW&#10;lDUvpYna/ffLYeDx4/s9X/a2EVfqfO1YwXiUgCAuna65UnDYr59mIHxA1tg4JgW/5GG5eBjMMdPu&#10;xp903YVKxBD2GSowIbSZlL40ZNGPXEscuW/XWQwRdpXUHd5iuG1kmiRTabHm2GCwpcJQ+bO7WAXv&#10;6Wn6lfKxXpn8Y/z2YvhcbCdKDR/7/BVEoD7cxf/ujVbwHMfG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6tcMAAADbAAAADwAAAAAAAAAAAAAAAACYAgAAZHJzL2Rv&#10;d25yZXYueG1sUEsFBgAAAAAEAAQA9QAAAIgDAAAAAA==&#10;" strokeweight=".5pt">
                    <v:shadow on="t" color="black" opacity="26214f" origin="-.5,-.5" offset=".74836mm,.74836mm"/>
                    <v:textbox inset="1mm,,1mm">
                      <w:txbxContent>
                        <w:p w:rsidR="00C4097B" w:rsidRP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当站不合格品</w:t>
                          </w:r>
                        </w:p>
                        <w:p w:rsidR="00A81AAC" w:rsidRPr="009C568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9C568B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A81AAC" w:rsidRPr="009C568B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(asft336)</w:t>
                          </w:r>
                        </w:p>
                        <w:p w:rsidR="00A81AAC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B9697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96970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判定结果</w:t>
                          </w:r>
                          <w:r w:rsidRPr="00B9697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5" style="position:absolute;left:2845;top:67856;width:9118;height:6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kesUA&#10;AADbAAAADwAAAGRycy9kb3ducmV2LnhtbESPQWvCQBSE74X+h+UVvNWNEWKJriLSgh60aEXp7TX7&#10;mg3Nvg3ZVeO/d4WCx2FmvmEms87W4kytrxwrGPQTEMSF0xWXCvZfH69vIHxA1lg7JgVX8jCbPj9N&#10;MNfuwls670IpIoR9jgpMCE0upS8MWfR91xBH79e1FkOUbSl1i5cIt7VMkySTFiuOCwYbWhgq/nYn&#10;q2CdHrOflA/Vu5lvBquR4e/F51Cp3ks3H4MI1IVH+L+91Aqy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SR6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4097B" w:rsidRP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报废</w:t>
                          </w:r>
                        </w:p>
                        <w:p w:rsidR="00A81AAC" w:rsidRPr="009C568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9C568B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A81AAC" w:rsidRPr="009C568B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(asft336)</w:t>
                          </w:r>
                        </w:p>
                        <w:p w:rsidR="00A81AAC" w:rsidRPr="00C4097B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 w:rsidRPr="00B9697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9697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过账</w:t>
                          </w:r>
                          <w:r w:rsidRPr="00B9697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4" o:spid="_x0000_s1036" type="#_x0000_t114" style="position:absolute;left:2355;top:20690;width:9138;height:65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LPcQA&#10;AADbAAAADwAAAGRycy9kb3ducmV2LnhtbESPQYvCMBSE74L/ITzBm6aKFO0aRRRB8ODq6u710bxt&#10;S5uX0kRb//1GEPY4zMw3zHLdmUo8qHGFZQWTcQSCOLW64EzB9Ws/moNwHlljZZkUPMnBetXvLTHR&#10;tuUzPS4+EwHCLkEFufd1IqVLczLoxrYmDt6vbQz6IJtM6gbbADeVnEZRLA0WHBZyrGmbU1pe7kbB&#10;sZ3EP4ttedx9z+aHcxllt+npU6nhoNt8gPDU+f/wu33QCuIFvL6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Kiz3EAAAA2wAAAA8AAAAAAAAAAAAAAAAAmAIAAGRycy9k&#10;b3ducmV2LnhtbFBLBQYAAAAABAAEAPUAAACJAwAAAAA=&#10;" strokeweight=".5pt">
                    <v:shadow on="t" color="black" opacity="26214f" origin="-.5,-.5" offset=".74836mm,.74836mm"/>
                    <v:textbox style="mso-next-textbox:#AutoShape 64" inset="1mm,0,1mm,0">
                      <w:txbxContent>
                        <w:p w:rsidR="00A81AAC" w:rsidRPr="009C568B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4097B"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当站</w:t>
                          </w:r>
                          <w:r w:rsidR="00C4097B"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不合品单</w:t>
                          </w:r>
                          <w:r w:rsidRPr="00B96970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</w:txbxContent>
                    </v:textbox>
                  </v:shape>
                  <v:rect id="Rectangle 67" o:spid="_x0000_s1037" style="position:absolute;left:2388;top:39432;width:9125;height:6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PSMUA&#10;AADbAAAADwAAAGRycy9kb3ducmV2LnhtbESPQWvCQBSE74L/YXmF3swmEVRSVxFRsIcq1dLS22v2&#10;NRvMvg3ZrcZ/3y0IPQ4z8w0zX/a2ERfqfO1YQZakIIhLp2uuFLydtqMZCB+QNTaOScGNPCwXw8Ec&#10;C+2u/EqXY6hEhLAvUIEJoS2k9KUhiz5xLXH0vl1nMUTZVVJ3eI1w28g8TSfSYs1xwWBLa0Pl+fhj&#10;FbzkH5OvnN/rjVnts+ep4c/1YazU40O/egIRqA//4Xt7pxVMM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Y9I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4097B" w:rsidRPr="00C4097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="宋体" w:hAnsiTheme="minorEastAsia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当站不合格品</w:t>
                          </w:r>
                        </w:p>
                        <w:p w:rsidR="00A81AAC" w:rsidRPr="009C568B" w:rsidRDefault="00C4097B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9C568B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 xml:space="preserve"> </w:t>
                          </w:r>
                          <w:r w:rsidR="00A81AAC" w:rsidRPr="009C568B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(asft336)</w:t>
                          </w:r>
                        </w:p>
                        <w:p w:rsidR="00A81AAC" w:rsidRPr="009C568B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B96970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B96970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</w:t>
                          </w:r>
                          <w:r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认</w:t>
                          </w:r>
                          <w:bookmarkStart w:id="0" w:name="_GoBack"/>
                          <w:bookmarkEnd w:id="0"/>
                          <w:r w:rsidRPr="00B96970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89" o:spid="_x0000_s1046" type="#_x0000_t4" style="position:absolute;left:2058;top:29652;width:9436;height:6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7W8MA&#10;AADbAAAADwAAAGRycy9kb3ducmV2LnhtbESPQWvCQBSE7wX/w/IEb3WjB9HUVUQRemxSCfT2yD43&#10;wezbsLvG2F/fLRR6HGbmG2a7H20nBvKhdaxgMc9AENdOt2wUXD7Pr2sQISJr7ByTgicF2O8mL1vM&#10;tXtwQUMZjUgQDjkqaGLscylD3ZDFMHc9cfKuzluMSXojtcdHgttOLrNsJS22nBYa7OnYUH0r71ZB&#10;W2xOX99V8eHLZ2mGqso2ZrgoNZuOhzcQkcb4H/5rv2sF6w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p7W8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DE67F1" w:rsidRPr="009C568B" w:rsidRDefault="00B96970" w:rsidP="00E9635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B96970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签核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1" o:spid="_x0000_s1050" type="#_x0000_t32" style="position:absolute;left:6924;top:18859;width:14;height:183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DwlMEAAADbAAAADwAAAGRycy9kb3ducmV2LnhtbESP3YrCMBSE7wXfIRxh7zS1/iBdoyyC&#10;IHtn9QEOzbHp2pyUJmvj228WBC+HmfmG2e6jbcWDet84VjCfZSCIK6cbrhVcL8fpBoQPyBpbx6Tg&#10;SR72u/Foi4V2A5/pUYZaJAj7AhWYELpCSl8ZsuhnriNO3s31FkOSfS11j0OC21bmWbaWFhtOCwY7&#10;Ohiq7uWvVZCbeVwef7BbfJfxnt/Keu2qQamPSfz6BBEohnf41T5pBZsV/H9JP0D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4PCUwQAAANsAAAAPAAAAAAAAAAAAAAAA&#10;AKECAABkcnMvZG93bnJldi54bWxQSwUGAAAAAAQABAD5AAAAjwMAAAAA&#10;" strokeweight=".5pt">
                    <v:stroke endarrow="block"/>
                  </v:shape>
                  <v:shape id="AutoShape 91" o:spid="_x0000_s1051" type="#_x0000_t32" style="position:absolute;left:6924;top:26810;width:71;height:284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86NcQAAADbAAAADwAAAGRycy9kb3ducmV2LnhtbESPQWvCQBSE70L/w/IKvelGDyJpVtFC&#10;UVs8mNaeH9lnEsy+jburpv56VxA8DjPzDZPNOtOIMzlfW1YwHCQgiAuray4V/P589icgfEDW2Fgm&#10;Bf/kYTZ96WWYanvhLZ3zUIoIYZ+igiqENpXSFxUZ9APbEkdvb53BEKUrpXZ4iXDTyFGSjKXBmuNC&#10;hS19VFQc8pNR8PXd1qPjcuPWTaC/XF93i+Vwp9Tbazd/BxGoC8/wo73SCiZjuH+JP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zo1xAAAANsAAAAPAAAAAAAAAAAA&#10;AAAAAKECAABkcnMvZG93bnJldi54bWxQSwUGAAAAAAQABAD5AAAAkgMAAAAA&#10;" strokeweight=".5pt">
                    <v:stroke endarrow="block"/>
                  </v:shape>
                  <v:shape id="AutoShape 91" o:spid="_x0000_s1052" type="#_x0000_t32" style="position:absolute;left:6950;top:36579;width:45;height:285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LeMEAAADbAAAADwAAAGRycy9kb3ducmV2LnhtbESP0YrCMBRE3xf8h3AF39bUKirVKLIg&#10;yL5Z/YBLc22qzU1psjb+/WZhwcdhZs4w2320rXhS7xvHCmbTDARx5XTDtYLr5fi5BuEDssbWMSl4&#10;kYf9bvSxxUK7gc/0LEMtEoR9gQpMCF0hpa8MWfRT1xEn7+Z6iyHJvpa6xyHBbSvzLFtKiw2nBYMd&#10;fRmqHuWPVZCbWVwc79jNv8v4yG9lvXTVoNRkHA8bEIFieIf/2yetYL2Cvy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fst4wQAAANsAAAAPAAAAAAAAAAAAAAAA&#10;AKECAABkcnMvZG93bnJldi54bWxQSwUGAAAAAAQABAD5AAAAjwMAAAAA&#10;" strokeweight=".5pt">
                    <v:stroke endarrow="block"/>
                  </v:shape>
                  <v:shape id="AutoShape 91" o:spid="_x0000_s1053" type="#_x0000_t32" style="position:absolute;left:6950;top:45849;width:0;height:238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FfCr4AAADbAAAADwAAAGRycy9kb3ducmV2LnhtbERPzYrCMBC+L+w7hFnwtqbWRaSaiiwI&#10;4s2uDzA0Y1PbTEqTtfHtzUHw+PH9b3fR9uJOo28dK1jMMxDEtdMtNwouf4fvNQgfkDX2jknBgzzs&#10;ys+PLRbaTXymexUakULYF6jAhDAUUvrakEU/dwNx4q5utBgSHBupR5xSuO1lnmUrabHl1GBwoF9D&#10;dVf9WwW5WcSfww2H5amKXX6tmpWrJ6VmX3G/AREohrf45T5qBes0Nn1JP0CW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4V8KvgAAANsAAAAPAAAAAAAAAAAAAAAAAKEC&#10;AABkcnMvZG93bnJldi54bWxQSwUGAAAAAAQABAD5AAAAjAMAAAAA&#10;" strokeweight=".5pt">
                    <v:stroke endarrow="block"/>
                  </v:shape>
                  <v:shape id="AutoShape 91" o:spid="_x0000_s1054" type="#_x0000_t32" style="position:absolute;left:6934;top:54733;width:16;height:280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36kcEAAADbAAAADwAAAGRycy9kb3ducmV2LnhtbESP0YrCMBRE3xf8h3AF39bUKqLVKLIg&#10;yL5Z/YBLc22qzU1psjb+/WZhwcdhZs4w2320rXhS7xvHCmbTDARx5XTDtYLr5fi5AuEDssbWMSl4&#10;kYf9bvSxxUK7gc/0LEMtEoR9gQpMCF0hpa8MWfRT1xEn7+Z6iyHJvpa6xyHBbSvzLFtKiw2nBYMd&#10;fRmqHuWPVZCbWVwc79jNv8v4yG9lvXTVoNRkHA8bEIFieIf/2yetYLWGvy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fqRwQAAANsAAAAPAAAAAAAAAAAAAAAA&#10;AKECAABkcnMvZG93bnJldi54bWxQSwUGAAAAAAQABAD5AAAAjwMAAAAA&#10;" strokeweight=".5pt">
                    <v:stroke endarrow="block"/>
                  </v:shape>
                  <v:group id="_x0000_s1074" style="position:absolute;left:30568;top:12305;width:11602;height:51723" coordorigin="16668,12323" coordsize="11600,51722">
                    <v:rect id="Rectangle 67" o:spid="_x0000_s1044" style="position:absolute;left:17872;top:48377;width:9125;height:65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DTsUA&#10;AADbAAAADwAAAGRycy9kb3ducmV2LnhtbESPQWsCMRSE74X+h/AK3jTrClpXo4i0UA8qVVG8PTev&#10;m6Wbl2WT6vbfN4LQ4zAz3zDTeWsrcaXGl44V9HsJCOLc6ZILBYf9e/cVhA/IGivHpOCXPMxnz09T&#10;zLS78Sddd6EQEcI+QwUmhDqT0ueGLPqeq4mj9+UaiyHKppC6wVuE20qmSTKUFkuOCwZrWhrKv3c/&#10;VsE6PQ0vKR/LN7PY9Fcjw+fldqBU56VdTEAEasN/+NH+0ApGY7h/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4NOxQAAANsAAAAPAAAAAAAAAAAAAAAAAJgCAABkcnMv&#10;ZG93bnJldi54bWxQSwUGAAAAAAQABAD1AAAAigMAAAAA&#10;" strokeweight=".5pt">
                      <v:shadow on="t" color="black" opacity="26214f" origin="-.5,-.5" offset=".74836mm,.74836mm"/>
                      <v:textbox inset="1mm,,1mm">
                        <w:txbxContent>
                          <w:p w:rsidR="00DE67F1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lang w:eastAsia="zh-CN"/>
                              </w:rPr>
                            </w:pPr>
                            <w:r w:rsidRPr="00B96970">
                              <w:rPr>
                                <w:rFonts w:ascii="Microsoft JhengHei" w:eastAsia="宋体" w:hAnsi="Times New Roman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当站下线</w:t>
                            </w:r>
                          </w:p>
                          <w:p w:rsidR="00DE67F1" w:rsidRPr="009C568B" w:rsidRDefault="00DE67F1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C568B"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(asft337)</w:t>
                            </w:r>
                          </w:p>
                          <w:p w:rsidR="00DE67F1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入库明细修改</w:t>
                            </w: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rect id="Rectangle 67" o:spid="_x0000_s1045" style="position:absolute;left:17878;top:57524;width:9119;height:6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a9MIA&#10;AADbAAAADwAAAGRycy9kb3ducmV2LnhtbERPy4rCMBTdD/gP4QruxtQOOFKNIjIDM4tRfKC4uzbX&#10;ptjclCZq/XuzGHB5OO/JrLWVuFHjS8cKBv0EBHHudMmFgt32+30EwgdkjZVjUvAgD7Np522CmXZ3&#10;XtNtEwoRQ9hnqMCEUGdS+tyQRd93NXHkzq6xGCJsCqkbvMdwW8k0SYbSYsmxwWBNC0P5ZXO1Cv7S&#10;w/CU8r78MvPl4PfT8HGx+lCq123nYxCB2vAS/7t/tIJRXB+/xB8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Fr0wgAAANsAAAAPAAAAAAAAAAAAAAAAAJgCAABkcnMvZG93&#10;bnJldi54bWxQSwUGAAAAAAQABAD1AAAAhwMAAAAA&#10;" strokeweight=".5pt">
                      <v:shadow on="t" color="black" opacity="26214f" origin="-.5,-.5" offset=".74836mm,.74836mm"/>
                      <v:textbox inset="1mm,,1mm">
                        <w:txbxContent>
                          <w:p w:rsidR="00DE67F1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当站下线</w:t>
                            </w:r>
                          </w:p>
                          <w:p w:rsidR="00DE67F1" w:rsidRPr="009C568B" w:rsidRDefault="00DE67F1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C568B"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(asft337)</w:t>
                            </w:r>
                          </w:p>
                          <w:p w:rsidR="00DE67F1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过账</w:t>
                            </w: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group id="_x0000_s1073" style="position:absolute;left:16668;top:12323;width:11600;height:33538" coordorigin="16668,12323" coordsize="11600,33538">
                      <v:rect id="Rectangle 67" o:spid="_x0000_s1029" style="position:absolute;left:17850;top:12323;width:9138;height:65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    <v:shadow on="t" color="black" opacity="26214f" origin="-.5,-.5" offset=".74836mm,.74836mm"/>
                        <v:textbox inset="1mm,,1mm">
                          <w:txbxContent>
                            <w:p w:rsidR="00A81AAC" w:rsidRPr="009C568B" w:rsidRDefault="00B96970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B96970">
                                <w:rPr>
                                  <w:rFonts w:asciiTheme="minorEastAsia" w:eastAsia="宋体" w:hAnsiTheme="minorEastAsia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当站下线</w:t>
                              </w:r>
                            </w:p>
                            <w:p w:rsidR="00A81AAC" w:rsidRPr="009C568B" w:rsidRDefault="00A81AAC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HAnsi" w:eastAsiaTheme="minorEastAsia" w:hAnsiTheme="minorHAnsi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9C568B">
                                <w:rPr>
                                  <w:rFonts w:asciiTheme="minorHAnsi" w:eastAsiaTheme="minorEastAsia" w:hAnsiTheme="minorHAnsi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(asft33</w:t>
                              </w:r>
                              <w:r w:rsidRPr="009C568B">
                                <w:rPr>
                                  <w:rFonts w:asciiTheme="minorHAnsi" w:eastAsiaTheme="minorEastAsia" w:hAnsiTheme="minorHAnsi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7</w:t>
                              </w:r>
                              <w:r w:rsidRPr="009C568B">
                                <w:rPr>
                                  <w:rFonts w:asciiTheme="minorHAnsi" w:eastAsiaTheme="minorEastAsia" w:hAnsiTheme="minorHAnsi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)</w:t>
                              </w:r>
                            </w:p>
                            <w:p w:rsidR="00A81AAC" w:rsidRPr="009C568B" w:rsidRDefault="00B96970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B96970">
                                <w:rPr>
                                  <w:rFonts w:asciiTheme="minorEastAsia" w:eastAsia="宋体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[</w:t>
                              </w:r>
                              <w:r w:rsidRPr="00B96970">
                                <w:rPr>
                                  <w:rFonts w:asciiTheme="minorEastAsia" w:eastAsia="宋体" w:hAnsiTheme="minorEastAsia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申请</w:t>
                              </w:r>
                              <w:r w:rsidRPr="00B96970">
                                <w:rPr>
                                  <w:rFonts w:asciiTheme="minorEastAsia" w:eastAsia="宋体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]</w:t>
                              </w:r>
                            </w:p>
                          </w:txbxContent>
                        </v:textbox>
                      </v:rect>
                      <v:shape id="AutoShape 89" o:spid="_x0000_s1033" type="#_x0000_t4" style="position:absolute;left:16668;top:29301;width:11600;height:69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PPaMMA&#10;AADbAAAADwAAAGRycy9kb3ducmV2LnhtbESPQWvCQBSE7wX/w/KE3uqmQqWmrlIUwWOTSqC3R/Z1&#10;E5p9G3bXGPvrXUHwOMzMN8xqM9pODORD61jB6ywDQVw73bJRcPzev7yDCBFZY+eYFFwowGY9eVph&#10;rt2ZCxrKaESCcMhRQRNjn0sZ6oYshpnriZP367zFmKQ3Uns8J7jt5DzLFtJiy2mhwZ62DdV/5ckq&#10;aIvl7ue/Kr58eSnNUFXZ0gxHpZ6n4+cHiEhjfITv7YNW8LaA25f0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PPaMMAAADbAAAADwAAAAAAAAAAAAAAAACYAgAAZHJzL2Rv&#10;d25yZXYueG1sUEsFBgAAAAAEAAQA9QAAAIgDAAAAAA==&#10;" strokeweight=".5pt">
                        <v:shadow on="t" color="black" opacity="26214f" origin="-.5,-.5" offset=".74836mm,.74836mm"/>
                        <v:textbox inset="1mm,0,1mm,0">
                          <w:txbxContent>
                            <w:p w:rsidR="00A81AAC" w:rsidRPr="009C568B" w:rsidRDefault="00B96970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96970">
                                <w:rPr>
                                  <w:rFonts w:asciiTheme="minorEastAsia" w:eastAsia="宋体" w:hAnsiTheme="minorEastAsia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签核</w:t>
                              </w:r>
                            </w:p>
                          </w:txbxContent>
                        </v:textbox>
                      </v:shape>
                      <v:shape id="AutoShape 64" o:spid="_x0000_s1038" type="#_x0000_t114" style="position:absolute;left:17849;top:20690;width:9131;height:65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PkcQA&#10;AADbAAAADwAAAGRycy9kb3ducmV2LnhtbESPQWvCQBSE7wX/w/IEb3VjKFajqxRLQfBgtVWvj+wz&#10;Ccm+DdnVxH/vCoLHYWa+YebLzlTiSo0rLCsYDSMQxKnVBWcK/v9+3icgnEfWWFkmBTdysFz03uaY&#10;aNvyjq57n4kAYZeggtz7OpHSpTkZdENbEwfvbBuDPsgmk7rBNsBNJeMoGkuDBYeFHGta5ZSW+4tR&#10;sGlH49N0VW6+jx+T9a6MskO8/VVq0O++ZiA8df4VfrbXWsFnDI8v4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3j5HEAAAA2wAAAA8AAAAAAAAAAAAAAAAAmAIAAGRycy9k&#10;b3ducmV2LnhtbFBLBQYAAAAABAAEAPUAAACJAwAAAAA=&#10;" strokeweight=".5pt">
                        <v:shadow on="t" color="black" opacity="26214f" origin="-.5,-.5" offset=".74836mm,.74836mm"/>
                        <v:textbox inset="1mm,0,1mm,0">
                          <w:txbxContent>
                            <w:p w:rsidR="00A81AAC" w:rsidRPr="009C568B" w:rsidRDefault="00B96970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96970">
                                <w:rPr>
                                  <w:rFonts w:asciiTheme="minorEastAsia" w:eastAsia="宋体" w:hAnsiTheme="minorEastAsia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当站下线打印</w:t>
                              </w:r>
                            </w:p>
                          </w:txbxContent>
                        </v:textbox>
                      </v:shape>
                      <v:rect id="Rectangle 67" o:spid="_x0000_s1043" style="position:absolute;left:17866;top:39326;width:9131;height:65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m1cIA&#10;AADbAAAADwAAAGRycy9kb3ducmV2LnhtbERPy4rCMBTdD/gP4QruxtQOqFSjiMzAzGIUHyjurs21&#10;KTY3pYla/94sBmZ5OO/pvLWVuFPjS8cKBv0EBHHudMmFgv3u630MwgdkjZVjUvAkD/NZ522KmXYP&#10;3tB9GwoRQ9hnqMCEUGdS+tyQRd93NXHkLq6xGCJsCqkbfMRwW8k0SYbSYsmxwWBNS0P5dXuzCn7T&#10;4/Cc8qH8NIvV4Gdk+LRcfyjV67aLCYhAbfgX/7m/tYJRHBu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ybVwgAAANsAAAAPAAAAAAAAAAAAAAAAAJgCAABkcnMvZG93&#10;bnJldi54bWxQSwUGAAAAAAQABAD1AAAAhwMAAAAA&#10;" strokeweight=".5pt">
                        <v:shadow on="t" color="black" opacity="26214f" origin="-.5,-.5" offset=".74836mm,.74836mm"/>
                        <v:textbox inset="1mm,,1mm">
                          <w:txbxContent>
                            <w:p w:rsidR="00DE67F1" w:rsidRPr="009C568B" w:rsidRDefault="00B96970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B96970">
                                <w:rPr>
                                  <w:rFonts w:asciiTheme="minorEastAsia" w:eastAsia="宋体" w:hAnsiTheme="minorEastAsia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当站下线</w:t>
                              </w:r>
                            </w:p>
                            <w:p w:rsidR="00DE67F1" w:rsidRPr="009C568B" w:rsidRDefault="00DE67F1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HAnsi" w:eastAsiaTheme="minorEastAsia" w:hAnsiTheme="minorHAnsi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9C568B">
                                <w:rPr>
                                  <w:rFonts w:asciiTheme="minorHAnsi" w:eastAsiaTheme="minorEastAsia" w:hAnsiTheme="minorHAnsi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(asft337)</w:t>
                              </w:r>
                            </w:p>
                            <w:p w:rsidR="00DE67F1" w:rsidRPr="009C568B" w:rsidRDefault="00B96970" w:rsidP="00E96359">
                              <w:pPr>
                                <w:pStyle w:val="aa"/>
                                <w:spacing w:before="0" w:beforeAutospacing="0" w:after="0" w:afterAutospacing="0" w:line="280" w:lineRule="exact"/>
                                <w:jc w:val="center"/>
                                <w:rPr>
                                  <w:rFonts w:asciiTheme="minorEastAsia" w:eastAsiaTheme="minorEastAsia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B96970">
                                <w:rPr>
                                  <w:rFonts w:asciiTheme="minorEastAsia" w:eastAsia="宋体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[</w:t>
                              </w:r>
                              <w:r w:rsidRPr="00B96970">
                                <w:rPr>
                                  <w:rFonts w:asciiTheme="minorEastAsia" w:eastAsia="宋体" w:hAnsiTheme="minorEastAsia" w:cs="Times New Roman" w:hint="eastAsia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确认</w:t>
                              </w:r>
                              <w:r w:rsidRPr="00B96970">
                                <w:rPr>
                                  <w:rFonts w:asciiTheme="minorEastAsia" w:eastAsia="宋体" w:hAnsiTheme="minorEastAsia" w:cs="Times New Roman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]</w:t>
                              </w:r>
                            </w:p>
                          </w:txbxContent>
                        </v:textbox>
                      </v:rect>
                      <v:shape id="AutoShape 91" o:spid="_x0000_s1055" type="#_x0000_t32" style="position:absolute;left:22414;top:18858;width:5;height:183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7F0b4AAADbAAAADwAAAGRycy9kb3ducmV2LnhtbERPzYrCMBC+C75DGMGbTe2K7FajLAvC&#10;4s3qAwzN2FSbSWmyNvv25iB4/Pj+t/toO/GgwbeOFSyzHARx7XTLjYLL+bD4BOEDssbOMSn4Jw/7&#10;3XSyxVK7kU/0qEIjUgj7EhWYEPpSSl8bsugz1xMn7uoGiyHBoZF6wDGF204Web6WFltODQZ7+jFU&#10;36s/q6Awy7g63LD/OFbxXlyrZu3qUan5LH5vQASK4S1+uX+1gq+0Pn1JP0Dun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TsXRvgAAANsAAAAPAAAAAAAAAAAAAAAAAKEC&#10;AABkcnMvZG93bnJldi54bWxQSwUGAAAAAAQABAD5AAAAjAMAAAAA&#10;" strokeweight=".5pt">
                        <v:stroke endarrow="block"/>
                      </v:shape>
                      <v:shape id="AutoShape 91" o:spid="_x0000_s1056" type="#_x0000_t32" style="position:absolute;left:22415;top:26807;width:53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80nMUAAADbAAAADwAAAGRycy9kb3ducmV2LnhtbESPT2vCQBTE74LfYXmCN93Eg2h0lbZQ&#10;/FM8NK2eH9nXJDT7Nu6umvbTdwWhx2FmfsMs151pxJWcry0rSMcJCOLC6ppLBZ8fr6MZCB+QNTaW&#10;ScEPeViv+r0lZtre+J2ueShFhLDPUEEVQptJ6YuKDPqxbYmj92WdwRClK6V2eItw08hJkkylwZrj&#10;QoUtvVRUfOcXo2D/1taT8+bgdk2gU65/j8+b9KjUcNA9LUAE6sJ/+NHeagX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80nMUAAADbAAAADwAAAAAAAAAA&#10;AAAAAAChAgAAZHJzL2Rvd25yZXYueG1sUEsFBgAAAAAEAAQA+QAAAJMDAAAAAA==&#10;" strokeweight=".5pt">
                        <v:stroke endarrow="block"/>
                      </v:shape>
                      <v:shape id="AutoShape 91" o:spid="_x0000_s1057" type="#_x0000_t32" style="position:absolute;left:22431;top:36235;width:37;height:309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+PcAAAADbAAAADwAAAGRycy9kb3ducmV2LnhtbESP0YrCMBRE3xf8h3AF39bUuohWo4gg&#10;LL5t1w+4NNem2tyUJtrs3xtB2MdhZs4wm120rXhQ7xvHCmbTDARx5XTDtYLz7/FzCcIHZI2tY1Lw&#10;Rx5229HHBgvtBv6hRxlqkSDsC1RgQugKKX1lyKKfuo44eRfXWwxJ9rXUPQ4JbluZZ9lCWmw4LRjs&#10;6GCoupV3qyA3s/h1vGI3P5Xxll/KeuGqQanJOO7XIALF8B9+t7+1glUOry/pB8jt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Q/j3AAAAA2wAAAA8AAAAAAAAAAAAAAAAA&#10;oQIAAGRycy9kb3ducmV2LnhtbFBLBQYAAAAABAAEAPkAAACOAwAAAAA=&#10;" strokeweight=".5pt">
                        <v:stroke endarrow="block"/>
                      </v:shape>
                    </v:group>
                  </v:group>
                  <v:shape id="AutoShape 91" o:spid="_x0000_s1058" type="#_x0000_t32" style="position:absolute;left:36385;top:45862;width:1;height:25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EPcMQAAADbAAAADwAAAGRycy9kb3ducmV2LnhtbESPQWsCMRSE74L/ITzBW81qQepqFBWK&#10;rcWD2+r5sXndXbp5WZOoq7++KRQ8DjPzDTNbtKYWF3K+sqxgOEhAEOdWV1wo+Pp8fXoB4QOyxtoy&#10;KbiRh8W825lhqu2V93TJQiEihH2KCsoQmlRKn5dk0A9sQxy9b+sMhihdIbXDa4SbWo6SZCwNVhwX&#10;SmxoXVL+k52Ngu1HU41Om517rwMdM30/rDbDg1L9XrucggjUhkf4v/2mFUy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4Q9wxAAAANsAAAAPAAAAAAAAAAAA&#10;AAAAAKECAABkcnMvZG93bnJldi54bWxQSwUGAAAAAAQABAD5AAAAkgMAAAAA&#10;" strokeweight=".5pt">
                    <v:stroke endarrow="block"/>
                  </v:shape>
                  <v:shape id="AutoShape 91" o:spid="_x0000_s1059" type="#_x0000_t32" style="position:absolute;left:36309;top:55284;width:6;height:26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iXBMQAAADbAAAADwAAAGRycy9kb3ducmV2LnhtbESPQWsCMRSE74L/ITzBW80qRepqFBWK&#10;rcWD2+r5sXndXbp5WZOoq7++KRQ8DjPzDTNbtKYWF3K+sqxgOEhAEOdWV1wo+Pp8fXoB4QOyxtoy&#10;KbiRh8W825lhqu2V93TJQiEihH2KCsoQmlRKn5dk0A9sQxy9b+sMhihdIbXDa4SbWo6SZCwNVhwX&#10;SmxoXVL+k52Ngu1HU41Om517rwMdM30/rDbDg1L9XrucggjUhkf4v/2mFUy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JcExAAAANsAAAAPAAAAAAAAAAAA&#10;AAAAAKECAABkcnMvZG93bnJldi54bWxQSwUGAAAAAAQABAD5AAAAkgMAAAAA&#10;" strokeweight=".5pt">
                    <v:stroke endarrow="block"/>
                  </v:shape>
                  <v:shape id="AutoShape 91" o:spid="_x0000_s1067" type="#_x0000_t32" style="position:absolute;left:7448;top:64809;width:7;height:26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iXBMQAAADbAAAADwAAAGRycy9kb3ducmV2LnhtbESPQWsCMRSE74L/ITzBW80qRepqFBWK&#10;rcWD2+r5sXndXbp5WZOoq7++KRQ8DjPzDTNbtKYWF3K+sqxgOEhAEOdWV1wo+Pp8fXoB4QOyxtoy&#10;KbiRh8W825lhqu2V93TJQiEihH2KCsoQmlRKn5dk0A9sQxy9b+sMhihdIbXDa4SbWo6SZCwNVhwX&#10;SmxoXVL+k52Ngu1HU41Om517rwMdM30/rDbDg1L9XrucggjUhkf4v/2mFUy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CJcE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68" type="#_x0000_t34" style="position:absolute;left:12490;top:70288;width:18078;height:762;flip:y" o:connectortype="elbow" adj="10796,2601000,-23315" stroked="f">
                    <v:stroke endarrow="block"/>
                  </v:shape>
                  <v:group id="_x0000_s1075" style="position:absolute;left:18192;top:12324;width:10592;height:51704" coordorigin="32911,12344" coordsize="10592,51701">
                    <v:rect id="Rectangle 67" o:spid="_x0000_s1031" style="position:absolute;left:33581;top:12344;width:9125;height:65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dgcUA&#10;AADbAAAADwAAAGRycy9kb3ducmV2LnhtbESPQWvCQBSE70L/w/IK3nRjlLSkriKioAcr2tLS22v2&#10;NRvMvg3ZVdN/3y0IHoeZ+YaZzjtbiwu1vnKsYDRMQBAXTldcKnh/Ww+eQfiArLF2TAp+ycN89tCb&#10;Yq7dlQ90OYZSRAj7HBWYEJpcSl8YsuiHriGO3o9rLYYo21LqFq8RbmuZJkkmLVYcFww2tDRUnI5n&#10;q2CXfmbfKX9UK7N4HW2fDH8t92Ol+o/d4gVEoC7cw7f2RiuYZPD/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3N2BxQAAANsAAAAPAAAAAAAAAAAAAAAAAJgCAABkcnMv&#10;ZG93bnJldi54bWxQSwUGAAAAAAQABAD1AAAAigMAAAAA&#10;" strokeweight=".5pt">
                      <v:shadow on="t" color="black" opacity="26214f" origin="-.5,-.5" offset=".74836mm,.74836mm"/>
                      <v:textbox inset="1mm,,1mm">
                        <w:txbxContent>
                          <w:p w:rsidR="00A81AAC" w:rsidRPr="009C568B" w:rsidRDefault="00F90574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返</w:t>
                            </w:r>
                            <w:r w:rsidR="00B96970"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工转出</w:t>
                            </w:r>
                          </w:p>
                          <w:p w:rsidR="00A81AAC" w:rsidRPr="009C568B" w:rsidRDefault="00A81AAC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C568B"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(asft33</w:t>
                            </w:r>
                            <w:r w:rsidRPr="009C568B">
                              <w:rPr>
                                <w:rFonts w:asciiTheme="minorHAnsi" w:eastAsiaTheme="minorEastAsia" w:hAnsiTheme="minorHAnsi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8</w:t>
                            </w:r>
                            <w:r w:rsidRPr="009C568B"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  <w:p w:rsidR="00A81AAC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申请</w:t>
                            </w: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rect id="Rectangle 67" o:spid="_x0000_s1039" style="position:absolute;left:33587;top:20683;width:9119;height:65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0pM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4C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HtKTEAAAA2wAAAA8AAAAAAAAAAAAAAAAAmAIAAGRycy9k&#10;b3ducmV2LnhtbFBLBQYAAAAABAAEAPUAAACJAwAAAAA=&#10;" strokeweight=".5pt">
                      <v:shadow on="t" color="black" opacity="26214f" origin="-.5,-.5" offset=".74836mm,.74836mm"/>
                      <v:textbox inset="1mm,,1mm">
                        <w:txbxContent>
                          <w:p w:rsidR="00A81AAC" w:rsidRPr="009C568B" w:rsidRDefault="00F90574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返工</w:t>
                            </w:r>
                            <w:r w:rsidR="00B96970"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转出</w:t>
                            </w:r>
                          </w:p>
                          <w:p w:rsidR="00A81AAC" w:rsidRPr="009C568B" w:rsidRDefault="00A81AAC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 w:rsidRPr="009C568B"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</w:rPr>
                              <w:t>(asft338)</w:t>
                            </w:r>
                          </w:p>
                          <w:p w:rsidR="00A81AAC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制程信息</w:t>
                            </w: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shape id="AutoShape 64" o:spid="_x0000_s1040" type="#_x0000_t114" style="position:absolute;left:33591;top:30134;width:9125;height:60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yfsYA&#10;AADbAAAADwAAAGRycy9kb3ducmV2LnhtbESPT2vCQBTE74LfYXmF3sxGCalNXUUUQfDQGvvn+si+&#10;JiHZtyG7Nem37xYEj8PM/IZZbUbTiiv1rrasYB7FIIgLq2suFbxfDrMlCOeRNbaWScEvOdisp5MV&#10;ZtoOfKZr7ksRIOwyVFB532VSuqIigy6yHXHwvm1v0AfZl1L3OAS4aeUijlNpsOawUGFHu4qKJv8x&#10;Ck7DPP163jWn/WeyPJ6buPxYvL4p9fgwbl9AeBr9PXxrH7WCpwT+v4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KyfsYAAADbAAAADwAAAAAAAAAAAAAAAACYAgAAZHJz&#10;L2Rvd25yZXYueG1sUEsFBgAAAAAEAAQA9QAAAIsDAAAAAA==&#10;" strokeweight=".5pt">
                      <v:shadow on="t" color="black" opacity="26214f" origin="-.5,-.5" offset=".74836mm,.74836mm"/>
                      <v:textbox inset="1mm,0,1mm,0">
                        <w:txbxContent>
                          <w:p w:rsidR="00DE67F1" w:rsidRPr="009C568B" w:rsidRDefault="00F90574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返工</w:t>
                            </w:r>
                            <w:r w:rsidR="00B96970"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转出打印</w:t>
                            </w:r>
                          </w:p>
                        </w:txbxContent>
                      </v:textbox>
                    </v:shape>
                    <v:rect id="Rectangle 67" o:spid="_x0000_s1041" style="position:absolute;left:33604;top:48232;width:9112;height:64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JS8UA&#10;AADbAAAADwAAAGRycy9kb3ducmV2LnhtbESPQWvCQBSE7wX/w/KE3urGFLWkriLSgh6smJaW3l6z&#10;z2ww+zZkV43/3hUKHoeZ+YaZzjtbixO1vnKsYDhIQBAXTldcKvj6fH96AeEDssbaMSm4kIf5rPcw&#10;xUy7M+/olIdSRAj7DBWYEJpMSl8YsugHriGO3t61FkOUbSl1i+cIt7VMk2QsLVYcFww2tDRUHPKj&#10;VbBJf8Z/KX9Xb2bxMVxPDP8ut89KPfa7xSuIQF24h//bK61gMoL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olLxQAAANsAAAAPAAAAAAAAAAAAAAAAAJgCAABkcnMv&#10;ZG93bnJldi54bWxQSwUGAAAAAAQABAD1AAAAigMAAAAA&#10;" strokeweight=".5pt">
                      <v:shadow on="t" color="black" opacity="26214f" origin="-.5,-.5" offset=".74836mm,.74836mm"/>
                      <v:textbox inset="1mm,,1mm">
                        <w:txbxContent>
                          <w:p w:rsidR="00DE67F1" w:rsidRDefault="00F90574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Microsoft JhengHei" w:eastAsia="宋体" w:hAnsi="Times New Roman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返</w:t>
                            </w:r>
                            <w:r w:rsidR="00B96970" w:rsidRPr="00B96970">
                              <w:rPr>
                                <w:rFonts w:ascii="Microsoft JhengHei" w:eastAsia="宋体" w:hAnsi="Times New Roman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工转出</w:t>
                            </w:r>
                          </w:p>
                          <w:p w:rsidR="00DE67F1" w:rsidRPr="009C568B" w:rsidRDefault="00DE67F1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C568B">
                              <w:rPr>
                                <w:rFonts w:asciiTheme="minorHAnsi" w:eastAsiaTheme="minorEastAsia" w:hAnsiTheme="minorHAnsi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(asft338)</w:t>
                            </w:r>
                          </w:p>
                          <w:p w:rsidR="00DE67F1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[</w:t>
                            </w: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确认</w:t>
                            </w:r>
                            <w:r w:rsidRPr="00B96970">
                              <w:rPr>
                                <w:rFonts w:asciiTheme="minorEastAsia" w:eastAsia="宋体" w:hAnsiTheme="minorEastAsia" w:cs="Times New Roman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v:textbox>
                    </v:rect>
                    <v:shape id="流程圖: 人工作業 76" o:spid="_x0000_s1042" type="#_x0000_t119" style="position:absolute;left:33744;top:57550;width:8801;height:64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2UMMA&#10;AADbAAAADwAAAGRycy9kb3ducmV2LnhtbESPQWvCQBSE74X+h+UVvIRmY6BaYlYRoTXX2nrw9sg+&#10;k+Du25BdY/z3bqHQ4zAz3zDlZrJGjDT4zrGCeZqBIK6d7rhR8PP98foOwgdkjcYxKbiTh836+anE&#10;Qrsbf9F4CI2IEPYFKmhD6Aspfd2SRZ+6njh6ZzdYDFEOjdQD3iLcGpln2UJa7DgutNjTrqX6crha&#10;BafcXo3eL3uZzJNkfKuMuXwelZq9TNsViEBT+A//tSutYLmA3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G2UMMAAADbAAAADwAAAAAAAAAAAAAAAACYAgAAZHJzL2Rv&#10;d25yZXYueG1sUEsFBgAAAAAEAAQA9QAAAIgDAAAAAA==&#10;" strokeweight=".5pt">
                      <v:shadow on="t" color="black" opacity="26214f" origin="-.5,-.5" offset=".74836mm,.74836mm"/>
                      <v:textbox style="mso-next-textbox:#流程圖: 人工作業 76" inset="0,0,0,0">
                        <w:txbxContent>
                          <w:p w:rsidR="00DE67F1" w:rsidRPr="009C568B" w:rsidRDefault="00B96970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移交至重工转入站</w:t>
                            </w:r>
                          </w:p>
                        </w:txbxContent>
                      </v:textbox>
                    </v:shape>
                    <v:shape id="AutoShape 91" o:spid="_x0000_s1060" type="#_x0000_t32" style="position:absolute;left:38143;top:18857;width:3;height:18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Qyn8QAAADbAAAADwAAAGRycy9kb3ducmV2LnhtbESPQWsCMRSE74L/ITzBW80qVOpqFBWK&#10;rcWD2+r5sXndXbp5WZOoq7++KRQ8DjPzDTNbtKYWF3K+sqxgOEhAEOdWV1wo+Pp8fXoB4QOyxtoy&#10;KbiRh8W825lhqu2V93TJQiEihH2KCsoQmlRKn5dk0A9sQxy9b+sMhihdIbXDa4SbWo6SZCwNVhwX&#10;SmxoXVL+k52Ngu1HU41Om517rwMdM30/rDbDg1L9XrucggjUhkf4v/2mFUy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RDKfxAAAANsAAAAPAAAAAAAAAAAA&#10;AAAAAKECAABkcnMvZG93bnJldi54bWxQSwUGAAAAAAQABAD5AAAAkgMAAAAA&#10;" strokeweight=".5pt">
                      <v:stroke endarrow="block"/>
                    </v:shape>
                    <v:shape id="AutoShape 91" o:spid="_x0000_s1061" type="#_x0000_t32" style="position:absolute;left:38146;top:27241;width:8;height:28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s6MQAAADbAAAADwAAAGRycy9kb3ducmV2LnhtbESPT2sCMRTE7wW/Q3iCt5rVg9TVKCoU&#10;bUsPrn/Oj81zd3Hzsk1SXf30TUHwOMzMb5jpvDW1uJDzlWUFg34Cgji3uuJCwX73/voGwgdkjbVl&#10;UnAjD/NZ52WKqbZX3tIlC4WIEPYpKihDaFIpfV6SQd+3DXH0TtYZDFG6QmqH1wg3tRwmyUgarDgu&#10;lNjQqqT8nP0aBZ9fTTX8WX+7jzrQMdP3w3I9OCjV67aLCYhAbXiGH+2NVjAewf+X+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qzoxAAAANsAAAAPAAAAAAAAAAAA&#10;AAAAAKECAABkcnMvZG93bnJldi54bWxQSwUGAAAAAAQABAD5AAAAkgMAAAAA&#10;" strokeweight=".5pt">
                      <v:stroke endarrow="block"/>
                    </v:shape>
                    <v:shape id="AutoShape 91" o:spid="_x0000_s1062" type="#_x0000_t32" style="position:absolute;left:38121;top:35779;width:33;height:31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dpcIAAADbAAAADwAAAGRycy9kb3ducmV2LnhtbESP3YrCMBSE7xd8h3CEvVtT6+JPNYoI&#10;guzdVh/g0BybanNSmmizb28WFvZymJlvmM0u2lY8qfeNYwXTSQaCuHK64VrB5Xz8WILwAVlj65gU&#10;/JCH3Xb0tsFCu4G/6VmGWiQI+wIVmBC6QkpfGbLoJ64jTt7V9RZDkn0tdY9DgttW5lk2lxYbTgsG&#10;OzoYqu7lwyrIzTR+Hm/Yzb7KeM+vZT131aDU+zju1yACxfAf/muftILVAn6/pB8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ddpcIAAADbAAAADwAAAAAAAAAAAAAA&#10;AAChAgAAZHJzL2Rvd25yZXYueG1sUEsFBgAAAAAEAAQA+QAAAJADAAAAAA==&#10;" strokeweight=".5pt">
                      <v:stroke endarrow="block"/>
                    </v:shape>
                    <v:shape id="AutoShape 91" o:spid="_x0000_s1063" type="#_x0000_t32" style="position:absolute;left:38121;top:45849;width:39;height:23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WdAcIAAADbAAAADwAAAGRycy9kb3ducmV2LnhtbERPPW/CMBDdkfgP1iGxEQeGqk1xooKE&#10;KFQMTUvnU3xNosbnYBtI++vxUInx6X0vi8F04kLOt5YVzJMUBHFldcu1gs+PzewRhA/IGjvLpOCX&#10;PBT5eLTETNsrv9OlDLWIIewzVNCE0GdS+qohgz6xPXHkvq0zGCJ0tdQOrzHcdHKRpg/SYMuxocGe&#10;1g1VP+XZKNi/9e3itD24XRfoq9R/x9V2flRqOhlenkEEGsJd/O9+1Qqe4tj4Jf4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WdAcIAAADbAAAADwAAAAAAAAAAAAAA&#10;AAChAgAAZHJzL2Rvd25yZXYueG1sUEsFBgAAAAAEAAQA+QAAAJADAAAAAA==&#10;" strokeweight=".5pt">
                      <v:stroke endarrow="block"/>
                    </v:shape>
                    <v:shape id="AutoShape 91" o:spid="_x0000_s1064" type="#_x0000_t32" style="position:absolute;left:38144;top:54730;width:16;height:282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sTMEAAADbAAAADwAAAGRycy9kb3ducmV2LnhtbESP0YrCMBRE3xf8h3AF39bUKqLVKLIg&#10;yL5Z/YBLc22qzU1psjb+/WZhwcdhZs4w2320rXhS7xvHCmbTDARx5XTDtYLr5fi5AuEDssbWMSl4&#10;kYf9bvSxxUK7gc/0LEMtEoR9gQpMCF0hpa8MWfRT1xEn7+Z6iyHJvpa6xyHBbSvzLFtKiw2nBYMd&#10;fRmqHuWPVZCbWVwc79jNv8v4yG9lvXTVoNRkHA8bEIFieIf/2yetYL2Gvy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dGxMwQAAANsAAAAPAAAAAAAAAAAAAAAA&#10;AKECAABkcnMvZG93bnJldi54bWxQSwUGAAAAAAQABAD5AAAAjwMAAAAA&#10;" strokeweight=".5pt">
                      <v:stroke endarrow="block"/>
                    </v:shape>
                    <v:shape id="AutoShape 89" o:spid="_x0000_s1066" type="#_x0000_t4" style="position:absolute;left:32911;top:38922;width:10592;height:69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FRH8MA&#10;AADbAAAADwAAAGRycy9kb3ducmV2LnhtbESPQWvCQBSE7wX/w/KE3uqmgqVGVymK4NGkEvD2yL5u&#10;QrNvw+4aY3+9Wyj0OMzMN8x6O9pODORD61jB6ywDQVw73bJRcP48vLyDCBFZY+eYFNwpwHYzeVpj&#10;rt2NCxrKaESCcMhRQRNjn0sZ6oYshpnriZP35bzFmKQ3Unu8Jbjt5DzL3qTFltNCgz3tGqq/y6tV&#10;0BbL/eWnKk6+vJdmqKpsaYazUs/T8WMFItIY/8N/7aNWsFjA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FRH8MAAADbAAAADwAAAAAAAAAAAAAAAACYAgAAZHJzL2Rv&#10;d25yZXYueG1sUEsFBgAAAAAEAAQA9QAAAIgDAAAAAA==&#10;" strokeweight=".5pt">
                      <v:shadow on="t" color="black" opacity="26214f" origin="-.5,-.5" offset=".74836mm,.74836mm"/>
                      <v:textbox inset="1mm,0,1mm,0">
                        <w:txbxContent>
                          <w:p w:rsidR="00C4097B" w:rsidRPr="009C568B" w:rsidRDefault="00C4097B" w:rsidP="00E96359">
                            <w:pPr>
                              <w:pStyle w:val="aa"/>
                              <w:spacing w:before="0" w:beforeAutospacing="0" w:after="0" w:afterAutospacing="0" w:line="280" w:lineRule="exact"/>
                              <w:jc w:val="center"/>
                              <w:rPr>
                                <w:rFonts w:asciiTheme="minorEastAsia" w:eastAsiaTheme="minorEastAsia" w:hAnsiTheme="minorEastAsia" w:cs="Times New Roman"/>
                                <w:kern w:val="2"/>
                                <w:sz w:val="18"/>
                                <w:szCs w:val="18"/>
                              </w:rPr>
                            </w:pPr>
                            <w:r w:rsidRPr="00B96970">
                              <w:rPr>
                                <w:rFonts w:asciiTheme="minorEastAsia" w:eastAsia="宋体" w:hAnsiTheme="minorEastAsia" w:cs="Times New Roman" w:hint="eastAsia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签核</w:t>
                            </w:r>
                          </w:p>
                        </w:txbxContent>
                      </v:textbox>
                    </v:shape>
                  </v:group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79" type="#_x0000_t33" style="position:absolute;left:-6846;top:35286;width:45418;height:6007;rotation:270" o:connectortype="elbow" adj="-11245,-291851,-11245" strokecolor="black [3213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81" type="#_x0000_t202" style="position:absolute;left:1899;top:36160;width:4039;height:2730;mso-width-relative:margin;mso-height-relative:margin" stroked="f">
                    <v:textbox style="mso-next-textbox:#_x0000_s1081">
                      <w:txbxContent>
                        <w:p w:rsidR="00E22F0C" w:rsidRDefault="00E22F0C" w:rsidP="00E96359">
                          <w:pPr>
                            <w:rPr>
                              <w:lang w:eastAsia="zh-CN"/>
                            </w:rPr>
                          </w:pPr>
                          <w:r w:rsidRPr="00E96359">
                            <w:rPr>
                              <w:rFonts w:asciiTheme="minorEastAsia" w:eastAsiaTheme="minorEastAsia" w:hAnsiTheme="minorEastAsia" w:hint="eastAsia"/>
                              <w:color w:val="FF0000"/>
                              <w:lang w:eastAsia="zh-CN"/>
                            </w:rPr>
                            <w:t>yes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lang w:eastAsia="zh-CN"/>
                            </w:rPr>
                            <w:t>色</w:t>
                          </w:r>
                        </w:p>
                      </w:txbxContent>
                    </v:textbox>
                  </v:shape>
                  <v:shape id="_x0000_s1083" type="#_x0000_t33" style="position:absolute;left:-742;top:15581;width:3130;height:17537;rotation:180" o:connectortype="elbow" adj="-88634,-65621,-88634" stroked="f">
                    <v:stroke endarrow="block"/>
                  </v:shape>
                  <v:shape id="_x0000_s1084" type="#_x0000_t34" style="position:absolute;left:1899;top:15594;width:470;height:45405;rotation:180;flip:x" o:connectortype="elbow" adj="-105081,-38609,583200" strokecolor="black [3213]">
                    <v:stroke endarrow="block"/>
                  </v:shape>
                  <v:shape id="_x0000_s1134" type="#_x0000_t202" style="position:absolute;left:1;top:28318;width:4038;height:2730;mso-width-relative:margin;mso-height-relative:margin" stroked="f">
                    <v:textbox style="mso-next-textbox:#_x0000_s1134">
                      <w:txbxContent>
                        <w:p w:rsidR="00E96359" w:rsidRDefault="00E96359" w:rsidP="00E96359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color w:val="FF0000"/>
                              <w:lang w:eastAsia="zh-CN"/>
                            </w:rPr>
                            <w:t>NO</w:t>
                          </w:r>
                          <w:r>
                            <w:rPr>
                              <w:rFonts w:asciiTheme="minorEastAsia" w:eastAsiaTheme="minorEastAsia" w:hAnsiTheme="minorEastAsia" w:hint="eastAsia"/>
                              <w:lang w:eastAsia="zh-CN"/>
                            </w:rPr>
                            <w:t>色</w:t>
                          </w:r>
                        </w:p>
                      </w:txbxContent>
                    </v:textbox>
                  </v:shape>
                  <v:shape id="_x0000_s1136" type="#_x0000_t33" style="position:absolute;left:6941;top:4628;width:12141;height:7696;rotation:180;flip:y" o:connectortype="elbow" adj="-53141,69576,-53141" strokecolor="black [3213]">
                    <v:stroke endarrow="block"/>
                  </v:shape>
                  <v:shape id="_x0000_s1137" type="#_x0000_t33" style="position:absolute;left:26099;top:4628;width:10223;height:7677" o:connectortype="elbow" adj="-77934,-69749,-77934" strokecolor="black [3213]">
                    <v:stroke endarrow="block"/>
                  </v:shape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AAC" w:rsidRDefault="00A81AA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C4097B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4097B" w:rsidRDefault="00F90574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返</w:t>
            </w:r>
            <w:r w:rsidR="00C4097B" w:rsidRPr="00C4097B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工：工单工艺变更，增加</w:t>
            </w:r>
            <w:r w:rsidR="00315AF2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返</w:t>
            </w:r>
            <w:r w:rsidR="00C4097B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工</w:t>
            </w:r>
            <w:r w:rsidR="00C4097B" w:rsidRPr="00C4097B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工艺</w:t>
            </w:r>
          </w:p>
          <w:p w:rsidR="00B9151C" w:rsidRPr="00315AF2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Pr="00F90574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Pr="00B9151C" w:rsidRDefault="00B9151C" w:rsidP="00B9151C">
            <w:pPr>
              <w:pStyle w:val="aa"/>
              <w:spacing w:before="0" w:beforeAutospacing="0" w:after="0" w:afterAutospacing="0" w:line="280" w:lineRule="exact"/>
              <w:rPr>
                <w:rFonts w:asciiTheme="minorEastAsia" w:eastAsia="宋体" w:hAnsiTheme="minorEastAsia" w:cs="Times New Roman"/>
                <w:color w:val="FF0000"/>
                <w:kern w:val="2"/>
                <w:sz w:val="18"/>
                <w:szCs w:val="18"/>
                <w:lang w:eastAsia="zh-CN"/>
              </w:rPr>
            </w:pPr>
            <w:r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当站下线：</w:t>
            </w:r>
            <w:r w:rsidR="00E96359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( </w:t>
            </w:r>
            <w:r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1）订单数量减料或取消的时候</w:t>
            </w:r>
          </w:p>
          <w:p w:rsidR="00E96359" w:rsidRDefault="00E96359" w:rsidP="00B9151C">
            <w:pPr>
              <w:pStyle w:val="aa"/>
              <w:spacing w:before="0" w:beforeAutospacing="0" w:after="0" w:afterAutospacing="0" w:line="280" w:lineRule="exact"/>
              <w:rPr>
                <w:rFonts w:asciiTheme="minorEastAsia" w:eastAsia="宋体" w:hAnsiTheme="minorEastAsia" w:cs="Times New Roman"/>
                <w:color w:val="FF0000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( </w:t>
            </w:r>
            <w:r w:rsidR="00B9151C"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2</w:t>
            </w:r>
            <w:r w:rsidR="00142227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）素材是否通用</w:t>
            </w:r>
          </w:p>
          <w:p w:rsidR="00B9151C" w:rsidRPr="00B9151C" w:rsidRDefault="00E96359" w:rsidP="00B9151C">
            <w:pPr>
              <w:pStyle w:val="aa"/>
              <w:spacing w:before="0" w:beforeAutospacing="0" w:after="0" w:afterAutospacing="0" w:line="280" w:lineRule="exact"/>
              <w:rPr>
                <w:rFonts w:asciiTheme="minorEastAsia" w:eastAsia="宋体" w:hAnsiTheme="minorEastAsia" w:cs="Times New Roman"/>
                <w:color w:val="FF0000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 </w:t>
            </w:r>
            <w:r w:rsidR="00B9151C"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2-1</w:t>
            </w: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</w:t>
            </w:r>
            <w:r w:rsidR="00B9151C"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通用</w:t>
            </w: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</w:t>
            </w:r>
            <w:r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当站下线</w:t>
            </w: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</w:t>
            </w:r>
          </w:p>
          <w:p w:rsidR="00B9151C" w:rsidRPr="00B9151C" w:rsidRDefault="00E96359" w:rsidP="00B9151C">
            <w:pPr>
              <w:pStyle w:val="aa"/>
              <w:spacing w:before="0" w:beforeAutospacing="0" w:after="0" w:afterAutospacing="0" w:line="280" w:lineRule="exact"/>
              <w:rPr>
                <w:rFonts w:asciiTheme="minorEastAsia" w:eastAsia="宋体" w:hAnsiTheme="minorEastAsia" w:cs="Times New Roman"/>
                <w:color w:val="FF0000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</w:t>
            </w:r>
          </w:p>
          <w:p w:rsidR="00B9151C" w:rsidRPr="00B9151C" w:rsidRDefault="00E96359" w:rsidP="00B9151C">
            <w:pPr>
              <w:pStyle w:val="aa"/>
              <w:spacing w:before="0" w:beforeAutospacing="0" w:after="0" w:afterAutospacing="0" w:line="280" w:lineRule="exact"/>
              <w:rPr>
                <w:rFonts w:asciiTheme="minorEastAsia" w:eastAsiaTheme="minorEastAsia" w:hAnsiTheme="minorEastAsia" w:cs="Times New Roman"/>
                <w:color w:val="FF0000"/>
                <w:kern w:val="2"/>
                <w:sz w:val="18"/>
                <w:szCs w:val="18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</w:t>
            </w:r>
            <w:r w:rsidR="00B9151C"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2-2</w:t>
            </w:r>
            <w:r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 xml:space="preserve">  </w:t>
            </w:r>
            <w:r w:rsidR="00B9151C" w:rsidRPr="00B9151C">
              <w:rPr>
                <w:rFonts w:asciiTheme="minorEastAsia" w:eastAsia="宋体" w:hAnsiTheme="minorEastAsia" w:cs="Times New Roman" w:hint="eastAsia"/>
                <w:color w:val="FF0000"/>
                <w:kern w:val="2"/>
                <w:sz w:val="18"/>
                <w:szCs w:val="18"/>
                <w:lang w:eastAsia="zh-CN"/>
              </w:rPr>
              <w:t>不通用  不继续生产。</w:t>
            </w:r>
          </w:p>
          <w:p w:rsidR="00B9151C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B9151C" w:rsidRPr="00E96359" w:rsidRDefault="00B9151C" w:rsidP="00DE67F1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B9697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B96970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5D309B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  </w:t>
      </w:r>
      <w:r w:rsidRPr="00B96970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180" w:rsidRDefault="00021180">
      <w:r>
        <w:separator/>
      </w:r>
    </w:p>
  </w:endnote>
  <w:endnote w:type="continuationSeparator" w:id="1">
    <w:p w:rsidR="00021180" w:rsidRDefault="00021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180" w:rsidRDefault="00021180">
      <w:r>
        <w:separator/>
      </w:r>
    </w:p>
  </w:footnote>
  <w:footnote w:type="continuationSeparator" w:id="1">
    <w:p w:rsidR="00021180" w:rsidRDefault="00021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C54C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3C7CE8"/>
    <w:multiLevelType w:val="hybridMultilevel"/>
    <w:tmpl w:val="BADAED52"/>
    <w:lvl w:ilvl="0" w:tplc="0D3AC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7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8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1180"/>
    <w:rsid w:val="000244FB"/>
    <w:rsid w:val="0003291F"/>
    <w:rsid w:val="00036F8C"/>
    <w:rsid w:val="000418AA"/>
    <w:rsid w:val="00044164"/>
    <w:rsid w:val="00050940"/>
    <w:rsid w:val="00060FCB"/>
    <w:rsid w:val="00080694"/>
    <w:rsid w:val="00091610"/>
    <w:rsid w:val="00091FC9"/>
    <w:rsid w:val="000E1AA1"/>
    <w:rsid w:val="00105F7F"/>
    <w:rsid w:val="00107A13"/>
    <w:rsid w:val="00116301"/>
    <w:rsid w:val="00124CE1"/>
    <w:rsid w:val="001325AE"/>
    <w:rsid w:val="00141FDA"/>
    <w:rsid w:val="00142227"/>
    <w:rsid w:val="00147505"/>
    <w:rsid w:val="00161D88"/>
    <w:rsid w:val="0016382C"/>
    <w:rsid w:val="0016419F"/>
    <w:rsid w:val="00165E5E"/>
    <w:rsid w:val="001753A1"/>
    <w:rsid w:val="00194EF3"/>
    <w:rsid w:val="001A0E0A"/>
    <w:rsid w:val="001A5AF1"/>
    <w:rsid w:val="001C3AC3"/>
    <w:rsid w:val="001C4158"/>
    <w:rsid w:val="001C4DC1"/>
    <w:rsid w:val="001E5309"/>
    <w:rsid w:val="001E78DA"/>
    <w:rsid w:val="001F6B62"/>
    <w:rsid w:val="001F754C"/>
    <w:rsid w:val="002149B3"/>
    <w:rsid w:val="00231E44"/>
    <w:rsid w:val="00234CA5"/>
    <w:rsid w:val="00244540"/>
    <w:rsid w:val="00244A55"/>
    <w:rsid w:val="00257DBD"/>
    <w:rsid w:val="00265E97"/>
    <w:rsid w:val="002745DF"/>
    <w:rsid w:val="00284CA6"/>
    <w:rsid w:val="002864E9"/>
    <w:rsid w:val="00293D2F"/>
    <w:rsid w:val="00295D46"/>
    <w:rsid w:val="002A6F8D"/>
    <w:rsid w:val="002B6F5F"/>
    <w:rsid w:val="002C227B"/>
    <w:rsid w:val="002C4A5C"/>
    <w:rsid w:val="002E3C5E"/>
    <w:rsid w:val="002E5F5D"/>
    <w:rsid w:val="002F6000"/>
    <w:rsid w:val="00302E53"/>
    <w:rsid w:val="00304F8E"/>
    <w:rsid w:val="00306288"/>
    <w:rsid w:val="00307D18"/>
    <w:rsid w:val="00315AF2"/>
    <w:rsid w:val="00315E11"/>
    <w:rsid w:val="00324200"/>
    <w:rsid w:val="003251FA"/>
    <w:rsid w:val="003320AF"/>
    <w:rsid w:val="003519A9"/>
    <w:rsid w:val="00351B09"/>
    <w:rsid w:val="0035361A"/>
    <w:rsid w:val="00353E0B"/>
    <w:rsid w:val="0035486A"/>
    <w:rsid w:val="00356BB0"/>
    <w:rsid w:val="00360001"/>
    <w:rsid w:val="003740A3"/>
    <w:rsid w:val="00385C2B"/>
    <w:rsid w:val="003B21BD"/>
    <w:rsid w:val="003C1637"/>
    <w:rsid w:val="003C2AAB"/>
    <w:rsid w:val="003E5655"/>
    <w:rsid w:val="003F0E3C"/>
    <w:rsid w:val="003F2E79"/>
    <w:rsid w:val="0042441F"/>
    <w:rsid w:val="00437733"/>
    <w:rsid w:val="00461305"/>
    <w:rsid w:val="00464412"/>
    <w:rsid w:val="004801ED"/>
    <w:rsid w:val="004A4EE2"/>
    <w:rsid w:val="004C77DB"/>
    <w:rsid w:val="004C77F6"/>
    <w:rsid w:val="004F33D0"/>
    <w:rsid w:val="004F60D5"/>
    <w:rsid w:val="00521DDB"/>
    <w:rsid w:val="00522D43"/>
    <w:rsid w:val="005315CF"/>
    <w:rsid w:val="0054705F"/>
    <w:rsid w:val="00566C3B"/>
    <w:rsid w:val="00572F6E"/>
    <w:rsid w:val="005801CE"/>
    <w:rsid w:val="00592B2B"/>
    <w:rsid w:val="005A23D8"/>
    <w:rsid w:val="005A2816"/>
    <w:rsid w:val="005D309B"/>
    <w:rsid w:val="005D3645"/>
    <w:rsid w:val="005E227B"/>
    <w:rsid w:val="005F10B3"/>
    <w:rsid w:val="005F3DED"/>
    <w:rsid w:val="00620A17"/>
    <w:rsid w:val="0062729C"/>
    <w:rsid w:val="006400E0"/>
    <w:rsid w:val="00641286"/>
    <w:rsid w:val="00647605"/>
    <w:rsid w:val="006564FF"/>
    <w:rsid w:val="00661E08"/>
    <w:rsid w:val="00671136"/>
    <w:rsid w:val="0068790C"/>
    <w:rsid w:val="006A6A29"/>
    <w:rsid w:val="006B507C"/>
    <w:rsid w:val="006B73FB"/>
    <w:rsid w:val="006C6E53"/>
    <w:rsid w:val="006E4A39"/>
    <w:rsid w:val="006E6FA5"/>
    <w:rsid w:val="007067B1"/>
    <w:rsid w:val="00725FA4"/>
    <w:rsid w:val="00731B07"/>
    <w:rsid w:val="00731C76"/>
    <w:rsid w:val="0073787F"/>
    <w:rsid w:val="00750514"/>
    <w:rsid w:val="007572F9"/>
    <w:rsid w:val="007618DB"/>
    <w:rsid w:val="007635A9"/>
    <w:rsid w:val="007744D2"/>
    <w:rsid w:val="00786FAF"/>
    <w:rsid w:val="00790C07"/>
    <w:rsid w:val="007A1F3F"/>
    <w:rsid w:val="007B7ABD"/>
    <w:rsid w:val="00813CE3"/>
    <w:rsid w:val="00837634"/>
    <w:rsid w:val="00844690"/>
    <w:rsid w:val="00853DA0"/>
    <w:rsid w:val="008557EA"/>
    <w:rsid w:val="0085621B"/>
    <w:rsid w:val="00863866"/>
    <w:rsid w:val="008668FE"/>
    <w:rsid w:val="00894795"/>
    <w:rsid w:val="0089634F"/>
    <w:rsid w:val="00896BF9"/>
    <w:rsid w:val="008A01F7"/>
    <w:rsid w:val="008B7FCE"/>
    <w:rsid w:val="008E2205"/>
    <w:rsid w:val="008F3550"/>
    <w:rsid w:val="008F495C"/>
    <w:rsid w:val="008F6B3D"/>
    <w:rsid w:val="009059BE"/>
    <w:rsid w:val="00910EB9"/>
    <w:rsid w:val="00915529"/>
    <w:rsid w:val="00936A9A"/>
    <w:rsid w:val="0094146F"/>
    <w:rsid w:val="009764E7"/>
    <w:rsid w:val="00984E01"/>
    <w:rsid w:val="00997567"/>
    <w:rsid w:val="009A7E7C"/>
    <w:rsid w:val="009B2EFF"/>
    <w:rsid w:val="009B6FCE"/>
    <w:rsid w:val="009C568B"/>
    <w:rsid w:val="009D1DEC"/>
    <w:rsid w:val="009D452C"/>
    <w:rsid w:val="009F45CC"/>
    <w:rsid w:val="00A35A71"/>
    <w:rsid w:val="00A3737D"/>
    <w:rsid w:val="00A4050E"/>
    <w:rsid w:val="00A447C8"/>
    <w:rsid w:val="00A55A72"/>
    <w:rsid w:val="00A66366"/>
    <w:rsid w:val="00A6648E"/>
    <w:rsid w:val="00A67065"/>
    <w:rsid w:val="00A72A89"/>
    <w:rsid w:val="00A77813"/>
    <w:rsid w:val="00A81AAC"/>
    <w:rsid w:val="00A85576"/>
    <w:rsid w:val="00AB75D4"/>
    <w:rsid w:val="00AC4C2D"/>
    <w:rsid w:val="00AD02D7"/>
    <w:rsid w:val="00B00A5E"/>
    <w:rsid w:val="00B076FF"/>
    <w:rsid w:val="00B2278B"/>
    <w:rsid w:val="00B3280D"/>
    <w:rsid w:val="00B33AAF"/>
    <w:rsid w:val="00B51CA3"/>
    <w:rsid w:val="00B768AA"/>
    <w:rsid w:val="00B80CB2"/>
    <w:rsid w:val="00B9151C"/>
    <w:rsid w:val="00B93A4E"/>
    <w:rsid w:val="00B9425E"/>
    <w:rsid w:val="00B956BD"/>
    <w:rsid w:val="00B96970"/>
    <w:rsid w:val="00BA7180"/>
    <w:rsid w:val="00BA7D77"/>
    <w:rsid w:val="00BC6643"/>
    <w:rsid w:val="00BD436D"/>
    <w:rsid w:val="00BD4893"/>
    <w:rsid w:val="00BF0D08"/>
    <w:rsid w:val="00BF22C7"/>
    <w:rsid w:val="00C024DD"/>
    <w:rsid w:val="00C40504"/>
    <w:rsid w:val="00C4097B"/>
    <w:rsid w:val="00C47BAA"/>
    <w:rsid w:val="00C51F17"/>
    <w:rsid w:val="00C54CF3"/>
    <w:rsid w:val="00C70CBD"/>
    <w:rsid w:val="00C84F03"/>
    <w:rsid w:val="00CA15CB"/>
    <w:rsid w:val="00CA3EFC"/>
    <w:rsid w:val="00CC219A"/>
    <w:rsid w:val="00CC376E"/>
    <w:rsid w:val="00CC61F2"/>
    <w:rsid w:val="00CD0AE2"/>
    <w:rsid w:val="00CD24DC"/>
    <w:rsid w:val="00CD5A59"/>
    <w:rsid w:val="00D020E3"/>
    <w:rsid w:val="00D022F1"/>
    <w:rsid w:val="00D0233B"/>
    <w:rsid w:val="00D15634"/>
    <w:rsid w:val="00D171E2"/>
    <w:rsid w:val="00D324BF"/>
    <w:rsid w:val="00D35778"/>
    <w:rsid w:val="00D36C95"/>
    <w:rsid w:val="00D46916"/>
    <w:rsid w:val="00D46972"/>
    <w:rsid w:val="00D57205"/>
    <w:rsid w:val="00D57F60"/>
    <w:rsid w:val="00D63368"/>
    <w:rsid w:val="00D75B54"/>
    <w:rsid w:val="00DA3A08"/>
    <w:rsid w:val="00DB0F97"/>
    <w:rsid w:val="00DB4081"/>
    <w:rsid w:val="00DB6355"/>
    <w:rsid w:val="00DC5F80"/>
    <w:rsid w:val="00DC6067"/>
    <w:rsid w:val="00DC61F2"/>
    <w:rsid w:val="00DC71EC"/>
    <w:rsid w:val="00DD0FB3"/>
    <w:rsid w:val="00DD7050"/>
    <w:rsid w:val="00DE1839"/>
    <w:rsid w:val="00DE6197"/>
    <w:rsid w:val="00DE67F1"/>
    <w:rsid w:val="00DE76F5"/>
    <w:rsid w:val="00DF591F"/>
    <w:rsid w:val="00E07965"/>
    <w:rsid w:val="00E20619"/>
    <w:rsid w:val="00E226CD"/>
    <w:rsid w:val="00E22F0C"/>
    <w:rsid w:val="00E31902"/>
    <w:rsid w:val="00E35809"/>
    <w:rsid w:val="00E37A08"/>
    <w:rsid w:val="00E50515"/>
    <w:rsid w:val="00E5299B"/>
    <w:rsid w:val="00E56D92"/>
    <w:rsid w:val="00E57601"/>
    <w:rsid w:val="00E84A7C"/>
    <w:rsid w:val="00E930CF"/>
    <w:rsid w:val="00E96359"/>
    <w:rsid w:val="00E975D8"/>
    <w:rsid w:val="00EB117C"/>
    <w:rsid w:val="00EB576D"/>
    <w:rsid w:val="00EF0A8B"/>
    <w:rsid w:val="00F26E81"/>
    <w:rsid w:val="00F30764"/>
    <w:rsid w:val="00F349A1"/>
    <w:rsid w:val="00F522D4"/>
    <w:rsid w:val="00F6581B"/>
    <w:rsid w:val="00F66AF5"/>
    <w:rsid w:val="00F673F3"/>
    <w:rsid w:val="00F7235B"/>
    <w:rsid w:val="00F7351C"/>
    <w:rsid w:val="00F86644"/>
    <w:rsid w:val="00F90574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2" type="connector" idref="#AutoShape 91"/>
        <o:r id="V:Rule3" type="connector" idref="#AutoShape 91"/>
        <o:r id="V:Rule4" type="connector" idref="#AutoShape 91"/>
        <o:r id="V:Rule5" type="connector" idref="#AutoShape 91"/>
        <o:r id="V:Rule6" type="connector" idref="#AutoShape 91"/>
        <o:r id="V:Rule7" type="connector" idref="#AutoShape 91"/>
        <o:r id="V:Rule8" type="connector" idref="#AutoShape 91"/>
        <o:r id="V:Rule9" type="connector" idref="#AutoShape 91"/>
        <o:r id="V:Rule10" type="connector" idref="#AutoShape 91"/>
        <o:r id="V:Rule11" type="connector" idref="#AutoShape 91"/>
        <o:r id="V:Rule13" type="connector" idref="#AutoShape 91"/>
        <o:r id="V:Rule14" type="connector" idref="#AutoShape 91"/>
        <o:r id="V:Rule15" type="connector" idref="#AutoShape 91"/>
        <o:r id="V:Rule16" type="connector" idref="#AutoShape 91"/>
        <o:r id="V:Rule17" type="connector" idref="#AutoShape 91"/>
        <o:r id="V:Rule23" type="connector" idref="#_x0000_s1137">
          <o:proxy start="" idref="#流程圖: 人工作業 31" connectloc="3"/>
          <o:proxy end="" idref="#Rectangle 67" connectloc="0"/>
        </o:r>
        <o:r id="V:Rule26" type="connector" idref="#_x0000_s1068"/>
        <o:r id="V:Rule29" type="connector" idref="#_x0000_s1084">
          <o:proxy start="" idref="#AutoShape 89" connectloc="1"/>
          <o:proxy end="" idref="#Rectangle 67" connectloc="1"/>
        </o:r>
        <o:r id="V:Rule33" type="connector" idref="#_x0000_s1136">
          <o:proxy start="" idref="#流程圖: 人工作業 31" connectloc="1"/>
          <o:proxy end="" idref="#Rectangle 67" connectloc="0"/>
        </o:r>
        <o:r id="V:Rule36" type="connector" idref="#_x0000_s1079"/>
        <o:r id="V:Rule42" type="connector" idref="#_x0000_s1083"/>
        <o:r id="V:Rule44" type="connector" idref="#AutoShape 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C6067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C606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C606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C6067"/>
    <w:rPr>
      <w:szCs w:val="20"/>
    </w:rPr>
  </w:style>
  <w:style w:type="paragraph" w:styleId="a6">
    <w:name w:val="Body Text Indent"/>
    <w:basedOn w:val="a"/>
    <w:link w:val="Char"/>
    <w:rsid w:val="00DC6067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0E6F6-7F7B-45E4-9BD3-2105B5E9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23</TotalTime>
  <Pages>1</Pages>
  <Words>144</Words>
  <Characters>207</Characters>
  <Application>Microsoft Office Word</Application>
  <DocSecurity>0</DocSecurity>
  <Lines>1</Lines>
  <Paragraphs>1</Paragraphs>
  <ScaleCrop>false</ScaleCrop>
  <Company>dsc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29</cp:revision>
  <cp:lastPrinted>2017-03-20T06:56:00Z</cp:lastPrinted>
  <dcterms:created xsi:type="dcterms:W3CDTF">2017-02-23T11:22:00Z</dcterms:created>
  <dcterms:modified xsi:type="dcterms:W3CDTF">2017-03-20T06:56:00Z</dcterms:modified>
</cp:coreProperties>
</file>