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A14827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A14827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A14827" w:rsidP="000B3155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A14827">
              <w:rPr>
                <w:rFonts w:asciiTheme="minorHAnsi" w:eastAsia="宋体" w:hAnsiTheme="minorHAnsi"/>
                <w:szCs w:val="18"/>
                <w:lang w:eastAsia="zh-CN"/>
              </w:rPr>
              <w:t>ASF006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86FAF" w:rsidRDefault="00A14827" w:rsidP="00786FAF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  <w:lang w:eastAsia="zh-CN"/>
              </w:rPr>
            </w:pPr>
            <w:r w:rsidRPr="00A14827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工单建立与发放作业流程</w:t>
            </w:r>
          </w:p>
          <w:p w:rsidR="00786FAF" w:rsidRPr="00786FAF" w:rsidRDefault="00A14827" w:rsidP="00786FAF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A14827">
              <w:rPr>
                <w:rFonts w:asciiTheme="minorEastAsia" w:eastAsia="宋体" w:hAnsiTheme="minorEastAsia"/>
                <w:b/>
                <w:sz w:val="32"/>
                <w:lang w:eastAsia="zh-CN"/>
              </w:rPr>
              <w:t>(</w:t>
            </w:r>
            <w:r w:rsidR="003520B2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副</w:t>
            </w:r>
            <w:r w:rsidRPr="00A14827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产品工单</w:t>
            </w:r>
            <w:r w:rsidRPr="00A14827">
              <w:rPr>
                <w:rFonts w:asciiTheme="minorEastAsia" w:eastAsia="宋体" w:hAnsiTheme="minorEastAsia"/>
                <w:b/>
                <w:sz w:val="32"/>
                <w:lang w:eastAsia="zh-CN"/>
              </w:rPr>
              <w:t>)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A14827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A14827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A14827" w:rsidP="00A3737D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A14827">
              <w:rPr>
                <w:rFonts w:asciiTheme="minorEastAsia" w:eastAsia="宋体" w:hAnsiTheme="minorEastAsia" w:hint="eastAsia"/>
                <w:szCs w:val="18"/>
                <w:lang w:eastAsia="zh-CN"/>
              </w:rPr>
              <w:t>生管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A14827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A14827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A14827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A14827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A14827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A14827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DF42B9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李香娟</w:t>
            </w:r>
            <w:r w:rsidR="00282846">
              <w:rPr>
                <w:rFonts w:asciiTheme="minorHAnsi" w:eastAsia="宋体" w:hAnsiTheme="minorHAnsi" w:hint="eastAsia"/>
                <w:szCs w:val="18"/>
                <w:lang w:eastAsia="zh-CN"/>
              </w:rPr>
              <w:t xml:space="preserve"> 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A14827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A14827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0141A5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="00A14827" w:rsidRPr="00A14827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20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A14827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A14827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8F43C0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DF42B9" w:rsidRPr="00DF42B9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A14827" w:rsidRPr="00A14827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DF42B9" w:rsidRPr="00DF42B9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A14827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A14827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3F0E3C" w:rsidRDefault="009D3533" w:rsidP="00E930CF">
            <w:pPr>
              <w:jc w:val="both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副</w:t>
            </w:r>
            <w:r w:rsidR="00A14827" w:rsidRPr="00A14827">
              <w:rPr>
                <w:rFonts w:asciiTheme="minorEastAsia" w:eastAsia="宋体" w:hAnsiTheme="minorEastAsia" w:hint="eastAsia"/>
                <w:szCs w:val="18"/>
                <w:lang w:eastAsia="zh-CN"/>
              </w:rPr>
              <w:t>产品工单开立流程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5529"/>
        <w:gridCol w:w="1701"/>
        <w:gridCol w:w="2401"/>
      </w:tblGrid>
      <w:tr w:rsidR="001325AE" w:rsidRPr="003F0E3C" w:rsidTr="00874F59">
        <w:trPr>
          <w:trHeight w:val="340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325AE" w:rsidRPr="003F0E3C" w:rsidRDefault="00A14827" w:rsidP="00671136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A14827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生管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325AE" w:rsidRPr="00997567" w:rsidRDefault="00A14827" w:rsidP="00997567">
            <w:pPr>
              <w:jc w:val="center"/>
              <w:rPr>
                <w:rFonts w:asciiTheme="minorEastAsia" w:eastAsiaTheme="minorEastAsia" w:hAnsiTheme="minorEastAsia"/>
                <w:b/>
                <w:bCs/>
                <w:i/>
              </w:rPr>
            </w:pPr>
            <w:r w:rsidRPr="00A14827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制造</w:t>
            </w:r>
            <w:r w:rsidRPr="00A14827">
              <w:rPr>
                <w:rFonts w:asciiTheme="minorEastAsia" w:eastAsia="宋体" w:hAnsiTheme="minorEastAsia"/>
                <w:b/>
                <w:bCs/>
                <w:lang w:eastAsia="zh-CN"/>
              </w:rPr>
              <w:t>/</w:t>
            </w:r>
            <w:r w:rsidRPr="00A14827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仓库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325AE" w:rsidRPr="003F0E3C" w:rsidRDefault="00A14827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A14827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1325AE" w:rsidRPr="003F0E3C" w:rsidTr="007B3125">
        <w:trPr>
          <w:trHeight w:val="12326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5AE" w:rsidRPr="003F0E3C" w:rsidRDefault="008F43C0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  <w:r w:rsidRPr="008F43C0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group id="畫布 50" o:spid="_x0000_s1026" editas="canvas" style="position:absolute;left:0;text-align:left;margin-left:-2.8pt;margin-top:2.4pt;width:359.1pt;height:607.5pt;z-index:251678208;mso-position-horizontal-relative:text;mso-position-vertical-relative:text" coordorigin=",318" coordsize="45605,7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top:318;width:45605;height:77145;visibility:visible">
                    <v:fill o:detectmouseclick="t"/>
                    <v:path o:connecttype="none"/>
                  </v:shape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18" o:spid="_x0000_s1028" type="#_x0000_t119" style="position:absolute;left:1800;top:2005;width:8801;height:53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1iGcQA&#10;AADbAAAADwAAAGRycy9kb3ducmV2LnhtbESPT2vDMAzF74N9B6PBLmF1WtgfsjqlFNr12nY99CZi&#10;LQmx5RC7afbtp8OgN4n39N5Py9XknRppiG1gA/NZDoq4Crbl2sD3afvyASomZIsuMBn4pQir8vFh&#10;iYUNNz7QeEy1khCOBRpoUuoLrWPVkMc4Cz2xaD9h8JhkHWptB7xJuHd6kedv2mPL0tBgT5uGqu54&#10;9QYuC3919uu919k8y8bXvXPd7mzM89O0/gSVaEp38//13gq+wMovMo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9YhnEAAAA2wAAAA8AAAAAAAAAAAAAAAAAmAIAAGRycy9k&#10;b3ducmV2LnhtbFBLBQYAAAAABAAEAPUAAACJAwAAAAA=&#10;" strokeweight=".5pt">
                    <v:shadow on="t" color="black" opacity="26214f" origin="-.5,-.5" offset=".74836mm,.74836mm"/>
                    <v:textbox inset="0,0,0,0">
                      <w:txbxContent>
                        <w:p w:rsidR="00F30764" w:rsidRPr="0004410A" w:rsidRDefault="009D3533" w:rsidP="00786FAF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副</w:t>
                          </w:r>
                          <w:r w:rsidR="00A14827" w:rsidRPr="00A14827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产品</w:t>
                          </w:r>
                        </w:p>
                        <w:p w:rsidR="001325AE" w:rsidRPr="0004410A" w:rsidRDefault="00A14827" w:rsidP="00786FAF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A14827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工单需求</w:t>
                          </w:r>
                        </w:p>
                      </w:txbxContent>
                    </v:textbox>
                  </v:shape>
                  <v:rect id="Rectangle 67" o:spid="_x0000_s1029" style="position:absolute;left:12739;top:1800;width:9137;height:57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+TE8IA&#10;AADbAAAADwAAAGRycy9kb3ducmV2LnhtbERPz2vCMBS+C/sfwhvspqkVdFTTIqKwHabYjclub81b&#10;U9a8lCbT7r83B8Hjx/d7VQy2FWfqfeNYwXSSgCCunG64VvDxvhs/g/ABWWPrmBT8k4cifxitMNPu&#10;wkc6l6EWMYR9hgpMCF0mpa8MWfQT1xFH7sf1FkOEfS11j5cYbluZJslcWmw4NhjsaGOo+i3/rIK3&#10;9DT/Tvmz2Zr1fvq6MPy1OcyUenoc1ksQgYZwF9/cL1rBLK6PX+IPk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f5MTwgAAANsAAAAPAAAAAAAAAAAAAAAAAJgCAABkcnMvZG93&#10;bnJldi54bWxQSwUGAAAAAAQABAD1AAAAhwMAAAAA&#10;" strokeweight=".5pt">
                    <v:shadow on="t" color="black" opacity="26214f" origin="-.5,-.5" offset=".74836mm,.74836mm"/>
                    <v:textbox inset="1mm,,1mm">
                      <w:txbxContent>
                        <w:p w:rsidR="001325AE" w:rsidRPr="0004410A" w:rsidRDefault="00A14827" w:rsidP="009B6FC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A14827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工单维护作业</w:t>
                          </w:r>
                        </w:p>
                        <w:p w:rsidR="001325AE" w:rsidRPr="0004410A" w:rsidRDefault="001325AE" w:rsidP="0004410A">
                          <w:pPr>
                            <w:jc w:val="center"/>
                            <w:rPr>
                              <w:rFonts w:asciiTheme="minorHAnsi" w:eastAsiaTheme="minorEastAsia" w:hAnsiTheme="minorHAnsi"/>
                              <w:szCs w:val="18"/>
                              <w:lang w:eastAsia="zh-CN"/>
                            </w:rPr>
                          </w:pPr>
                          <w:r w:rsidRPr="0004410A">
                            <w:rPr>
                              <w:rFonts w:asciiTheme="minorHAnsi" w:eastAsiaTheme="minorEastAsia" w:hAnsiTheme="minorHAnsi"/>
                              <w:szCs w:val="18"/>
                              <w:lang w:eastAsia="zh-CN"/>
                            </w:rPr>
                            <w:t>(asft300)</w:t>
                          </w:r>
                        </w:p>
                      </w:txbxContent>
                    </v:textbox>
                  </v:rect>
                  <v:rect id="Rectangle 67" o:spid="_x0000_s1030" style="position:absolute;left:12749;top:11666;width:9132;height:57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gwi8UA&#10;AADbAAAADwAAAGRycy9kb3ducmV2LnhtbESPQWsCMRSE70L/Q3gFbzXrilZWo4i0oAcrVVG8PTev&#10;m6Wbl2UTdfvvm0LB4zAz3zDTeWsrcaPGl44V9HsJCOLc6ZILBYf9+8sYhA/IGivHpOCHPMxnT50p&#10;Ztrd+ZNuu1CICGGfoQITQp1J6XNDFn3P1cTR+3KNxRBlU0jd4D3CbSXTJBlJiyXHBYM1LQ3l37ur&#10;VbBJT6NLysfyzSw++utXw+fldqBU97ldTEAEasMj/N9eaQWDIfx9iT9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CDCL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1325AE" w:rsidRPr="0004410A" w:rsidRDefault="00A14827" w:rsidP="009B6FC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A14827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工单制程资料</w:t>
                          </w:r>
                        </w:p>
                        <w:p w:rsidR="001325AE" w:rsidRPr="0004410A" w:rsidRDefault="001325AE" w:rsidP="0004410A">
                          <w:pPr>
                            <w:jc w:val="center"/>
                            <w:rPr>
                              <w:rFonts w:asciiTheme="minorHAnsi" w:eastAsiaTheme="minorEastAsia" w:hAnsiTheme="minorHAnsi"/>
                              <w:szCs w:val="18"/>
                              <w:lang w:eastAsia="zh-CN"/>
                            </w:rPr>
                          </w:pPr>
                          <w:r w:rsidRPr="0004410A">
                            <w:rPr>
                              <w:rFonts w:asciiTheme="minorHAnsi" w:eastAsiaTheme="minorEastAsia" w:hAnsiTheme="minorHAnsi"/>
                              <w:szCs w:val="18"/>
                              <w:lang w:eastAsia="zh-CN"/>
                            </w:rPr>
                            <w:t>(asft30</w:t>
                          </w:r>
                          <w:r w:rsidRPr="0004410A">
                            <w:rPr>
                              <w:rFonts w:asciiTheme="minorHAnsi" w:eastAsiaTheme="minorEastAsia" w:hAnsiTheme="minorHAnsi" w:hint="eastAsia"/>
                              <w:szCs w:val="18"/>
                              <w:lang w:eastAsia="zh-CN"/>
                            </w:rPr>
                            <w:t>1</w:t>
                          </w:r>
                          <w:r w:rsidRPr="0004410A">
                            <w:rPr>
                              <w:rFonts w:asciiTheme="minorHAnsi" w:eastAsiaTheme="minorEastAsia" w:hAnsiTheme="minorHAnsi"/>
                              <w:szCs w:val="18"/>
                              <w:lang w:eastAsia="zh-CN"/>
                            </w:rPr>
                            <w:t>)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0" o:spid="_x0000_s1031" type="#_x0000_t32" style="position:absolute;left:17307;top:7553;width:8;height:411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PCO8IAAADbAAAADwAAAGRycy9kb3ducmV2LnhtbERPz2vCMBS+C/4P4QnebKqDMTrTMgVx&#10;Ojysmzs/mre2rHmpSdRuf705DDx+fL+XxWA6cSHnW8sK5kkKgriyuuVawefHZvYEwgdkjZ1lUvBL&#10;Hop8PFpipu2V3+lShlrEEPYZKmhC6DMpfdWQQZ/Ynjhy39YZDBG6WmqH1xhuOrlI00dpsOXY0GBP&#10;64aqn/JsFOzf+nZx2h7crgv0Veq/42o7Pyo1nQwvzyACDeEu/ne/agUPcWz8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PCO8IAAADbAAAADwAAAAAAAAAAAAAA&#10;AAChAgAAZHJzL2Rvd25yZXYueG1sUEsFBgAAAAAEAAQA+QAAAJADAAAAAA==&#10;" strokeweight=".5pt">
                    <v:stroke endarrow="block"/>
                  </v:shape>
                  <v:shape id="AutoShape 90" o:spid="_x0000_s1032" type="#_x0000_t32" style="position:absolute;left:17303;top:17413;width:12;height:548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IzdsEAAADbAAAADwAAAGRycy9kb3ducmV2LnhtbESP0YrCMBRE3wX/IVzBN02ti2g1igiC&#10;7Nt2/YBLc22qzU1poo1/v1lY2MdhZs4wu0O0rXhR7xvHChbzDARx5XTDtYLr93m2BuEDssbWMSl4&#10;k4fDfjzaYaHdwF/0KkMtEoR9gQpMCF0hpa8MWfRz1xEn7+Z6iyHJvpa6xyHBbSvzLFtJiw2nBYMd&#10;nQxVj/JpFeRmET/Od+yWn2V85LeyXrlqUGo6icctiEAx/If/2hetYLmB3y/pB8j9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EjN2wQAAANsAAAAPAAAAAAAAAAAAAAAA&#10;AKECAABkcnMvZG93bnJldi54bWxQSwUGAAAAAAQABAD5AAAAjwMAAAAA&#10;" strokeweight=".5pt">
                    <v:stroke endarrow="block"/>
                  </v:shape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流程圖: 文件 41" o:spid="_x0000_s1033" type="#_x0000_t114" style="position:absolute;left:12731;top:22898;width:9144;height:68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nbW8YA&#10;AADbAAAADwAAAGRycy9kb3ducmV2LnhtbESPT2vCQBTE74V+h+UVvNVNJAQbXaVYCkIO1vSP10f2&#10;NQnJvg3Z1cRv3xWEHoeZ+Q2z3k6mExcaXGNZQTyPQBCXVjdcKfj6fH9egnAeWWNnmRRcycF28/iw&#10;xkzbkY90KXwlAoRdhgpq7/tMSlfWZNDNbU8cvF87GPRBDpXUA44Bbjq5iKJUGmw4LNTY066msi3O&#10;RkE+xunpZdfmbz/Jcn9so+p7cfhQavY0va5AeJr8f/je3msFSQy3L+EH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nbW8YAAADbAAAADwAAAAAAAAAAAAAAAACYAgAAZHJz&#10;L2Rvd25yZXYueG1sUEsFBgAAAAAEAAQA9QAAAIs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1325AE" w:rsidRPr="00667E4A" w:rsidRDefault="00A14827" w:rsidP="0099756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color w:val="FF0000"/>
                              <w:kern w:val="2"/>
                              <w:sz w:val="18"/>
                              <w:szCs w:val="18"/>
                            </w:rPr>
                          </w:pPr>
                          <w:r w:rsidRPr="00667E4A">
                            <w:rPr>
                              <w:rFonts w:asciiTheme="minorEastAsia" w:eastAsia="宋体" w:hAnsiTheme="minorEastAsia" w:cs="Times New Roman" w:hint="eastAsia"/>
                              <w:color w:val="FF0000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工单打印</w:t>
                          </w:r>
                        </w:p>
                        <w:p w:rsidR="001325AE" w:rsidRPr="00667E4A" w:rsidRDefault="001325AE" w:rsidP="0004410A">
                          <w:pPr>
                            <w:jc w:val="center"/>
                            <w:rPr>
                              <w:rFonts w:asciiTheme="minorHAnsi" w:eastAsiaTheme="minorEastAsia" w:hAnsiTheme="minorHAnsi"/>
                              <w:color w:val="FF0000"/>
                              <w:szCs w:val="18"/>
                            </w:rPr>
                          </w:pPr>
                          <w:r w:rsidRPr="00667E4A">
                            <w:rPr>
                              <w:rFonts w:asciiTheme="minorHAnsi" w:eastAsiaTheme="minorEastAsia" w:hAnsiTheme="minorHAnsi"/>
                              <w:color w:val="FF0000"/>
                              <w:szCs w:val="18"/>
                            </w:rPr>
                            <w:t>(a</w:t>
                          </w:r>
                          <w:r w:rsidRPr="00667E4A">
                            <w:rPr>
                              <w:rFonts w:asciiTheme="minorHAnsi" w:eastAsiaTheme="minorEastAsia" w:hAnsiTheme="minorHAnsi" w:hint="eastAsia"/>
                              <w:color w:val="FF0000"/>
                              <w:szCs w:val="18"/>
                            </w:rPr>
                            <w:t>sfr300</w:t>
                          </w:r>
                          <w:r w:rsidRPr="00667E4A">
                            <w:rPr>
                              <w:rFonts w:asciiTheme="minorHAnsi" w:eastAsiaTheme="minorEastAsia" w:hAnsiTheme="minorHAnsi"/>
                              <w:color w:val="FF0000"/>
                              <w:szCs w:val="18"/>
                            </w:rPr>
                            <w:t>)</w:t>
                          </w:r>
                        </w:p>
                      </w:txbxContent>
                    </v:textbox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流程圖: 預設處理作業 45" o:spid="_x0000_s1034" type="#_x0000_t112" style="position:absolute;left:12346;top:34792;width:9900;height:57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8s68QA&#10;AADbAAAADwAAAGRycy9kb3ducmV2LnhtbESPQWvCQBSE74X+h+UVetON1UqJriJiQS8WYxGPj+wz&#10;G8y+TbOrif/eFYQeh5n5hpnOO1uJKzW+dKxg0E9AEOdOl1wo+N1/975A+ICssXJMCm7kYT57fZli&#10;ql3LO7pmoRARwj5FBSaEOpXS54Ys+r6riaN3co3FEGVTSN1gG+G2kh9JMpYWS44LBmtaGsrP2cUq&#10;OPz8bQ77YUXtYrU6HYdL2pjbVqn3t24xARGoC//hZ3utFYw+4fEl/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PLOvEAAAA2wAAAA8AAAAAAAAAAAAAAAAAmAIAAGRycy9k&#10;b3ducmV2LnhtbFBLBQYAAAAABAAEAPUAAACJAwAAAAA=&#10;" strokeweight=".5pt">
                    <v:shadow on="t" color="black" opacity="26214f" origin="-.5,-.5" offset=".74836mm,.74836mm"/>
                    <v:textbox inset="1mm,0,1mm,0">
                      <w:txbxContent>
                        <w:p w:rsidR="001325AE" w:rsidRPr="0004410A" w:rsidRDefault="00A14827" w:rsidP="00997567">
                          <w:pPr>
                            <w:pStyle w:val="aa"/>
                            <w:spacing w:before="0" w:beforeAutospacing="0" w:after="0" w:afterAutospacing="0" w:line="24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A14827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派工流程</w:t>
                          </w:r>
                        </w:p>
                      </w:txbxContent>
                    </v:textbox>
                  </v:shape>
                  <v:shape id="AutoShape 90" o:spid="_x0000_s1035" type="#_x0000_t32" style="position:absolute;left:17296;top:29302;width:7;height:54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vUecAAAADbAAAADwAAAGRycy9kb3ducmV2LnhtbESP0YrCMBRE3xf8h3CFfVtTu1KWrlFE&#10;EMQ3qx9waa5NtbkpTbTx742wsI/DzJxhlutoO/GgwbeOFcxnGQji2umWGwXn0+7rB4QPyBo7x6Tg&#10;SR7Wq8nHEkvtRj7SowqNSBD2JSowIfSllL42ZNHPXE+cvIsbLIYkh0bqAccEt53Ms6yQFltOCwZ7&#10;2hqqb9XdKsjNPC52V+y/D1W85ZeqKVw9KvU5jZtfEIFi+A//tfdawaKA95f0A+Tq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SL1HnAAAAA2wAAAA8AAAAAAAAAAAAAAAAA&#10;oQIAAGRycy9kb3ducmV2LnhtbFBLBQYAAAAABAAEAPkAAACOAwAAAAA=&#10;" strokeweight=".5pt">
                    <v:stroke endarrow="block"/>
                  </v:shape>
                  <v:shape id="流程圖: 預設處理作業 49" o:spid="_x0000_s1036" type="#_x0000_t112" style="position:absolute;left:35714;top:49444;width:9893;height:57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m7sQA&#10;AADbAAAADwAAAGRycy9kb3ducmV2LnhtbESPQWvCQBSE74X+h+UVetONVYqNriJiQS8WYxGPj+wz&#10;G8y+TbOrif/eFYQeh5n5hpnOO1uJKzW+dKxg0E9AEOdOl1wo+N1/98YgfEDWWDkmBTfyMJ+9vkwx&#10;1a7lHV2zUIgIYZ+iAhNCnUrpc0MWfd/VxNE7ucZiiLIppG6wjXBbyY8k+ZQWS44LBmtaGsrP2cUq&#10;OPz8bQ77YUXtYrU6HYdL2pjbVqn3t24xARGoC//hZ3utFYy+4PEl/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CJu7EAAAA2wAAAA8AAAAAAAAAAAAAAAAAmAIAAGRycy9k&#10;b3ducmV2LnhtbFBLBQYAAAAABAAEAPUAAACJAwAAAAA=&#10;" strokeweight=".5pt">
                    <v:shadow on="t" color="black" opacity="26214f" origin="-.5,-.5" offset=".74836mm,.74836mm"/>
                    <v:textbox inset="1mm,0,1mm,0">
                      <w:txbxContent>
                        <w:p w:rsidR="001325AE" w:rsidRPr="0004410A" w:rsidRDefault="00A14827" w:rsidP="00997567">
                          <w:pPr>
                            <w:pStyle w:val="aa"/>
                            <w:spacing w:before="0" w:beforeAutospacing="0" w:after="0" w:afterAutospacing="0" w:line="24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</w:rPr>
                          </w:pPr>
                          <w:bookmarkStart w:id="0" w:name="_GoBack"/>
                          <w:r w:rsidRPr="00A14827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发料流程</w:t>
                          </w:r>
                          <w:bookmarkEnd w:id="0"/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AutoShape 90" o:spid="_x0000_s1037" type="#_x0000_t33" style="position:absolute;left:22246;top:37646;width:18415;height:11798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9ny8MAAADbAAAADwAAAGRycy9kb3ducmV2LnhtbESPQYvCMBCF7wv+hzCCl0XTLShSjSKi&#10;4mF70HXvQzO2xWZSmmyN/34jCB4fb9735i3XwTSip87VlhV8TRIQxIXVNZcKLj/78RyE88gaG8uk&#10;4EEO1qvBxxIzbe98ov7sSxEh7DJUUHnfZlK6oiKDbmJb4uhdbWfQR9mVUnd4j3DTyDRJZtJgzbGh&#10;wpa2FRW385+Jb+ymM53nYT9vk0P+24fL53e6U2o0DJsFCE/Bv49f6aNWME3huSUC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vZ8vDAAAA2wAAAA8AAAAAAAAAAAAA&#10;AAAAoQIAAGRycy9kb3ducmV2LnhtbFBLBQYAAAAABAAEAPkAAACRAwAAAAA=&#10;" strokeweight=".5pt">
                    <v:stroke endarrow="block" joinstyle="round"/>
                  </v:shape>
                  <v:oval id="橢圓 53" o:spid="_x0000_s1038" style="position:absolute;left:21166;top:34289;width:1530;height:145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qacYA&#10;AADbAAAADwAAAGRycy9kb3ducmV2LnhtbESPQWsCMRSE74L/ITyhF9FsKxZZjSKthR6KWC1tvT03&#10;z83i5mXZpOv23xtB8DjMzDfMbNHaUjRU+8KxgsdhAoI4c7rgXMHX7m0wAeEDssbSMSn4Jw+Lebcz&#10;w1S7M39Ssw25iBD2KSowIVSplD4zZNEPXUUcvaOrLYYo61zqGs8Rbkv5lCTP0mLBccFgRS+GstP2&#10;zyrQ63LVfBz2m9/vBl9N8bPS/eVJqYdeu5yCCNSGe/jWftcKxi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Kqa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1325AE" w:rsidRDefault="00F30764" w:rsidP="00D57F60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oval>
                  <v:oval id="橢圓 55" o:spid="_x0000_s1039" style="position:absolute;left:44083;top:48922;width:1524;height:14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eXhsYA&#10;AADbAAAADwAAAGRycy9kb3ducmV2LnhtbESPQWvCQBSE7wX/w/KEXorZtGApqauIWuhBRG2xentm&#10;n9lg9m3IbmP8965Q6HGYmW+Y0aSzlWip8aVjBc9JCoI4d7rkQsH318fgDYQPyBorx6TgSh4m497D&#10;CDPtLryhdhsKESHsM1RgQqgzKX1uyKJPXE0cvZNrLIYom0LqBi8Rbiv5kqav0mLJccFgTTND+Xn7&#10;axXoVbVol8fDer9rcW7Kn4V+mp6Veux303cQgbrwH/5rf2oFwyHcv8QfIM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ceXhs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1325AE" w:rsidRDefault="00F30764" w:rsidP="00D57F60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v:textbox>
                  </v:oval>
                  <v:oval id="橢圓 23" o:spid="_x0000_s1040" style="position:absolute;left:20672;top:1519;width:1518;height:14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ZFMYA&#10;AADbAAAADwAAAGRycy9kb3ducmV2LnhtbESPQWvCQBSE74L/YXlCL2I2VSgldRVRCz0UUVus3p7Z&#10;ZzaYfRuy25j++65Q6HGYmW+Y6byzlWip8aVjBY9JCoI4d7rkQsHnx+voGYQPyBorx6TghzzMZ/3e&#10;FDPtbryjdh8KESHsM1RgQqgzKX1uyKJPXE0cvYtrLIYom0LqBm8Rbis5TtMnabHkuGCwpqWh/Lr/&#10;tgr0plq37+fT9nhocWXKr7UeLq5KPQy6xQuIQF34D/+137SC8QT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TZFM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1325AE" w:rsidRDefault="001325AE" w:rsidP="007572F9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oval>
                  <v:oval id="橢圓 25" o:spid="_x0000_s1041" style="position:absolute;left:20734;top:10868;width:1511;height:143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Hk+8YA&#10;AADbAAAADwAAAGRycy9kb3ducmV2LnhtbESPQWvCQBSE74L/YXlCL2I2FSwldRVRCz0UUVus3p7Z&#10;ZzaYfRuy25j++65Q6HGYmW+Y6byzlWip8aVjBY9JCoI4d7rkQsHnx+voGYQPyBorx6TghzzMZ/3e&#10;FDPtbryjdh8KESHsM1RgQqgzKX1uyKJPXE0cvYtrLIYom0LqBm8Rbis5TtMnabHkuGCwpqWh/Lr/&#10;tgr0plq37+fT9nhocWXKr7UeLq5KPQy6xQuIQF34D/+137SC8QT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Hk+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1325AE" w:rsidRDefault="001325AE" w:rsidP="007572F9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oval>
                  <v:shape id="AutoShape 90" o:spid="_x0000_s1042" type="#_x0000_t32" style="position:absolute;left:9720;top:4676;width:3019;height:2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ulq8AAAADbAAAADwAAAGRycy9kb3ducmV2LnhtbESP0YrCMBRE3xf8h3AF39bUuohWo4gg&#10;LL5t1w+4NNem2tyUJtrs3xtB2Mdh5swwm120rXhQ7xvHCmbTDARx5XTDtYLz7/FzCcIHZI2tY1Lw&#10;Rx5229HHBgvtBv6hRxlqkUrYF6jAhNAVUvrKkEU/dR1x8i6utxiS7GupexxSuW1lnmULabHhtGCw&#10;o4Oh6lberYLczOLX8Yrd/FTGW34p64WrBqUm47hfgwgUw3/4TX/rxK3g9SX9ALl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jLpavAAAAA2wAAAA8AAAAAAAAAAAAAAAAA&#10;oQIAAGRycy9kb3ducmV2LnhtbFBLBQYAAAAABAAEAPkAAACOAwAAAAA=&#10;" strokeweight=".5pt">
                    <v:stroke endarrow="block"/>
                  </v:shape>
                </v:group>
              </w:pi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5AE" w:rsidRPr="003F0E3C" w:rsidRDefault="001325AE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5AE" w:rsidRDefault="009D3533" w:rsidP="001325AE">
            <w:pPr>
              <w:pStyle w:val="a8"/>
              <w:numPr>
                <w:ilvl w:val="0"/>
                <w:numId w:val="8"/>
              </w:numPr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副</w:t>
            </w:r>
            <w:r w:rsidR="00A14827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产品</w:t>
            </w:r>
            <w:r w:rsidR="00A14827" w:rsidRPr="00A14827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工单需求发生时，开立工单，工单类型选择</w:t>
            </w:r>
            <w:r w:rsidR="00A14827" w:rsidRPr="00A14827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  <w:t>”1.</w:t>
            </w:r>
            <w:r w:rsidR="00A14827" w:rsidRPr="00A14827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一般工单</w:t>
            </w:r>
            <w:r w:rsidR="00A14827" w:rsidRPr="00A14827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  <w:t>”</w:t>
            </w:r>
            <w:r w:rsidR="00A14827" w:rsidRPr="00A14827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，生产料号输入主要产生料号。系统会自动依</w:t>
            </w:r>
            <w:r w:rsidR="00A14827" w:rsidRPr="00A14827">
              <w:rPr>
                <w:rFonts w:asciiTheme="minorHAnsi" w:eastAsia="宋体" w:hAnsiTheme="minorHAnsi"/>
                <w:szCs w:val="18"/>
                <w:lang w:eastAsia="zh-CN"/>
              </w:rPr>
              <w:t>BOM</w:t>
            </w:r>
            <w:r w:rsidR="00A14827" w:rsidRPr="00A14827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设定在生产料号明细页签带出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副</w:t>
            </w:r>
            <w:r w:rsidR="00A14827" w:rsidRPr="00A14827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产品料号以及预计产出数量，预计产出数量可自行调整</w:t>
            </w:r>
          </w:p>
          <w:p w:rsidR="001325AE" w:rsidRPr="00F30764" w:rsidRDefault="001325AE" w:rsidP="00F30764">
            <w:pPr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1325AE" w:rsidRDefault="00A14827" w:rsidP="001325AE">
            <w:pPr>
              <w:pStyle w:val="a8"/>
              <w:numPr>
                <w:ilvl w:val="0"/>
                <w:numId w:val="8"/>
              </w:numPr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A14827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如使用制程管理，则检查制程流程是否正确</w:t>
            </w:r>
          </w:p>
          <w:p w:rsidR="001325AE" w:rsidRPr="001325AE" w:rsidRDefault="001325AE" w:rsidP="001325AE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1325AE" w:rsidRDefault="00A14827" w:rsidP="001325AE">
            <w:pPr>
              <w:pStyle w:val="a8"/>
              <w:numPr>
                <w:ilvl w:val="0"/>
                <w:numId w:val="8"/>
              </w:numPr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A14827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确认各工作站排程状况，进行派工</w:t>
            </w:r>
          </w:p>
          <w:p w:rsidR="003519A9" w:rsidRPr="003519A9" w:rsidRDefault="003519A9" w:rsidP="003519A9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3519A9" w:rsidRPr="001325AE" w:rsidRDefault="00A14827" w:rsidP="001325AE">
            <w:pPr>
              <w:pStyle w:val="a8"/>
              <w:numPr>
                <w:ilvl w:val="0"/>
                <w:numId w:val="8"/>
              </w:numPr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A14827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制造部门接受派工数据后，进行生产准备及发料流程</w:t>
            </w:r>
          </w:p>
          <w:p w:rsidR="001325AE" w:rsidRPr="001325AE" w:rsidRDefault="001325AE" w:rsidP="00E930CF">
            <w:pPr>
              <w:pStyle w:val="a8"/>
              <w:spacing w:line="240" w:lineRule="exact"/>
              <w:ind w:leftChars="0"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1325AE" w:rsidRPr="00464412" w:rsidRDefault="001325AE" w:rsidP="00464412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</w:tc>
      </w:tr>
    </w:tbl>
    <w:p w:rsidR="00360001" w:rsidRPr="003F0E3C" w:rsidRDefault="00A14827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A14827">
        <w:rPr>
          <w:rFonts w:asciiTheme="minorEastAsia" w:eastAsia="宋体" w:hAnsiTheme="minorEastAsia" w:hint="eastAsia"/>
          <w:szCs w:val="20"/>
          <w:lang w:eastAsia="zh-CN"/>
        </w:rPr>
        <w:t>审核人员：</w:t>
      </w:r>
      <w:r w:rsidR="00293AF8">
        <w:rPr>
          <w:rFonts w:asciiTheme="minorEastAsia" w:eastAsia="宋体" w:hAnsiTheme="minorEastAsia" w:hint="eastAsia"/>
          <w:szCs w:val="20"/>
          <w:lang w:eastAsia="zh-CN"/>
        </w:rPr>
        <w:t xml:space="preserve">                           </w:t>
      </w:r>
      <w:r w:rsidRPr="00A14827">
        <w:rPr>
          <w:rFonts w:asciiTheme="minorEastAsia" w:eastAsia="宋体" w:hAnsiTheme="minorEastAsia" w:hint="eastAsia"/>
          <w:szCs w:val="20"/>
          <w:lang w:eastAsia="zh-CN"/>
        </w:rPr>
        <w:t>审核日期：</w:t>
      </w:r>
      <w:r w:rsidR="00293AF8">
        <w:rPr>
          <w:rFonts w:asciiTheme="minorEastAsia" w:eastAsia="宋体" w:hAnsiTheme="minorEastAsia" w:hint="eastAsia"/>
          <w:szCs w:val="20"/>
          <w:lang w:eastAsia="zh-CN"/>
        </w:rPr>
        <w:t xml:space="preserve"> </w:t>
      </w:r>
    </w:p>
    <w:sectPr w:rsidR="00360001" w:rsidRPr="003F0E3C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364" w:rsidRDefault="000C1364">
      <w:r>
        <w:separator/>
      </w:r>
    </w:p>
  </w:endnote>
  <w:endnote w:type="continuationSeparator" w:id="1">
    <w:p w:rsidR="000C1364" w:rsidRDefault="000C1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364" w:rsidRDefault="000C1364">
      <w:r>
        <w:separator/>
      </w:r>
    </w:p>
  </w:footnote>
  <w:footnote w:type="continuationSeparator" w:id="1">
    <w:p w:rsidR="000C1364" w:rsidRDefault="000C13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8F43C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1E3A52"/>
    <w:multiLevelType w:val="hybridMultilevel"/>
    <w:tmpl w:val="F5D6C2C4"/>
    <w:lvl w:ilvl="0" w:tplc="BDC27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3F09053E"/>
    <w:multiLevelType w:val="hybridMultilevel"/>
    <w:tmpl w:val="663C8BD6"/>
    <w:lvl w:ilvl="0" w:tplc="3CFE25FA">
      <w:start w:val="1"/>
      <w:numFmt w:val="decimal"/>
      <w:lvlText w:val="(%1)"/>
      <w:lvlJc w:val="left"/>
      <w:pPr>
        <w:ind w:left="405" w:hanging="2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55" w:hanging="480"/>
      </w:pPr>
    </w:lvl>
    <w:lvl w:ilvl="2" w:tplc="0409001B" w:tentative="1">
      <w:start w:val="1"/>
      <w:numFmt w:val="lowerRoman"/>
      <w:lvlText w:val="%3."/>
      <w:lvlJc w:val="right"/>
      <w:pPr>
        <w:ind w:left="1635" w:hanging="480"/>
      </w:pPr>
    </w:lvl>
    <w:lvl w:ilvl="3" w:tplc="0409000F" w:tentative="1">
      <w:start w:val="1"/>
      <w:numFmt w:val="decimal"/>
      <w:lvlText w:val="%4."/>
      <w:lvlJc w:val="left"/>
      <w:pPr>
        <w:ind w:left="21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5" w:hanging="480"/>
      </w:pPr>
    </w:lvl>
    <w:lvl w:ilvl="5" w:tplc="0409001B" w:tentative="1">
      <w:start w:val="1"/>
      <w:numFmt w:val="lowerRoman"/>
      <w:lvlText w:val="%6."/>
      <w:lvlJc w:val="right"/>
      <w:pPr>
        <w:ind w:left="3075" w:hanging="480"/>
      </w:pPr>
    </w:lvl>
    <w:lvl w:ilvl="6" w:tplc="0409000F" w:tentative="1">
      <w:start w:val="1"/>
      <w:numFmt w:val="decimal"/>
      <w:lvlText w:val="%7."/>
      <w:lvlJc w:val="left"/>
      <w:pPr>
        <w:ind w:left="35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5" w:hanging="480"/>
      </w:pPr>
    </w:lvl>
    <w:lvl w:ilvl="8" w:tplc="0409001B" w:tentative="1">
      <w:start w:val="1"/>
      <w:numFmt w:val="lowerRoman"/>
      <w:lvlText w:val="%9."/>
      <w:lvlJc w:val="right"/>
      <w:pPr>
        <w:ind w:left="4515" w:hanging="480"/>
      </w:pPr>
    </w:lvl>
  </w:abstractNum>
  <w:abstractNum w:abstractNumId="5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6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37D"/>
    <w:rsid w:val="000141A5"/>
    <w:rsid w:val="000244FB"/>
    <w:rsid w:val="0004410A"/>
    <w:rsid w:val="00044164"/>
    <w:rsid w:val="00050940"/>
    <w:rsid w:val="00060FCB"/>
    <w:rsid w:val="00080694"/>
    <w:rsid w:val="00091610"/>
    <w:rsid w:val="00091FC9"/>
    <w:rsid w:val="000A73F4"/>
    <w:rsid w:val="000B3155"/>
    <w:rsid w:val="000C1364"/>
    <w:rsid w:val="000E1AA1"/>
    <w:rsid w:val="00107A13"/>
    <w:rsid w:val="00116301"/>
    <w:rsid w:val="00124CE1"/>
    <w:rsid w:val="001325AE"/>
    <w:rsid w:val="00141FDA"/>
    <w:rsid w:val="00152567"/>
    <w:rsid w:val="0016382C"/>
    <w:rsid w:val="0016419F"/>
    <w:rsid w:val="001753A1"/>
    <w:rsid w:val="00194EF3"/>
    <w:rsid w:val="001A0E0A"/>
    <w:rsid w:val="001A5AF1"/>
    <w:rsid w:val="001C3AC3"/>
    <w:rsid w:val="001C4158"/>
    <w:rsid w:val="001C4DC1"/>
    <w:rsid w:val="001E5309"/>
    <w:rsid w:val="00231E44"/>
    <w:rsid w:val="00244540"/>
    <w:rsid w:val="00244A55"/>
    <w:rsid w:val="00257DBD"/>
    <w:rsid w:val="002745DF"/>
    <w:rsid w:val="00282846"/>
    <w:rsid w:val="00284CA6"/>
    <w:rsid w:val="00293AF8"/>
    <w:rsid w:val="00295D46"/>
    <w:rsid w:val="002A6F8D"/>
    <w:rsid w:val="002B6F5F"/>
    <w:rsid w:val="002C4A5C"/>
    <w:rsid w:val="002E3C5E"/>
    <w:rsid w:val="002E5F5D"/>
    <w:rsid w:val="002F6000"/>
    <w:rsid w:val="00304F8E"/>
    <w:rsid w:val="00306288"/>
    <w:rsid w:val="00307D18"/>
    <w:rsid w:val="00315E11"/>
    <w:rsid w:val="003251FA"/>
    <w:rsid w:val="003320AF"/>
    <w:rsid w:val="003519A9"/>
    <w:rsid w:val="003520B2"/>
    <w:rsid w:val="0035361A"/>
    <w:rsid w:val="00353E0B"/>
    <w:rsid w:val="00356BB0"/>
    <w:rsid w:val="00360001"/>
    <w:rsid w:val="00385C2B"/>
    <w:rsid w:val="003B21BD"/>
    <w:rsid w:val="003C1637"/>
    <w:rsid w:val="003C2AAB"/>
    <w:rsid w:val="003E5655"/>
    <w:rsid w:val="003F0E3C"/>
    <w:rsid w:val="0042441F"/>
    <w:rsid w:val="004310B1"/>
    <w:rsid w:val="00461305"/>
    <w:rsid w:val="00464412"/>
    <w:rsid w:val="004A4EE2"/>
    <w:rsid w:val="004C77F6"/>
    <w:rsid w:val="004F33D0"/>
    <w:rsid w:val="004F60D5"/>
    <w:rsid w:val="00521DDB"/>
    <w:rsid w:val="00522D43"/>
    <w:rsid w:val="005315CF"/>
    <w:rsid w:val="0054705F"/>
    <w:rsid w:val="00566C3B"/>
    <w:rsid w:val="00572F6E"/>
    <w:rsid w:val="005801CE"/>
    <w:rsid w:val="005E227B"/>
    <w:rsid w:val="005F10B3"/>
    <w:rsid w:val="005F3DED"/>
    <w:rsid w:val="00620A17"/>
    <w:rsid w:val="0062729C"/>
    <w:rsid w:val="006400E0"/>
    <w:rsid w:val="00641286"/>
    <w:rsid w:val="006564FF"/>
    <w:rsid w:val="00661E08"/>
    <w:rsid w:val="00667E4A"/>
    <w:rsid w:val="00671136"/>
    <w:rsid w:val="0068790C"/>
    <w:rsid w:val="006B507C"/>
    <w:rsid w:val="006B73FB"/>
    <w:rsid w:val="006C6E53"/>
    <w:rsid w:val="006E4A39"/>
    <w:rsid w:val="006E6FA5"/>
    <w:rsid w:val="007067B1"/>
    <w:rsid w:val="00725FA4"/>
    <w:rsid w:val="00731B07"/>
    <w:rsid w:val="00731C76"/>
    <w:rsid w:val="0073787F"/>
    <w:rsid w:val="00750514"/>
    <w:rsid w:val="007572F9"/>
    <w:rsid w:val="007618DB"/>
    <w:rsid w:val="007744D2"/>
    <w:rsid w:val="00786FAF"/>
    <w:rsid w:val="00790C07"/>
    <w:rsid w:val="00844690"/>
    <w:rsid w:val="00853DA0"/>
    <w:rsid w:val="00863866"/>
    <w:rsid w:val="00867EEC"/>
    <w:rsid w:val="008E2205"/>
    <w:rsid w:val="008F3550"/>
    <w:rsid w:val="008F43C0"/>
    <w:rsid w:val="008F495C"/>
    <w:rsid w:val="00910EB9"/>
    <w:rsid w:val="00936A9A"/>
    <w:rsid w:val="0094146F"/>
    <w:rsid w:val="00984E01"/>
    <w:rsid w:val="00997567"/>
    <w:rsid w:val="009B2EFF"/>
    <w:rsid w:val="009B6FCE"/>
    <w:rsid w:val="009D1DEC"/>
    <w:rsid w:val="009D3533"/>
    <w:rsid w:val="009D452C"/>
    <w:rsid w:val="009F45CC"/>
    <w:rsid w:val="00A14827"/>
    <w:rsid w:val="00A35A71"/>
    <w:rsid w:val="00A3737D"/>
    <w:rsid w:val="00A4050E"/>
    <w:rsid w:val="00A447C8"/>
    <w:rsid w:val="00A66366"/>
    <w:rsid w:val="00A6648E"/>
    <w:rsid w:val="00A7000C"/>
    <w:rsid w:val="00A72A89"/>
    <w:rsid w:val="00A77813"/>
    <w:rsid w:val="00A85576"/>
    <w:rsid w:val="00AB75D4"/>
    <w:rsid w:val="00AD02D7"/>
    <w:rsid w:val="00B00A5E"/>
    <w:rsid w:val="00B2278B"/>
    <w:rsid w:val="00B3280D"/>
    <w:rsid w:val="00B80CB2"/>
    <w:rsid w:val="00B93A4E"/>
    <w:rsid w:val="00B9425E"/>
    <w:rsid w:val="00BA7180"/>
    <w:rsid w:val="00BA7D77"/>
    <w:rsid w:val="00BD436D"/>
    <w:rsid w:val="00BF0D08"/>
    <w:rsid w:val="00BF22C7"/>
    <w:rsid w:val="00C17167"/>
    <w:rsid w:val="00C51F17"/>
    <w:rsid w:val="00C6063C"/>
    <w:rsid w:val="00C83C37"/>
    <w:rsid w:val="00CA15CB"/>
    <w:rsid w:val="00CA3EFC"/>
    <w:rsid w:val="00CC376E"/>
    <w:rsid w:val="00CC61F2"/>
    <w:rsid w:val="00CD24DC"/>
    <w:rsid w:val="00D020E3"/>
    <w:rsid w:val="00D0233B"/>
    <w:rsid w:val="00D15634"/>
    <w:rsid w:val="00D324BF"/>
    <w:rsid w:val="00D35778"/>
    <w:rsid w:val="00D46916"/>
    <w:rsid w:val="00D46972"/>
    <w:rsid w:val="00D57F60"/>
    <w:rsid w:val="00D75B54"/>
    <w:rsid w:val="00DA3A08"/>
    <w:rsid w:val="00DB0F97"/>
    <w:rsid w:val="00DC5F80"/>
    <w:rsid w:val="00DD0FB3"/>
    <w:rsid w:val="00DE1839"/>
    <w:rsid w:val="00DE6197"/>
    <w:rsid w:val="00DE76F5"/>
    <w:rsid w:val="00DF42B9"/>
    <w:rsid w:val="00E07965"/>
    <w:rsid w:val="00E226CD"/>
    <w:rsid w:val="00E35809"/>
    <w:rsid w:val="00E37A08"/>
    <w:rsid w:val="00E5299B"/>
    <w:rsid w:val="00E57601"/>
    <w:rsid w:val="00E84A7C"/>
    <w:rsid w:val="00E930CF"/>
    <w:rsid w:val="00EB117C"/>
    <w:rsid w:val="00EF0A8B"/>
    <w:rsid w:val="00F26E81"/>
    <w:rsid w:val="00F30764"/>
    <w:rsid w:val="00F349A1"/>
    <w:rsid w:val="00F673F3"/>
    <w:rsid w:val="00F7235B"/>
    <w:rsid w:val="00F7351C"/>
    <w:rsid w:val="00FA717D"/>
    <w:rsid w:val="00FB54EB"/>
    <w:rsid w:val="00FB5E6B"/>
    <w:rsid w:val="00FD2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</o:shapedefaults>
    <o:shapelayout v:ext="edit">
      <o:idmap v:ext="edit" data="1"/>
      <o:rules v:ext="edit">
        <o:r id="V:Rule2" type="connector" idref="#AutoShape 90"/>
        <o:r id="V:Rule3" type="connector" idref="#AutoShape 90"/>
        <o:r id="V:Rule4" type="connector" idref="#AutoShape 90"/>
        <o:r id="V:Rule5" type="connector" idref="#AutoShape 90"/>
        <o:r id="V:Rule10" type="connector" idref="#AutoShape 9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C83C37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83C37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C83C37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C83C37"/>
    <w:rPr>
      <w:szCs w:val="20"/>
    </w:rPr>
  </w:style>
  <w:style w:type="paragraph" w:styleId="a6">
    <w:name w:val="Body Text Indent"/>
    <w:basedOn w:val="a"/>
    <w:link w:val="Char"/>
    <w:rsid w:val="00C83C37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A3737D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Char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A3737D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ABM\ABM001_BOM&#20316;&#26989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  <a:lnDef>
      <a:spPr bwMode="auto">
        <a:noFill/>
        <a:ln w="6350">
          <a:solidFill>
            <a:srgbClr val="000000"/>
          </a:solidFill>
          <a:round/>
          <a:headEnd/>
          <a:tailEnd type="triangle" w="med" len="med"/>
        </a:ln>
        <a:extLst>
          <a:ext uri="{909E8E84-426E-40DD-AFC4-6F175D3DCCD1}">
            <a14:hiddenFill xmlns="" xmlns:a14="http://schemas.microsoft.com/office/drawing/2010/main">
              <a:noFill/>
            </a14:hiddenFill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B1612-D730-4A0F-9320-5B4B828BF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ABM001_BOM作業流程.dotx</Template>
  <TotalTime>414</TotalTime>
  <Pages>1</Pages>
  <Words>58</Words>
  <Characters>336</Characters>
  <Application>Microsoft Office Word</Application>
  <DocSecurity>0</DocSecurity>
  <Lines>2</Lines>
  <Paragraphs>1</Paragraphs>
  <ScaleCrop>false</ScaleCrop>
  <Company>dsc</Company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李香娟</cp:lastModifiedBy>
  <cp:revision>36</cp:revision>
  <cp:lastPrinted>2017-03-20T06:52:00Z</cp:lastPrinted>
  <dcterms:created xsi:type="dcterms:W3CDTF">2014-07-02T02:46:00Z</dcterms:created>
  <dcterms:modified xsi:type="dcterms:W3CDTF">2017-03-20T06:53:00Z</dcterms:modified>
</cp:coreProperties>
</file>