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53D1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053D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84791" w:rsidP="00016F8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ASF01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5053D1" w:rsidP="00016F8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5053D1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工单下阶料报废流程</w:t>
            </w:r>
            <w:r w:rsidR="00A506BE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(压铸件)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53D1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053D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D0E37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53D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053D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053D1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053D1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53D1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053D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400EF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 xml:space="preserve"> </w:t>
            </w:r>
            <w:r w:rsidR="003D0E37"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53D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053D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400E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5053D1" w:rsidRPr="005053D1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53D1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053D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51AE5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A0507B" w:rsidRPr="00A0507B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5053D1" w:rsidRPr="005053D1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A0507B" w:rsidRPr="00A0507B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53D1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053D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5053D1" w:rsidP="002864E9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5053D1">
              <w:rPr>
                <w:rFonts w:asciiTheme="minorEastAsia" w:eastAsia="宋体" w:hAnsiTheme="minorEastAsia" w:hint="eastAsia"/>
                <w:szCs w:val="18"/>
                <w:lang w:eastAsia="zh-CN"/>
              </w:rPr>
              <w:t>下阶料不良或损坏时，需做报废处理。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402"/>
        <w:gridCol w:w="1701"/>
        <w:gridCol w:w="2127"/>
        <w:gridCol w:w="2401"/>
      </w:tblGrid>
      <w:tr w:rsidR="008668FE" w:rsidRPr="003F0E3C" w:rsidTr="00DC71EC">
        <w:trPr>
          <w:trHeight w:val="34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5053D1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53D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997567" w:rsidRDefault="005053D1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5053D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品管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8557EA" w:rsidRDefault="005053D1" w:rsidP="008668F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53D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5053D1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53D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8668FE" w:rsidRPr="003F0E3C" w:rsidTr="00DC71EC">
        <w:trPr>
          <w:trHeight w:val="1232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A51AE5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A51AE5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8025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rect id="Rectangle 67" o:spid="_x0000_s1028" style="position:absolute;left:5378;top:3557;width:9131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3740A3" w:rsidRDefault="005053D1" w:rsidP="003740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5053D1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工单下阶料报废作业</w:t>
                          </w:r>
                        </w:p>
                        <w:p w:rsidR="003740A3" w:rsidRPr="00693D3E" w:rsidRDefault="003740A3" w:rsidP="003740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693D3E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</w:t>
                          </w:r>
                          <w:r w:rsidR="00016F8C" w:rsidRPr="00693D3E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339</w:t>
                          </w:r>
                          <w:r w:rsidRPr="00693D3E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" o:spid="_x0000_s1029" style="position:absolute;left:34940;top:69037;width:9131;height:67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Default="005053D1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5053D1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杂项库存收料单</w:t>
                          </w:r>
                        </w:p>
                        <w:p w:rsidR="008668FE" w:rsidRPr="00693D3E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693D3E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</w:t>
                          </w:r>
                          <w:r w:rsidR="00B701EE" w:rsidRPr="00693D3E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int302</w:t>
                          </w:r>
                          <w:r w:rsidRPr="00693D3E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8668FE" w:rsidRPr="001B18C2" w:rsidRDefault="005053D1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bookmarkStart w:id="0" w:name="_GoBack"/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053D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  <w:bookmarkEnd w:id="0"/>
                        </w:p>
                      </w:txbxContent>
                    </v:textbox>
                  </v:rect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1" o:spid="_x0000_s1030" type="#_x0000_t119" style="position:absolute;left:22975;top:20471;width:8795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X5MQA&#10;AADbAAAADwAAAGRycy9kb3ducmV2LnhtbESPT2vCQBTE70K/w/IKXkLdRLEtqasUwT9XY3vo7ZF9&#10;TYK7b0N2jfHbu4LgcZiZ3zCL1WCN6KnzjWMF2SQFQVw63XCl4Oe4efsE4QOyRuOYFFzJw2r5Mlpg&#10;rt2FD9QXoRIRwj5HBXUIbS6lL2uy6CeuJY7ev+sshii7SuoOLxFujZym6bu02HBcqLGldU3lqThb&#10;BX9TezZ699HKJEuSfr435rT9VWr8Onx/gQg0hGf40d5rBbMM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l+T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8557EA" w:rsidRPr="001B18C2" w:rsidRDefault="005053D1" w:rsidP="008557E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053D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损坏判定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1" type="#_x0000_t32" style="position:absolute;left:27373;top:25849;width:6;height:37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dQSsQAAADbAAAADwAAAGRycy9kb3ducmV2LnhtbESPT2sCMRTE7wW/Q3iCt5pVochqFBWK&#10;tqUH1z/nx+a5u7h52Saprn76piB4HGbmN8x03ppaXMj5yrKCQT8BQZxbXXGhYL97fx2D8AFZY22Z&#10;FNzIw3zWeZliqu2Vt3TJQiEihH2KCsoQmlRKn5dk0PdtQxy9k3UGQ5SukNrhNcJNLYdJ8iYNVhwX&#10;SmxoVVJ+zn6Ngs+vphr+rL/dRx3omOn7YbkeHJTqddvFBESgNjzDj/ZGKxiN4P9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1BKxAAAANsAAAAPAAAAAAAAAAAA&#10;AAAAAKECAABkcnMvZG93bnJldi54bWxQSwUGAAAAAAQABAD5AAAAkgMAAAAA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32" type="#_x0000_t34" style="position:absolute;left:8158;top:12125;width:3574;height: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1QDcMAAADbAAAADwAAAGRycy9kb3ducmV2LnhtbESPW2sCMRSE34X+h3AKvmnWC1ZWoxRp&#10;UeqT1+fj5rhZujlZNlFXf30jCH0cZr4ZZjpvbCmuVPvCsYJeNwFBnDldcK5gv/vujEH4gKyxdEwK&#10;7uRhPntrTTHV7sYbum5DLmIJ+xQVmBCqVEqfGbLou64ijt7Z1RZDlHUudY23WG5L2U+SkbRYcFww&#10;WNHCUPa7vVgFg8vxdO73ePn4+Vgk66/m8DDuoFT7vfmcgAjUhP/wi17pyA3h+SX+AD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UA3DAAAA2wAAAA8AAAAAAAAAAAAA&#10;AAAAoQIAAGRycy9kb3ducmV2LnhtbFBLBQYAAAAABAAEAPkAAACRAwAAAAA=&#10;" strokeweight=".5pt">
                    <v:stroke endarrow="block" joinstyle="round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92" o:spid="_x0000_s1033" type="#_x0000_t33" style="position:absolute;left:16288;top:15592;width:1226;height:1390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N0PsMAAADbAAAADwAAAGRycy9kb3ducmV2LnhtbERP3WrCMBS+F3yHcARvZKYTJ9IZxQ0H&#10;Uy/82wMcmrOm2Jx0TdTapzcXAy8/vv/ZorGluFLtC8cKXocJCOLM6YJzBT+nr5cpCB+QNZaOScGd&#10;PCzm3c4MU+1ufKDrMeQihrBPUYEJoUql9Jkhi37oKuLI/braYoiwzqWu8RbDbSlHSTKRFguODQYr&#10;+jSUnY8Xq2B9mrarye7vI5jNtn2T+8t91A6U6vea5TuIQE14iv/d31rBOK6PX+IP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jdD7DAAAA2wAAAA8AAAAAAAAAAAAA&#10;AAAAoQIAAGRycy9kb3ducmV2LnhtbFBLBQYAAAAABAAEAPkAAACRAwAAAAA=&#10;" strokeweight=".5pt">
                    <v:stroke endarrow="block" joinstyle="round"/>
                  </v:shape>
                  <v:oval id="橢圓 44" o:spid="_x0000_s1034" style="position:absolute;left:13439;top:2856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35" type="#_x0000_t4" style="position:absolute;left:22050;top:51337;width:10592;height:69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O+usQA&#10;AADbAAAADwAAAGRycy9kb3ducmV2LnhtbESPwWrDMBBE74X8g9hAb42cBkrtRAkhpZBj7QZDbou1&#10;kU2slZFUx+nXV4VCj8PMvGE2u8n2YiQfOscKlosMBHHjdMdGwenz/ekVRIjIGnvHpOBOAXbb2cMG&#10;C+1uXNJYRSMShEOBCtoYh0LK0LRkMSzcQJy8i/MWY5LeSO3xluC2l89Z9iItdpwWWhzo0FJzrb6s&#10;gq7M387fdfnhq3tlxrrOcjOelHqcT/s1iEhT/A//tY9awSqH3y/p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zvrr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3740A3" w:rsidRPr="001B18C2" w:rsidRDefault="005053D1" w:rsidP="003740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053D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杂收或退料</w:t>
                          </w:r>
                        </w:p>
                      </w:txbxContent>
                    </v:textbox>
                  </v:shape>
                  <v:rect id="Rectangle 67" o:spid="_x0000_s1036" style="position:absolute;left:5384;top:13913;width:9125;height:80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fFc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I6N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Z8V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4801ED" w:rsidRPr="001B18C2" w:rsidRDefault="005053D1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053D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工单下阶料报废作业</w:t>
                          </w:r>
                        </w:p>
                        <w:p w:rsidR="004801ED" w:rsidRPr="00693D3E" w:rsidRDefault="00016F8C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693D3E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</w:t>
                          </w:r>
                          <w:r w:rsidRPr="00693D3E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39</w:t>
                          </w:r>
                          <w:r w:rsidR="004801ED" w:rsidRPr="00693D3E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4801ED" w:rsidRPr="001B18C2" w:rsidRDefault="005053D1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053D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92" o:spid="_x0000_s1037" type="#_x0000_t32" style="position:absolute;left:16813;top:54770;width:5237;height:3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rIv8QAAADbAAAADwAAAGRycy9kb3ducmV2LnhtbESPQWvCQBSE7wX/w/IKvdWNtoikrlIk&#10;AaF40Hjp7ZF9JjHZt3F31fTfdwXB4zAz3zCL1WA6cSXnG8sKJuMEBHFpdcOVgkORv89B+ICssbNM&#10;Cv7Iw2o5ellgqu2Nd3Tdh0pECPsUFdQh9KmUvqzJoB/bnjh6R+sMhihdJbXDW4SbTk6TZCYNNhwX&#10;auxpXVPZ7i9Gwe/0J9+2H1s3qfJLi2efnbIiU+rtdfj+AhFoCM/wo73RCmafcP8Sf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si/xAAAANsAAAAPAAAAAAAAAAAA&#10;AAAAAKECAABkcnMvZG93bnJldi54bWxQSwUGAAAAAAQABAD5AAAAkgMAAAAA&#10;" strokeweight=".5pt">
                    <v:stroke endarrow="block"/>
                  </v:shape>
                  <v:rect id="Rectangle 67" o:spid="_x0000_s1038" style="position:absolute;left:22820;top:29589;width:9118;height:80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LZ8QA&#10;AADbAAAADwAAAGRycy9kb3ducmV2LnhtbESPQWsCMRSE70L/Q3gFb5p1BS2rUUQU9GCLtijeXjev&#10;m8XNy7KJuv33Rij0OMzMN8x03tpK3KjxpWMFg34Cgjh3uuRCwdfnuvcGwgdkjZVjUvBLHuazl84U&#10;M+3uvKfbIRQiQthnqMCEUGdS+tyQRd93NXH0flxjMUTZFFI3eI9wW8k0SUbSYslxwWBNS0P55XC1&#10;CnbpafSd8rFcmcX7YDs2fF5+DJXqvraLCYhAbfgP/7U3WsFwD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C2f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016F8C" w:rsidRPr="001B18C2" w:rsidRDefault="005053D1" w:rsidP="00016F8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053D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工单下阶料报废作业</w:t>
                          </w:r>
                        </w:p>
                        <w:p w:rsidR="00016F8C" w:rsidRPr="00693D3E" w:rsidRDefault="00016F8C" w:rsidP="00016F8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693D3E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(asft339)</w:t>
                          </w:r>
                        </w:p>
                        <w:p w:rsidR="00016F8C" w:rsidRPr="001B18C2" w:rsidRDefault="005053D1" w:rsidP="00016F8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053D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报废名细维护</w:t>
                          </w:r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9" style="position:absolute;left:22819;top:40900;width:9112;height:80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016F8C" w:rsidRDefault="005053D1" w:rsidP="00016F8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5053D1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工单下阶料报废作业</w:t>
                          </w:r>
                        </w:p>
                        <w:p w:rsidR="00016F8C" w:rsidRPr="00693D3E" w:rsidRDefault="00016F8C" w:rsidP="00016F8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693D3E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(asft339)</w:t>
                          </w:r>
                        </w:p>
                        <w:p w:rsidR="00016F8C" w:rsidRPr="001B18C2" w:rsidRDefault="005053D1" w:rsidP="00016F8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053D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92" o:spid="_x0000_s1040" type="#_x0000_t32" style="position:absolute;left:27375;top:37609;width:4;height:329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Ue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wa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L1HnAAAAA2wAAAA8AAAAAAAAAAAAAAAAA&#10;oQIAAGRycy9kb3ducmV2LnhtbFBLBQYAAAAABAAEAPkAAACOAwAAAAA=&#10;" strokeweight=".5pt">
                    <v:stroke endarrow="block"/>
                  </v:shape>
                  <v:rect id="Rectangle 67" o:spid="_x0000_s1041" style="position:absolute;left:4711;top:50766;width:12102;height:80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wsM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3gaQ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3Cw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016F8C" w:rsidRDefault="005053D1" w:rsidP="00016F8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5053D1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工单下阶料报废作业</w:t>
                          </w:r>
                        </w:p>
                        <w:p w:rsidR="00016F8C" w:rsidRPr="00693D3E" w:rsidRDefault="00016F8C" w:rsidP="00016F8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693D3E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(asft339)</w:t>
                          </w:r>
                        </w:p>
                        <w:p w:rsidR="00016F8C" w:rsidRPr="001B18C2" w:rsidRDefault="005053D1" w:rsidP="00016F8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="008400EF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产生杂收</w:t>
                          </w:r>
                          <w:r w:rsidR="008400EF" w:rsidRPr="003D0E37">
                            <w:rPr>
                              <w:rFonts w:asciiTheme="minorEastAsia" w:eastAsia="宋体" w:hAnsiTheme="minorEastAsia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或者</w:t>
                          </w:r>
                          <w:r w:rsidRPr="005053D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退料单</w:t>
                          </w:r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92" o:spid="_x0000_s1042" type="#_x0000_t32" style="position:absolute;left:27346;top:48914;width:29;height:242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c08EAAADbAAAADwAAAGRycy9kb3ducmV2LnhtbESP3YrCMBSE7xd8h3AE79bU+oNUo8iC&#10;IHtn9QEOzbGpNielydr49puFBS+HmfmG2e6jbcWTet84VjCbZiCIK6cbrhVcL8fPNQgfkDW2jknB&#10;izzsd6OPLRbaDXymZxlqkSDsC1RgQugKKX1lyKKfuo44eTfXWwxJ9rXUPQ4JbluZZ9lKWmw4LRjs&#10;6MtQ9Sh/rILczOLieMdu/l3GR34r65WrBqUm43jYgAgUwzv83z5pBcsl/H1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gNzTwQAAANsAAAAPAAAAAAAAAAAAAAAA&#10;AKECAABkcnMvZG93bnJldi54bWxQSwUGAAAAAAQABAD5AAAAjwMAAAAA&#10;" strokeweight=".5pt">
                    <v:stroke endarrow="block"/>
                  </v:shape>
                  <v:rect id="Rectangle 67" o:spid="_x0000_s1043" style="position:absolute;left:34946;top:60517;width:9125;height:67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VLXMUA&#10;AADbAAAADwAAAGRycy9kb3ducmV2LnhtbESPQWvCQBSE70L/w/IK3nRjxLSkriKioAcr2tLS22v2&#10;NRvMvg3ZVdN/3y0IHoeZ+YaZzjtbiwu1vnKsYDRMQBAXTldcKnh/Ww+eQfiArLF2TAp+ycN89tCb&#10;Yq7dlQ90OYZSRAj7HBWYEJpcSl8YsuiHriGO3o9rLYYo21LqFq8RbmuZJkkmLVYcFww2tDRUnI5n&#10;q2CXfmbfKX9UK7N4HW2fDH8t92Ol+o/d4gVEoC7cw7f2RiuYZPD/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BUtc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B701EE" w:rsidRDefault="005053D1" w:rsidP="00B701E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5053D1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工单一般退料</w:t>
                          </w:r>
                        </w:p>
                        <w:p w:rsidR="00B701EE" w:rsidRPr="00693D3E" w:rsidRDefault="00B701EE" w:rsidP="00B701E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693D3E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</w:t>
                          </w:r>
                          <w:r w:rsidRPr="00693D3E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sft323</w:t>
                          </w:r>
                          <w:r w:rsidRPr="00693D3E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B701EE" w:rsidRPr="001B18C2" w:rsidRDefault="005053D1" w:rsidP="00B701E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053D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5053D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92" o:spid="_x0000_s1044" type="#_x0000_t33" style="position:absolute;left:20288;top:49247;width:5132;height:24184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zu5cMAAADbAAAADwAAAGRycy9kb3ducmV2LnhtbERP3WrCMBS+H+wdwhnsZsx0BaV0Rpmi&#10;MPXCvz3AoTlrypqTrkm19unNxWCXH9//dN7bWlyo9ZVjBW+jBARx4XTFpYKv8/o1A+EDssbaMSm4&#10;kYf57PFhirl2Vz7S5RRKEUPY56jAhNDkUvrCkEU/cg1x5L5dazFE2JZSt3iN4baWaZJMpMWKY4PB&#10;hpaGip9TZxVsztmwmux/F8Fsd8NYHrpbOrwo9fzUf7yDCNSHf/Gf+1MrGMex8Uv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M7uXDAAAA2wAAAA8AAAAAAAAAAAAA&#10;AAAAoQIAAGRycy9kb3ducmV2LnhtbFBLBQYAAAAABAAEAPkAAACRAwAAAAA=&#10;" strokeweight=".5pt">
                    <v:stroke endarrow="block" joinstyle="round"/>
                  </v:shape>
                  <v:shape id="AutoShape 92" o:spid="_x0000_s1045" type="#_x0000_t33" style="position:absolute;left:16024;top:53511;width:13654;height:2417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+wKsYAAADbAAAADwAAAGRycy9kb3ducmV2LnhtbESP3WrCQBSE7wu+w3IEb4puFJpKdBUt&#10;Ffpz0frzAIfsMRvMno3ZVWOevlso9HKYmW+Y+bK1lbhS40vHCsajBARx7nTJhYLDfjOcgvABWWPl&#10;mBTcycNy0XuYY6bdjbd03YVCRAj7DBWYEOpMSp8bsuhHriaO3tE1FkOUTSF1g7cIt5WcJEkqLZYc&#10;FwzW9GIoP+0uVsH7ftq9pl/ndTAfn92T/L7cJ92jUoN+u5qBCNSG//Bf+00rSJ/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/sCrGAAAA2wAAAA8AAAAAAAAA&#10;AAAAAAAAoQIAAGRycy9kb3ducmV2LnhtbFBLBQYAAAAABAAEAPkAAACUAwAAAAA=&#10;" strokeweight=".5pt">
                    <v:stroke endarrow="block" joinstyle="round"/>
                  </v:shape>
                  <v:oval id="橢圓 48" o:spid="_x0000_s1046" style="position:absolute;left:30693;top:28990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uxcMA&#10;AADbAAAADwAAAGRycy9kb3ducmV2LnhtbERPy2rCQBTdC/7DcIVupE5apE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+uxc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E87189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66" o:spid="_x0000_s1047" style="position:absolute;left:13441;top:50301;width:1518;height:1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nDTMYA&#10;AADbAAAADwAAAGRycy9kb3ducmV2LnhtbESPT2vCQBTE74LfYXlCL6Kb9hAkzSqiFnoopf6htrdn&#10;9pkNZt+G7Dam375bEDwOM/MbJl/0thYdtb5yrOBxmoAgLpyuuFRw2L9MZiB8QNZYOyYFv+RhMR8O&#10;csy0u/KWul0oRYSwz1CBCaHJpPSFIYt+6hri6J1dazFE2ZZSt3iNcFvLpyRJpcWK44LBhlaGisvu&#10;xyrQ7/Wmezt9f3x9drg21XGjx8uLUg+jfvkMIlAf7uFb+1UrSFP4/xJ/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nDT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9059BE" w:rsidRDefault="00E87189" w:rsidP="009059B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88" w:rsidRPr="00E87189" w:rsidRDefault="005053D1" w:rsidP="00E87189">
            <w:pPr>
              <w:pStyle w:val="a8"/>
              <w:numPr>
                <w:ilvl w:val="0"/>
                <w:numId w:val="1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053D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工单下阶料损坏时，输入工单下阶料报废单的申请数据，并做确认</w:t>
            </w:r>
          </w:p>
          <w:p w:rsidR="00E87189" w:rsidRDefault="005053D1" w:rsidP="00E87189">
            <w:pPr>
              <w:pStyle w:val="a8"/>
              <w:numPr>
                <w:ilvl w:val="0"/>
                <w:numId w:val="1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053D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交由品管判定损坏状况，并维护处理方式</w:t>
            </w:r>
          </w:p>
          <w:p w:rsidR="00E87189" w:rsidRDefault="005053D1" w:rsidP="00E87189">
            <w:pPr>
              <w:pStyle w:val="a8"/>
              <w:spacing w:line="240" w:lineRule="exact"/>
              <w:ind w:leftChars="0"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5053D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处理方式：</w:t>
            </w:r>
          </w:p>
          <w:p w:rsidR="00E87189" w:rsidRDefault="005053D1" w:rsidP="00E87189">
            <w:pPr>
              <w:pStyle w:val="a8"/>
              <w:numPr>
                <w:ilvl w:val="0"/>
                <w:numId w:val="12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053D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直接报废：判定为制造损坏，直接在在线报废，不做后续处理</w:t>
            </w:r>
          </w:p>
          <w:p w:rsidR="00E87189" w:rsidRDefault="005053D1" w:rsidP="00E87189">
            <w:pPr>
              <w:pStyle w:val="a8"/>
              <w:numPr>
                <w:ilvl w:val="0"/>
                <w:numId w:val="12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053D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报废转杂收：判定为制造损坏，需将损坏品收回仓库管理</w:t>
            </w:r>
          </w:p>
          <w:p w:rsidR="00E87189" w:rsidRDefault="005053D1" w:rsidP="00E87189">
            <w:pPr>
              <w:pStyle w:val="a8"/>
              <w:numPr>
                <w:ilvl w:val="0"/>
                <w:numId w:val="12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053D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不良品退料：判定为来料不良品，非制造责任，转工单退料流程</w:t>
            </w:r>
          </w:p>
          <w:p w:rsidR="00E87189" w:rsidRDefault="005053D1" w:rsidP="00E87189">
            <w:pPr>
              <w:pStyle w:val="a8"/>
              <w:numPr>
                <w:ilvl w:val="0"/>
                <w:numId w:val="12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053D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在线维修：不做报废或退料处理，在线直接维修</w:t>
            </w:r>
          </w:p>
          <w:p w:rsidR="00E87189" w:rsidRPr="007A00E7" w:rsidRDefault="005053D1" w:rsidP="00E87189">
            <w:pPr>
              <w:pStyle w:val="a8"/>
              <w:numPr>
                <w:ilvl w:val="0"/>
                <w:numId w:val="1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053D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如判定后需转杂收或退料，则产生单据，并交给仓库做过账</w:t>
            </w:r>
          </w:p>
          <w:p w:rsidR="007A00E7" w:rsidRPr="007A00E7" w:rsidRDefault="007A00E7" w:rsidP="00ED1EFF">
            <w:pPr>
              <w:pStyle w:val="a8"/>
              <w:spacing w:line="240" w:lineRule="exact"/>
              <w:ind w:leftChars="0" w:left="360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 w:rsidRPr="007A00E7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一般走杂收流程</w:t>
            </w:r>
          </w:p>
        </w:tc>
      </w:tr>
    </w:tbl>
    <w:p w:rsidR="00360001" w:rsidRPr="003F0E3C" w:rsidRDefault="005053D1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5053D1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753F4F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  </w:t>
      </w:r>
      <w:r w:rsidRPr="005053D1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B7" w:rsidRDefault="006103B7">
      <w:r>
        <w:separator/>
      </w:r>
    </w:p>
  </w:endnote>
  <w:endnote w:type="continuationSeparator" w:id="1">
    <w:p w:rsidR="006103B7" w:rsidRDefault="00610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B7" w:rsidRDefault="006103B7">
      <w:r>
        <w:separator/>
      </w:r>
    </w:p>
  </w:footnote>
  <w:footnote w:type="continuationSeparator" w:id="1">
    <w:p w:rsidR="006103B7" w:rsidRDefault="006103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A51AE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37D6741"/>
    <w:multiLevelType w:val="hybridMultilevel"/>
    <w:tmpl w:val="E11C8B52"/>
    <w:lvl w:ilvl="0" w:tplc="179AC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3C7CE8"/>
    <w:multiLevelType w:val="hybridMultilevel"/>
    <w:tmpl w:val="BADAED52"/>
    <w:lvl w:ilvl="0" w:tplc="0D3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E8D5A35"/>
    <w:multiLevelType w:val="hybridMultilevel"/>
    <w:tmpl w:val="74CE82C8"/>
    <w:lvl w:ilvl="0" w:tplc="4918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9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10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16F8C"/>
    <w:rsid w:val="000244FB"/>
    <w:rsid w:val="00044164"/>
    <w:rsid w:val="00050940"/>
    <w:rsid w:val="00060FCB"/>
    <w:rsid w:val="00080694"/>
    <w:rsid w:val="00084791"/>
    <w:rsid w:val="00091610"/>
    <w:rsid w:val="00091FC9"/>
    <w:rsid w:val="000E1AA1"/>
    <w:rsid w:val="00107A13"/>
    <w:rsid w:val="00116301"/>
    <w:rsid w:val="00124CE1"/>
    <w:rsid w:val="001325AE"/>
    <w:rsid w:val="00141FDA"/>
    <w:rsid w:val="00161D88"/>
    <w:rsid w:val="0016382C"/>
    <w:rsid w:val="0016419F"/>
    <w:rsid w:val="00171334"/>
    <w:rsid w:val="001753A1"/>
    <w:rsid w:val="00194EF3"/>
    <w:rsid w:val="001A0E0A"/>
    <w:rsid w:val="001A5AF1"/>
    <w:rsid w:val="001B18C2"/>
    <w:rsid w:val="001C3AC3"/>
    <w:rsid w:val="001C4158"/>
    <w:rsid w:val="001C4DC1"/>
    <w:rsid w:val="001E1812"/>
    <w:rsid w:val="001E5309"/>
    <w:rsid w:val="001F6B62"/>
    <w:rsid w:val="001F754C"/>
    <w:rsid w:val="00231E44"/>
    <w:rsid w:val="00244540"/>
    <w:rsid w:val="00244A55"/>
    <w:rsid w:val="00257DBD"/>
    <w:rsid w:val="002745DF"/>
    <w:rsid w:val="0028085E"/>
    <w:rsid w:val="00284CA6"/>
    <w:rsid w:val="002864E9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7D18"/>
    <w:rsid w:val="00315E11"/>
    <w:rsid w:val="003251FA"/>
    <w:rsid w:val="003320AF"/>
    <w:rsid w:val="003519A9"/>
    <w:rsid w:val="0035361A"/>
    <w:rsid w:val="00353E0B"/>
    <w:rsid w:val="0035486A"/>
    <w:rsid w:val="00356BB0"/>
    <w:rsid w:val="00360001"/>
    <w:rsid w:val="003740A3"/>
    <w:rsid w:val="00385C2B"/>
    <w:rsid w:val="003B21BD"/>
    <w:rsid w:val="003C1637"/>
    <w:rsid w:val="003C2AAB"/>
    <w:rsid w:val="003D0E37"/>
    <w:rsid w:val="003E5655"/>
    <w:rsid w:val="003F0E3C"/>
    <w:rsid w:val="0042441F"/>
    <w:rsid w:val="004244B7"/>
    <w:rsid w:val="00461305"/>
    <w:rsid w:val="00464412"/>
    <w:rsid w:val="0047573D"/>
    <w:rsid w:val="004801ED"/>
    <w:rsid w:val="004A4EE2"/>
    <w:rsid w:val="004C77F6"/>
    <w:rsid w:val="004F33D0"/>
    <w:rsid w:val="004F60D5"/>
    <w:rsid w:val="005053D1"/>
    <w:rsid w:val="00521DDB"/>
    <w:rsid w:val="00522D43"/>
    <w:rsid w:val="005315CF"/>
    <w:rsid w:val="0054705F"/>
    <w:rsid w:val="00566C3B"/>
    <w:rsid w:val="00572F6E"/>
    <w:rsid w:val="005801CE"/>
    <w:rsid w:val="005D3645"/>
    <w:rsid w:val="005E227B"/>
    <w:rsid w:val="005F10B3"/>
    <w:rsid w:val="005F3DED"/>
    <w:rsid w:val="006103B7"/>
    <w:rsid w:val="00620A17"/>
    <w:rsid w:val="0062729C"/>
    <w:rsid w:val="006400E0"/>
    <w:rsid w:val="00641286"/>
    <w:rsid w:val="006564FF"/>
    <w:rsid w:val="00661E08"/>
    <w:rsid w:val="00671136"/>
    <w:rsid w:val="0068790C"/>
    <w:rsid w:val="00693D3E"/>
    <w:rsid w:val="006B507C"/>
    <w:rsid w:val="006B73FB"/>
    <w:rsid w:val="006C6E53"/>
    <w:rsid w:val="006E4A39"/>
    <w:rsid w:val="006E6FA5"/>
    <w:rsid w:val="007067B1"/>
    <w:rsid w:val="00713C62"/>
    <w:rsid w:val="00725FA4"/>
    <w:rsid w:val="00731B07"/>
    <w:rsid w:val="00731C76"/>
    <w:rsid w:val="0073787F"/>
    <w:rsid w:val="00743173"/>
    <w:rsid w:val="00750514"/>
    <w:rsid w:val="00753F4F"/>
    <w:rsid w:val="007572F9"/>
    <w:rsid w:val="007618DB"/>
    <w:rsid w:val="007744D2"/>
    <w:rsid w:val="00786FAF"/>
    <w:rsid w:val="00790C07"/>
    <w:rsid w:val="007A00E7"/>
    <w:rsid w:val="00837634"/>
    <w:rsid w:val="008400EF"/>
    <w:rsid w:val="00844690"/>
    <w:rsid w:val="008515A2"/>
    <w:rsid w:val="00853DA0"/>
    <w:rsid w:val="008557EA"/>
    <w:rsid w:val="00863866"/>
    <w:rsid w:val="008668FE"/>
    <w:rsid w:val="008C6B1C"/>
    <w:rsid w:val="008E2205"/>
    <w:rsid w:val="008F3550"/>
    <w:rsid w:val="008F495C"/>
    <w:rsid w:val="009059BE"/>
    <w:rsid w:val="00910EB9"/>
    <w:rsid w:val="00915529"/>
    <w:rsid w:val="00920C1E"/>
    <w:rsid w:val="00936A9A"/>
    <w:rsid w:val="0094146F"/>
    <w:rsid w:val="00984E01"/>
    <w:rsid w:val="00984EEA"/>
    <w:rsid w:val="00985477"/>
    <w:rsid w:val="00997567"/>
    <w:rsid w:val="009B2EFF"/>
    <w:rsid w:val="009B6FCE"/>
    <w:rsid w:val="009D1DEC"/>
    <w:rsid w:val="009D452C"/>
    <w:rsid w:val="009F45CC"/>
    <w:rsid w:val="00A0507B"/>
    <w:rsid w:val="00A35A71"/>
    <w:rsid w:val="00A3737D"/>
    <w:rsid w:val="00A4050E"/>
    <w:rsid w:val="00A447C8"/>
    <w:rsid w:val="00A506BE"/>
    <w:rsid w:val="00A51AE5"/>
    <w:rsid w:val="00A66366"/>
    <w:rsid w:val="00A6648E"/>
    <w:rsid w:val="00A72A89"/>
    <w:rsid w:val="00A77813"/>
    <w:rsid w:val="00A85576"/>
    <w:rsid w:val="00A90644"/>
    <w:rsid w:val="00AB75D4"/>
    <w:rsid w:val="00AD02D7"/>
    <w:rsid w:val="00B00A5E"/>
    <w:rsid w:val="00B2278B"/>
    <w:rsid w:val="00B3280D"/>
    <w:rsid w:val="00B701EE"/>
    <w:rsid w:val="00B80CB2"/>
    <w:rsid w:val="00B93A4E"/>
    <w:rsid w:val="00B9425E"/>
    <w:rsid w:val="00BA7180"/>
    <w:rsid w:val="00BA7D77"/>
    <w:rsid w:val="00BB5646"/>
    <w:rsid w:val="00BD436D"/>
    <w:rsid w:val="00BF0D08"/>
    <w:rsid w:val="00BF22C7"/>
    <w:rsid w:val="00C51F17"/>
    <w:rsid w:val="00CA15CB"/>
    <w:rsid w:val="00CA3EFC"/>
    <w:rsid w:val="00CC376E"/>
    <w:rsid w:val="00CC61F2"/>
    <w:rsid w:val="00CD093F"/>
    <w:rsid w:val="00CD24DC"/>
    <w:rsid w:val="00D020E3"/>
    <w:rsid w:val="00D0233B"/>
    <w:rsid w:val="00D15634"/>
    <w:rsid w:val="00D324BF"/>
    <w:rsid w:val="00D35778"/>
    <w:rsid w:val="00D46916"/>
    <w:rsid w:val="00D46972"/>
    <w:rsid w:val="00D57F60"/>
    <w:rsid w:val="00D63A39"/>
    <w:rsid w:val="00D75B54"/>
    <w:rsid w:val="00DA3A08"/>
    <w:rsid w:val="00DB0F97"/>
    <w:rsid w:val="00DC5F80"/>
    <w:rsid w:val="00DC61F2"/>
    <w:rsid w:val="00DC71EC"/>
    <w:rsid w:val="00DD0FB3"/>
    <w:rsid w:val="00DE1839"/>
    <w:rsid w:val="00DE6197"/>
    <w:rsid w:val="00DE76F5"/>
    <w:rsid w:val="00E03F86"/>
    <w:rsid w:val="00E07965"/>
    <w:rsid w:val="00E20619"/>
    <w:rsid w:val="00E226CD"/>
    <w:rsid w:val="00E31902"/>
    <w:rsid w:val="00E354F5"/>
    <w:rsid w:val="00E35809"/>
    <w:rsid w:val="00E37A08"/>
    <w:rsid w:val="00E5299B"/>
    <w:rsid w:val="00E57601"/>
    <w:rsid w:val="00E84A7C"/>
    <w:rsid w:val="00E87189"/>
    <w:rsid w:val="00E930CF"/>
    <w:rsid w:val="00EB117C"/>
    <w:rsid w:val="00ED1EFF"/>
    <w:rsid w:val="00EF0A8B"/>
    <w:rsid w:val="00F26E81"/>
    <w:rsid w:val="00F30764"/>
    <w:rsid w:val="00F349A1"/>
    <w:rsid w:val="00F673F3"/>
    <w:rsid w:val="00F7235B"/>
    <w:rsid w:val="00F7351C"/>
    <w:rsid w:val="00F86644"/>
    <w:rsid w:val="00FA6885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6" type="connector" idref="#AutoShape 92"/>
        <o:r id="V:Rule7" type="connector" idref="#AutoShape 92"/>
        <o:r id="V:Rule8" type="connector" idref="#AutoShape 92"/>
        <o:r id="V:Rule16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4317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4317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4317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43173"/>
    <w:rPr>
      <w:szCs w:val="20"/>
    </w:rPr>
  </w:style>
  <w:style w:type="paragraph" w:styleId="a6">
    <w:name w:val="Body Text Indent"/>
    <w:basedOn w:val="a"/>
    <w:link w:val="Char"/>
    <w:rsid w:val="0074317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F755F-07BB-4BF8-B64F-04633122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21</TotalTime>
  <Pages>1</Pages>
  <Words>277</Words>
  <Characters>161</Characters>
  <Application>Microsoft Office Word</Application>
  <DocSecurity>0</DocSecurity>
  <Lines>1</Lines>
  <Paragraphs>1</Paragraphs>
  <ScaleCrop>false</ScaleCrop>
  <Company>dsc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9</cp:revision>
  <cp:lastPrinted>2017-03-20T07:15:00Z</cp:lastPrinted>
  <dcterms:created xsi:type="dcterms:W3CDTF">2017-02-21T01:03:00Z</dcterms:created>
  <dcterms:modified xsi:type="dcterms:W3CDTF">2017-03-20T07:15:00Z</dcterms:modified>
</cp:coreProperties>
</file>