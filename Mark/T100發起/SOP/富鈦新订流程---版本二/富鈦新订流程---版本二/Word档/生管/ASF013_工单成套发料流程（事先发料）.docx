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83473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bookmarkStart w:id="0" w:name="_GoBack"/>
            <w:bookmarkEnd w:id="0"/>
            <w:r w:rsidR="00E46165">
              <w:rPr>
                <w:rFonts w:asciiTheme="minorHAnsi" w:eastAsia="宋体" w:hAnsiTheme="minorHAnsi" w:hint="eastAsia"/>
                <w:szCs w:val="18"/>
                <w:lang w:eastAsia="zh-CN"/>
              </w:rPr>
              <w:t>13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7C426B" w:rsidP="008557EA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7C426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工单成套发料流程</w:t>
            </w:r>
            <w:r w:rsidR="009E321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（事先发料）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21E0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  <w:r w:rsidR="00E24B6C"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87C6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7C426B" w:rsidRPr="007C4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B026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2278D" w:rsidRPr="0002278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C426B" w:rsidRPr="007C4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2278D" w:rsidRPr="0002278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工单第一次发料使用成套发料流程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10"/>
        <w:gridCol w:w="2410"/>
        <w:gridCol w:w="2401"/>
      </w:tblGrid>
      <w:tr w:rsidR="008668FE" w:rsidRPr="003F0E3C" w:rsidTr="008668F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2872C2" w:rsidRDefault="002872C2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物料员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7C426B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7C426B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7C426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8668FE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4B0265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4B0265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7" o:spid="_x0000_s1028" type="#_x0000_t114" style="position:absolute;left:2641;top:2978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/JqcEA&#10;AADbAAAADwAAAGRycy9kb3ducmV2LnhtbERPS4vCMBC+L/gfwgje1lQRV6tRRBEED7u+r0MztqXN&#10;pDTRdv/9ZkHwNh/fc+bL1pTiSbXLLSsY9CMQxInVOacKzqft5wSE88gaS8uk4JccLBedjznG2jZ8&#10;oOfRpyKEsItRQeZ9FUvpkowMur6tiAN3t7VBH2CdSl1jE8JNKYdRNJYGcw4NGVa0zigpjg+jYN8M&#10;xrfputhvrqPJ7lBE6WX4/aNUr9uuZiA8tf4tfrl3Osz/gv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fyan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7C426B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工单齐料套数表</w:t>
                          </w:r>
                          <w:r w:rsidR="008668FE"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</w:t>
                          </w:r>
                          <w:r w:rsidR="008668FE"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sfr001</w:t>
                          </w:r>
                          <w:r w:rsidR="008668FE"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  <v:rect id="Rectangle 67" o:spid="_x0000_s1029" style="position:absolute;left:2641;top:12907;width:9144;height:5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m7sMA&#10;AADbAAAADwAAAGRycy9kb3ducmV2LnhtbERPTWvCQBC9C/0PyxR6qxtTsBpdRaSF9lDFKIq3MTtm&#10;Q7OzIbvV9N+7hYK3ebzPmc47W4sLtb5yrGDQT0AQF05XXCrYbd+fRyB8QNZYOyYFv+RhPnvoTTHT&#10;7sobuuShFDGEfYYKTAhNJqUvDFn0fdcQR+7sWoshwraUusVrDLe1TJNkKC1WHBsMNrQ0VHznP1bB&#10;V3oYnlLeV29msRp8vho+LtcvSj09dosJiEBduIv/3R86zh/D3y/x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m7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工单成套发料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(asft311)</w:t>
                          </w:r>
                        </w:p>
                      </w:txbxContent>
                    </v:textbox>
                  </v:rect>
                  <v:shape id="流程圖: 文件 21" o:spid="_x0000_s1030" type="#_x0000_t114" style="position:absolute;left:2647;top:30880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++8UA&#10;AADbAAAADwAAAGRycy9kb3ducmV2LnhtbESPT2vCQBTE70K/w/IK3swmQURTVymWguDBf61eH9nX&#10;JCT7NmS3Jn57t1DwOMzMb5jlejCNuFHnKssKkigGQZxbXXGh4Ov8OZmDcB5ZY2OZFNzJwXr1Mlpi&#10;pm3PR7qdfCEChF2GCkrv20xKl5dk0EW2JQ7ej+0M+iC7QuoO+wA3jUzjeCYNVhwWSmxpU1Jen36N&#10;gl2fzK6LTb37uEzn22MdF9/p/qDU+HV4fwPhafDP8H97qxWkC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j77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sfr310)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2" o:spid="_x0000_s1031" type="#_x0000_t119" style="position:absolute;left:18684;top:24248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mfTsIA&#10;AADbAAAADwAAAGRycy9kb3ducmV2LnhtbESPT4vCMBTE78J+h/CEvRRNLehKNcoiuOvVP3vw9mie&#10;bTF5KU2s3W9vBMHjMDO/YZbr3hrRUetrxwom4xQEceF0zaWC03E7moPwAVmjcUwK/snDevUxWGKu&#10;3Z331B1CKSKEfY4KqhCaXEpfVGTRj11DHL2Lay2GKNtS6hbvEW6NzNJ0Ji3WHBcqbGhTUXE93KyC&#10;c2ZvRv9+NTKZJEk33Rlz/flT6nPYfy9ABOrDO/xq77SCLIP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+Z9O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仓库备料</w:t>
                          </w:r>
                        </w:p>
                      </w:txbxContent>
                    </v:textbox>
                  </v:shape>
                  <v:rect id="Rectangle 67" o:spid="_x0000_s1032" style="position:absolute;left:18512;top:33611;width:9138;height:6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工单成套发料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(asft311)</w:t>
                          </w:r>
                        </w:p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C426B"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发料明细修改</w:t>
                          </w: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3" style="position:absolute;left:18525;top:43775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工单成套发料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(asft311)</w:t>
                          </w:r>
                        </w:p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C426B"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4" style="position:absolute;left:2647;top:21441;width:9138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工单成套发料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</w:t>
                          </w:r>
                          <w:r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t311</w:t>
                          </w: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7C426B"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文件 28" o:spid="_x0000_s1035" type="#_x0000_t114" style="position:absolute;left:18460;top:54939;width:9138;height:6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XZsAA&#10;AADbAAAADwAAAGRycy9kb3ducmV2LnhtbERPy4rCMBTdD/gP4QruxtQiotUoogwILhzf20tzbUub&#10;m9JkbP37yUJweTjvxaozlXhS4wrLCkbDCARxanXBmYLL+ed7CsJ5ZI2VZVLwIgerZe9rgYm2LR/p&#10;efKZCCHsElSQe18nUro0J4NuaGviwD1sY9AH2GRSN9iGcFPJOIom0mDBoSHHmjY5peXpzyjYt6PJ&#10;fbYp99vbeLo7llF2jQ+/Sg363XoOwlPnP+K3e6cVxGFs+B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yXZs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Pr="007C426B" w:rsidRDefault="007C426B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8668FE" w:rsidRPr="000E4F8D" w:rsidRDefault="008668FE" w:rsidP="008668F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shape id="流程圖: 人工作業 31" o:spid="_x0000_s1036" type="#_x0000_t119" style="position:absolute;left:34278;top:55665;width:9441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7C426B" w:rsidRDefault="007C426B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发料至现场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7" type="#_x0000_t32" style="position:absolute;left:7213;top:9382;width:0;height:35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10cUAAADbAAAADwAAAGRycy9kb3ducmV2LnhtbESPT2vCQBTE7wW/w/KE3pqNKZQ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v10cUAAADbAAAADwAAAAAAAAAA&#10;AAAAAAChAgAAZHJzL2Rvd25yZXYueG1sUEsFBgAAAAAEAAQA+QAAAJMDAAAAAA==&#10;" strokeweight=".5pt">
                    <v:stroke endarrow="block"/>
                  </v:shape>
                  <v:shape id="AutoShape 92" o:spid="_x0000_s1038" type="#_x0000_t32" style="position:absolute;left:7213;top:18666;width:3;height:27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QSsQAAADbAAAADwAAAGRycy9kb3ducmV2LnhtbESPT2sCMRTE7wW/Q3iCt5pVoc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1BKxAAAANsAAAAPAAAAAAAAAAAA&#10;AAAAAKECAABkcnMvZG93bnJldi54bWxQSwUGAAAAAAQABAD5AAAAkgMAAAAA&#10;" strokeweight=".5pt">
                    <v:stroke endarrow="block"/>
                  </v:shape>
                  <v:shape id="AutoShape 92" o:spid="_x0000_s1039" type="#_x0000_t32" style="position:absolute;left:7216;top:28223;width:3;height:2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7IPsQAAADbAAAADwAAAGRycy9kb3ducmV2LnhtbESPQWsCMRSE74L/ITzBW81qpchqFBWK&#10;rcWD2+r5sXndXbp5WZOoq7++KRQ8DjPzDTNbtKYWF3K+sqxgOEhAEOdWV1wo+Pp8fZqA8AFZY22Z&#10;FNzIw2Le7cww1fbKe7pkoRARwj5FBWUITSqlz0sy6Ae2IY7et3UGQ5SukNrhNcJNLUdJ8iINVhwX&#10;SmxoXVL+k52Ngu1HU41Om517rwMdM30/rDbDg1L9XrucggjUhkf4v/2mFTyP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sg+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0" type="#_x0000_t34" style="position:absolute;left:11791;top:26941;width:7773;height:736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Kx1cUAAADbAAAADwAAAGRycy9kb3ducmV2LnhtbESPzWvCQBTE7wX/h+UJ3upGLX5EV1FL&#10;QVovfhw8PrLPJJp9G7KrSf3rXaHQ4zAzv2Fmi8YU4k6Vyy0r6HUjEMSJ1TmnCo6Hr/cxCOeRNRaW&#10;ScEvOVjMW28zjLWteUf3vU9FgLCLUUHmfRlL6ZKMDLquLYmDd7aVQR9klUpdYR3gppD9KBpKgzmH&#10;hQxLWmeUXPc3o+BR28G2fxlZ/v75IH8a6cPnaqJUp90spyA8Nf4//NfeaAWDIby+hB8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Kx1cUAAADbAAAADwAAAAAAAAAA&#10;AAAAAAChAgAAZHJzL2Rvd25yZXYueG1sUEsFBgAAAAAEAAQA+QAAAJMDAAAAAA==&#10;" strokeweight=".5pt">
                    <v:stroke endarrow="block" joinstyle="round"/>
                  </v:shape>
                  <v:shape id="AutoShape 92" o:spid="_x0000_s1041" type="#_x0000_t32" style="position:absolute;left:23081;top:29633;width:4;height:397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ECn8EAAADbAAAADwAAAGRycy9kb3ducmV2LnhtbESP0YrCMBRE3wX/IVzBN02ti0o1igiC&#10;7Nt2/YBLc22qzU1poo1/v1lY2MdhZs4wu0O0rXhR7xvHChbzDARx5XTDtYLr93m2AeEDssbWMSl4&#10;k4fDfjzaYaHdwF/0KkMtEoR9gQpMCF0hpa8MWfRz1xEn7+Z6iyHJvpa6xyHBbSvzLFtJiw2nBYMd&#10;nQxVj/JpFeRmET/Od+yWn2V85LeyXrlqUGo6icctiEAx/If/2hetYLmG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wQKfwQAAANsAAAAPAAAAAAAAAAAAAAAA&#10;AKECAABkcnMvZG93bnJldi54bWxQSwUGAAAAAAQABAD5AAAAjwMAAAAA&#10;" strokeweight=".5pt">
                    <v:stroke endarrow="block"/>
                  </v:shape>
                  <v:shape id="AutoShape 92" o:spid="_x0000_s1042" type="#_x0000_t32" style="position:absolute;left:23081;top:40395;width:10;height:33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O9QMIAAADbAAAADwAAAGRycy9kb3ducmV2LnhtbERPz2vCMBS+C/4P4QnebKqMMTrTMgVx&#10;Ojysmzs/mre2rHmpSdRuf705DDx+fL+XxWA6cSHnW8sK5kkKgriyuuVawefHZvYEwgdkjZ1lUvBL&#10;Hop8PFpipu2V3+lShlrEEPYZKmhC6DMpfdWQQZ/Ynjhy39YZDBG6WmqH1xhuOrlI00dpsOXY0GBP&#10;64aqn/JsFOzf+nZx2h7crgv0Veq/42o7Pyo1nQwvzyACDeEu/ne/agUPcX3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O9QMIAAADbAAAADwAAAAAAAAAAAAAA&#10;AAChAgAAZHJzL2Rvd25yZXYueG1sUEsFBgAAAAAEAAQA+QAAAJADAAAAAA==&#10;" strokeweight=".5pt">
                    <v:stroke endarrow="block"/>
                  </v:shape>
                  <v:shape id="AutoShape 92" o:spid="_x0000_s1043" type="#_x0000_t32" style="position:absolute;left:23029;top:50557;width:62;height:438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SesAAAADbAAAADwAAAGRycy9kb3ducmV2LnhtbESP0YrCMBRE3wX/IVzBN5taRaQaRRYE&#10;2bft7gdcmmtTbW5Kk7Xx7zcLgo/DzJxh9sdoO/GgwbeOFSyzHARx7XTLjYKf7/NiC8IHZI2dY1Lw&#10;JA/Hw3Syx1K7kb/oUYVGJAj7EhWYEPpSSl8bsugz1xMn7+oGiyHJoZF6wDHBbSeLPN9Iiy2nBYM9&#10;fRiq79WvVVCYZVyfb9ivPqt4L65Vs3H1qNR8Fk87EIFieIdf7YtWsC7g/0v6AfL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w0nrAAAAA2wAAAA8AAAAAAAAAAAAAAAAA&#10;oQIAAGRycy9kb3ducmV2LnhtbFBLBQYAAAAABAAEAPkAAACOAwAAAAA=&#10;" strokeweight=".5pt">
                    <v:stroke endarrow="block"/>
                  </v:shape>
                  <v:shape id="AutoShape 92" o:spid="_x0000_s1044" type="#_x0000_t32" style="position:absolute;left:27598;top:58354;width:7624;height: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oval id="橢圓 44" o:spid="_x0000_s1045" style="position:absolute;left:11056;top:252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7" o:spid="_x0000_s1046" style="position:absolute;left:10786;top:12402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8" o:spid="_x0000_s1047" style="position:absolute;left:10785;top:20817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51" o:spid="_x0000_s1048" style="position:absolute;left:26707;top:3316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4" o:spid="_x0000_s1049" style="position:absolute;left:26707;top:42976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35486A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Default="007C426B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C426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查看目前工单齐料状况，安排工单的发料顺序</w:t>
            </w:r>
          </w:p>
          <w:p w:rsidR="008557EA" w:rsidRPr="008557EA" w:rsidRDefault="008557EA" w:rsidP="008557EA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557EA" w:rsidRDefault="007C426B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C426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在发料单的发料需求页签维护预计要领料的料号、数量、库位等信息</w:t>
            </w:r>
          </w:p>
          <w:p w:rsidR="008557EA" w:rsidRPr="008557EA" w:rsidRDefault="008557EA" w:rsidP="008557E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557EA" w:rsidRDefault="007C426B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C426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发料单执行确认后，将发料需求单打印出来，交给仓管进行备料</w:t>
            </w:r>
          </w:p>
          <w:p w:rsidR="008557EA" w:rsidRPr="008557EA" w:rsidRDefault="008557EA" w:rsidP="008557E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557EA" w:rsidRDefault="007C426B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C426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仓管进行实际备料后，可在发料单修改实际发料的仓储批位置、数量</w:t>
            </w:r>
          </w:p>
          <w:p w:rsidR="008557EA" w:rsidRPr="008557EA" w:rsidRDefault="008557EA" w:rsidP="008557E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557EA" w:rsidRPr="008557EA" w:rsidRDefault="002872C2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发料单做过账后，打印出发料单的实际发料信息，并将</w:t>
            </w:r>
            <w:r w:rsidRPr="002872C2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发料物料及辅材</w:t>
            </w:r>
            <w:r w:rsidR="007C426B" w:rsidRPr="007C426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交到制造现场</w:t>
            </w:r>
          </w:p>
          <w:p w:rsidR="008668FE" w:rsidRPr="00464412" w:rsidRDefault="008668FE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7C426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C426B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493847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</w:t>
      </w:r>
      <w:r w:rsidRPr="007C426B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E41" w:rsidRDefault="00E21E41">
      <w:r>
        <w:separator/>
      </w:r>
    </w:p>
  </w:endnote>
  <w:endnote w:type="continuationSeparator" w:id="1">
    <w:p w:rsidR="00E21E41" w:rsidRDefault="00E21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E41" w:rsidRDefault="00E21E41">
      <w:r>
        <w:separator/>
      </w:r>
    </w:p>
  </w:footnote>
  <w:footnote w:type="continuationSeparator" w:id="1">
    <w:p w:rsidR="00E21E41" w:rsidRDefault="00E21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4B02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278D"/>
    <w:rsid w:val="000244FB"/>
    <w:rsid w:val="00044164"/>
    <w:rsid w:val="00050940"/>
    <w:rsid w:val="00051A81"/>
    <w:rsid w:val="00060FCB"/>
    <w:rsid w:val="00080694"/>
    <w:rsid w:val="00083BB9"/>
    <w:rsid w:val="00091610"/>
    <w:rsid w:val="00091FC9"/>
    <w:rsid w:val="000E1AA1"/>
    <w:rsid w:val="000E4F8D"/>
    <w:rsid w:val="00100DC3"/>
    <w:rsid w:val="00107A13"/>
    <w:rsid w:val="00116301"/>
    <w:rsid w:val="00124CE1"/>
    <w:rsid w:val="001325AE"/>
    <w:rsid w:val="00141FDA"/>
    <w:rsid w:val="0016382C"/>
    <w:rsid w:val="0016419F"/>
    <w:rsid w:val="001711CA"/>
    <w:rsid w:val="001753A1"/>
    <w:rsid w:val="00187C69"/>
    <w:rsid w:val="00194EF3"/>
    <w:rsid w:val="001A0E0A"/>
    <w:rsid w:val="001A5AF1"/>
    <w:rsid w:val="001C3AC3"/>
    <w:rsid w:val="001C4158"/>
    <w:rsid w:val="001C4DC1"/>
    <w:rsid w:val="001E5309"/>
    <w:rsid w:val="001F6B62"/>
    <w:rsid w:val="00231E44"/>
    <w:rsid w:val="002373D5"/>
    <w:rsid w:val="00244540"/>
    <w:rsid w:val="00244A55"/>
    <w:rsid w:val="00257DBD"/>
    <w:rsid w:val="002745DF"/>
    <w:rsid w:val="00284CA6"/>
    <w:rsid w:val="002872C2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0A02"/>
    <w:rsid w:val="003320AF"/>
    <w:rsid w:val="003519A9"/>
    <w:rsid w:val="0035361A"/>
    <w:rsid w:val="00353E0B"/>
    <w:rsid w:val="0035486A"/>
    <w:rsid w:val="00356BB0"/>
    <w:rsid w:val="00360001"/>
    <w:rsid w:val="00385C2B"/>
    <w:rsid w:val="003901C9"/>
    <w:rsid w:val="003B21BD"/>
    <w:rsid w:val="003C1637"/>
    <w:rsid w:val="003C2AAB"/>
    <w:rsid w:val="003E5655"/>
    <w:rsid w:val="003F0E3C"/>
    <w:rsid w:val="0042441F"/>
    <w:rsid w:val="00461305"/>
    <w:rsid w:val="00464412"/>
    <w:rsid w:val="00493847"/>
    <w:rsid w:val="004A4EE2"/>
    <w:rsid w:val="004B0265"/>
    <w:rsid w:val="004C77F6"/>
    <w:rsid w:val="004D4BF5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E227B"/>
    <w:rsid w:val="005F10B3"/>
    <w:rsid w:val="005F3DED"/>
    <w:rsid w:val="006003BE"/>
    <w:rsid w:val="00620A17"/>
    <w:rsid w:val="0062729C"/>
    <w:rsid w:val="006400E0"/>
    <w:rsid w:val="00641286"/>
    <w:rsid w:val="006564FF"/>
    <w:rsid w:val="00661E08"/>
    <w:rsid w:val="00671136"/>
    <w:rsid w:val="0068790C"/>
    <w:rsid w:val="006B507C"/>
    <w:rsid w:val="006B73FB"/>
    <w:rsid w:val="006C6E53"/>
    <w:rsid w:val="006E4A39"/>
    <w:rsid w:val="006E6FA5"/>
    <w:rsid w:val="006F66DD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A5966"/>
    <w:rsid w:val="007C426B"/>
    <w:rsid w:val="007E4080"/>
    <w:rsid w:val="007F4CAE"/>
    <w:rsid w:val="008107E7"/>
    <w:rsid w:val="00834731"/>
    <w:rsid w:val="00844690"/>
    <w:rsid w:val="00853DA0"/>
    <w:rsid w:val="008557EA"/>
    <w:rsid w:val="00863866"/>
    <w:rsid w:val="0086517B"/>
    <w:rsid w:val="008668FE"/>
    <w:rsid w:val="008E2205"/>
    <w:rsid w:val="008F3550"/>
    <w:rsid w:val="008F495C"/>
    <w:rsid w:val="00910EB9"/>
    <w:rsid w:val="00936A9A"/>
    <w:rsid w:val="0094146F"/>
    <w:rsid w:val="00984E01"/>
    <w:rsid w:val="00997567"/>
    <w:rsid w:val="009B2EFF"/>
    <w:rsid w:val="009B6FCE"/>
    <w:rsid w:val="009D1DEC"/>
    <w:rsid w:val="009D452C"/>
    <w:rsid w:val="009E321F"/>
    <w:rsid w:val="009F45CC"/>
    <w:rsid w:val="00A037DF"/>
    <w:rsid w:val="00A21E0D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B75D4"/>
    <w:rsid w:val="00AD02D7"/>
    <w:rsid w:val="00B00A5E"/>
    <w:rsid w:val="00B2278B"/>
    <w:rsid w:val="00B3280D"/>
    <w:rsid w:val="00B80CB2"/>
    <w:rsid w:val="00B93A4E"/>
    <w:rsid w:val="00B9425E"/>
    <w:rsid w:val="00BA7180"/>
    <w:rsid w:val="00BA7D77"/>
    <w:rsid w:val="00BD436D"/>
    <w:rsid w:val="00BF0D08"/>
    <w:rsid w:val="00BF22C7"/>
    <w:rsid w:val="00C51F17"/>
    <w:rsid w:val="00CA15CB"/>
    <w:rsid w:val="00CA3EFC"/>
    <w:rsid w:val="00CB6652"/>
    <w:rsid w:val="00CC376E"/>
    <w:rsid w:val="00CC61F2"/>
    <w:rsid w:val="00CD24DC"/>
    <w:rsid w:val="00CF2FD7"/>
    <w:rsid w:val="00D020E3"/>
    <w:rsid w:val="00D0233B"/>
    <w:rsid w:val="00D15634"/>
    <w:rsid w:val="00D324BF"/>
    <w:rsid w:val="00D35778"/>
    <w:rsid w:val="00D46916"/>
    <w:rsid w:val="00D46972"/>
    <w:rsid w:val="00D57F60"/>
    <w:rsid w:val="00D75B54"/>
    <w:rsid w:val="00DA3A08"/>
    <w:rsid w:val="00DB0F97"/>
    <w:rsid w:val="00DC5F80"/>
    <w:rsid w:val="00DD0FB3"/>
    <w:rsid w:val="00DE1839"/>
    <w:rsid w:val="00DE6197"/>
    <w:rsid w:val="00DE76F5"/>
    <w:rsid w:val="00E07965"/>
    <w:rsid w:val="00E21E41"/>
    <w:rsid w:val="00E226CD"/>
    <w:rsid w:val="00E24B6C"/>
    <w:rsid w:val="00E35809"/>
    <w:rsid w:val="00E37A08"/>
    <w:rsid w:val="00E46165"/>
    <w:rsid w:val="00E5299B"/>
    <w:rsid w:val="00E57601"/>
    <w:rsid w:val="00E84A7C"/>
    <w:rsid w:val="00E930CF"/>
    <w:rsid w:val="00EB117C"/>
    <w:rsid w:val="00EF0A8B"/>
    <w:rsid w:val="00F26E81"/>
    <w:rsid w:val="00F30764"/>
    <w:rsid w:val="00F349A1"/>
    <w:rsid w:val="00F673F3"/>
    <w:rsid w:val="00F7235B"/>
    <w:rsid w:val="00F7351C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1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1711CA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711C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1711C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1711CA"/>
    <w:rPr>
      <w:szCs w:val="20"/>
    </w:rPr>
  </w:style>
  <w:style w:type="paragraph" w:styleId="a6">
    <w:name w:val="Body Text Indent"/>
    <w:basedOn w:val="a"/>
    <w:link w:val="Char"/>
    <w:rsid w:val="001711CA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3E4F-1FA4-46C9-B41C-2303F46A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16</TotalTime>
  <Pages>1</Pages>
  <Words>233</Words>
  <Characters>160</Characters>
  <Application>Microsoft Office Word</Application>
  <DocSecurity>0</DocSecurity>
  <Lines>1</Lines>
  <Paragraphs>1</Paragraphs>
  <ScaleCrop>false</ScaleCrop>
  <Company>dsc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9</cp:revision>
  <cp:lastPrinted>2017-03-20T06:54:00Z</cp:lastPrinted>
  <dcterms:created xsi:type="dcterms:W3CDTF">2017-02-20T07:49:00Z</dcterms:created>
  <dcterms:modified xsi:type="dcterms:W3CDTF">2017-03-20T07:19:00Z</dcterms:modified>
</cp:coreProperties>
</file>