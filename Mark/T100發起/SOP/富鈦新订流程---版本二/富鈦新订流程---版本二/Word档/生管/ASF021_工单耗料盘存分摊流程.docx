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40E2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40E2F" w:rsidRDefault="00140E2F" w:rsidP="00140E2F">
            <w:pPr>
              <w:jc w:val="center"/>
              <w:rPr>
                <w:rFonts w:asciiTheme="minorHAnsi" w:eastAsia="宋体" w:hAnsiTheme="minorHAnsi"/>
                <w:szCs w:val="18"/>
                <w:lang w:eastAsia="zh-CN"/>
              </w:rPr>
            </w:pPr>
            <w:r w:rsidRPr="00140E2F">
              <w:rPr>
                <w:rFonts w:asciiTheme="minorHAnsi" w:eastAsia="宋体" w:hAnsiTheme="minorHAnsi"/>
                <w:szCs w:val="18"/>
                <w:lang w:eastAsia="zh-CN"/>
              </w:rPr>
              <w:t>ASF02</w:t>
            </w:r>
            <w:r w:rsidR="00E93552">
              <w:rPr>
                <w:rFonts w:asciiTheme="minorHAnsi" w:eastAsia="宋体" w:hAnsiTheme="minorHAnsi" w:hint="eastAsia"/>
                <w:szCs w:val="18"/>
                <w:lang w:eastAsia="zh-CN"/>
              </w:rPr>
              <w:t>1</w:t>
            </w:r>
            <w:bookmarkStart w:id="0" w:name="_GoBack"/>
            <w:bookmarkEnd w:id="0"/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140E2F" w:rsidP="00AC0602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140E2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工单秏料盘存分摊流程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40E2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93CF9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40E2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40E2F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40E2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93CF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40E2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93CF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140E2F" w:rsidRPr="00140E2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A27F31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40E2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5386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4242F" w:rsidRPr="0074242F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40E2F" w:rsidRPr="00140E2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4242F" w:rsidRPr="0074242F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40E2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140E2F" w:rsidP="002864E9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有做线边仓管理，定期对线边仓盘点，并将差异分摊给工单。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100985" w:rsidRPr="003F0E3C" w:rsidTr="00CF347A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0985" w:rsidRPr="00B77C71" w:rsidRDefault="00140E2F" w:rsidP="00B77C7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40E2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0985" w:rsidRPr="003F0E3C" w:rsidRDefault="00140E2F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40E2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00985" w:rsidRPr="003F0E3C" w:rsidTr="00DE3758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85" w:rsidRPr="003F0E3C" w:rsidRDefault="0005386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053869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4352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28" type="#_x0000_t32" style="position:absolute;left:10964;top:10101;width:42;height:37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WvssEAAADbAAAADwAAAGRycy9kb3ducmV2LnhtbERPS4vCMBC+L/gfwgje1lQPItUoKogv&#10;9rBd9Tw0Y1tsJjWJWvfXbxYW9jYf33Om89bU4kHOV5YVDPoJCOLc6ooLBcev9fsYhA/IGmvLpOBF&#10;HuazztsUU22f/EmPLBQihrBPUUEZQpNK6fOSDPq+bYgjd7HOYIjQFVI7fMZwU8thkoykwYpjQ4kN&#10;rUrKr9ndKNgfmmp423y4XR3onOnv03IzOCnV67aLCYhAbfgX/7m3Os4fwe8v8QA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Ra+ywQAAANsAAAAPAAAAAAAAAAAAAAAA&#10;AKECAABkcnMvZG93bnJldi54bWxQSwUGAAAAAAQABAD5AAAAjwMAAAAA&#10;" strokeweight=".5pt">
                    <v:stroke endarrow="block"/>
                  </v:shape>
                  <v:rect id="Rectangle 65" o:spid="_x0000_s1029" style="position:absolute;left:6072;top:13834;width:9869;height:71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FxMIA&#10;AADaAAAADwAAAGRycy9kb3ducmV2LnhtbESPQWvCQBSE70L/w/IK3symIqZNXaWIgidFWz0/s89s&#10;bPZtyK6a/vuuIHgcZuYbZjLrbC2u1PrKsYK3JAVBXDhdcang53s5eAfhA7LG2jEp+CMPs+lLb4K5&#10;djfe0nUXShEh7HNUYEJocil9YciiT1xDHL2Tay2GKNtS6hZvEW5rOUzTsbRYcVww2NDcUPG7u1gF&#10;o31Wn49n35wyk8n1Zr447IuFUv3X7usTRKAuPMOP9kor+ID7lX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AXEwgAAANo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AC0602" w:rsidRPr="00A855B2" w:rsidRDefault="00242019" w:rsidP="00AC060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秏料盘存倒扣分摊作业</w:t>
                          </w:r>
                        </w:p>
                        <w:p w:rsidR="00AC0602" w:rsidRPr="00A855B2" w:rsidRDefault="00AC0602" w:rsidP="00AC060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855B2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(asft350)</w:t>
                          </w:r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14" o:spid="_x0000_s1030" type="#_x0000_t119" style="position:absolute;left:5593;top:4716;width:10743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oHMAA&#10;AADbAAAADwAAAGRycy9kb3ducmV2LnhtbERPS4vCMBC+L/gfwgheiqbKrko1igi6XtfHwdvQjG0x&#10;mZQm1u6/3wjC3ubje85y3VkjWmp85VjBeJSCIM6drrhQcD7thnMQPiBrNI5JwS95WK96H0vMtHvy&#10;D7XHUIgYwj5DBWUIdSalz0uy6EeuJo7czTUWQ4RNIXWDzxhujZyk6VRarDg2lFjTtqT8fnxYBdeJ&#10;fRj9PatlMk6S9utgzH1/UWrQ7zYLEIG68C9+uw86zv+E1y/x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oHMAAAADbAAAADwAAAAAAAAAAAAAAAACYAgAAZHJzL2Rvd25y&#10;ZXYueG1sUEsFBgAAAAAEAAQA9QAAAIUDAAAAAA==&#10;" strokeweight=".5pt">
                    <v:shadow on="t" color="black" opacity="26214f" origin="-.5,-.5" offset=".74836mm,.74836mm"/>
                    <v:textbox inset="0,0,0,0">
                      <w:txbxContent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盘点线边仓</w:t>
                          </w:r>
                        </w:p>
                      </w:txbxContent>
                    </v:textbox>
                  </v:shape>
                  <v:rect id="Rectangle 65" o:spid="_x0000_s1031" style="position:absolute;left:4871;top:24666;width:12369;height:89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59sEA&#10;AADbAAAADwAAAGRycy9kb3ducmV2LnhtbERPTWvCQBC9C/6HZQRvummpTYlupIiFnira2vOYnWRj&#10;s7Mhu2r8965Q8DaP9zmLZW8bcabO144VPE0TEMSF0zVXCn6+PyZvIHxA1tg4JgVX8rDMh4MFZtpd&#10;eEvnXahEDGGfoQITQptJ6QtDFv3UtcSRK11nMUTYVVJ3eInhtpHPSfIqLdYcGwy2tDJU/O1OVsHL&#10;Pm2Oh6Nvy9Sk8muzWv/ui7VS41H/PgcRqA8P8b/7U8f5M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UOfb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秏料盘存倒扣分摊作业</w:t>
                          </w:r>
                        </w:p>
                        <w:p w:rsidR="00E33B37" w:rsidRPr="00A855B2" w:rsidRDefault="00E33B37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855B2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(asft350)</w:t>
                          </w:r>
                        </w:p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产生差异分摊明细</w:t>
                          </w: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5" o:spid="_x0000_s1032" style="position:absolute;left:4870;top:37230;width:12370;height:89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CGsIA&#10;AADbAAAADwAAAGRycy9kb3ducmV2LnhtbERPTWvCQBC9C/6HZQq96aZSTEldQwkKPVWa1p6n2TEb&#10;m50N2dXEf+8WBG/zeJ+zykfbijP1vnGs4GmegCCunG64VvD9tZ29gPABWWPrmBRcyEO+nk5WmGk3&#10;8Cedy1CLGMI+QwUmhC6T0leGLPq564gjd3C9xRBhX0vd4xDDbSsXSbKUFhuODQY7KgxVf+XJKnje&#10;p+3x9+i7Q2pS+bErNj/7aqPU48P49goi0Bju4pv7Xcf5Kfz/Eg+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gIa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秏料盘存倒扣分摊作业</w:t>
                          </w:r>
                        </w:p>
                        <w:p w:rsidR="00E33B37" w:rsidRPr="00A855B2" w:rsidRDefault="00E33B37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855B2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(asft350)</w:t>
                          </w:r>
                        </w:p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确认</w:t>
                          </w: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5" o:spid="_x0000_s1033" style="position:absolute;left:28783;top:43637;width:9112;height:89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9Q078A&#10;AADbAAAADwAAAGRycy9kb3ducmV2LnhtbERPy4rCMBTdC/5DuII7TRWZSscogyi4cvC5vtNcmzrN&#10;TWmi1r83C8Hl4bxni9ZW4k6NLx0rGA0TEMS50yUXCo6H9WAKwgdkjZVjUvAkD4t5tzPDTLsH7+i+&#10;D4WIIewzVGBCqDMpfW7Ioh+6mjhyF9dYDBE2hdQNPmK4reQ4Sb6kxZJjg8Galoby//3NKpic0ur6&#10;d/X1JTWp3P4uV+dTvlKq32t/vkEEasNH/HZvtIJxXB+/xB8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D1DTvwAAANsAAAAPAAAAAAAAAAAAAAAAAJgCAABkcnMvZG93bnJl&#10;di54bWxQSwUGAAAAAAQABAD1AAAAhAMAAAAA&#10;" strokeweight=".5pt">
                    <v:shadow on="t" color="black" opacity="26214f" origin="-.5,-.5" offset=".74836mm,.74836mm"/>
                    <v:textbox inset="1mm,.3mm,1mm">
                      <w:txbxContent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工单倒扣退料</w:t>
                          </w:r>
                        </w:p>
                        <w:p w:rsidR="00E33B37" w:rsidRPr="00A855B2" w:rsidRDefault="00E33B37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855B2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(asft324)</w:t>
                          </w:r>
                        </w:p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确认</w:t>
                          </w: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/</w:t>
                          </w: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过账</w:t>
                          </w: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5" o:spid="_x0000_s1034" style="position:absolute;left:28789;top:30858;width:9106;height:89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1SMIA&#10;AADbAAAADwAAAGRycy9kb3ducmV2LnhtbESPQYvCMBSE7wv+h/AEb2uqiJVqFBEFT8q6q+dn82yq&#10;zUtpotZ/bxYW9jjMzDfMbNHaSjyo8aVjBYN+AoI4d7rkQsHP9+ZzAsIHZI2VY1LwIg+Leedjhpl2&#10;T/6ixyEUIkLYZ6jAhFBnUvrckEXfdzVx9C6usRiibAqpG3xGuK3kMEnG0mLJccFgTStD+e1wtwpG&#10;x7S6nq++vqQmlbv9an065mulet12OQURqA3/4b/2VisYDuD3S/w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/VI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工单倒扣料领料</w:t>
                          </w:r>
                        </w:p>
                        <w:p w:rsidR="00E33B37" w:rsidRPr="00A855B2" w:rsidRDefault="00E33B37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855B2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(asft314)</w:t>
                          </w:r>
                        </w:p>
                        <w:p w:rsidR="00E33B37" w:rsidRPr="00A855B2" w:rsidRDefault="00242019" w:rsidP="00E33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确认</w:t>
                          </w: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/</w:t>
                          </w:r>
                          <w:r w:rsidRPr="00242019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过账</w:t>
                          </w:r>
                          <w:r w:rsidRPr="00242019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2" o:spid="_x0000_s1035" type="#_x0000_t32" style="position:absolute;left:11006;top:21026;width:49;height:36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jDMQAAADbAAAADwAAAGRycy9kb3ducmV2LnhtbESPQWvCQBSE74L/YXmF3nRjDqVEV9GC&#10;qC0ejLXnR/aZBLNv4+6qaX99VxA8DjPzDTOZdaYRV3K+tqxgNExAEBdW11wq+N4vB+8gfEDW2Fgm&#10;Bb/kYTbt9yaYaXvjHV3zUIoIYZ+hgiqENpPSFxUZ9EPbEkfvaJ3BEKUrpXZ4i3DTyDRJ3qTBmuNC&#10;hS19VFSc8otR8PnV1ul5tXWbJtBPrv8Oi9XooNTrSzcfgwjUhWf40V5rBWkK9y/xB8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MMxAAAANsAAAAPAAAAAAAAAAAA&#10;AAAAAKECAABkcnMvZG93bnJldi54bWxQSwUGAAAAAAQABAD5AAAAkgMAAAAA&#10;" strokeweight=".5pt">
                    <v:stroke endarrow="block"/>
                  </v:shape>
                  <v:shape id="AutoShape 92" o:spid="_x0000_s1036" type="#_x0000_t32" style="position:absolute;left:11055;top:33607;width:0;height:362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OSQb8AAADbAAAADwAAAGRycy9kb3ducmV2LnhtbESP0YrCMBRE3xf8h3AF39bUuohUo4gg&#10;iG929wMuzbWpNjeliTb+vRGEfRxmzgyz3kbbigf1vnGsYDbNQBBXTjdcK/j7PXwvQfiArLF1TAqe&#10;5GG7GX2tsdBu4DM9ylCLVMK+QAUmhK6Q0leGLPqp64iTd3G9xZBkX0vd45DKbSvzLFtIiw2nBYMd&#10;7Q1Vt/JuFeRmFn8OV+zmpzLe8ktZL1w1KDUZx90KRKAY/sMf+qgTN4f3l/QD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SOSQb8AAADbAAAADwAAAAAAAAAAAAAAAACh&#10;AgAAZHJzL2Rvd25yZXYueG1sUEsFBgAAAAAEAAQA+QAAAI0DAAAAAA=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7" type="#_x0000_t34" style="position:absolute;left:17240;top:35319;width:11549;height:6378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c5MUAAADbAAAADwAAAGRycy9kb3ducmV2LnhtbESPQWvCQBSE74L/YXmCN92YSm1TN6Gt&#10;CKJeqj30+Mi+JqnZtyG7mthf3xUKHoeZ+YZZZr2pxYVaV1lWMJtGIIhzqysuFHwe15MnEM4ja6wt&#10;k4IrOcjS4WCJibYdf9Dl4AsRIOwSVFB63yRSurwkg25qG+LgfdvWoA+yLaRusQtwU8s4ih6lwYrD&#10;QokNvZeUnw5no+C3sw/7+Gdhebubk/9a6OPq7Vmp8ah/fQHhqff38H97oxXEc7h9CT9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Uc5MUAAADbAAAADwAAAAAAAAAA&#10;AAAAAAChAgAAZHJzL2Rvd25yZXYueG1sUEsFBgAAAAAEAAQA+QAAAJMDAAAAAA==&#10;" strokeweight=".5pt">
                    <v:stroke endarrow="block" joinstyle="round"/>
                  </v:shape>
                  <v:shape id="AutoShape 92" o:spid="_x0000_s1038" type="#_x0000_t34" style="position:absolute;left:17240;top:41697;width:11543;height:640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a7sQAAADbAAAADwAAAGRycy9kb3ducmV2LnhtbESPQWvCQBSE7wX/w/IEb81GIaWkriLB&#10;FpGCNPbQ3h67zySYfRuyaxL/fbdQ6HGYmW+Y9XayrRio941jBcskBUGsnWm4UvB5fn18BuEDssHW&#10;MSm4k4ftZvawxty4kT9oKEMlIoR9jgrqELpcSq9rsugT1xFH7+J6iyHKvpKmxzHCbStXafokLTYc&#10;F2rsqKhJX8ubVXDKwrtb7r9SXXTDSfP3W3E8WKUW82n3AiLQFP7Df+2DUbDK4P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pRruxAAAANsAAAAPAAAAAAAAAAAA&#10;AAAAAKECAABkcnMvZG93bnJldi54bWxQSwUGAAAAAAQABAD5AAAAkgMAAAAA&#10;" strokeweight=".5pt">
                    <v:stroke endarrow="block" joinstyle="round"/>
                  </v:shape>
                  <v:oval id="橢圓 26" o:spid="_x0000_s1039" style="position:absolute;left:14646;top:4212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6jMYA&#10;AADbAAAADwAAAGRycy9kb3ducmV2LnhtbESPT2vCQBTE70K/w/IKvYhu6kEkukpoFTyIqC39c3vN&#10;vmZDsm9Ddhvjt3cFocdhZn7DLFa9rUVHrS8dK3geJyCIc6dLLhS8v21GMxA+IGusHZOCC3lYLR8G&#10;C0y1O/ORulMoRISwT1GBCaFJpfS5IYt+7Bri6P261mKIsi2kbvEc4baWkySZSoslxwWDDb0YyqvT&#10;n1Wg9/W62/18H74+Onw15edaD7NKqafHPpuDCNSH//C9vdUKJlO4fY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N6j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04221" w:rsidRDefault="00E04221" w:rsidP="00E0422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7" o:spid="_x0000_s1040" style="position:absolute;left:14645;top:13244;width:1524;height:14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04221" w:rsidRDefault="00E04221" w:rsidP="00E0422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8" o:spid="_x0000_s1041" style="position:absolute;left:14651;top:23229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BLZcIA&#10;AADbAAAADwAAAGRycy9kb3ducmV2LnhtbERPz2vCMBS+C/4P4Q28iKbzIKNrFJkOPIg4lam3t+at&#10;KTYvpYm1/vfLYeDx4/udzTtbiZYaXzpW8DpOQBDnTpdcKDgePkdvIHxA1lg5JgUP8jCf9XsZptrd&#10;+YvafShEDGGfogITQp1K6XNDFv3Y1cSR+3WNxRBhU0jd4D2G20pOkmQqLZYcGwzW9GEov+5vVoHe&#10;Vqt283PZnb9bXJrytNLDxVWpwUu3eAcRqAtP8b97rRVM4tj4Jf4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EtlwgAAANs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E04221" w:rsidRDefault="00E04221" w:rsidP="00E0422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29" o:spid="_x0000_s1042" style="position:absolute;left:15053;top:36468;width:1518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/sYA&#10;AADbAAAADwAAAGRycy9kb3ducmV2LnhtbESPQWvCQBSE74L/YXlCL2I29SBt6iqiFnooorZYvT2z&#10;z2ww+zZktzH9912h0OMwM98w03lnK9FS40vHCh6TFARx7nTJhYLPj9fREwgfkDVWjknBD3mYz/q9&#10;KWba3XhH7T4UIkLYZ6jAhFBnUvrckEWfuJo4ehfXWAxRNoXUDd4i3FZynKYTabHkuGCwpqWh/Lr/&#10;tgr0plq37+fT9nhocWXKr7UeLq5KPQy6xQuIQF34D/+137SC8T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zu/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04221" w:rsidRDefault="00E04221" w:rsidP="00E0422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85" w:rsidRDefault="00140E2F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每月月底做线边仓数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量</w:t>
            </w: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盘点</w:t>
            </w:r>
          </w:p>
          <w:p w:rsidR="00E04221" w:rsidRDefault="00140E2F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在秏料盘存作业输入盘点数量</w:t>
            </w:r>
          </w:p>
          <w:p w:rsidR="00E04221" w:rsidRDefault="00140E2F" w:rsidP="00E87189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差异的部分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</w:t>
            </w: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依工单领料数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或工单完工入库数或某一制程站报工数</w:t>
            </w: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，分摊到各工单</w:t>
            </w:r>
          </w:p>
          <w:p w:rsidR="00E04221" w:rsidRPr="00E87189" w:rsidRDefault="00140E2F" w:rsidP="00A855B2">
            <w:pPr>
              <w:pStyle w:val="a8"/>
              <w:numPr>
                <w:ilvl w:val="0"/>
                <w:numId w:val="11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确认后产生领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料</w:t>
            </w:r>
            <w:r w:rsidRPr="00140E2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单或退料单</w:t>
            </w:r>
          </w:p>
        </w:tc>
      </w:tr>
    </w:tbl>
    <w:p w:rsidR="00360001" w:rsidRPr="003F0E3C" w:rsidRDefault="00140E2F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140E2F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8226EA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</w:t>
      </w:r>
      <w:r w:rsidRPr="00140E2F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9A5" w:rsidRDefault="001179A5">
      <w:r>
        <w:separator/>
      </w:r>
    </w:p>
  </w:endnote>
  <w:endnote w:type="continuationSeparator" w:id="1">
    <w:p w:rsidR="001179A5" w:rsidRDefault="00117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9A5" w:rsidRDefault="001179A5">
      <w:r>
        <w:separator/>
      </w:r>
    </w:p>
  </w:footnote>
  <w:footnote w:type="continuationSeparator" w:id="1">
    <w:p w:rsidR="001179A5" w:rsidRDefault="001179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05386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37D6741"/>
    <w:multiLevelType w:val="hybridMultilevel"/>
    <w:tmpl w:val="E11C8B52"/>
    <w:lvl w:ilvl="0" w:tplc="179AC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3C7CE8"/>
    <w:multiLevelType w:val="hybridMultilevel"/>
    <w:tmpl w:val="BADAED52"/>
    <w:lvl w:ilvl="0" w:tplc="0D3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E8D5A35"/>
    <w:multiLevelType w:val="hybridMultilevel"/>
    <w:tmpl w:val="74CE82C8"/>
    <w:lvl w:ilvl="0" w:tplc="4918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9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0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16F8C"/>
    <w:rsid w:val="000244FB"/>
    <w:rsid w:val="00044164"/>
    <w:rsid w:val="00050940"/>
    <w:rsid w:val="00053869"/>
    <w:rsid w:val="00060FCB"/>
    <w:rsid w:val="00080694"/>
    <w:rsid w:val="00091610"/>
    <w:rsid w:val="00091FC9"/>
    <w:rsid w:val="000A16CB"/>
    <w:rsid w:val="000E1AA1"/>
    <w:rsid w:val="00100985"/>
    <w:rsid w:val="00107A13"/>
    <w:rsid w:val="00116301"/>
    <w:rsid w:val="001179A5"/>
    <w:rsid w:val="00124CE1"/>
    <w:rsid w:val="001325AE"/>
    <w:rsid w:val="00140E2F"/>
    <w:rsid w:val="00141FDA"/>
    <w:rsid w:val="00147BCF"/>
    <w:rsid w:val="0016179B"/>
    <w:rsid w:val="00161D88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D3D94"/>
    <w:rsid w:val="001E5309"/>
    <w:rsid w:val="001F6B62"/>
    <w:rsid w:val="001F754C"/>
    <w:rsid w:val="00231E44"/>
    <w:rsid w:val="00242019"/>
    <w:rsid w:val="00244540"/>
    <w:rsid w:val="00244A55"/>
    <w:rsid w:val="00257DBD"/>
    <w:rsid w:val="002745DF"/>
    <w:rsid w:val="0028085E"/>
    <w:rsid w:val="00284CA6"/>
    <w:rsid w:val="002864E9"/>
    <w:rsid w:val="00295D46"/>
    <w:rsid w:val="002A6F8D"/>
    <w:rsid w:val="002B6F5F"/>
    <w:rsid w:val="002C4A5C"/>
    <w:rsid w:val="002E3C5E"/>
    <w:rsid w:val="002E5F5D"/>
    <w:rsid w:val="002F6000"/>
    <w:rsid w:val="003014FB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740A3"/>
    <w:rsid w:val="00385C2B"/>
    <w:rsid w:val="003B21BD"/>
    <w:rsid w:val="003C1637"/>
    <w:rsid w:val="003C165C"/>
    <w:rsid w:val="003C2AAB"/>
    <w:rsid w:val="003E5655"/>
    <w:rsid w:val="003F0E3C"/>
    <w:rsid w:val="0042441F"/>
    <w:rsid w:val="00461305"/>
    <w:rsid w:val="00464412"/>
    <w:rsid w:val="004801ED"/>
    <w:rsid w:val="00493CF9"/>
    <w:rsid w:val="004A4EE2"/>
    <w:rsid w:val="004C77F6"/>
    <w:rsid w:val="004D60AA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D3645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71136"/>
    <w:rsid w:val="006719D8"/>
    <w:rsid w:val="0068790C"/>
    <w:rsid w:val="006B507C"/>
    <w:rsid w:val="006B73FB"/>
    <w:rsid w:val="006C6E53"/>
    <w:rsid w:val="006D4A60"/>
    <w:rsid w:val="006E4A39"/>
    <w:rsid w:val="006E6FA5"/>
    <w:rsid w:val="007067B1"/>
    <w:rsid w:val="00725FA4"/>
    <w:rsid w:val="00731B07"/>
    <w:rsid w:val="00731C76"/>
    <w:rsid w:val="0073787F"/>
    <w:rsid w:val="0074242F"/>
    <w:rsid w:val="00750514"/>
    <w:rsid w:val="007572F9"/>
    <w:rsid w:val="007618DB"/>
    <w:rsid w:val="007744D2"/>
    <w:rsid w:val="00786FAF"/>
    <w:rsid w:val="00790C07"/>
    <w:rsid w:val="00817F2B"/>
    <w:rsid w:val="008226EA"/>
    <w:rsid w:val="00837634"/>
    <w:rsid w:val="00844690"/>
    <w:rsid w:val="00853DA0"/>
    <w:rsid w:val="008557EA"/>
    <w:rsid w:val="00863866"/>
    <w:rsid w:val="008668FE"/>
    <w:rsid w:val="008B44B3"/>
    <w:rsid w:val="008E2205"/>
    <w:rsid w:val="008F3550"/>
    <w:rsid w:val="008F495C"/>
    <w:rsid w:val="009059BE"/>
    <w:rsid w:val="00910EB9"/>
    <w:rsid w:val="00915529"/>
    <w:rsid w:val="00936A9A"/>
    <w:rsid w:val="0094146F"/>
    <w:rsid w:val="00984E01"/>
    <w:rsid w:val="00984EEA"/>
    <w:rsid w:val="00997567"/>
    <w:rsid w:val="009B2EFF"/>
    <w:rsid w:val="009B6FCE"/>
    <w:rsid w:val="009D1DEC"/>
    <w:rsid w:val="009D452C"/>
    <w:rsid w:val="009F45CC"/>
    <w:rsid w:val="00A27F31"/>
    <w:rsid w:val="00A35A71"/>
    <w:rsid w:val="00A3737D"/>
    <w:rsid w:val="00A4050E"/>
    <w:rsid w:val="00A447C8"/>
    <w:rsid w:val="00A66366"/>
    <w:rsid w:val="00A6648E"/>
    <w:rsid w:val="00A72A89"/>
    <w:rsid w:val="00A77813"/>
    <w:rsid w:val="00A85576"/>
    <w:rsid w:val="00A855B2"/>
    <w:rsid w:val="00AB75D4"/>
    <w:rsid w:val="00AC0602"/>
    <w:rsid w:val="00AD02D7"/>
    <w:rsid w:val="00AD0FE0"/>
    <w:rsid w:val="00B00A5E"/>
    <w:rsid w:val="00B2278B"/>
    <w:rsid w:val="00B3280D"/>
    <w:rsid w:val="00B701EE"/>
    <w:rsid w:val="00B77C71"/>
    <w:rsid w:val="00B80CB2"/>
    <w:rsid w:val="00B93A4E"/>
    <w:rsid w:val="00B9425E"/>
    <w:rsid w:val="00B95A0A"/>
    <w:rsid w:val="00BA7180"/>
    <w:rsid w:val="00BA7D77"/>
    <w:rsid w:val="00BD436D"/>
    <w:rsid w:val="00BF0D08"/>
    <w:rsid w:val="00BF22C7"/>
    <w:rsid w:val="00C51F17"/>
    <w:rsid w:val="00CA15CB"/>
    <w:rsid w:val="00CA3EFC"/>
    <w:rsid w:val="00CC376E"/>
    <w:rsid w:val="00CC61F2"/>
    <w:rsid w:val="00CC7F87"/>
    <w:rsid w:val="00CD093F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63A39"/>
    <w:rsid w:val="00D75B54"/>
    <w:rsid w:val="00DA3A08"/>
    <w:rsid w:val="00DB0F97"/>
    <w:rsid w:val="00DC5F80"/>
    <w:rsid w:val="00DC61F2"/>
    <w:rsid w:val="00DC71EC"/>
    <w:rsid w:val="00DD0FB3"/>
    <w:rsid w:val="00DE1839"/>
    <w:rsid w:val="00DE6197"/>
    <w:rsid w:val="00DE76F5"/>
    <w:rsid w:val="00E04221"/>
    <w:rsid w:val="00E07965"/>
    <w:rsid w:val="00E20619"/>
    <w:rsid w:val="00E226CD"/>
    <w:rsid w:val="00E31902"/>
    <w:rsid w:val="00E33B37"/>
    <w:rsid w:val="00E35809"/>
    <w:rsid w:val="00E37A08"/>
    <w:rsid w:val="00E5299B"/>
    <w:rsid w:val="00E57601"/>
    <w:rsid w:val="00E75568"/>
    <w:rsid w:val="00E84A7C"/>
    <w:rsid w:val="00E87189"/>
    <w:rsid w:val="00E87E2E"/>
    <w:rsid w:val="00E930CF"/>
    <w:rsid w:val="00E93552"/>
    <w:rsid w:val="00EB117C"/>
    <w:rsid w:val="00EF0A8B"/>
    <w:rsid w:val="00F26E81"/>
    <w:rsid w:val="00F30764"/>
    <w:rsid w:val="00F349A1"/>
    <w:rsid w:val="00F468C9"/>
    <w:rsid w:val="00F673F3"/>
    <w:rsid w:val="00F7235B"/>
    <w:rsid w:val="00F7351C"/>
    <w:rsid w:val="00F86644"/>
    <w:rsid w:val="00FA717D"/>
    <w:rsid w:val="00FB35D0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10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3C165C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C165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3C165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3C165C"/>
    <w:rPr>
      <w:szCs w:val="20"/>
    </w:rPr>
  </w:style>
  <w:style w:type="paragraph" w:styleId="a6">
    <w:name w:val="Body Text Indent"/>
    <w:basedOn w:val="a"/>
    <w:link w:val="Char"/>
    <w:rsid w:val="003C165C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50989-E7F3-4852-B3B7-B9EF07D0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14</TotalTime>
  <Pages>1</Pages>
  <Words>163</Words>
  <Characters>152</Characters>
  <Application>Microsoft Office Word</Application>
  <DocSecurity>0</DocSecurity>
  <Lines>1</Lines>
  <Paragraphs>1</Paragraphs>
  <ScaleCrop>false</ScaleCrop>
  <Company>dsc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7</cp:revision>
  <cp:lastPrinted>2017-03-20T07:26:00Z</cp:lastPrinted>
  <dcterms:created xsi:type="dcterms:W3CDTF">2017-02-21T09:17:00Z</dcterms:created>
  <dcterms:modified xsi:type="dcterms:W3CDTF">2017-03-20T07:34:00Z</dcterms:modified>
</cp:coreProperties>
</file>