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03B3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03B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03B3D" w:rsidP="00A8548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03B3D">
              <w:rPr>
                <w:rFonts w:asciiTheme="minorHAnsi" w:eastAsia="宋体" w:hAnsiTheme="minorHAnsi"/>
                <w:szCs w:val="18"/>
                <w:lang w:eastAsia="zh-CN"/>
              </w:rPr>
              <w:t>ASF005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Default="00203B3D" w:rsidP="00786FA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203B3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工单建立与发放作业流程</w:t>
            </w:r>
          </w:p>
          <w:p w:rsidR="00786FAF" w:rsidRPr="00786FAF" w:rsidRDefault="00203B3D" w:rsidP="00786FA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203B3D">
              <w:rPr>
                <w:rFonts w:asciiTheme="minorEastAsia" w:eastAsia="宋体" w:hAnsiTheme="minorEastAsia"/>
                <w:b/>
                <w:sz w:val="32"/>
                <w:lang w:eastAsia="zh-CN"/>
              </w:rPr>
              <w:t>(</w:t>
            </w:r>
            <w:r w:rsidRPr="00203B3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多产出工单</w:t>
            </w:r>
            <w:r w:rsidRPr="00203B3D">
              <w:rPr>
                <w:rFonts w:asciiTheme="minorEastAsia" w:eastAsia="宋体" w:hAnsiTheme="minorEastAsia"/>
                <w:b/>
                <w:sz w:val="32"/>
                <w:lang w:eastAsia="zh-CN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03B3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03B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03B3D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203B3D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03B3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03B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03B3D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03B3D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03B3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03B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43A4E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  <w:r w:rsidR="0076770A">
              <w:rPr>
                <w:rFonts w:asciiTheme="minorHAnsi" w:eastAsia="宋体" w:hAnsiTheme="minorHAnsi" w:hint="eastAsia"/>
                <w:szCs w:val="18"/>
                <w:lang w:eastAsia="zh-CN"/>
              </w:rPr>
              <w:t xml:space="preserve"> 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03B3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03B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6770A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203B3D" w:rsidRPr="00203B3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03B3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03B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12E9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D70839" w:rsidRPr="00D70839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03B3D" w:rsidRPr="00203B3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D70839" w:rsidRPr="00D70839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03B3D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03B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203B3D" w:rsidP="00E930CF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203B3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多产出工单开立流程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529"/>
        <w:gridCol w:w="1701"/>
        <w:gridCol w:w="2401"/>
      </w:tblGrid>
      <w:tr w:rsidR="001325AE" w:rsidRPr="003F0E3C" w:rsidTr="00874F59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3F0E3C" w:rsidRDefault="00203B3D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03B3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997567" w:rsidRDefault="00203B3D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203B3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  <w:r w:rsidRPr="00203B3D"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 w:rsidRPr="00203B3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3F0E3C" w:rsidRDefault="00203B3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03B3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1325AE" w:rsidRPr="003F0E3C" w:rsidTr="007B3125">
        <w:trPr>
          <w:trHeight w:val="12326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Pr="003F0E3C" w:rsidRDefault="00212E9D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bookmarkStart w:id="0" w:name="_GoBack"/>
            <w:r w:rsidRPr="00212E9D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78208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18" o:spid="_x0000_s1028" type="#_x0000_t119" style="position:absolute;left:1800;top:2005;width:8801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1iGcQA&#10;AADbAAAADwAAAGRycy9kb3ducmV2LnhtbESPT2vDMAzF74N9B6PBLmF1WtgfsjqlFNr12nY99CZi&#10;LQmx5RC7afbtp8OgN4n39N5Py9XknRppiG1gA/NZDoq4Crbl2sD3afvyASomZIsuMBn4pQir8vFh&#10;iYUNNz7QeEy1khCOBRpoUuoLrWPVkMc4Cz2xaD9h8JhkHWptB7xJuHd6kedv2mPL0tBgT5uGqu54&#10;9QYuC3919uu919k8y8bXvXPd7mzM89O0/gSVaEp38//13gq+wMovMo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9Yhn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F30764" w:rsidRPr="00A51B77" w:rsidRDefault="00203B3D" w:rsidP="00786FA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03B3D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多产出</w:t>
                          </w:r>
                        </w:p>
                        <w:p w:rsidR="001325AE" w:rsidRPr="00A51B77" w:rsidRDefault="00203B3D" w:rsidP="00786FA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03B3D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工单需求</w:t>
                          </w:r>
                        </w:p>
                      </w:txbxContent>
                    </v:textbox>
                  </v:shape>
                  <v:rect id="Rectangle 67" o:spid="_x0000_s1029" style="position:absolute;left:12739;top:1800;width:9137;height:57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TE8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K6P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5MT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1325AE" w:rsidRPr="00A51B77" w:rsidRDefault="00203B3D" w:rsidP="009B6FC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</w:pPr>
                          <w:r w:rsidRPr="00203B3D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工单维护作业</w:t>
                          </w:r>
                        </w:p>
                        <w:p w:rsidR="001325AE" w:rsidRPr="00A51B77" w:rsidRDefault="001325AE" w:rsidP="009B6FC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A51B7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(asft300)</w:t>
                          </w:r>
                        </w:p>
                      </w:txbxContent>
                    </v:textbox>
                  </v:rect>
                  <v:rect id="Rectangle 67" o:spid="_x0000_s1030" style="position:absolute;left:12749;top:11666;width:9132;height:57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wi8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DCL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1325AE" w:rsidRPr="00A51B77" w:rsidRDefault="00203B3D" w:rsidP="009B6FC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</w:pPr>
                          <w:r w:rsidRPr="00203B3D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工单制程资料</w:t>
                          </w:r>
                        </w:p>
                        <w:p w:rsidR="001325AE" w:rsidRPr="00A51B77" w:rsidRDefault="001325AE" w:rsidP="009B6FC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A51B7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(asft30</w:t>
                          </w:r>
                          <w:r w:rsidRPr="00A51B7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 w:rsidRPr="00A51B7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31" type="#_x0000_t32" style="position:absolute;left:17307;top:7553;width:8;height:41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CO8IAAADbAAAADwAAAGRycy9kb3ducmV2LnhtbERPz2vCMBS+C/4P4QnebKqD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PCO8IAAADbAAAADwAAAAAAAAAAAAAA&#10;AAChAgAAZHJzL2Rvd25yZXYueG1sUEsFBgAAAAAEAAQA+QAAAJADAAAAAA==&#10;" strokeweight=".5pt">
                    <v:stroke endarrow="block"/>
                  </v:shape>
                  <v:shape id="AutoShape 90" o:spid="_x0000_s1032" type="#_x0000_t32" style="position:absolute;left:17303;top:17413;width:12;height:548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IzdsEAAADbAAAADwAAAGRycy9kb3ducmV2LnhtbESP0YrCMBRE3wX/IVzBN02ti2g1igiC&#10;7Nt2/YBLc22qzU1poo1/v1lY2MdhZs4wu0O0rXhR7xvHChbzDARx5XTDtYLr93m2BuEDssbWMSl4&#10;k4fDfjzaYaHdwF/0KkMtEoR9gQpMCF0hpa8MWfRz1xEn7+Z6iyHJvpa6xyHBbSvzLFtJiw2nBYMd&#10;nQxVj/JpFeRmET/Od+yWn2V85LeyXrlqUGo6icctiEAx/If/2hetYLmB3y/pB8j9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EjN2wQAAANsAAAAPAAAAAAAAAAAAAAAA&#10;AKECAABkcnMvZG93bnJldi54bWxQSwUGAAAAAAQABAD5AAAAjwMAAAAA&#10;" strokeweight=".5pt">
                    <v:stroke endarrow="block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41" o:spid="_x0000_s1033" type="#_x0000_t114" style="position:absolute;left:12731;top:22898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bW8YA&#10;AADbAAAADwAAAGRycy9kb3ducmV2LnhtbESPT2vCQBTE74V+h+UVvNVNJAQbXaVYCkIO1vSP10f2&#10;NQnJvg3Z1cRv3xWEHoeZ+Q2z3k6mExcaXGNZQTyPQBCXVjdcKfj6fH9egnAeWWNnmRRcycF28/iw&#10;xkzbkY90KXwlAoRdhgpq7/tMSlfWZNDNbU8cvF87GPRBDpXUA44Bbjq5iKJUGmw4LNTY066msi3O&#10;RkE+xunpZdfmbz/Jcn9so+p7cfhQavY0va5AeJr8f/je3msFSQy3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nbW8YAAADbAAAADwAAAAAAAAAAAAAAAACYAgAAZHJz&#10;L2Rvd25yZXYueG1sUEsFBgAAAAAEAAQA9QAAAIs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62743B" w:rsidRPr="004408F1" w:rsidRDefault="0062743B" w:rsidP="006274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工艺流转卡打印</w:t>
                          </w:r>
                        </w:p>
                        <w:p w:rsidR="0062743B" w:rsidRPr="00EA0E92" w:rsidRDefault="0062743B" w:rsidP="006274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EA0E92">
                            <w:rPr>
                              <w:rFonts w:ascii="Calibri" w:eastAsia="宋体" w:hAnsi="Calibri" w:cs="Times New Roman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</w:t>
                          </w:r>
                          <w:r w:rsidRPr="00EA0E92">
                            <w:rPr>
                              <w:rFonts w:ascii="Calibri" w:eastAsia="宋体" w:hAnsi="Calibri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xxx</w:t>
                          </w:r>
                          <w:r w:rsidRPr="00EA0E92">
                            <w:rPr>
                              <w:rFonts w:ascii="Calibri" w:eastAsia="宋体" w:hAnsi="Calibri" w:cs="Times New Roman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1325AE" w:rsidRPr="0062743B" w:rsidRDefault="001325AE" w:rsidP="0062743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5" o:spid="_x0000_s1034" type="#_x0000_t112" style="position:absolute;left:12346;top:34792;width:9900;height:57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s68QA&#10;AADbAAAADwAAAGRycy9kb3ducmV2LnhtbESPQWvCQBSE74X+h+UVetON1UqJriJiQS8WYxGPj+wz&#10;G8y+TbOrif/eFYQeh5n5hpnOO1uJKzW+dKxg0E9AEOdOl1wo+N1/975A+ICssXJMCm7kYT57fZli&#10;ql3LO7pmoRARwj5FBSaEOpXS54Ys+r6riaN3co3FEGVTSN1gG+G2kh9JMpYWS44LBmtaGsrP2cUq&#10;OPz8bQ77YUXtYrU6HYdL2pjbVqn3t24xARGoC//hZ3utFYw+4f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PLOv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1325AE" w:rsidRPr="00A51B77" w:rsidRDefault="00203B3D" w:rsidP="00997567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03B3D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派工流程</w:t>
                          </w:r>
                        </w:p>
                      </w:txbxContent>
                    </v:textbox>
                  </v:shape>
                  <v:shape id="AutoShape 90" o:spid="_x0000_s1035" type="#_x0000_t32" style="position:absolute;left:17296;top:29302;width:7;height:54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Ue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wa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L1HnAAAAA2wAAAA8AAAAAAAAAAAAAAAAA&#10;oQIAAGRycy9kb3ducmV2LnhtbFBLBQYAAAAABAAEAPkAAACOAwAAAAA=&#10;" strokeweight=".5pt">
                    <v:stroke endarrow="block"/>
                  </v:shape>
                  <v:shape id="流程圖: 預設處理作業 49" o:spid="_x0000_s1036" type="#_x0000_t112" style="position:absolute;left:35714;top:49444;width:9893;height:57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m7sQA&#10;AADbAAAADwAAAGRycy9kb3ducmV2LnhtbESPQWvCQBSE74X+h+UVetONVYqNriJiQS8WYxGPj+wz&#10;G8y+TbOrif/eFYQeh5n5hpnOO1uJKzW+dKxg0E9AEOdOl1wo+N1/98YgfEDWWDkmBTfyMJ+9vkwx&#10;1a7lHV2zUIgIYZ+iAhNCnUrpc0MWfd/VxNE7ucZiiLIppG6wjXBbyY8k+ZQWS44LBmtaGsrP2cUq&#10;OPz8bQ77YUXtYrU6HYdL2pjbVqn3t24xARGoC//hZ3utFYy+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CJu7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1325AE" w:rsidRPr="00A51B77" w:rsidRDefault="00203B3D" w:rsidP="00997567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03B3D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发料流程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90" o:spid="_x0000_s1037" type="#_x0000_t33" style="position:absolute;left:22246;top:37646;width:18415;height:11798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9ny8MAAADbAAAADwAAAGRycy9kb3ducmV2LnhtbESPQYvCMBCF7wv+hzCCl0XTLShSjSKi&#10;4mF70HXvQzO2xWZSmmyN/34jCB4fb9735i3XwTSip87VlhV8TRIQxIXVNZcKLj/78RyE88gaG8uk&#10;4EEO1qvBxxIzbe98ov7sSxEh7DJUUHnfZlK6oiKDbmJb4uhdbWfQR9mVUnd4j3DTyDRJZtJgzbGh&#10;wpa2FRW385+Jb+ymM53nYT9vk0P+24fL53e6U2o0DJsFCE/Bv49f6aNWME3huSUC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vZ8vDAAAA2wAAAA8AAAAAAAAAAAAA&#10;AAAAoQIAAGRycy9kb3ducmV2LnhtbFBLBQYAAAAABAAEAPkAAACRAwAAAAA=&#10;" strokeweight=".5pt">
                    <v:stroke endarrow="block" joinstyle="round"/>
                  </v:shape>
                  <v:oval id="橢圓 53" o:spid="_x0000_s1038" style="position:absolute;left:21166;top:34289;width:1530;height:14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qac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qa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1325AE" w:rsidRDefault="00F30764" w:rsidP="00D57F6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55" o:spid="_x0000_s1039" style="position:absolute;left:44083;top:48922;width:1524;height:14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eXhsYA&#10;AADbAAAADwAAAGRycy9kb3ducmV2LnhtbESPQWvCQBSE7wX/w/KEXorZtGA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eXh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1325AE" w:rsidRDefault="00F30764" w:rsidP="00D57F6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23" o:spid="_x0000_s1040" style="position:absolute;left:20672;top:1519;width:1518;height:1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1325AE" w:rsidRDefault="001325AE" w:rsidP="007572F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5" o:spid="_x0000_s1041" style="position:absolute;left:20734;top:10868;width:1511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1325AE" w:rsidRDefault="001325AE" w:rsidP="007572F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shape id="AutoShape 90" o:spid="_x0000_s1042" type="#_x0000_t32" style="position:absolute;left:9720;top:4676;width:3019;height:2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ulq8AAAADbAAAADwAAAGRycy9kb3ducmV2LnhtbESP0YrCMBRE3xf8h3AF39bUuohWo4gg&#10;LL5t1w+4NNem2tyUJtrs3xtB2Mdh5swwm120rXhQ7xvHCmbTDARx5XTDtYLz7/FzCcIHZI2tY1Lw&#10;Rx5229HHBgvtBv6hRxlqkUrYF6jAhNAVUvrKkEU/dR1x8i6utxiS7GupexxSuW1lnmULabHhtGCw&#10;o4Oh6lberYLczOLX8Yrd/FTGW34p64WrBqUm47hfgwgUw3/4TX/rxK3g9SX9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LpavAAAAA2wAAAA8AAAAAAAAAAAAAAAAA&#10;oQIAAGRycy9kb3ducmV2LnhtbFBLBQYAAAAABAAEAPkAAACOAwAAAAA=&#10;" strokeweight=".5pt">
                    <v:stroke endarrow="block"/>
                  </v:shape>
                </v:group>
              </w:pict>
            </w:r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Pr="003F0E3C" w:rsidRDefault="001325A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Default="00203B3D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203B3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多产出工单需求发生时，开立工单，工单类型选择</w:t>
            </w:r>
            <w:r w:rsidRPr="00203B3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”1.</w:t>
            </w:r>
            <w:r w:rsidRPr="00203B3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一般工单</w:t>
            </w:r>
            <w:r w:rsidRPr="00203B3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”</w:t>
            </w:r>
            <w:r w:rsidRPr="00203B3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，生产料号输入多产出料号组合的虚拟料号。系统会自动依</w:t>
            </w:r>
            <w:r w:rsidRPr="00203B3D">
              <w:rPr>
                <w:rFonts w:asciiTheme="minorHAnsi" w:eastAsia="宋体" w:hAnsiTheme="minorHAnsi"/>
                <w:szCs w:val="18"/>
                <w:lang w:eastAsia="zh-CN"/>
              </w:rPr>
              <w:t>BOM</w:t>
            </w:r>
            <w:r w:rsidRPr="00203B3D">
              <w:rPr>
                <w:rFonts w:asciiTheme="minorHAnsi" w:eastAsia="宋体" w:hAnsiTheme="minorHAnsi" w:hint="eastAsia"/>
                <w:szCs w:val="18"/>
                <w:lang w:eastAsia="zh-CN"/>
              </w:rPr>
              <w:t>设</w:t>
            </w:r>
            <w:r w:rsidRPr="00203B3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定在生产料号明细页签带出实际要产出的料号、数量</w:t>
            </w:r>
          </w:p>
          <w:p w:rsidR="001325AE" w:rsidRPr="00F30764" w:rsidRDefault="001325AE" w:rsidP="00F30764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Default="00203B3D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203B3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如使用制程管理，则检查制程流程是否正确</w:t>
            </w:r>
          </w:p>
          <w:p w:rsidR="001325AE" w:rsidRPr="001325AE" w:rsidRDefault="001325AE" w:rsidP="001325AE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Default="00203B3D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203B3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确认各工作站排程状况，进行派工</w:t>
            </w:r>
          </w:p>
          <w:p w:rsidR="003519A9" w:rsidRPr="003519A9" w:rsidRDefault="003519A9" w:rsidP="003519A9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3519A9" w:rsidRPr="001325AE" w:rsidRDefault="00203B3D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203B3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制造部门接受派工数据后，进行生产准备及发料流程</w:t>
            </w:r>
          </w:p>
          <w:p w:rsidR="001325AE" w:rsidRPr="001325AE" w:rsidRDefault="001325AE" w:rsidP="00E930CF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Pr="00464412" w:rsidRDefault="001325AE" w:rsidP="0046441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203B3D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203B3D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162226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</w:t>
      </w:r>
      <w:r w:rsidRPr="00203B3D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6E5" w:rsidRDefault="002016E5">
      <w:r>
        <w:separator/>
      </w:r>
    </w:p>
  </w:endnote>
  <w:endnote w:type="continuationSeparator" w:id="1">
    <w:p w:rsidR="002016E5" w:rsidRDefault="00201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6E5" w:rsidRDefault="002016E5">
      <w:r>
        <w:separator/>
      </w:r>
    </w:p>
  </w:footnote>
  <w:footnote w:type="continuationSeparator" w:id="1">
    <w:p w:rsidR="002016E5" w:rsidRDefault="00201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212E9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5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4164"/>
    <w:rsid w:val="00050940"/>
    <w:rsid w:val="00060FCB"/>
    <w:rsid w:val="00080694"/>
    <w:rsid w:val="00091610"/>
    <w:rsid w:val="00091FC9"/>
    <w:rsid w:val="000A054A"/>
    <w:rsid w:val="000E1AA1"/>
    <w:rsid w:val="00107A13"/>
    <w:rsid w:val="00116301"/>
    <w:rsid w:val="001169F4"/>
    <w:rsid w:val="00124CE1"/>
    <w:rsid w:val="001325AE"/>
    <w:rsid w:val="00141FDA"/>
    <w:rsid w:val="00162226"/>
    <w:rsid w:val="0016382C"/>
    <w:rsid w:val="0016419F"/>
    <w:rsid w:val="001753A1"/>
    <w:rsid w:val="00182879"/>
    <w:rsid w:val="00194EF3"/>
    <w:rsid w:val="001A0E0A"/>
    <w:rsid w:val="001A5AF1"/>
    <w:rsid w:val="001C3AC3"/>
    <w:rsid w:val="001C4158"/>
    <w:rsid w:val="001C4DC1"/>
    <w:rsid w:val="001E5309"/>
    <w:rsid w:val="002016E5"/>
    <w:rsid w:val="00203B3D"/>
    <w:rsid w:val="00212E9D"/>
    <w:rsid w:val="00231E44"/>
    <w:rsid w:val="00244540"/>
    <w:rsid w:val="00244A55"/>
    <w:rsid w:val="00257DBD"/>
    <w:rsid w:val="002745DF"/>
    <w:rsid w:val="00284CA6"/>
    <w:rsid w:val="00285A6D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7D18"/>
    <w:rsid w:val="00315E11"/>
    <w:rsid w:val="003251FA"/>
    <w:rsid w:val="003320AF"/>
    <w:rsid w:val="003519A9"/>
    <w:rsid w:val="0035361A"/>
    <w:rsid w:val="00353E0B"/>
    <w:rsid w:val="00356BB0"/>
    <w:rsid w:val="00360001"/>
    <w:rsid w:val="00361396"/>
    <w:rsid w:val="00385C2B"/>
    <w:rsid w:val="003B21BD"/>
    <w:rsid w:val="003C1637"/>
    <w:rsid w:val="003C2AAB"/>
    <w:rsid w:val="003E5655"/>
    <w:rsid w:val="003F0E3C"/>
    <w:rsid w:val="0042441F"/>
    <w:rsid w:val="00461305"/>
    <w:rsid w:val="00464412"/>
    <w:rsid w:val="004A4EE2"/>
    <w:rsid w:val="004C77F6"/>
    <w:rsid w:val="004F33D0"/>
    <w:rsid w:val="004F60D5"/>
    <w:rsid w:val="00521DDB"/>
    <w:rsid w:val="00522D43"/>
    <w:rsid w:val="005315CF"/>
    <w:rsid w:val="0054705F"/>
    <w:rsid w:val="00566C3B"/>
    <w:rsid w:val="00572F6E"/>
    <w:rsid w:val="005801CE"/>
    <w:rsid w:val="005E227B"/>
    <w:rsid w:val="005F10B3"/>
    <w:rsid w:val="005F3DED"/>
    <w:rsid w:val="00620A17"/>
    <w:rsid w:val="0062729C"/>
    <w:rsid w:val="0062743B"/>
    <w:rsid w:val="006400E0"/>
    <w:rsid w:val="00641286"/>
    <w:rsid w:val="006564FF"/>
    <w:rsid w:val="00661E08"/>
    <w:rsid w:val="00671136"/>
    <w:rsid w:val="0068790C"/>
    <w:rsid w:val="006B507C"/>
    <w:rsid w:val="006B73FB"/>
    <w:rsid w:val="006C6E53"/>
    <w:rsid w:val="006E4A39"/>
    <w:rsid w:val="006E6FA5"/>
    <w:rsid w:val="007067B1"/>
    <w:rsid w:val="00725FA4"/>
    <w:rsid w:val="00731B07"/>
    <w:rsid w:val="00731C76"/>
    <w:rsid w:val="0073787F"/>
    <w:rsid w:val="00750514"/>
    <w:rsid w:val="007572F9"/>
    <w:rsid w:val="007618DB"/>
    <w:rsid w:val="0076770A"/>
    <w:rsid w:val="007744D2"/>
    <w:rsid w:val="00786FAF"/>
    <w:rsid w:val="00790C07"/>
    <w:rsid w:val="00844690"/>
    <w:rsid w:val="00853DA0"/>
    <w:rsid w:val="00863866"/>
    <w:rsid w:val="008E2205"/>
    <w:rsid w:val="008F3550"/>
    <w:rsid w:val="008F495C"/>
    <w:rsid w:val="00910EB9"/>
    <w:rsid w:val="00936A9A"/>
    <w:rsid w:val="0094146F"/>
    <w:rsid w:val="00984E01"/>
    <w:rsid w:val="00997567"/>
    <w:rsid w:val="009A0129"/>
    <w:rsid w:val="009B2EFF"/>
    <w:rsid w:val="009B6FCE"/>
    <w:rsid w:val="009D1DEC"/>
    <w:rsid w:val="009D452C"/>
    <w:rsid w:val="009F45CC"/>
    <w:rsid w:val="00A35A71"/>
    <w:rsid w:val="00A3737D"/>
    <w:rsid w:val="00A4050E"/>
    <w:rsid w:val="00A447C8"/>
    <w:rsid w:val="00A51B77"/>
    <w:rsid w:val="00A66366"/>
    <w:rsid w:val="00A6648E"/>
    <w:rsid w:val="00A72A89"/>
    <w:rsid w:val="00A77813"/>
    <w:rsid w:val="00A85486"/>
    <w:rsid w:val="00A85576"/>
    <w:rsid w:val="00AB75D4"/>
    <w:rsid w:val="00AD02D7"/>
    <w:rsid w:val="00AD5381"/>
    <w:rsid w:val="00B00A5E"/>
    <w:rsid w:val="00B2278B"/>
    <w:rsid w:val="00B3280D"/>
    <w:rsid w:val="00B3281B"/>
    <w:rsid w:val="00B43A4E"/>
    <w:rsid w:val="00B80CB2"/>
    <w:rsid w:val="00B93A4E"/>
    <w:rsid w:val="00B9425E"/>
    <w:rsid w:val="00BA7180"/>
    <w:rsid w:val="00BA7D77"/>
    <w:rsid w:val="00BD436D"/>
    <w:rsid w:val="00BF0D08"/>
    <w:rsid w:val="00BF22C7"/>
    <w:rsid w:val="00C1359F"/>
    <w:rsid w:val="00C51F17"/>
    <w:rsid w:val="00CA15CB"/>
    <w:rsid w:val="00CA3EFC"/>
    <w:rsid w:val="00CC376E"/>
    <w:rsid w:val="00CC61F2"/>
    <w:rsid w:val="00CD24DC"/>
    <w:rsid w:val="00CD2DDE"/>
    <w:rsid w:val="00D020E3"/>
    <w:rsid w:val="00D0233B"/>
    <w:rsid w:val="00D15634"/>
    <w:rsid w:val="00D324BF"/>
    <w:rsid w:val="00D35778"/>
    <w:rsid w:val="00D46916"/>
    <w:rsid w:val="00D46972"/>
    <w:rsid w:val="00D57F60"/>
    <w:rsid w:val="00D70839"/>
    <w:rsid w:val="00D75B54"/>
    <w:rsid w:val="00DA3A08"/>
    <w:rsid w:val="00DB0F97"/>
    <w:rsid w:val="00DC5F80"/>
    <w:rsid w:val="00DD0FB3"/>
    <w:rsid w:val="00DE1839"/>
    <w:rsid w:val="00DE6197"/>
    <w:rsid w:val="00E07965"/>
    <w:rsid w:val="00E35809"/>
    <w:rsid w:val="00E37A08"/>
    <w:rsid w:val="00E5299B"/>
    <w:rsid w:val="00E57601"/>
    <w:rsid w:val="00E84A7C"/>
    <w:rsid w:val="00E930CF"/>
    <w:rsid w:val="00EB117C"/>
    <w:rsid w:val="00EC2D37"/>
    <w:rsid w:val="00EF0A8B"/>
    <w:rsid w:val="00F26E81"/>
    <w:rsid w:val="00F30764"/>
    <w:rsid w:val="00F349A1"/>
    <w:rsid w:val="00F673F3"/>
    <w:rsid w:val="00F7235B"/>
    <w:rsid w:val="00F7351C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0"/>
        <o:r id="V:Rule3" type="connector" idref="#AutoShape 90"/>
        <o:r id="V:Rule4" type="connector" idref="#AutoShape 90"/>
        <o:r id="V:Rule5" type="connector" idref="#AutoShape 90"/>
        <o:r id="V:Rule10" type="connector" idref="#AutoShape 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AD5381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5381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AD5381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AD5381"/>
    <w:rPr>
      <w:szCs w:val="20"/>
    </w:rPr>
  </w:style>
  <w:style w:type="paragraph" w:styleId="a6">
    <w:name w:val="Body Text Indent"/>
    <w:basedOn w:val="a"/>
    <w:link w:val="Char"/>
    <w:rsid w:val="00AD5381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9EC9F-88A9-4E19-93F3-62972005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505</TotalTime>
  <Pages>1</Pages>
  <Words>57</Words>
  <Characters>328</Characters>
  <Application>Microsoft Office Word</Application>
  <DocSecurity>0</DocSecurity>
  <Lines>2</Lines>
  <Paragraphs>1</Paragraphs>
  <ScaleCrop>false</ScaleCrop>
  <Company>dsc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36</cp:revision>
  <cp:lastPrinted>2017-03-20T06:52:00Z</cp:lastPrinted>
  <dcterms:created xsi:type="dcterms:W3CDTF">2014-07-02T02:46:00Z</dcterms:created>
  <dcterms:modified xsi:type="dcterms:W3CDTF">2017-03-20T06:52:00Z</dcterms:modified>
</cp:coreProperties>
</file>