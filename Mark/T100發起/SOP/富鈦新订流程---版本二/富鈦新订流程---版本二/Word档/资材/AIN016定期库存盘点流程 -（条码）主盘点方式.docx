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B7786" w:rsidRDefault="00C4068F" w:rsidP="00616D98">
            <w:pPr>
              <w:jc w:val="center"/>
              <w:rPr>
                <w:rFonts w:asciiTheme="minorHAnsi" w:eastAsiaTheme="minorEastAsia" w:hAnsiTheme="minorHAnsi" w:hint="eastAsia"/>
                <w:szCs w:val="18"/>
              </w:rPr>
            </w:pPr>
            <w:r w:rsidRPr="00C4068F">
              <w:rPr>
                <w:rFonts w:asciiTheme="minorHAnsi" w:eastAsia="SimSun" w:hAnsiTheme="minorHAnsi"/>
                <w:szCs w:val="18"/>
                <w:lang w:eastAsia="zh-CN"/>
              </w:rPr>
              <w:t>AIN01</w:t>
            </w:r>
            <w:r w:rsidR="00DB7786"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05070A" w:rsidRDefault="00C4068F" w:rsidP="00B126B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C4068F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定期库存盘点流程</w:t>
            </w:r>
            <w:r w:rsidR="0005070A">
              <w:rPr>
                <w:rFonts w:asciiTheme="minorEastAsia" w:eastAsiaTheme="minorEastAsia" w:hAnsiTheme="minorEastAsia" w:hint="eastAsia"/>
                <w:b/>
                <w:sz w:val="32"/>
                <w:lang w:eastAsia="zh-CN"/>
              </w:rPr>
              <w:t>（条码）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4068F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4068F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73558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D4411" w:rsidRDefault="00C4068F" w:rsidP="00CD4411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C4068F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CD4411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C4068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CD4411"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="002A1F94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C4068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2A1F94">
              <w:rPr>
                <w:rFonts w:asciiTheme="minorHAnsi" w:eastAsia="宋体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952E3" w:rsidRDefault="00565014" w:rsidP="00C952E3">
            <w:pPr>
              <w:jc w:val="center"/>
              <w:rPr>
                <w:rFonts w:asciiTheme="minorHAnsi" w:eastAsia="宋体" w:hAnsiTheme="minorHAnsi"/>
                <w:szCs w:val="18"/>
                <w:lang w:eastAsia="zh-CN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C4068F" w:rsidRPr="00C4068F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4068F" w:rsidRPr="00C4068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3417B2">
              <w:rPr>
                <w:rFonts w:eastAsia="宋体" w:hint="eastAsia"/>
                <w:lang w:eastAsia="zh-CN"/>
              </w:rPr>
              <w:t>1</w:t>
            </w:r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068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068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C57398" w:rsidRDefault="00C4068F" w:rsidP="00616D98">
            <w:pPr>
              <w:jc w:val="both"/>
              <w:rPr>
                <w:color w:val="000000"/>
                <w:szCs w:val="18"/>
                <w:lang w:eastAsia="zh-CN"/>
              </w:rPr>
            </w:pPr>
            <w:r w:rsidRPr="00C57398">
              <w:rPr>
                <w:rFonts w:eastAsia="SimSun" w:hint="eastAsia"/>
                <w:color w:val="000000"/>
                <w:szCs w:val="18"/>
                <w:lang w:eastAsia="zh-CN"/>
              </w:rPr>
              <w:t>仓管部门于年终、年中或定期针对库存品盘点现有存货的流程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577854" w:rsidRPr="003F0E3C" w:rsidTr="00577854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C4068F" w:rsidP="0057785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4068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C4068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4068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577854" w:rsidRPr="003075B8" w:rsidTr="00577854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577854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C57398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01E" w:rsidRPr="00C57398" w:rsidRDefault="00C4068F" w:rsidP="00C5739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8"/>
                <w:lang w:eastAsia="zh-CN"/>
              </w:rPr>
            </w:pPr>
            <w:bookmarkStart w:id="0" w:name="_GoBack"/>
            <w:bookmarkEnd w:id="0"/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盘点计划部门于年中或年终制订公司的盘点计划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eastAsia="zh-CN"/>
              </w:rPr>
              <w:t>，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包括盘点中进行的流程顺序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eastAsia="zh-CN"/>
              </w:rPr>
              <w:t>，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输入实地盘点计划单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eastAsia="zh-CN"/>
              </w:rPr>
              <w:t>，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并交由主管审核确认</w:t>
            </w:r>
          </w:p>
          <w:p w:rsidR="006C2622" w:rsidRPr="00C57398" w:rsidRDefault="00C4068F" w:rsidP="00C5739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8"/>
                <w:lang w:val="zh-TW" w:eastAsia="zh-CN"/>
              </w:rPr>
            </w:pP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盘点计划主管审核后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eastAsia="zh-CN"/>
              </w:rPr>
              <w:t>，可依计划</w:t>
            </w:r>
            <w:r w:rsidRPr="00C5739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同时产生料件</w:t>
            </w:r>
            <w:r w:rsidR="00FD533C" w:rsidRPr="00C57398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标签</w:t>
            </w:r>
            <w:r w:rsidR="000C5034" w:rsidRPr="00C57398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8"/>
                <w:lang w:val="zh-TW" w:eastAsia="zh-CN"/>
              </w:rPr>
              <w:t>，条码扫描录入</w:t>
            </w:r>
          </w:p>
          <w:p w:rsidR="00577854" w:rsidRPr="005D5118" w:rsidRDefault="006C2622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8"/>
                <w:lang w:val="zh-TW" w:eastAsia="zh-CN"/>
              </w:rPr>
            </w:pPr>
            <w:r w:rsidRPr="00C57398">
              <w:rPr>
                <w:rFonts w:eastAsia="SimSun" w:hint="eastAsia"/>
                <w:color w:val="000000" w:themeColor="text1"/>
                <w:szCs w:val="18"/>
                <w:lang w:eastAsia="zh-CN"/>
              </w:rPr>
              <w:t>盘点数据过账后，可透过盘点数据查询，查看盘盈亏数量及金额</w:t>
            </w:r>
          </w:p>
        </w:tc>
      </w:tr>
    </w:tbl>
    <w:p w:rsidR="009A146D" w:rsidRPr="00B90657" w:rsidRDefault="00C4068F" w:rsidP="00B90657">
      <w:pPr>
        <w:widowControl/>
        <w:ind w:left="4320" w:firstLine="480"/>
        <w:rPr>
          <w:rFonts w:asciiTheme="minorEastAsia" w:eastAsiaTheme="minorEastAsia" w:hAnsiTheme="minorEastAsia"/>
          <w:szCs w:val="20"/>
          <w:lang w:eastAsia="zh-CN"/>
        </w:rPr>
      </w:pPr>
      <w:r w:rsidRPr="00C4068F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C4068F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C4068F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9A146D" w:rsidRPr="00B90657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0B" w:rsidRDefault="00667A0B">
      <w:r>
        <w:separator/>
      </w:r>
    </w:p>
  </w:endnote>
  <w:endnote w:type="continuationSeparator" w:id="1">
    <w:p w:rsidR="00667A0B" w:rsidRDefault="00667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0B" w:rsidRDefault="00667A0B">
      <w:r>
        <w:separator/>
      </w:r>
    </w:p>
  </w:footnote>
  <w:footnote w:type="continuationSeparator" w:id="1">
    <w:p w:rsidR="00667A0B" w:rsidRDefault="00667A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5650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7A5"/>
    <w:multiLevelType w:val="hybridMultilevel"/>
    <w:tmpl w:val="3FEC8E40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2">
    <w:nsid w:val="0A214DCE"/>
    <w:multiLevelType w:val="hybridMultilevel"/>
    <w:tmpl w:val="2800FC26"/>
    <w:lvl w:ilvl="0" w:tplc="DAFC77DE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81295"/>
    <w:multiLevelType w:val="hybridMultilevel"/>
    <w:tmpl w:val="961A11D4"/>
    <w:lvl w:ilvl="0" w:tplc="54467CD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BC47B32"/>
    <w:multiLevelType w:val="hybridMultilevel"/>
    <w:tmpl w:val="A058F974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91482B"/>
    <w:multiLevelType w:val="hybridMultilevel"/>
    <w:tmpl w:val="551A45E2"/>
    <w:lvl w:ilvl="0" w:tplc="0562C0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442D3999"/>
    <w:multiLevelType w:val="hybridMultilevel"/>
    <w:tmpl w:val="E5628260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1">
    <w:nsid w:val="50C02727"/>
    <w:multiLevelType w:val="hybridMultilevel"/>
    <w:tmpl w:val="5D005F7E"/>
    <w:lvl w:ilvl="0" w:tplc="BFF46E7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851446"/>
    <w:multiLevelType w:val="hybridMultilevel"/>
    <w:tmpl w:val="11507F3E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372D83"/>
    <w:multiLevelType w:val="hybridMultilevel"/>
    <w:tmpl w:val="6AE66E0E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314381"/>
    <w:multiLevelType w:val="hybridMultilevel"/>
    <w:tmpl w:val="8FD8C546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4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1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31947"/>
    <w:rsid w:val="00044164"/>
    <w:rsid w:val="0005070A"/>
    <w:rsid w:val="00050940"/>
    <w:rsid w:val="00057D63"/>
    <w:rsid w:val="00060FCB"/>
    <w:rsid w:val="00080694"/>
    <w:rsid w:val="00091FC9"/>
    <w:rsid w:val="0009747E"/>
    <w:rsid w:val="000A24C5"/>
    <w:rsid w:val="000B020E"/>
    <w:rsid w:val="000C5034"/>
    <w:rsid w:val="000E1AA1"/>
    <w:rsid w:val="000E6C8C"/>
    <w:rsid w:val="001045DF"/>
    <w:rsid w:val="00112238"/>
    <w:rsid w:val="001225EF"/>
    <w:rsid w:val="00124150"/>
    <w:rsid w:val="00141FDA"/>
    <w:rsid w:val="00147817"/>
    <w:rsid w:val="0016419F"/>
    <w:rsid w:val="0017108E"/>
    <w:rsid w:val="00172062"/>
    <w:rsid w:val="001753A1"/>
    <w:rsid w:val="0018019C"/>
    <w:rsid w:val="00180D08"/>
    <w:rsid w:val="00194EF3"/>
    <w:rsid w:val="001A0E0A"/>
    <w:rsid w:val="001A5AF1"/>
    <w:rsid w:val="001C3AC3"/>
    <w:rsid w:val="001C4158"/>
    <w:rsid w:val="001C4DC1"/>
    <w:rsid w:val="001E4034"/>
    <w:rsid w:val="001F26C3"/>
    <w:rsid w:val="00205577"/>
    <w:rsid w:val="00213F20"/>
    <w:rsid w:val="00223C3E"/>
    <w:rsid w:val="002436FA"/>
    <w:rsid w:val="002745DF"/>
    <w:rsid w:val="00290326"/>
    <w:rsid w:val="002A1F94"/>
    <w:rsid w:val="002A3343"/>
    <w:rsid w:val="002B6F5F"/>
    <w:rsid w:val="002D521B"/>
    <w:rsid w:val="002E3C5E"/>
    <w:rsid w:val="002E5F5D"/>
    <w:rsid w:val="002F6000"/>
    <w:rsid w:val="003021FF"/>
    <w:rsid w:val="00306288"/>
    <w:rsid w:val="003075B8"/>
    <w:rsid w:val="003251FA"/>
    <w:rsid w:val="00326C61"/>
    <w:rsid w:val="00336210"/>
    <w:rsid w:val="003417B2"/>
    <w:rsid w:val="00342BF3"/>
    <w:rsid w:val="0035361A"/>
    <w:rsid w:val="00353E0B"/>
    <w:rsid w:val="00356BB0"/>
    <w:rsid w:val="00360001"/>
    <w:rsid w:val="0036486C"/>
    <w:rsid w:val="00364C88"/>
    <w:rsid w:val="0038306E"/>
    <w:rsid w:val="00385C2B"/>
    <w:rsid w:val="003B21BD"/>
    <w:rsid w:val="003B2BE2"/>
    <w:rsid w:val="003B3CD1"/>
    <w:rsid w:val="003C1637"/>
    <w:rsid w:val="003C2AAB"/>
    <w:rsid w:val="003E5655"/>
    <w:rsid w:val="003F0E3C"/>
    <w:rsid w:val="004212AB"/>
    <w:rsid w:val="0042441F"/>
    <w:rsid w:val="00434EF7"/>
    <w:rsid w:val="004449AA"/>
    <w:rsid w:val="0045341A"/>
    <w:rsid w:val="00461305"/>
    <w:rsid w:val="00480229"/>
    <w:rsid w:val="004A4EE2"/>
    <w:rsid w:val="004C589E"/>
    <w:rsid w:val="004C77F6"/>
    <w:rsid w:val="004E1A86"/>
    <w:rsid w:val="004E36DC"/>
    <w:rsid w:val="004E4108"/>
    <w:rsid w:val="004F33D0"/>
    <w:rsid w:val="004F60D5"/>
    <w:rsid w:val="00501618"/>
    <w:rsid w:val="00502B1F"/>
    <w:rsid w:val="0050464D"/>
    <w:rsid w:val="0051123D"/>
    <w:rsid w:val="00521DDB"/>
    <w:rsid w:val="00522D43"/>
    <w:rsid w:val="0052656D"/>
    <w:rsid w:val="00530B1D"/>
    <w:rsid w:val="005315CF"/>
    <w:rsid w:val="0054705F"/>
    <w:rsid w:val="00565014"/>
    <w:rsid w:val="00572F6E"/>
    <w:rsid w:val="00577854"/>
    <w:rsid w:val="005801CE"/>
    <w:rsid w:val="00590F76"/>
    <w:rsid w:val="005B0A57"/>
    <w:rsid w:val="005D5118"/>
    <w:rsid w:val="005E227B"/>
    <w:rsid w:val="005E2573"/>
    <w:rsid w:val="005F10B3"/>
    <w:rsid w:val="005F3DED"/>
    <w:rsid w:val="00616D98"/>
    <w:rsid w:val="0062729C"/>
    <w:rsid w:val="00654613"/>
    <w:rsid w:val="00661E08"/>
    <w:rsid w:val="0066656A"/>
    <w:rsid w:val="00667A0B"/>
    <w:rsid w:val="0068790C"/>
    <w:rsid w:val="006B507C"/>
    <w:rsid w:val="006B73FB"/>
    <w:rsid w:val="006C0E77"/>
    <w:rsid w:val="006C2622"/>
    <w:rsid w:val="006C27BF"/>
    <w:rsid w:val="006C6E53"/>
    <w:rsid w:val="006E4A39"/>
    <w:rsid w:val="006E6FA5"/>
    <w:rsid w:val="007067B1"/>
    <w:rsid w:val="0073188A"/>
    <w:rsid w:val="00731C76"/>
    <w:rsid w:val="0073787F"/>
    <w:rsid w:val="007618DB"/>
    <w:rsid w:val="007744D2"/>
    <w:rsid w:val="0078400A"/>
    <w:rsid w:val="00785A8C"/>
    <w:rsid w:val="007C2AEB"/>
    <w:rsid w:val="007C5132"/>
    <w:rsid w:val="007E1010"/>
    <w:rsid w:val="007E20D1"/>
    <w:rsid w:val="00805DA9"/>
    <w:rsid w:val="0080701E"/>
    <w:rsid w:val="00844690"/>
    <w:rsid w:val="00853DA0"/>
    <w:rsid w:val="00861160"/>
    <w:rsid w:val="00863866"/>
    <w:rsid w:val="008B6CBC"/>
    <w:rsid w:val="008D6A00"/>
    <w:rsid w:val="008D6CB0"/>
    <w:rsid w:val="00910EB9"/>
    <w:rsid w:val="00936257"/>
    <w:rsid w:val="0094146F"/>
    <w:rsid w:val="00950D59"/>
    <w:rsid w:val="0095259A"/>
    <w:rsid w:val="00952997"/>
    <w:rsid w:val="00960BE6"/>
    <w:rsid w:val="009A146D"/>
    <w:rsid w:val="009B03D8"/>
    <w:rsid w:val="009B1E68"/>
    <w:rsid w:val="009B2EFF"/>
    <w:rsid w:val="009E7C59"/>
    <w:rsid w:val="009F5F64"/>
    <w:rsid w:val="00A22A08"/>
    <w:rsid w:val="00A235E6"/>
    <w:rsid w:val="00A35A71"/>
    <w:rsid w:val="00A4050E"/>
    <w:rsid w:val="00A447C8"/>
    <w:rsid w:val="00A45629"/>
    <w:rsid w:val="00A52F79"/>
    <w:rsid w:val="00A643A7"/>
    <w:rsid w:val="00A66E86"/>
    <w:rsid w:val="00A67CC4"/>
    <w:rsid w:val="00A72A89"/>
    <w:rsid w:val="00A73558"/>
    <w:rsid w:val="00A77813"/>
    <w:rsid w:val="00AB3BAC"/>
    <w:rsid w:val="00AB75D4"/>
    <w:rsid w:val="00B00A5E"/>
    <w:rsid w:val="00B126B7"/>
    <w:rsid w:val="00B134BA"/>
    <w:rsid w:val="00B2278B"/>
    <w:rsid w:val="00B3088B"/>
    <w:rsid w:val="00B70596"/>
    <w:rsid w:val="00B80CB2"/>
    <w:rsid w:val="00B90657"/>
    <w:rsid w:val="00B93A4E"/>
    <w:rsid w:val="00B9425E"/>
    <w:rsid w:val="00B96BE0"/>
    <w:rsid w:val="00BA41F2"/>
    <w:rsid w:val="00BA4233"/>
    <w:rsid w:val="00BA7180"/>
    <w:rsid w:val="00BA7D77"/>
    <w:rsid w:val="00BB36A1"/>
    <w:rsid w:val="00BD28FE"/>
    <w:rsid w:val="00BD436D"/>
    <w:rsid w:val="00BF22C7"/>
    <w:rsid w:val="00BF7D5D"/>
    <w:rsid w:val="00C02D27"/>
    <w:rsid w:val="00C06B49"/>
    <w:rsid w:val="00C106AF"/>
    <w:rsid w:val="00C30A0D"/>
    <w:rsid w:val="00C4068F"/>
    <w:rsid w:val="00C46FE8"/>
    <w:rsid w:val="00C51F17"/>
    <w:rsid w:val="00C57398"/>
    <w:rsid w:val="00C57D50"/>
    <w:rsid w:val="00C67DF0"/>
    <w:rsid w:val="00C86AAC"/>
    <w:rsid w:val="00C952E3"/>
    <w:rsid w:val="00CA0612"/>
    <w:rsid w:val="00CA15CB"/>
    <w:rsid w:val="00CA7236"/>
    <w:rsid w:val="00CC251F"/>
    <w:rsid w:val="00CC61F2"/>
    <w:rsid w:val="00CD24DC"/>
    <w:rsid w:val="00CD4411"/>
    <w:rsid w:val="00D324BF"/>
    <w:rsid w:val="00D35778"/>
    <w:rsid w:val="00D46916"/>
    <w:rsid w:val="00D46972"/>
    <w:rsid w:val="00D56AFC"/>
    <w:rsid w:val="00D75B54"/>
    <w:rsid w:val="00D76862"/>
    <w:rsid w:val="00DB0F97"/>
    <w:rsid w:val="00DB7786"/>
    <w:rsid w:val="00DC5F80"/>
    <w:rsid w:val="00DD0FB3"/>
    <w:rsid w:val="00DE1839"/>
    <w:rsid w:val="00E12684"/>
    <w:rsid w:val="00E1594B"/>
    <w:rsid w:val="00E37A08"/>
    <w:rsid w:val="00E5299B"/>
    <w:rsid w:val="00E57601"/>
    <w:rsid w:val="00E83353"/>
    <w:rsid w:val="00E84A7C"/>
    <w:rsid w:val="00E86485"/>
    <w:rsid w:val="00EB117C"/>
    <w:rsid w:val="00ED0BFC"/>
    <w:rsid w:val="00ED0E58"/>
    <w:rsid w:val="00EE021F"/>
    <w:rsid w:val="00EF0A8B"/>
    <w:rsid w:val="00EF18DC"/>
    <w:rsid w:val="00F2603F"/>
    <w:rsid w:val="00F300F2"/>
    <w:rsid w:val="00F349A1"/>
    <w:rsid w:val="00F67C36"/>
    <w:rsid w:val="00F7235B"/>
    <w:rsid w:val="00FA06A2"/>
    <w:rsid w:val="00FA717D"/>
    <w:rsid w:val="00FB1A06"/>
    <w:rsid w:val="00FB54EB"/>
    <w:rsid w:val="00FC0DCF"/>
    <w:rsid w:val="00FD2933"/>
    <w:rsid w:val="00FD533C"/>
    <w:rsid w:val="00FE5541"/>
    <w:rsid w:val="00FF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2C47A-9061-486B-8B94-461CDFE0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85</TotalTime>
  <Pages>1</Pages>
  <Words>208</Words>
  <Characters>108</Characters>
  <Application>Microsoft Office Word</Application>
  <DocSecurity>0</DocSecurity>
  <Lines>1</Lines>
  <Paragraphs>1</Paragraphs>
  <ScaleCrop>false</ScaleCrop>
  <Company>dsc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23</cp:revision>
  <cp:lastPrinted>2014-06-20T01:56:00Z</cp:lastPrinted>
  <dcterms:created xsi:type="dcterms:W3CDTF">2014-07-15T01:42:00Z</dcterms:created>
  <dcterms:modified xsi:type="dcterms:W3CDTF">2017-03-20T08:09:00Z</dcterms:modified>
</cp:coreProperties>
</file>