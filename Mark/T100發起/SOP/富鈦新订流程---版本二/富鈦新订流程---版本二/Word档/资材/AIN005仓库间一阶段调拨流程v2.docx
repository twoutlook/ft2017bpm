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7686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AIN005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B536E5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0D7407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仓库间一阶段调拨流程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0D7407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A1F66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86111F" w:rsidRDefault="000D7407" w:rsidP="0086111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86111F">
              <w:rPr>
                <w:rFonts w:asciiTheme="minorHAnsi" w:eastAsiaTheme="minorEastAsia" w:hAnsiTheme="minorHAnsi" w:hint="eastAsia"/>
                <w:szCs w:val="18"/>
                <w:lang w:eastAsia="zh-CN"/>
              </w:rPr>
              <w:t>7</w:t>
            </w: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63143F">
              <w:rPr>
                <w:rFonts w:asciiTheme="minorHAnsi" w:eastAsiaTheme="minorEastAsia" w:hAnsiTheme="minorHAnsi" w:hint="eastAsia"/>
                <w:szCs w:val="18"/>
                <w:lang w:eastAsia="zh-CN"/>
              </w:rPr>
              <w:t>3</w:t>
            </w:r>
            <w:r w:rsidRPr="000D740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63143F">
              <w:rPr>
                <w:rFonts w:asciiTheme="minorHAnsi" w:eastAsiaTheme="minorEastAsia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7407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4418E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D7407" w:rsidRPr="000D7407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D7407" w:rsidRPr="000D740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5514A7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654E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4418E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55" editas="canvas" style="position:absolute;left:0;text-align:left;margin-left:-5.2pt;margin-top:33.85pt;width:328.75pt;height:628.85pt;z-index:251685376;mso-position-horizontal-relative:text;mso-position-vertical-relative:text" coordorigin="1087,2869" coordsize="6575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6" type="#_x0000_t75" style="position:absolute;left:1087;top:2869;width:6575;height:12577;visibility:visible">
                    <v:fill o:detectmouseclick="t"/>
                    <v:path o:connecttype="none"/>
                  </v:shape>
                  <v:rect id="Rectangle 65" o:spid="_x0000_s1058" style="position:absolute;left:1765;top:358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C02D27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一阶段调拨作业</w:t>
                          </w:r>
                        </w:p>
                        <w:p w:rsidR="00C02D27" w:rsidRPr="00F2249F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59" type="#_x0000_t114" style="position:absolute;left:1751;top:8839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style="mso-next-textbox:#AutoShape 66" inset="1mm,,1mm">
                      <w:txbxContent>
                        <w:p w:rsidR="00C76501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调拨单</w:t>
                          </w:r>
                        </w:p>
                        <w:p w:rsidR="00C02D27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D7407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凭证打印</w:t>
                          </w:r>
                        </w:p>
                        <w:p w:rsidR="00C02D27" w:rsidRPr="00F2249F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(ainr330)</w:t>
                          </w:r>
                        </w:p>
                      </w:txbxContent>
                    </v:textbox>
                  </v:shape>
                  <v:rect id="Rectangle 65" o:spid="_x0000_s1074" style="position:absolute;left:1709;top:7033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一阶段调拨单作业</w:t>
                          </w:r>
                        </w:p>
                        <w:p w:rsidR="00C02D27" w:rsidRPr="004E7CBA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  <w:p w:rsidR="00C02D27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D7407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75" type="#_x0000_t202" style="position:absolute;left:5907;top:11960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 style="mso-next-textbox:#Text Box 101">
                      <w:txbxContent>
                        <w:p w:rsidR="00C02D27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76" type="#_x0000_t202" style="position:absolute;left:3507;top:9485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02D27" w:rsidRPr="00EE2710" w:rsidRDefault="00C02D27" w:rsidP="00E654E1"/>
                      </w:txbxContent>
                    </v:textbox>
                  </v:shape>
                  <v:oval id="橢圓 36" o:spid="_x0000_s1082" style="position:absolute;left:3302;top:350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style="mso-next-textbox:#橢圓 36" inset="0,0,0,0">
                      <w:txbxContent>
                        <w:p w:rsidR="00C02D27" w:rsidRPr="00B91AC4" w:rsidRDefault="00B91AC4" w:rsidP="00E654E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01" type="#_x0000_t34" style="position:absolute;left:6669;top:9203;width:37;height:3347" o:connectortype="elbow" adj="231178,-59392,-3893254" stroked="f">
                    <v:stroke endarrow="block"/>
                  </v:shape>
                  <v:shape id="_x0000_s1102" type="#_x0000_t34" style="position:absolute;left:6669;top:9203;width:37;height:3347" o:connectortype="elbow" adj="231178,-59392,-3893254" stroked="f">
                    <v:stroke endarrow="block"/>
                  </v:shape>
                  <v:shape id="_x0000_s1103" type="#_x0000_t34" style="position:absolute;left:6669;top:9203;width:37;height:3347" o:connectortype="elbow" adj="231178,-59392,-3893254" stroked="f">
                    <v:stroke endarrow="block"/>
                  </v:shape>
                  <v:shape id="_x0000_s1104" type="#_x0000_t34" style="position:absolute;left:6669;top:9203;width:37;height:3347" o:connectortype="elbow" adj="231178,-59392,-3893254" stroked="f">
                    <v:stroke endarrow="block"/>
                  </v:shape>
                  <v:shape id="_x0000_s1105" type="#_x0000_t34" style="position:absolute;left:6669;top:9203;width:37;height:3347" o:connectortype="elbow" adj="231178,-59392,-3893254" stroked="f">
                    <v:stroke endarrow="block"/>
                  </v:shape>
                  <v:shape id="_x0000_s1106" type="#_x0000_t34" style="position:absolute;left:6669;top:9203;width:37;height:3347" o:connectortype="elbow" adj="231178,-59392,-3893254" stroked="f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73" type="#_x0000_t32" style="position:absolute;left:2498;top:2869;width:5;height:715" o:connectortype="straight" stroked="f">
                    <v:stroke endarrow="block"/>
                  </v:shape>
                  <v:shape id="_x0000_s1174" type="#_x0000_t32" style="position:absolute;left:2498;top:2869;width:5;height:715" o:connectortype="straight" stroked="f">
                    <v:stroke endarrow="block"/>
                  </v:shape>
                  <v:shape id="_x0000_s1189" type="#_x0000_t32" style="position:absolute;left:2503;top:3584;width:1;height:1188;flip:y" o:connectortype="straight" stroked="f">
                    <v:stroke endarrow="block"/>
                  </v:shape>
                  <v:shape id="_x0000_s1190" type="#_x0000_t32" style="position:absolute;left:2503;top:3584;width:1;height:1188;flip:y" o:connectortype="straight" stroked="f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97" type="#_x0000_t4" style="position:absolute;left:1621;top:5370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48235E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48235E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 id="_x0000_s1198" type="#_x0000_t32" style="position:absolute;left:2503;top:4772;width:8;height:598" o:connectortype="straight" stroked="f">
                    <v:stroke endarrow="block"/>
                  </v:shape>
                  <v:shape id="_x0000_s1199" type="#_x0000_t32" style="position:absolute;left:2443;top:4772;width:8;height:598" o:connectortype="straight" strokecolor="black [3213]" strokeweight=".5pt">
                    <v:stroke endarrow="block"/>
                  </v:shape>
                  <v:shape id="_x0000_s1201" type="#_x0000_t34" style="position:absolute;left:3240;top:4178;width:104;height:1738;flip:x y" o:connectortype="elbow" adj="-74562,73525,1383646" strokecolor="black [3213]" strokeweight=".5pt">
                    <v:stroke endarrow="block"/>
                  </v:shape>
                  <v:shape id="Text Box 101" o:spid="_x0000_s1202" type="#_x0000_t202" style="position:absolute;left:3726;top:4911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Pr="00E654E1" w:rsidRDefault="00E654E1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Theme="minorEastAsia" w:hint="eastAsia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03" type="#_x0000_t202" style="position:absolute;left:2449;top:653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205" type="#_x0000_t32" style="position:absolute;left:2503;top:4772;width:9;height:2603" o:connectortype="straight" stroked="f">
                    <v:stroke endarrow="block"/>
                  </v:shape>
                  <v:shape id="_x0000_s1206" type="#_x0000_t32" style="position:absolute;left:2503;top:4772;width:9;height:2603" o:connectortype="straight" stroked="f">
                    <v:stroke endarrow="block"/>
                  </v:shape>
                  <v:shape id="_x0000_s1208" type="#_x0000_t32" style="position:absolute;left:2503;top:4772;width:9;height:2603" o:connectortype="straight" stroked="f">
                    <v:stroke endarrow="block"/>
                  </v:shape>
                  <v:shape id="_x0000_s1219" type="#_x0000_t32" style="position:absolute;left:2471;top:4772;width:32;height:4067;flip:x" o:connectortype="straight" stroked="f">
                    <v:stroke endarrow="block"/>
                  </v:shape>
                  <v:rect id="Rectangle 65" o:spid="_x0000_s1162" style="position:absolute;left:5103;top:1082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2923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一阶段调拨单作业</w:t>
                          </w:r>
                        </w:p>
                        <w:p w:rsidR="00E32923" w:rsidRPr="004E7CBA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(aint330)</w:t>
                          </w:r>
                        </w:p>
                        <w:p w:rsidR="00E32923" w:rsidRDefault="000D7407" w:rsidP="00E654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D7407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0D740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4" o:spid="_x0000_s1163" style="position:absolute;left:6669;top:10596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style="mso-next-textbox:#橢圓 34" inset="0,0,0,0">
                      <w:txbxContent>
                        <w:p w:rsidR="00E32923" w:rsidRDefault="00216090" w:rsidP="00E654E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23" type="#_x0000_t32" style="position:absolute;left:2451;top:6462;width:4;height:530;flip:x" o:connectortype="straight" strokecolor="black [3213]" strokeweight=".5pt">
                    <v:stroke endarrow="block"/>
                  </v:shape>
                  <v:shape id="_x0000_s1224" type="#_x0000_t32" style="position:absolute;left:2471;top:8221;width:8;height:598" o:connectortype="straight" strokecolor="black [3213]" strokeweight=".5pt">
                    <v:stroke endarrow="block"/>
                  </v:shape>
                  <v:shape id="_x0000_s1226" type="#_x0000_t34" style="position:absolute;left:2512;top:10104;width:2591;height:1314" o:connectortype="elbow" adj="-75,-166093,-20941" strokecolor="black [3213]">
                    <v:stroke endarrow="block"/>
                  </v:shape>
                </v:group>
              </w:pict>
            </w:r>
            <w:r w:rsidR="000D7407" w:rsidRPr="000D740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41573" w:rsidRDefault="000D7407" w:rsidP="00E500F6">
            <w:pPr>
              <w:jc w:val="both"/>
              <w:rPr>
                <w:color w:val="000000"/>
                <w:szCs w:val="18"/>
                <w:lang w:eastAsia="zh-CN"/>
              </w:rPr>
            </w:pPr>
            <w:r w:rsidRPr="00F41573">
              <w:rPr>
                <w:rFonts w:eastAsia="SimSun" w:hint="eastAsia"/>
                <w:color w:val="000000"/>
                <w:szCs w:val="18"/>
                <w:lang w:eastAsia="zh-CN"/>
              </w:rPr>
              <w:t>同据点或跨据点多仓储管理，彼此间之材料数量直接移转流程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119"/>
        <w:gridCol w:w="3260"/>
        <w:gridCol w:w="3260"/>
      </w:tblGrid>
      <w:tr w:rsidR="00C02D27" w:rsidRPr="003F0E3C" w:rsidTr="00C02D27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0D740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0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C02D27" w:rsidRPr="003075B8" w:rsidTr="00C02D27">
        <w:trPr>
          <w:trHeight w:val="1232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C02D27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C02D2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F41573" w:rsidRDefault="000D7407" w:rsidP="00B91AC4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bookmarkStart w:id="0" w:name="_GoBack"/>
            <w:bookmarkEnd w:id="0"/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需求部门有一阶段直接调拨需求时，先输入调拨申请单，指定要调货的营运据点或是库位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(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拨出方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)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，可以指定要拨入的库位</w:t>
            </w:r>
            <w:r w:rsidRPr="000D7407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/</w:t>
            </w: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储位，并交由主管审核确认</w:t>
            </w:r>
          </w:p>
          <w:p w:rsidR="00166899" w:rsidRPr="00F41573" w:rsidRDefault="000D7407" w:rsidP="00EE271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一阶段调拨单的来源是否为申请单，可由调拨单别的参数设定；一张调拨单可对应多张申请单，若是该调拨单为跨据点拨入时，则确认后自动产生一张拨入单</w:t>
            </w:r>
          </w:p>
          <w:p w:rsidR="00166899" w:rsidRPr="00166899" w:rsidRDefault="000D7407" w:rsidP="00166899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于调拨过账时，判断是否有跨据点的调拨，一阶段的调拨，如果有跨据点才会产生调拨拨入单，于拨入单可维护拨入库位与拨入确认。调拨后执行过账动作，作相关数据的更新</w:t>
            </w:r>
          </w:p>
          <w:p w:rsidR="00C02D27" w:rsidRPr="00F41573" w:rsidRDefault="000D7407" w:rsidP="00F41573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0D740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调拨过账完成后由仓库部门打印调拨单凭证作存查</w:t>
            </w:r>
          </w:p>
          <w:p w:rsidR="00C02D27" w:rsidRPr="007F1A84" w:rsidRDefault="00EE2710" w:rsidP="007F1A84">
            <w:pPr>
              <w:spacing w:line="240" w:lineRule="exact"/>
              <w:ind w:firstLineChars="100" w:firstLine="180"/>
              <w:rPr>
                <w:rFonts w:asciiTheme="minorEastAsia" w:eastAsia="宋体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7F1A84">
              <w:rPr>
                <w:rFonts w:ascii="宋体" w:eastAsia="宋体" w:hAnsi="宋体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调拨过程中的检验系统外做。</w:t>
            </w:r>
          </w:p>
          <w:p w:rsidR="00C02D27" w:rsidRPr="003F0E3C" w:rsidRDefault="00C02D2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C02D27" w:rsidRPr="003F0E3C" w:rsidRDefault="00C02D2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C02D27" w:rsidRPr="003F0E3C" w:rsidRDefault="00C02D27" w:rsidP="00CD24DC">
            <w:pPr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</w:tc>
      </w:tr>
    </w:tbl>
    <w:p w:rsidR="00E32923" w:rsidRDefault="000D7407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D7407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0D7407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0D7407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E32923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4BE" w:rsidRDefault="00D074BE">
      <w:r>
        <w:separator/>
      </w:r>
    </w:p>
  </w:endnote>
  <w:endnote w:type="continuationSeparator" w:id="1">
    <w:p w:rsidR="00D074BE" w:rsidRDefault="00D07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4BE" w:rsidRDefault="00D074BE">
      <w:r>
        <w:separator/>
      </w:r>
    </w:p>
  </w:footnote>
  <w:footnote w:type="continuationSeparator" w:id="1">
    <w:p w:rsidR="00D074BE" w:rsidRDefault="00D07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A441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0214E"/>
    <w:rsid w:val="000244FB"/>
    <w:rsid w:val="00044164"/>
    <w:rsid w:val="00050940"/>
    <w:rsid w:val="00060FCB"/>
    <w:rsid w:val="00080694"/>
    <w:rsid w:val="00091FC9"/>
    <w:rsid w:val="000A24C5"/>
    <w:rsid w:val="000B020E"/>
    <w:rsid w:val="000D7407"/>
    <w:rsid w:val="000E1AA1"/>
    <w:rsid w:val="000E6C8C"/>
    <w:rsid w:val="00124150"/>
    <w:rsid w:val="00141FDA"/>
    <w:rsid w:val="0016419F"/>
    <w:rsid w:val="0016621B"/>
    <w:rsid w:val="00166899"/>
    <w:rsid w:val="00167F10"/>
    <w:rsid w:val="001753A1"/>
    <w:rsid w:val="0018019C"/>
    <w:rsid w:val="00180E4F"/>
    <w:rsid w:val="00194EF3"/>
    <w:rsid w:val="001A0E0A"/>
    <w:rsid w:val="001A5AF1"/>
    <w:rsid w:val="001C3AC3"/>
    <w:rsid w:val="001C4158"/>
    <w:rsid w:val="001C4DC1"/>
    <w:rsid w:val="00216090"/>
    <w:rsid w:val="00227520"/>
    <w:rsid w:val="00234F0A"/>
    <w:rsid w:val="002745DF"/>
    <w:rsid w:val="002B6F5F"/>
    <w:rsid w:val="002D6B2D"/>
    <w:rsid w:val="002E3C5E"/>
    <w:rsid w:val="002E48AC"/>
    <w:rsid w:val="002E5F5D"/>
    <w:rsid w:val="002F6000"/>
    <w:rsid w:val="00306288"/>
    <w:rsid w:val="003075B8"/>
    <w:rsid w:val="003251FA"/>
    <w:rsid w:val="0035361A"/>
    <w:rsid w:val="00353E0B"/>
    <w:rsid w:val="00356BB0"/>
    <w:rsid w:val="00360001"/>
    <w:rsid w:val="0036466F"/>
    <w:rsid w:val="00364C88"/>
    <w:rsid w:val="00385C2B"/>
    <w:rsid w:val="003A17D7"/>
    <w:rsid w:val="003A1F66"/>
    <w:rsid w:val="003A2D76"/>
    <w:rsid w:val="003B21BD"/>
    <w:rsid w:val="003B645C"/>
    <w:rsid w:val="003C1637"/>
    <w:rsid w:val="003C2AAB"/>
    <w:rsid w:val="003E5655"/>
    <w:rsid w:val="003F0E3C"/>
    <w:rsid w:val="003F2714"/>
    <w:rsid w:val="003F4B13"/>
    <w:rsid w:val="0042441F"/>
    <w:rsid w:val="00461305"/>
    <w:rsid w:val="0048235E"/>
    <w:rsid w:val="004A4EE2"/>
    <w:rsid w:val="004C589E"/>
    <w:rsid w:val="004C77F6"/>
    <w:rsid w:val="004D1A3A"/>
    <w:rsid w:val="004E5057"/>
    <w:rsid w:val="004E7CBA"/>
    <w:rsid w:val="004F33D0"/>
    <w:rsid w:val="004F60D5"/>
    <w:rsid w:val="00501618"/>
    <w:rsid w:val="00521DDB"/>
    <w:rsid w:val="00522D43"/>
    <w:rsid w:val="005315CF"/>
    <w:rsid w:val="00542727"/>
    <w:rsid w:val="0054705F"/>
    <w:rsid w:val="005514A7"/>
    <w:rsid w:val="0056025F"/>
    <w:rsid w:val="00572F6E"/>
    <w:rsid w:val="005801CE"/>
    <w:rsid w:val="00597839"/>
    <w:rsid w:val="005A4817"/>
    <w:rsid w:val="005E227B"/>
    <w:rsid w:val="005E2573"/>
    <w:rsid w:val="005F10B3"/>
    <w:rsid w:val="005F3DED"/>
    <w:rsid w:val="0062729C"/>
    <w:rsid w:val="00627D96"/>
    <w:rsid w:val="0063143F"/>
    <w:rsid w:val="00661E08"/>
    <w:rsid w:val="00677BDB"/>
    <w:rsid w:val="0068790C"/>
    <w:rsid w:val="006B507C"/>
    <w:rsid w:val="006B73FB"/>
    <w:rsid w:val="006C6E53"/>
    <w:rsid w:val="006E1333"/>
    <w:rsid w:val="006E4A39"/>
    <w:rsid w:val="006E6FA5"/>
    <w:rsid w:val="006F5F91"/>
    <w:rsid w:val="007061E2"/>
    <w:rsid w:val="007067B1"/>
    <w:rsid w:val="00724287"/>
    <w:rsid w:val="0073188A"/>
    <w:rsid w:val="00731C76"/>
    <w:rsid w:val="0073787F"/>
    <w:rsid w:val="00741F84"/>
    <w:rsid w:val="007618DB"/>
    <w:rsid w:val="00762064"/>
    <w:rsid w:val="00774031"/>
    <w:rsid w:val="007744D2"/>
    <w:rsid w:val="0079006D"/>
    <w:rsid w:val="007E1010"/>
    <w:rsid w:val="007F1A84"/>
    <w:rsid w:val="0080654D"/>
    <w:rsid w:val="00844690"/>
    <w:rsid w:val="00853DA0"/>
    <w:rsid w:val="00856BD1"/>
    <w:rsid w:val="0086111F"/>
    <w:rsid w:val="00863866"/>
    <w:rsid w:val="008869B9"/>
    <w:rsid w:val="00904D2F"/>
    <w:rsid w:val="00910EB9"/>
    <w:rsid w:val="00921A83"/>
    <w:rsid w:val="00936257"/>
    <w:rsid w:val="0094146F"/>
    <w:rsid w:val="00950D59"/>
    <w:rsid w:val="009674B1"/>
    <w:rsid w:val="00994799"/>
    <w:rsid w:val="009B2EFF"/>
    <w:rsid w:val="00A107FD"/>
    <w:rsid w:val="00A35A71"/>
    <w:rsid w:val="00A4050E"/>
    <w:rsid w:val="00A4418E"/>
    <w:rsid w:val="00A447C8"/>
    <w:rsid w:val="00A643A7"/>
    <w:rsid w:val="00A72A89"/>
    <w:rsid w:val="00A77813"/>
    <w:rsid w:val="00A83493"/>
    <w:rsid w:val="00A92F04"/>
    <w:rsid w:val="00AB75D4"/>
    <w:rsid w:val="00AC390D"/>
    <w:rsid w:val="00AE3374"/>
    <w:rsid w:val="00B00A5E"/>
    <w:rsid w:val="00B01502"/>
    <w:rsid w:val="00B2278B"/>
    <w:rsid w:val="00B3088B"/>
    <w:rsid w:val="00B536E5"/>
    <w:rsid w:val="00B766A3"/>
    <w:rsid w:val="00B80CB2"/>
    <w:rsid w:val="00B91AC4"/>
    <w:rsid w:val="00B93A4E"/>
    <w:rsid w:val="00B9425E"/>
    <w:rsid w:val="00B951D1"/>
    <w:rsid w:val="00B976E1"/>
    <w:rsid w:val="00BA7180"/>
    <w:rsid w:val="00BA7D77"/>
    <w:rsid w:val="00BD436D"/>
    <w:rsid w:val="00BF22C7"/>
    <w:rsid w:val="00BF47C1"/>
    <w:rsid w:val="00C02D27"/>
    <w:rsid w:val="00C51F17"/>
    <w:rsid w:val="00C73C01"/>
    <w:rsid w:val="00C76501"/>
    <w:rsid w:val="00C814D0"/>
    <w:rsid w:val="00C86AAC"/>
    <w:rsid w:val="00C918C3"/>
    <w:rsid w:val="00CA15CB"/>
    <w:rsid w:val="00CA6288"/>
    <w:rsid w:val="00CC251F"/>
    <w:rsid w:val="00CC61F2"/>
    <w:rsid w:val="00CD23E6"/>
    <w:rsid w:val="00CD24DC"/>
    <w:rsid w:val="00D074BE"/>
    <w:rsid w:val="00D324BF"/>
    <w:rsid w:val="00D35778"/>
    <w:rsid w:val="00D46916"/>
    <w:rsid w:val="00D46972"/>
    <w:rsid w:val="00D56AFC"/>
    <w:rsid w:val="00D75B54"/>
    <w:rsid w:val="00D76862"/>
    <w:rsid w:val="00DA48C1"/>
    <w:rsid w:val="00DB0F97"/>
    <w:rsid w:val="00DC4422"/>
    <w:rsid w:val="00DC5F80"/>
    <w:rsid w:val="00DD0FB3"/>
    <w:rsid w:val="00DE1839"/>
    <w:rsid w:val="00E32923"/>
    <w:rsid w:val="00E37A08"/>
    <w:rsid w:val="00E500F6"/>
    <w:rsid w:val="00E5299B"/>
    <w:rsid w:val="00E57601"/>
    <w:rsid w:val="00E654E1"/>
    <w:rsid w:val="00E84A7C"/>
    <w:rsid w:val="00EA16FF"/>
    <w:rsid w:val="00EA326F"/>
    <w:rsid w:val="00EA503C"/>
    <w:rsid w:val="00EB117C"/>
    <w:rsid w:val="00EE2710"/>
    <w:rsid w:val="00EF0A8B"/>
    <w:rsid w:val="00F2249F"/>
    <w:rsid w:val="00F349A1"/>
    <w:rsid w:val="00F4012D"/>
    <w:rsid w:val="00F41573"/>
    <w:rsid w:val="00F7235B"/>
    <w:rsid w:val="00FA717D"/>
    <w:rsid w:val="00FB54EB"/>
    <w:rsid w:val="00FC0DCF"/>
    <w:rsid w:val="00FC6CF8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22" type="connector" idref="#_x0000_s1101"/>
        <o:r id="V:Rule24" type="connector" idref="#_x0000_s1174">
          <o:proxy end="" idref="#Rectangle 65" connectloc="0"/>
        </o:r>
        <o:r id="V:Rule25" type="connector" idref="#_x0000_s1205">
          <o:proxy start="" idref="#Rectangle 65" connectloc="2"/>
        </o:r>
        <o:r id="V:Rule26" type="connector" idref="#_x0000_s1102"/>
        <o:r id="V:Rule27" type="connector" idref="#_x0000_s1208">
          <o:proxy start="" idref="#Rectangle 65" connectloc="2"/>
        </o:r>
        <o:r id="V:Rule29" type="connector" idref="#_x0000_s1103"/>
        <o:r id="V:Rule30" type="connector" idref="#_x0000_s1173">
          <o:proxy end="" idref="#Rectangle 65" connectloc="0"/>
        </o:r>
        <o:r id="V:Rule32" type="connector" idref="#_x0000_s1190">
          <o:proxy start="" idref="#Rectangle 65" connectloc="2"/>
          <o:proxy end="" idref="#Rectangle 65" connectloc="0"/>
        </o:r>
        <o:r id="V:Rule33" type="connector" idref="#_x0000_s1189">
          <o:proxy start="" idref="#Rectangle 65" connectloc="2"/>
          <o:proxy end="" idref="#Rectangle 65" connectloc="0"/>
        </o:r>
        <o:r id="V:Rule34" type="connector" idref="#_x0000_s1104"/>
        <o:r id="V:Rule35" type="connector" idref="#_x0000_s1106"/>
        <o:r id="V:Rule37" type="connector" idref="#_x0000_s1105"/>
        <o:r id="V:Rule38" type="connector" idref="#_x0000_s1206">
          <o:proxy start="" idref="#Rectangle 65" connectloc="2"/>
        </o:r>
        <o:r id="V:Rule39" type="connector" idref="#_x0000_s1198">
          <o:proxy start="" idref="#Rectangle 65" connectloc="2"/>
        </o:r>
        <o:r id="V:Rule40" type="connector" idref="#_x0000_s1201">
          <o:proxy end="" idref="#Rectangle 65" connectloc="3"/>
        </o:r>
        <o:r id="V:Rule41" type="connector" idref="#_x0000_s1219">
          <o:proxy start="" idref="#Rectangle 65" connectloc="2"/>
          <o:proxy end="" idref="#AutoShape 66" connectloc="0"/>
        </o:r>
        <o:r id="V:Rule42" type="connector" idref="#_x0000_s1199"/>
        <o:r id="V:Rule43" type="connector" idref="#_x0000_s1223">
          <o:proxy start="" idref="#AutoShape 89" connectloc="2"/>
        </o:r>
        <o:r id="V:Rule44" type="connector" idref="#_x0000_s1224"/>
        <o:r id="V:Rule47" type="connector" idref="#_x0000_s1226">
          <o:proxy end="" idref="#Rectangle 6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44CFE-C442-44F1-9347-0780103E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34</TotalTime>
  <Pages>1</Pages>
  <Words>68</Words>
  <Characters>390</Characters>
  <Application>Microsoft Office Word</Application>
  <DocSecurity>0</DocSecurity>
  <Lines>3</Lines>
  <Paragraphs>1</Paragraphs>
  <ScaleCrop>false</ScaleCrop>
  <Company>dsc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14</cp:revision>
  <cp:lastPrinted>2014-07-10T02:52:00Z</cp:lastPrinted>
  <dcterms:created xsi:type="dcterms:W3CDTF">2014-07-15T01:40:00Z</dcterms:created>
  <dcterms:modified xsi:type="dcterms:W3CDTF">2017-03-29T07:45:00Z</dcterms:modified>
</cp:coreProperties>
</file>