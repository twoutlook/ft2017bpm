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2372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3E12C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2372F">
              <w:rPr>
                <w:rFonts w:asciiTheme="minorHAnsi" w:eastAsia="SimSun" w:hAnsiTheme="minorHAnsi"/>
                <w:szCs w:val="18"/>
                <w:lang w:eastAsia="zh-CN"/>
              </w:rPr>
              <w:t>AIN007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3E12C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22372F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库存留置流程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2372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F26E0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2372F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2372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2372F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2372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20B47" w:rsidP="00E34B1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2372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4259E" w:rsidRDefault="0022372F" w:rsidP="00D4259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2372F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D4259E">
              <w:rPr>
                <w:rFonts w:asciiTheme="minorHAnsi" w:eastAsiaTheme="minorEastAsia" w:hAnsiTheme="minorHAnsi" w:hint="eastAsia"/>
                <w:szCs w:val="18"/>
                <w:lang w:eastAsia="zh-CN"/>
              </w:rPr>
              <w:t>7</w:t>
            </w:r>
            <w:r w:rsidRPr="0022372F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E37498">
              <w:rPr>
                <w:rFonts w:asciiTheme="minorHAnsi" w:eastAsiaTheme="minorEastAsia" w:hAnsiTheme="minorHAnsi" w:hint="eastAsia"/>
                <w:szCs w:val="18"/>
                <w:lang w:eastAsia="zh-CN"/>
              </w:rPr>
              <w:t>3</w:t>
            </w:r>
            <w:r w:rsidRPr="0022372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E37498">
              <w:rPr>
                <w:rFonts w:asciiTheme="minorHAnsi" w:eastAsiaTheme="minorEastAsia" w:hAnsiTheme="minorHAnsi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2372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2372F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049B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2372F" w:rsidRPr="0022372F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2372F" w:rsidRPr="0022372F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2372F" w:rsidRPr="0022372F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743C31" w:rsidRDefault="0022372F" w:rsidP="0068790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743C31">
              <w:rPr>
                <w:rFonts w:asciiTheme="minorEastAsia" w:eastAsia="SimSun" w:hAnsiTheme="minorEastAsia" w:hint="eastAsia"/>
                <w:b/>
                <w:szCs w:val="18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B93375" w:rsidRDefault="0022372F" w:rsidP="003E12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B93375">
              <w:rPr>
                <w:rFonts w:eastAsia="SimSun" w:hint="eastAsia"/>
                <w:color w:val="000000"/>
                <w:szCs w:val="18"/>
                <w:lang w:eastAsia="zh-CN"/>
              </w:rPr>
              <w:t>存货有异常时，对存货进行留置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44"/>
        <w:gridCol w:w="3119"/>
        <w:gridCol w:w="2976"/>
      </w:tblGrid>
      <w:tr w:rsidR="003075B8" w:rsidRPr="003F0E3C" w:rsidTr="003075B8">
        <w:trPr>
          <w:trHeight w:val="3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22372F" w:rsidP="003E12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2372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22372F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2372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22372F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2372F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  <w:bookmarkStart w:id="0" w:name="_GoBack"/>
        <w:bookmarkEnd w:id="0"/>
      </w:tr>
      <w:tr w:rsidR="003075B8" w:rsidRPr="003075B8" w:rsidTr="003075B8">
        <w:trPr>
          <w:trHeight w:val="123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3F0E3C" w:rsidRDefault="002049B0" w:rsidP="00661E08">
            <w:pPr>
              <w:rPr>
                <w:rFonts w:asciiTheme="minorHAnsi" w:eastAsiaTheme="minorEastAsia" w:hAnsiTheme="minorHAnsi"/>
              </w:rPr>
            </w:pPr>
            <w:r w:rsidRPr="002049B0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margin-left:-2.25pt;margin-top:-.1pt;width:332.85pt;height:610pt;z-index:251670016;mso-position-horizontal-relative:text;mso-position-vertical-relative:text" coordorigin="1114,3260" coordsize="6657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14;top:3260;width:6657;height:12200;visibility:visible">
                    <v:fill o:detectmouseclick="t"/>
                    <v:path o:connecttype="none"/>
                  </v:shape>
                  <v:rect id="Rectangle 65" o:spid="_x0000_s1036" style="position:absolute;left:5415;top:5495;width:1397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250855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22372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库存留置维护作业</w:t>
                          </w: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(aint160)</w:t>
                          </w:r>
                        </w:p>
                        <w:p w:rsidR="00250855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22372F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输入</w:t>
                          </w: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  <w:p w:rsidR="00250855" w:rsidRPr="00250855" w:rsidRDefault="00250855" w:rsidP="00CD36FB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39" type="#_x0000_t114" style="position:absolute;left:5426;top:10946;width:1362;height:1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/oL8A&#10;AADbAAAADwAAAGRycy9kb3ducmV2LnhtbESPzQrCMBCE74LvEFbwpqk/iFSjiCh61Cp4XZu1LTab&#10;0kStb28EweMwM98w82VjSvGk2hWWFQz6EQji1OqCMwXn07Y3BeE8ssbSMil4k4Plot2aY6zti4/0&#10;THwmAoRdjApy76tYSpfmZND1bUUcvJutDfog60zqGl8Bbko5jKKJNFhwWMixonVO6T15GAXDaXq4&#10;6LE87jaT3WmVUXI157VS3U6zmoHw1Ph/+NfeawWj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Rf+gvwAAANsAAAAPAAAAAAAAAAAAAAAAAJgCAABkcnMvZG93bnJl&#10;di54bWxQSwUGAAAAAAQABAD1AAAAhAMAAAAA&#10;" strokeweight=".5pt">
                    <v:shadow on="t" color="black" opacity="26214f" origin="-.5,-.5" offset=".74836mm,.74836mm"/>
                    <v:textbox inset="1mm,,1mm">
                      <w:txbxContent>
                        <w:p w:rsidR="00350240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22372F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库存留置凭证</w:t>
                          </w:r>
                        </w:p>
                        <w:p w:rsidR="003075B8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22372F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  <w:p w:rsidR="00350240" w:rsidRPr="00350240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22372F">
                            <w:rPr>
                              <w:rFonts w:ascii="Calibri" w:eastAsia="SimSu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(ainr160)</w:t>
                          </w:r>
                        </w:p>
                      </w:txbxContent>
                    </v:textbox>
                  </v:shape>
                  <v:oval id="橢圓 44" o:spid="_x0000_s1045" style="position:absolute;left:6644;top:10854;width:229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075B8" w:rsidRDefault="0022372F" w:rsidP="00CD36F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9" type="#_x0000_t32" style="position:absolute;left:1114;top:4094;width:1394;height:2;flip:y" o:connectortype="straight" stroked="f">
                    <v:stroke endarrow="block"/>
                  </v:shape>
                  <v:shape id="_x0000_s1060" type="#_x0000_t32" style="position:absolute;left:1114;top:4094;width:1394;height:2;flip:y" o:connectortype="straight" stroked="f">
                    <v:stroke endarrow="block"/>
                  </v:shape>
                  <v:shape id="_x0000_s1061" type="#_x0000_t32" style="position:absolute;left:1114;top:4094;width:1394;height:2;flip:y" o:connectortype="straight" stroked="f">
                    <v:stroke endarrow="block"/>
                  </v:shape>
                  <v:oval id="橢圓 44" o:spid="_x0000_s1064" style="position:absolute;left:6666;top:5386;width:228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A3D3D" w:rsidRDefault="0022372F" w:rsidP="00CD36F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67" type="#_x0000_t34" style="position:absolute;left:4051;top:3433;width:951;height:3174;rotation:90;flip:x" o:connectortype="elbow" adj="10789,30923,-66844" strokecolor="black [3213]" strokeweight=".5pt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68" type="#_x0000_t4" style="position:absolute;left:5280;top:7132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/M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Rqb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N/M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250855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2372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250855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2372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5" o:spid="_x0000_s1069" style="position:absolute;left:5412;top:9061;width:1397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250855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22372F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库存留置维护作业</w:t>
                          </w: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(aint160)</w:t>
                          </w:r>
                        </w:p>
                        <w:p w:rsidR="00250855" w:rsidRDefault="0022372F" w:rsidP="00CD36F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22372F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22372F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  <w:p w:rsidR="00250855" w:rsidRPr="00250855" w:rsidRDefault="00250855" w:rsidP="00CD36FB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v:textbox>
                  </v:rect>
                  <v:shape id="_x0000_s1070" type="#_x0000_t32" style="position:absolute;left:6114;top:6456;width:1;height:676" o:connectortype="straight" strokecolor="black [3213]" strokeweight=".5pt">
                    <v:stroke endarrow="block"/>
                  </v:shape>
                  <v:shape id="_x0000_s1072" type="#_x0000_t32" style="position:absolute;left:6107;top:6456;width:7;height:4490;flip:x" o:connectortype="straight" stroked="f">
                    <v:stroke endarrow="block"/>
                  </v:shape>
                  <v:shape id="_x0000_s1073" type="#_x0000_t32" style="position:absolute;left:6107;top:6456;width:7;height:4490;flip:x" o:connectortype="straight" stroked="f">
                    <v:stroke endarrow="block"/>
                  </v:shape>
                  <v:shape id="_x0000_s1074" type="#_x0000_t32" style="position:absolute;left:6111;top:8225;width:3;height:836;flip:x" o:connectortype="straight" strokecolor="black [3213]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076" type="#_x0000_t119" style="position:absolute;left:2246;top:3696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0B092B" w:rsidRDefault="0022372F" w:rsidP="00CD36FB">
                          <w:pPr>
                            <w:jc w:val="center"/>
                          </w:pPr>
                          <w:r w:rsidRPr="0022372F">
                            <w:rPr>
                              <w:rFonts w:eastAsia="SimSun" w:hint="eastAsia"/>
                              <w:lang w:eastAsia="zh-CN"/>
                            </w:rPr>
                            <w:t>库存留置需求</w:t>
                          </w:r>
                        </w:p>
                      </w:txbxContent>
                    </v:textbox>
                  </v:shape>
                  <v:shape id="_x0000_s1078" type="#_x0000_t32" style="position:absolute;left:6049;top:10078;width:1;height:776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743C31" w:rsidRDefault="003075B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B93375" w:rsidRDefault="0022372F" w:rsidP="00B93375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 w:eastAsia="zh-CN"/>
              </w:rPr>
            </w:pPr>
            <w:r w:rsidRPr="00743C3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当存货有异常时，由需求部门提出库存留置的请求，可以透过库存留置维护作业</w:t>
            </w:r>
            <w:r w:rsidRPr="00743C31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>(aint160)</w:t>
            </w:r>
            <w:r w:rsidRPr="00743C3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对存货进行留置，留置后不可再对已留置的存货进行出入库的异动；可以进行整批的库存留置的异动</w:t>
            </w:r>
          </w:p>
          <w:p w:rsidR="003075B8" w:rsidRPr="00743C31" w:rsidRDefault="0022372F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 w:eastAsia="zh-CN"/>
              </w:rPr>
            </w:pPr>
            <w:r w:rsidRPr="00743C3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库存留置确认后由仓库部门打印留置凭证作存查，以供日后作留置取消的依据</w:t>
            </w:r>
          </w:p>
        </w:tc>
      </w:tr>
    </w:tbl>
    <w:p w:rsidR="00360001" w:rsidRPr="003F0E3C" w:rsidRDefault="0022372F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2372F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22372F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22372F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9E7" w:rsidRDefault="005C39E7">
      <w:r>
        <w:separator/>
      </w:r>
    </w:p>
  </w:endnote>
  <w:endnote w:type="continuationSeparator" w:id="1">
    <w:p w:rsidR="005C39E7" w:rsidRDefault="005C3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9E7" w:rsidRDefault="005C39E7">
      <w:r>
        <w:separator/>
      </w:r>
    </w:p>
  </w:footnote>
  <w:footnote w:type="continuationSeparator" w:id="1">
    <w:p w:rsidR="005C39E7" w:rsidRDefault="005C3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049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32B1F"/>
    <w:rsid w:val="00044164"/>
    <w:rsid w:val="00050940"/>
    <w:rsid w:val="00060FCB"/>
    <w:rsid w:val="00080694"/>
    <w:rsid w:val="00091FC9"/>
    <w:rsid w:val="000A24C5"/>
    <w:rsid w:val="000B092B"/>
    <w:rsid w:val="000E1AA1"/>
    <w:rsid w:val="000E6C8C"/>
    <w:rsid w:val="001214A7"/>
    <w:rsid w:val="00124150"/>
    <w:rsid w:val="00141FDA"/>
    <w:rsid w:val="00161CDF"/>
    <w:rsid w:val="0016419F"/>
    <w:rsid w:val="001753A1"/>
    <w:rsid w:val="00194EF3"/>
    <w:rsid w:val="001A0E0A"/>
    <w:rsid w:val="001A5AF1"/>
    <w:rsid w:val="001C3AC3"/>
    <w:rsid w:val="001C4158"/>
    <w:rsid w:val="001C4DC1"/>
    <w:rsid w:val="002049B0"/>
    <w:rsid w:val="0022372F"/>
    <w:rsid w:val="00250855"/>
    <w:rsid w:val="002745DF"/>
    <w:rsid w:val="002B6F5F"/>
    <w:rsid w:val="002E3C5E"/>
    <w:rsid w:val="002E5F5D"/>
    <w:rsid w:val="002F519A"/>
    <w:rsid w:val="002F6000"/>
    <w:rsid w:val="00306288"/>
    <w:rsid w:val="003075B8"/>
    <w:rsid w:val="003251FA"/>
    <w:rsid w:val="00335C5B"/>
    <w:rsid w:val="00350240"/>
    <w:rsid w:val="0035361A"/>
    <w:rsid w:val="00353E0B"/>
    <w:rsid w:val="00356BB0"/>
    <w:rsid w:val="00360001"/>
    <w:rsid w:val="00385C2B"/>
    <w:rsid w:val="003B21BD"/>
    <w:rsid w:val="003C1637"/>
    <w:rsid w:val="003C2AAB"/>
    <w:rsid w:val="003E12CF"/>
    <w:rsid w:val="003E5655"/>
    <w:rsid w:val="003F0E3C"/>
    <w:rsid w:val="003F339C"/>
    <w:rsid w:val="0042441F"/>
    <w:rsid w:val="00461305"/>
    <w:rsid w:val="004A4EE2"/>
    <w:rsid w:val="004C77F6"/>
    <w:rsid w:val="004F33D0"/>
    <w:rsid w:val="004F60D5"/>
    <w:rsid w:val="00520B47"/>
    <w:rsid w:val="00521DDB"/>
    <w:rsid w:val="00522D43"/>
    <w:rsid w:val="005315CF"/>
    <w:rsid w:val="0054705F"/>
    <w:rsid w:val="00572F6E"/>
    <w:rsid w:val="005801CE"/>
    <w:rsid w:val="005C39E7"/>
    <w:rsid w:val="005E227B"/>
    <w:rsid w:val="005F10B3"/>
    <w:rsid w:val="005F3DED"/>
    <w:rsid w:val="0062729C"/>
    <w:rsid w:val="00661E08"/>
    <w:rsid w:val="0068790C"/>
    <w:rsid w:val="006A0BB7"/>
    <w:rsid w:val="006B507C"/>
    <w:rsid w:val="006B73FB"/>
    <w:rsid w:val="006C6E53"/>
    <w:rsid w:val="006E4A39"/>
    <w:rsid w:val="006E6FA5"/>
    <w:rsid w:val="007067B1"/>
    <w:rsid w:val="00731C76"/>
    <w:rsid w:val="0073787F"/>
    <w:rsid w:val="00743C31"/>
    <w:rsid w:val="007618DB"/>
    <w:rsid w:val="007744D2"/>
    <w:rsid w:val="007D36B4"/>
    <w:rsid w:val="007E1010"/>
    <w:rsid w:val="00843C37"/>
    <w:rsid w:val="00844690"/>
    <w:rsid w:val="00845F16"/>
    <w:rsid w:val="00853DA0"/>
    <w:rsid w:val="00863866"/>
    <w:rsid w:val="008656CC"/>
    <w:rsid w:val="00910EB9"/>
    <w:rsid w:val="00930A64"/>
    <w:rsid w:val="0093127C"/>
    <w:rsid w:val="00937F93"/>
    <w:rsid w:val="00940127"/>
    <w:rsid w:val="0094146F"/>
    <w:rsid w:val="009B2EFF"/>
    <w:rsid w:val="00A0194D"/>
    <w:rsid w:val="00A35A71"/>
    <w:rsid w:val="00A4050E"/>
    <w:rsid w:val="00A447C8"/>
    <w:rsid w:val="00A72A89"/>
    <w:rsid w:val="00A77813"/>
    <w:rsid w:val="00A82984"/>
    <w:rsid w:val="00AB75D4"/>
    <w:rsid w:val="00AC5F98"/>
    <w:rsid w:val="00B00A5E"/>
    <w:rsid w:val="00B2278B"/>
    <w:rsid w:val="00B80CB2"/>
    <w:rsid w:val="00B93375"/>
    <w:rsid w:val="00B93A4E"/>
    <w:rsid w:val="00B9425E"/>
    <w:rsid w:val="00BA180D"/>
    <w:rsid w:val="00BA7180"/>
    <w:rsid w:val="00BA7D77"/>
    <w:rsid w:val="00BD436D"/>
    <w:rsid w:val="00BF22C7"/>
    <w:rsid w:val="00C10E7B"/>
    <w:rsid w:val="00C51F17"/>
    <w:rsid w:val="00CA15CB"/>
    <w:rsid w:val="00CA3D3D"/>
    <w:rsid w:val="00CB1164"/>
    <w:rsid w:val="00CC61F2"/>
    <w:rsid w:val="00CD24DC"/>
    <w:rsid w:val="00CD36FB"/>
    <w:rsid w:val="00D038B7"/>
    <w:rsid w:val="00D324BF"/>
    <w:rsid w:val="00D35778"/>
    <w:rsid w:val="00D4259E"/>
    <w:rsid w:val="00D46916"/>
    <w:rsid w:val="00D46972"/>
    <w:rsid w:val="00D75B54"/>
    <w:rsid w:val="00DB0F97"/>
    <w:rsid w:val="00DC5903"/>
    <w:rsid w:val="00DC5F80"/>
    <w:rsid w:val="00DD0FB3"/>
    <w:rsid w:val="00DE1839"/>
    <w:rsid w:val="00E33B85"/>
    <w:rsid w:val="00E34B17"/>
    <w:rsid w:val="00E37498"/>
    <w:rsid w:val="00E37A08"/>
    <w:rsid w:val="00E5299B"/>
    <w:rsid w:val="00E57601"/>
    <w:rsid w:val="00E84A7C"/>
    <w:rsid w:val="00E96F5D"/>
    <w:rsid w:val="00EB117C"/>
    <w:rsid w:val="00EE3946"/>
    <w:rsid w:val="00EF0A8B"/>
    <w:rsid w:val="00F26E0F"/>
    <w:rsid w:val="00F349A1"/>
    <w:rsid w:val="00F67863"/>
    <w:rsid w:val="00F7235B"/>
    <w:rsid w:val="00F97B47"/>
    <w:rsid w:val="00FA717D"/>
    <w:rsid w:val="00FB54EB"/>
    <w:rsid w:val="00FC0DCF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0" type="connector" idref="#_x0000_s1074">
          <o:proxy start="" idref="#AutoShape 89" connectloc="2"/>
          <o:proxy end="" idref="#Rectangle 65" connectloc="0"/>
        </o:r>
        <o:r id="V:Rule11" type="connector" idref="#_x0000_s1073">
          <o:proxy start="" idref="#Rectangle 65" connectloc="2"/>
          <o:proxy end="" idref="#AutoShape 66" connectloc="0"/>
        </o:r>
        <o:r id="V:Rule12" type="connector" idref="#_x0000_s1072">
          <o:proxy start="" idref="#Rectangle 65" connectloc="2"/>
          <o:proxy end="" idref="#AutoShape 66" connectloc="0"/>
        </o:r>
        <o:r id="V:Rule13" type="connector" idref="#_x0000_s1067">
          <o:proxy start="" idref="#流程圖: 人工作業 27" connectloc="2"/>
          <o:proxy end="" idref="#Rectangle 65" connectloc="0"/>
        </o:r>
        <o:r id="V:Rule14" type="connector" idref="#_x0000_s1059"/>
        <o:r id="V:Rule15" type="connector" idref="#_x0000_s1078"/>
        <o:r id="V:Rule16" type="connector" idref="#_x0000_s1070">
          <o:proxy start="" idref="#Rectangle 65" connectloc="2"/>
          <o:proxy end="" idref="#AutoShape 89" connectloc="0"/>
        </o:r>
        <o:r id="V:Rule17" type="connector" idref="#_x0000_s1060"/>
        <o:r id="V:Rule1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038B7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038B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038B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038B7"/>
    <w:rPr>
      <w:szCs w:val="20"/>
    </w:rPr>
  </w:style>
  <w:style w:type="paragraph" w:styleId="a6">
    <w:name w:val="Body Text Indent"/>
    <w:basedOn w:val="a"/>
    <w:link w:val="Char"/>
    <w:rsid w:val="00D038B7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E023C-394B-4BFA-A870-4F6311DC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107</TotalTime>
  <Pages>1</Pages>
  <Words>193</Words>
  <Characters>155</Characters>
  <Application>Microsoft Office Word</Application>
  <DocSecurity>0</DocSecurity>
  <Lines>1</Lines>
  <Paragraphs>1</Paragraphs>
  <ScaleCrop>false</ScaleCrop>
  <Company>dsc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8</cp:revision>
  <cp:lastPrinted>2014-06-20T01:56:00Z</cp:lastPrinted>
  <dcterms:created xsi:type="dcterms:W3CDTF">2014-07-15T01:41:00Z</dcterms:created>
  <dcterms:modified xsi:type="dcterms:W3CDTF">2017-03-20T07:21:00Z</dcterms:modified>
</cp:coreProperties>
</file>