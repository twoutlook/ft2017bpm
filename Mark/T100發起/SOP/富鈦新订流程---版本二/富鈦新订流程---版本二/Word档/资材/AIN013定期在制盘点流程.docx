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35100" w:rsidP="00D56AF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35100" w:rsidP="000529E0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35100">
              <w:rPr>
                <w:rFonts w:asciiTheme="minorHAnsi" w:eastAsia="SimSun" w:hAnsiTheme="minorHAnsi"/>
                <w:szCs w:val="18"/>
                <w:lang w:eastAsia="zh-CN"/>
              </w:rPr>
              <w:t>AIN013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435100" w:rsidP="000529E0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435100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定期在制盘点流程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35100" w:rsidP="00D56A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35100" w:rsidP="0018019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435100">
              <w:rPr>
                <w:rFonts w:asciiTheme="minorEastAsia" w:eastAsia="SimSun" w:hAnsiTheme="minorEastAsia" w:hint="eastAsia"/>
                <w:szCs w:val="18"/>
                <w:lang w:eastAsia="zh-CN"/>
              </w:rPr>
              <w:t>仓管部门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3510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35100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35100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35100" w:rsidP="00D56A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52930" w:rsidP="00D56AF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 w:hint="eastAsia"/>
                <w:szCs w:val="18"/>
                <w:lang w:eastAsia="zh-CN"/>
              </w:rPr>
              <w:t>彭文选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3510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5235E9" w:rsidRDefault="005235E9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7</w:t>
            </w:r>
            <w:r w:rsidR="00435100" w:rsidRPr="00435100">
              <w:rPr>
                <w:rFonts w:asciiTheme="minorHAnsi" w:eastAsia="SimSun" w:hAnsiTheme="minorHAnsi"/>
                <w:szCs w:val="18"/>
                <w:lang w:eastAsia="zh-CN"/>
              </w:rPr>
              <w:t>/0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3</w:t>
            </w:r>
            <w:r w:rsidR="00435100" w:rsidRPr="00435100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11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35100" w:rsidP="00D56AF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9F1B1F" w:rsidP="00D56AF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435100" w:rsidRPr="00435100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435100" w:rsidRPr="00435100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435100" w:rsidRPr="00435100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2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35100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9D274C" w:rsidRDefault="00435100" w:rsidP="000529E0">
            <w:pPr>
              <w:jc w:val="both"/>
              <w:rPr>
                <w:color w:val="000000"/>
                <w:szCs w:val="18"/>
              </w:rPr>
            </w:pPr>
            <w:r w:rsidRPr="009D274C">
              <w:rPr>
                <w:rFonts w:eastAsia="SimSun" w:hint="eastAsia"/>
                <w:color w:val="000000"/>
                <w:szCs w:val="18"/>
                <w:lang w:eastAsia="zh-CN"/>
              </w:rPr>
              <w:t>仓管部门于年终、年中或定期针对在制品盘点在制存货的流程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10"/>
        <w:gridCol w:w="2126"/>
        <w:gridCol w:w="2268"/>
        <w:gridCol w:w="2835"/>
      </w:tblGrid>
      <w:tr w:rsidR="00577854" w:rsidRPr="003F0E3C" w:rsidTr="00577854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7854" w:rsidRPr="003F0E3C" w:rsidRDefault="00435100" w:rsidP="00577854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35100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盘点计划部门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7854" w:rsidRPr="003F0E3C" w:rsidRDefault="00577854" w:rsidP="00FC0DC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7854" w:rsidRPr="003F0E3C" w:rsidRDefault="00577854" w:rsidP="00FC0DC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7854" w:rsidRPr="003F0E3C" w:rsidRDefault="00435100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35100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577854" w:rsidRPr="003075B8" w:rsidTr="00577854">
        <w:trPr>
          <w:trHeight w:val="123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54" w:rsidRPr="003F0E3C" w:rsidRDefault="009F1B1F" w:rsidP="00661E08">
            <w:pPr>
              <w:rPr>
                <w:rFonts w:asciiTheme="minorHAnsi" w:eastAsiaTheme="minorEastAsia" w:hAnsiTheme="minorHAnsi"/>
              </w:rPr>
            </w:pPr>
            <w:r w:rsidRPr="009F1B1F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83" editas="canvas" style="position:absolute;margin-left:-3.75pt;margin-top:-.75pt;width:339.6pt;height:609.95pt;z-index:251687424;mso-position-horizontal-relative:text;mso-position-vertical-relative:text" coordorigin="1087,3247" coordsize="6792,12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4" type="#_x0000_t75" style="position:absolute;left:1087;top:3247;width:6792;height:12199;visibility:visible">
                    <v:fill o:detectmouseclick="t"/>
                    <v:path o:connecttype="none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85" type="#_x0000_t4" style="position:absolute;left:1286;top:5201;width:1667;height:10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112238" w:rsidRDefault="00435100">
                          <w:r w:rsidRPr="00435100">
                            <w:rPr>
                              <w:rFonts w:eastAsia="SimSun" w:hint="eastAsia"/>
                              <w:lang w:eastAsia="zh-CN"/>
                            </w:rPr>
                            <w:t>主管审核</w:t>
                          </w:r>
                        </w:p>
                      </w:txbxContent>
                    </v:textbox>
                  </v:shape>
                  <v:rect id="Rectangle 65" o:spid="_x0000_s1086" style="position:absolute;left:1390;top:6758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style="mso-next-textbox:#Rectangle 65" inset="1mm,.3mm,1mm">
                      <w:txbxContent>
                        <w:p w:rsidR="00EF18DC" w:rsidRDefault="00435100" w:rsidP="00EF18DC">
                          <w:pPr>
                            <w:jc w:val="center"/>
                          </w:pPr>
                          <w:r w:rsidRPr="00435100">
                            <w:rPr>
                              <w:rFonts w:eastAsia="SimSun" w:hint="eastAsia"/>
                              <w:lang w:eastAsia="zh-CN"/>
                            </w:rPr>
                            <w:t>盘点标签产生</w:t>
                          </w:r>
                        </w:p>
                        <w:p w:rsidR="00112238" w:rsidRDefault="00435100" w:rsidP="00EF18DC">
                          <w:pPr>
                            <w:jc w:val="center"/>
                          </w:pPr>
                          <w:r w:rsidRPr="00435100">
                            <w:rPr>
                              <w:rFonts w:eastAsia="SimSun" w:hint="eastAsia"/>
                              <w:lang w:eastAsia="zh-CN"/>
                            </w:rPr>
                            <w:t>作业</w:t>
                          </w:r>
                        </w:p>
                        <w:p w:rsidR="00EF18DC" w:rsidRDefault="00435100" w:rsidP="00EF18DC">
                          <w:pPr>
                            <w:jc w:val="center"/>
                          </w:pPr>
                          <w:r w:rsidRPr="00435100">
                            <w:rPr>
                              <w:rFonts w:eastAsia="SimSun"/>
                              <w:lang w:eastAsia="zh-CN"/>
                            </w:rPr>
                            <w:t>(ainp850)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66" o:spid="_x0000_s1087" type="#_x0000_t114" style="position:absolute;left:1412;top:10557;width:1439;height:12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lnL0A&#10;AADaAAAADwAAAGRycy9kb3ducmV2LnhtbESPwQrCMBBE74L/EFbwpqkiotUoIooetQpe12Zti82m&#10;NFHr3xtB8DjMzBtmvmxMKZ5Uu8KygkE/AkGcWl1wpuB82vYmIJxH1lhaJgVvcrBctFtzjLV98ZGe&#10;ic9EgLCLUUHufRVL6dKcDLq+rYiDd7O1QR9knUld4yvATSmHUTSWBgsOCzlWtM4pvScPo2A4SQ8X&#10;PZLH3Wa8O60ySq7mvFaq22lWMxCeGv8P/9p7rWAK3yvhBs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YclnL0AAADaAAAADwAAAAAAAAAAAAAAAACYAgAAZHJzL2Rvd25yZXYu&#10;eG1sUEsFBgAAAAAEAAQA9QAAAIIDAAAAAA==&#10;" strokeweight=".5pt">
                    <v:shadow on="t" color="black" opacity="26214f" origin="-.5,-.5" offset=".74836mm,.74836mm"/>
                    <v:textbox style="mso-next-textbox:#AutoShape 66" inset="1mm,,1mm">
                      <w:txbxContent>
                        <w:p w:rsidR="00577854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盘点标签打印</w:t>
                          </w:r>
                        </w:p>
                        <w:p w:rsidR="00C67DF0" w:rsidRPr="00C67DF0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(ainr835)</w:t>
                          </w:r>
                        </w:p>
                      </w:txbxContent>
                    </v:textbox>
                  </v:shape>
                  <v:rect id="Rectangle 65" o:spid="_x0000_s1090" style="position:absolute;left:1370;top:3530;width:1475;height:11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EEGcEA&#10;AADbAAAADwAAAGRycy9kb3ducmV2LnhtbERPTWvCQBC9C/6HZQRvumkrTYlupIiFnira2vOYnWRj&#10;s7Mhu2r8965Q8DaP9zmLZW8bcabO144VPE0TEMSF0zVXCn6+PyZvIHxA1tg4JgVX8rDMh4MFZtpd&#10;eEvnXahEDGGfoQITQptJ6QtDFv3UtcSRK11nMUTYVVJ3eInhtpHPSfIqLdYcGwy2tDJU/O1OVsFs&#10;nzbHw9G3ZWpS+bVZrX/3xVqp8ah/n4MI1IeH+N/9qeP8F7j/Eg+Q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xBBnBAAAA2wAAAA8AAAAAAAAAAAAAAAAAmAIAAGRycy9kb3du&#10;cmV2LnhtbFBLBQYAAAAABAAEAPUAAACG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577854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实地盘点计划维护作业</w:t>
                          </w:r>
                        </w:p>
                        <w:p w:rsidR="00577854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(aint820)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1" o:spid="_x0000_s1093" type="#_x0000_t32" style="position:absolute;left:2092;top:4717;width:16;height:48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AsdsAAAADaAAAADwAAAGRycy9kb3ducmV2LnhtbERPTWuDQBC9F/IflgnkVte00IrJKkEo&#10;bfDUJBdvgztRiTsr7jaaf98VCj0Nj/c5+3w2vbjT6DrLCrZRDIK4trrjRsHl/PGcgHAeWWNvmRQ8&#10;yEGerZ72mGo78TfdT74RIYRdigpa74dUSle3ZNBFdiAO3NWOBn2AYyP1iFMIN718ieM3abDj0NDi&#10;QEVL9e30YxQkRTkdX5P3onTV59Gfr0k1T06pzXo+7EB4mv2/+M/9pcN8WF5Zrs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gLHbAAAAA2gAAAA8AAAAAAAAAAAAAAAAA&#10;oQIAAGRycy9kb3ducmV2LnhtbFBLBQYAAAAABAAEAPkAAACOAwAAAAA=&#10;" strokecolor="black [3213]" strokeweight=".5pt">
                    <v:stroke endarrow="block"/>
                  </v:shape>
                  <v:shape id="直線單箭頭接點 17" o:spid="_x0000_s1094" type="#_x0000_t32" style="position:absolute;left:2120;top:6293;width:8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59fMIAAADbAAAADwAAAGRycy9kb3ducmV2LnhtbERP3WrCMBS+H+wdwhF2M2ayOaZWo0hR&#10;kIHg6h7g0BybYnNSmqj17Y0w2N35+H7PfNm7RlyoC7VnDe9DBYK49KbmSsPvYfM2AREissHGM2m4&#10;UYDl4vlpjpnxV/6hSxErkUI4ZKjBxthmUobSksMw9C1x4o6+cxgT7CppOrymcNfID6W+pMOaU4PF&#10;lnJL5ak4Ow354VRNj8U6333v1fpzrLi2ryOtXwb9agYiUh//xX/urUnzx/D4JR0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59fMIAAADbAAAADwAAAAAAAAAAAAAA&#10;AAChAgAAZHJzL2Rvd25yZXYueG1sUEsFBgAAAAAEAAQA+QAAAJADAAAAAA==&#10;" strokecolor="black [3213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104" type="#_x0000_t202" style="position:absolute;left:2202;top:6293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 style="mso-next-textbox:#Text Box 101">
                      <w:txbxContent>
                        <w:p w:rsidR="00112238" w:rsidRDefault="00112238"/>
                      </w:txbxContent>
                    </v:textbox>
                  </v:shape>
                  <v:shape id="Text Box 101" o:spid="_x0000_s1105" type="#_x0000_t202" style="position:absolute;left:2954;top:5299;width:723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577854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oval id="橢圓 31" o:spid="_x0000_s1106" style="position:absolute;left:2685;top:3501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N0JcYA&#10;AADbAAAADwAAAGRycy9kb3ducmV2LnhtbESPT2sCMRTE7wW/Q3hCL0WzWpCyNYr4B3qQUm2xentu&#10;npvFzcuyiev67U1B6HGYmd8w42lrS9FQ7QvHCgb9BARx5nTBuYKf71XvDYQPyBpLx6TgRh6mk87T&#10;GFPtrryhZhtyESHsU1RgQqhSKX1myKLvu4o4eidXWwxR1rnUNV4j3JZymCQjabHguGCwormh7Ly9&#10;WAX6s1w26+Pha79rcGGK36V+mZ2Veu62s3cQgdrwH360P7SC1wH8fYk/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N0JcYAAADbAAAADwAAAAAAAAAAAAAAAACYAgAAZHJz&#10;L2Rvd25yZXYueG1sUEsFBgAAAAAEAAQA9QAAAIsDAAAAAA==&#10;" fillcolor="#f2f2f2 [3052]" strokeweight=".5pt">
                    <v:stroke dashstyle="3 1" joinstyle="miter"/>
                    <v:textbox style="mso-next-textbox:#橢圓 31" inset="0,0,0,0">
                      <w:txbxContent>
                        <w:p w:rsidR="00C46FE8" w:rsidRDefault="00435100" w:rsidP="006665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113" type="#_x0000_t119" style="position:absolute;left:1426;top:12333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style="mso-next-textbox:#流程圖: 人工作業 27" inset="0,0,0,0">
                      <w:txbxContent>
                        <w:p w:rsidR="00112238" w:rsidRDefault="00435100" w:rsidP="00EF18DC">
                          <w:pPr>
                            <w:jc w:val="center"/>
                          </w:pPr>
                          <w:r w:rsidRPr="00435100">
                            <w:rPr>
                              <w:rFonts w:eastAsia="SimSun" w:hint="eastAsia"/>
                              <w:lang w:eastAsia="zh-CN"/>
                            </w:rPr>
                            <w:t>盘点卡发放陈列</w:t>
                          </w:r>
                        </w:p>
                      </w:txbxContent>
                    </v:textbox>
                  </v:shape>
                  <v:shape id="_x0000_s1114" type="#_x0000_t32" style="position:absolute;left:2120;top:11752;width:12;height:581;flip:x" o:connectortype="straight" strokecolor="black [3213]" strokeweight=".5pt">
                    <v:stroke endarrow="block"/>
                  </v:shape>
                  <v:shape id="_x0000_s1116" type="#_x0000_t32" style="position:absolute;left:2113;top:13181;width:7;height:540;flip:x" o:connectortype="straight" strokecolor="black [3213]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17" type="#_x0000_t34" style="position:absolute;left:2845;top:4124;width:108;height:1623;flip:x y" o:connectortype="elbow" adj="-71800,76485,590600" strokecolor="black [3213]" strokeweight=".5pt">
                    <v:stroke endarrow="block"/>
                  </v:shape>
                  <v:oval id="橢圓 36" o:spid="_x0000_s1118" style="position:absolute;left:2670;top:6696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style="mso-next-textbox:#橢圓 36" inset="0,0,0,0">
                      <w:txbxContent>
                        <w:p w:rsidR="00E86485" w:rsidRDefault="00435100" w:rsidP="006665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177" coordsize="21600,21600" o:spt="177" path="m,l21600,r,17255l10800,21600,,17255xe">
                    <v:stroke joinstyle="miter"/>
                    <v:path gradientshapeok="t" o:connecttype="rect" textboxrect="0,0,21600,17255"/>
                  </v:shapetype>
                  <v:shape id="流程圖: 換頁接點 36" o:spid="_x0000_s1396" type="#_x0000_t177" style="position:absolute;left:1905;top:13721;width:415;height:45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" strokeweight=".5pt">
                    <v:shadow on="t" color="black" opacity="26214f" origin="-.5,-.5" offset=".74836mm,.74836mm"/>
                    <v:textbox style="mso-next-textbox:#流程圖: 換頁接點 36" inset="1mm,0,1mm,0">
                      <w:txbxContent>
                        <w:p w:rsidR="00112238" w:rsidRDefault="00435100" w:rsidP="00EF18DC">
                          <w:pPr>
                            <w:jc w:val="center"/>
                          </w:pPr>
                          <w:r w:rsidRPr="00435100">
                            <w:rPr>
                              <w:rFonts w:eastAsia="SimSun"/>
                              <w:lang w:eastAsia="zh-CN"/>
                            </w:rPr>
                            <w:t>A</w:t>
                          </w:r>
                        </w:p>
                      </w:txbxContent>
                    </v:textbox>
                  </v:shape>
                  <v:rect id="Rectangle 65" o:spid="_x0000_s1418" style="position:absolute;left:3910;top:8614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8D6A00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空白标签产生</w:t>
                          </w:r>
                        </w:p>
                        <w:p w:rsidR="008D6A00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作业</w:t>
                          </w:r>
                        </w:p>
                        <w:p w:rsidR="008D6A00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(ainp870)</w:t>
                          </w:r>
                        </w:p>
                      </w:txbxContent>
                    </v:textbox>
                  </v:rect>
                  <v:shape id="AutoShape 89" o:spid="_x0000_s1433" type="#_x0000_t4" style="position:absolute;left:1301;top:8659;width:1667;height:10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ED0BFC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产生空白标签</w:t>
                          </w:r>
                        </w:p>
                        <w:p w:rsidR="00ED0BFC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shape id="_x0000_s1434" type="#_x0000_t32" style="position:absolute;left:2128;top:7946;width:7;height:713" o:connectortype="straight" strokecolor="black [3213]" strokeweight=".5pt">
                    <v:stroke endarrow="block"/>
                  </v:shape>
                  <v:shape id="_x0000_s1435" type="#_x0000_t32" style="position:absolute;left:2968;top:9205;width:942;height:3" o:connectortype="straight" strokecolor="black [3213]" strokeweight=".5pt">
                    <v:stroke endarrow="block"/>
                  </v:shape>
                  <v:shape id="Text Box 101" o:spid="_x0000_s1436" type="#_x0000_t202" style="position:absolute;left:2925;top:8746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ED0BFC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437" type="#_x0000_t202" style="position:absolute;left:2168;top:9830;width:723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ED0BFC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438" type="#_x0000_t32" style="position:absolute;left:2132;top:9751;width:3;height:806;flip:x" o:connectortype="straight" stroked="f">
                    <v:stroke endarrow="block"/>
                  </v:shape>
                  <v:shape id="_x0000_s1439" type="#_x0000_t32" style="position:absolute;left:2132;top:9751;width:3;height:806;flip:x" o:connectortype="straight" stroked="f">
                    <v:stroke endarrow="block"/>
                  </v:shape>
                  <v:shape id="_x0000_s1440" type="#_x0000_t32" style="position:absolute;left:2132;top:9751;width:3;height:806;flip:x" o:connectortype="straight" strokecolor="black [3213]" strokeweight=".5pt">
                    <v:stroke endarrow="block"/>
                  </v:shape>
                  <v:oval id="橢圓 36" o:spid="_x0000_s1449" style="position:absolute;left:5267;top:8518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66656A" w:rsidRDefault="00435100" w:rsidP="006665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36" o:spid="_x0000_s1476" style="position:absolute;left:2713;top:10455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F18DC" w:rsidRDefault="00435100" w:rsidP="00EF18DC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54" w:rsidRPr="003F0E3C" w:rsidRDefault="00577854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54" w:rsidRPr="009D274C" w:rsidRDefault="00577854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01E" w:rsidRPr="009D274C" w:rsidRDefault="00435100" w:rsidP="009D274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</w:rPr>
            </w:pPr>
            <w:bookmarkStart w:id="0" w:name="_GoBack"/>
            <w:bookmarkEnd w:id="0"/>
            <w:r w:rsidRPr="009D274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盘点计划部门于年中或年终制订公司的盘点计划</w:t>
            </w:r>
            <w:r w:rsidRPr="009D274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eastAsia="zh-CN"/>
              </w:rPr>
              <w:t>，</w:t>
            </w:r>
            <w:r w:rsidRPr="009D274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包括盘点中进行的流程顺序</w:t>
            </w:r>
            <w:r w:rsidRPr="009D274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eastAsia="zh-CN"/>
              </w:rPr>
              <w:t>，</w:t>
            </w:r>
            <w:r w:rsidRPr="009D274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输入实地盘点计划单</w:t>
            </w:r>
            <w:r w:rsidRPr="009D274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eastAsia="zh-CN"/>
              </w:rPr>
              <w:t>，</w:t>
            </w:r>
            <w:r w:rsidRPr="009D274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并交由主管审核确认</w:t>
            </w:r>
          </w:p>
          <w:p w:rsidR="009F5F64" w:rsidRPr="009D274C" w:rsidRDefault="00435100" w:rsidP="003075B8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9D274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盘点计划主管审核后</w:t>
            </w:r>
            <w:r w:rsidRPr="009D274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eastAsia="zh-CN"/>
              </w:rPr>
              <w:t>，可依计划</w:t>
            </w:r>
            <w:r w:rsidRPr="009D274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同时产生料件盘点卷标及空白卷标</w:t>
            </w:r>
          </w:p>
          <w:p w:rsidR="00577854" w:rsidRPr="009D274C" w:rsidRDefault="00435100" w:rsidP="009F5F64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9D274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空白标签产生：对于部分尚未于计算机编列基本数据之料件，透过空白标签的产生，由人工进行填写</w:t>
            </w:r>
          </w:p>
          <w:p w:rsidR="0045341A" w:rsidRPr="009D274C" w:rsidRDefault="00435100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9D274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eastAsia="zh-CN"/>
              </w:rPr>
              <w:t>依盘点计划规划，</w:t>
            </w:r>
            <w:r w:rsidRPr="009D274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可利用盘点标签打印</w:t>
            </w:r>
            <w:r w:rsidRPr="009D274C">
              <w:rPr>
                <w:rFonts w:asciiTheme="minorEastAsia" w:eastAsia="SimSun" w:hAnsiTheme="minorEastAsia" w:cs="Microsoft JhengHei"/>
                <w:color w:val="000000"/>
                <w:kern w:val="0"/>
                <w:szCs w:val="18"/>
                <w:lang w:val="zh-TW" w:eastAsia="zh-CN"/>
              </w:rPr>
              <w:t>-</w:t>
            </w:r>
            <w:r w:rsidRPr="009D274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在制工单</w:t>
            </w:r>
            <w:r w:rsidRPr="009D274C">
              <w:rPr>
                <w:rFonts w:asciiTheme="minorEastAsia" w:eastAsia="SimSun" w:hAnsiTheme="minorEastAsia" w:cs="Microsoft JhengHei"/>
                <w:color w:val="000000"/>
                <w:kern w:val="0"/>
                <w:szCs w:val="18"/>
                <w:lang w:val="zh-TW" w:eastAsia="zh-CN"/>
              </w:rPr>
              <w:t>(ainr835)</w:t>
            </w:r>
            <w:r w:rsidRPr="009D274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，来打印盘点卷标或空白卷标，或是打印盘点清册</w:t>
            </w:r>
          </w:p>
          <w:p w:rsidR="00577854" w:rsidRPr="009D274C" w:rsidRDefault="00435100" w:rsidP="009D274C">
            <w:pPr>
              <w:spacing w:line="240" w:lineRule="exact"/>
              <w:ind w:left="195"/>
              <w:rPr>
                <w:rFonts w:asciiTheme="minorEastAsia" w:eastAsia="宋体" w:hAnsiTheme="minorEastAsia" w:cs="Microsoft JhengHei"/>
                <w:color w:val="000000"/>
                <w:kern w:val="0"/>
                <w:szCs w:val="18"/>
                <w:lang w:val="zh-TW" w:eastAsia="zh-CN"/>
              </w:rPr>
            </w:pPr>
            <w:r w:rsidRPr="009D274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并将盘点卡或是盘点清册交由盘点人员标示于材料前</w:t>
            </w:r>
          </w:p>
        </w:tc>
      </w:tr>
    </w:tbl>
    <w:p w:rsidR="00A66E86" w:rsidRDefault="00435100" w:rsidP="00A643A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435100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Pr="00435100">
        <w:rPr>
          <w:rFonts w:asciiTheme="minorEastAsia" w:eastAsia="SimSun" w:hAnsiTheme="minorEastAsia"/>
          <w:szCs w:val="20"/>
          <w:lang w:eastAsia="zh-CN"/>
        </w:rPr>
        <w:t xml:space="preserve">                     </w:t>
      </w:r>
      <w:r w:rsidRPr="00435100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A66E86" w:rsidRPr="003F0E3C" w:rsidTr="00213671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66E86" w:rsidRPr="003F0E3C" w:rsidRDefault="00435100" w:rsidP="00213671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lastRenderedPageBreak/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66E86" w:rsidRPr="003F0E3C" w:rsidRDefault="00435100" w:rsidP="000529E0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35100">
              <w:rPr>
                <w:rFonts w:asciiTheme="minorHAnsi" w:eastAsia="SimSun" w:hAnsiTheme="minorHAnsi"/>
                <w:szCs w:val="18"/>
                <w:lang w:eastAsia="zh-CN"/>
              </w:rPr>
              <w:t>AIN013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66E86" w:rsidRPr="003F0E3C" w:rsidRDefault="00435100" w:rsidP="000529E0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435100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定期在制盘点流程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66E86" w:rsidRPr="003F0E3C" w:rsidRDefault="00435100" w:rsidP="0021367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66E86" w:rsidRPr="003F0E3C" w:rsidRDefault="00435100" w:rsidP="00213671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435100">
              <w:rPr>
                <w:rFonts w:asciiTheme="minorEastAsia" w:eastAsia="SimSun" w:hAnsiTheme="minorEastAsia" w:hint="eastAsia"/>
                <w:szCs w:val="18"/>
                <w:lang w:eastAsia="zh-CN"/>
              </w:rPr>
              <w:t>仓管部门</w:t>
            </w:r>
          </w:p>
        </w:tc>
      </w:tr>
      <w:tr w:rsidR="00A66E86" w:rsidRPr="003F0E3C" w:rsidTr="00213671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66E86" w:rsidRPr="003F0E3C" w:rsidRDefault="00435100" w:rsidP="00213671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66E86" w:rsidRPr="003F0E3C" w:rsidRDefault="00435100" w:rsidP="0021367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35100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A66E86" w:rsidRPr="003F0E3C" w:rsidRDefault="00A66E86" w:rsidP="0021367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66E86" w:rsidRPr="003F0E3C" w:rsidRDefault="00435100" w:rsidP="0021367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66E86" w:rsidRPr="003F0E3C" w:rsidRDefault="006A741D" w:rsidP="0021367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 w:hint="eastAsia"/>
                <w:szCs w:val="18"/>
                <w:lang w:eastAsia="zh-CN"/>
              </w:rPr>
              <w:t>彭文选</w:t>
            </w:r>
          </w:p>
        </w:tc>
      </w:tr>
      <w:tr w:rsidR="00A66E86" w:rsidRPr="003F0E3C" w:rsidTr="00213671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66E86" w:rsidRPr="003F0E3C" w:rsidRDefault="00435100" w:rsidP="00213671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66E86" w:rsidRPr="006A741D" w:rsidRDefault="006A741D" w:rsidP="0021367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7</w:t>
            </w:r>
            <w:r>
              <w:rPr>
                <w:rFonts w:asciiTheme="minorHAnsi" w:eastAsia="SimSun" w:hAnsiTheme="minorHAnsi"/>
                <w:szCs w:val="18"/>
                <w:lang w:eastAsia="zh-CN"/>
              </w:rPr>
              <w:t>/0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3</w:t>
            </w:r>
            <w:r w:rsidR="00435100" w:rsidRPr="00435100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11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A66E86" w:rsidRPr="003F0E3C" w:rsidRDefault="00A66E86" w:rsidP="0021367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66E86" w:rsidRPr="003F0E3C" w:rsidRDefault="00435100" w:rsidP="00213671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66E86" w:rsidRPr="003F0E3C" w:rsidRDefault="009F1B1F" w:rsidP="0021367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A66E86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435100" w:rsidRPr="00435100">
              <w:rPr>
                <w:rFonts w:asciiTheme="minorHAnsi" w:eastAsia="SimSun" w:hAnsiTheme="minorHAnsi"/>
                <w:noProof/>
                <w:szCs w:val="18"/>
                <w:lang w:eastAsia="zh-CN"/>
              </w:rPr>
              <w:t>2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435100" w:rsidRPr="00435100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435100" w:rsidRPr="00435100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2</w:t>
              </w:r>
            </w:fldSimple>
          </w:p>
        </w:tc>
      </w:tr>
      <w:tr w:rsidR="00A66E86" w:rsidRPr="003F0E3C" w:rsidTr="00213671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66E86" w:rsidRPr="003F0E3C" w:rsidRDefault="00435100" w:rsidP="0021367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A66E86" w:rsidRPr="00A643A7" w:rsidRDefault="00435100" w:rsidP="00213671">
            <w:pPr>
              <w:jc w:val="both"/>
              <w:rPr>
                <w:color w:val="000000"/>
                <w:sz w:val="20"/>
              </w:rPr>
            </w:pPr>
            <w:r w:rsidRPr="00435100">
              <w:rPr>
                <w:rFonts w:eastAsia="SimSun" w:hint="eastAsia"/>
                <w:color w:val="000000"/>
                <w:sz w:val="20"/>
                <w:lang w:eastAsia="zh-CN"/>
              </w:rPr>
              <w:t>仓管部门于年终、年中或定期针对在制品盘点在制存货的流程</w:t>
            </w:r>
          </w:p>
        </w:tc>
      </w:tr>
    </w:tbl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10"/>
        <w:gridCol w:w="2126"/>
        <w:gridCol w:w="2268"/>
        <w:gridCol w:w="2835"/>
      </w:tblGrid>
      <w:tr w:rsidR="00A66E86" w:rsidRPr="003F0E3C" w:rsidTr="00213671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66E86" w:rsidRPr="003F0E3C" w:rsidRDefault="00435100" w:rsidP="0021367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35100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盘点计划部门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66E86" w:rsidRPr="003F0E3C" w:rsidRDefault="00A66E86" w:rsidP="0021367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66E86" w:rsidRPr="003F0E3C" w:rsidRDefault="00A66E86" w:rsidP="0021367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66E86" w:rsidRPr="003F0E3C" w:rsidRDefault="00435100" w:rsidP="0021367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35100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A66E86" w:rsidRPr="003075B8" w:rsidTr="00213671">
        <w:trPr>
          <w:trHeight w:val="123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86" w:rsidRPr="003F0E3C" w:rsidRDefault="009F1B1F" w:rsidP="00213671">
            <w:pPr>
              <w:rPr>
                <w:rFonts w:asciiTheme="minorHAnsi" w:eastAsiaTheme="minorEastAsia" w:hAnsiTheme="minorHAnsi"/>
              </w:rPr>
            </w:pPr>
            <w:r w:rsidRPr="009F1B1F">
              <w:rPr>
                <w:rFonts w:asciiTheme="minorHAnsi" w:eastAsiaTheme="minorEastAsia" w:hAnsiTheme="minorHAnsi"/>
                <w:noProof/>
                <w:szCs w:val="20"/>
              </w:rPr>
              <w:pict>
                <v:group id="_x0000_s1277" editas="canvas" style="position:absolute;margin-left:-3.75pt;margin-top:-.75pt;width:339.6pt;height:609.95pt;z-index:251689472;mso-position-horizontal-relative:text;mso-position-vertical-relative:text" coordorigin="1087,3247" coordsize="6792,12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">
                  <v:shape id="_x0000_s1278" type="#_x0000_t75" style="position:absolute;left:1087;top:3247;width:6792;height:12199;visibility:visible">
                    <v:fill o:detectmouseclick="t"/>
                    <v:path o:connecttype="none"/>
                  </v:shape>
                  <v:shape id="流程圖: 人工作業 27" o:spid="_x0000_s1290" type="#_x0000_t119" style="position:absolute;left:1450;top:7758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inset="0,0,0,0">
                      <w:txbxContent>
                        <w:p w:rsidR="00A66E86" w:rsidRDefault="00435100" w:rsidP="0066656A">
                          <w:pPr>
                            <w:jc w:val="center"/>
                          </w:pPr>
                          <w:r w:rsidRPr="00435100">
                            <w:rPr>
                              <w:rFonts w:eastAsia="SimSun" w:hint="eastAsia"/>
                              <w:lang w:eastAsia="zh-CN"/>
                            </w:rPr>
                            <w:t>实地实物初盘</w:t>
                          </w:r>
                        </w:p>
                      </w:txbxContent>
                    </v:textbox>
                  </v:shape>
                  <v:shape id="_x0000_s1291" type="#_x0000_t32" style="position:absolute;left:2148;top:10559;width:1;height:723" o:connectortype="straight" strokecolor="black [3213]" strokeweight=".5pt">
                    <v:stroke endarrow="block"/>
                  </v:shape>
                  <v:shape id="流程圖: 換頁接點 36" o:spid="_x0000_s1292" type="#_x0000_t177" style="position:absolute;left:1930;top:3476;width:415;height:45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" strokeweight=".5pt">
                    <v:shadow on="t" color="black" opacity="26214f" origin="-.5,-.5" offset=".74836mm,.74836mm"/>
                    <v:textbox inset="1mm,0,1mm,0">
                      <w:txbxContent>
                        <w:p w:rsidR="00A66E86" w:rsidRDefault="00435100" w:rsidP="0066656A">
                          <w:pPr>
                            <w:jc w:val="center"/>
                          </w:pPr>
                          <w:r w:rsidRPr="00435100">
                            <w:rPr>
                              <w:rFonts w:eastAsia="SimSun"/>
                              <w:lang w:eastAsia="zh-CN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297" type="#_x0000_t32" style="position:absolute;left:2136;top:3935;width:2;height:449;flip:x" o:connectortype="straight" stroked="f">
                    <v:stroke endarrow="block"/>
                  </v:shape>
                  <v:shape id="_x0000_s1298" type="#_x0000_t32" style="position:absolute;left:2136;top:3935;width:2;height:449;flip:x" o:connectortype="straight" stroked="f">
                    <v:stroke endarrow="block"/>
                  </v:shape>
                  <v:rect id="Rectangle 65" o:spid="_x0000_s1310" style="position:absolute;left:1410;top:9371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CA7236" w:rsidRPr="00CA7236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eastAsia="SimSun" w:hint="eastAsia"/>
                              <w:sz w:val="18"/>
                              <w:szCs w:val="18"/>
                              <w:lang w:eastAsia="zh-CN"/>
                            </w:rPr>
                            <w:t>在制工单初盘维护作业</w:t>
                          </w:r>
                        </w:p>
                        <w:p w:rsidR="00CA7236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(aint835)</w:t>
                          </w:r>
                        </w:p>
                        <w:p w:rsidR="00CA7236" w:rsidRPr="00CA7236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eastAsia="SimSu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</w:t>
                          </w:r>
                          <w:r w:rsidRPr="00435100">
                            <w:rPr>
                              <w:rFonts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第一组</w:t>
                          </w:r>
                          <w:r w:rsidRPr="00435100">
                            <w:rPr>
                              <w:rFonts w:eastAsia="SimSu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shape id="_x0000_s1311" type="#_x0000_t32" style="position:absolute;left:2144;top:8606;width:4;height:765" o:connectortype="straight" strokecolor="black [3213]" strokeweight=".5pt">
                    <v:stroke endarrow="block"/>
                  </v:shape>
                  <v:rect id="Rectangle 65" o:spid="_x0000_s1312" style="position:absolute;left:3818;top:9371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CA7236" w:rsidRPr="00CA7236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eastAsia="SimSun" w:hint="eastAsia"/>
                              <w:sz w:val="18"/>
                              <w:szCs w:val="18"/>
                              <w:lang w:eastAsia="zh-CN"/>
                            </w:rPr>
                            <w:t>在制工单初盘二维护作业</w:t>
                          </w:r>
                        </w:p>
                        <w:p w:rsidR="00CA7236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(aint836)</w:t>
                          </w:r>
                        </w:p>
                        <w:p w:rsidR="00CA7236" w:rsidRPr="00CA7236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eastAsia="SimSu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</w:t>
                          </w:r>
                          <w:r w:rsidRPr="00435100">
                            <w:rPr>
                              <w:rFonts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第二组</w:t>
                          </w:r>
                          <w:r w:rsidRPr="00435100">
                            <w:rPr>
                              <w:rFonts w:eastAsia="SimSu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313" type="#_x0000_t33" style="position:absolute;left:2148;top:8929;width:2408;height:442" o:connectortype="elbow" adj="-19017,-440161,-19017" strokecolor="black [3213]" strokeweight=".5pt">
                    <v:stroke endarrow="block"/>
                  </v:shape>
                  <v:rect id="Rectangle 65" o:spid="_x0000_s1314" style="position:absolute;left:1410;top:11282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FB1A06" w:rsidRDefault="00435100" w:rsidP="009B1E6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eastAsia="SimSun" w:hint="eastAsia"/>
                              <w:sz w:val="18"/>
                              <w:szCs w:val="18"/>
                              <w:lang w:eastAsia="zh-CN"/>
                            </w:rPr>
                            <w:t>盘点批次确认</w:t>
                          </w:r>
                        </w:p>
                        <w:p w:rsidR="009B1E68" w:rsidRPr="00CA7236" w:rsidRDefault="00435100" w:rsidP="009B1E6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eastAsia="SimSun" w:hint="eastAsia"/>
                              <w:sz w:val="18"/>
                              <w:szCs w:val="18"/>
                              <w:lang w:eastAsia="zh-CN"/>
                            </w:rPr>
                            <w:t>作业</w:t>
                          </w:r>
                        </w:p>
                        <w:p w:rsidR="00C106AF" w:rsidRPr="009B1E68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(ainp900)</w:t>
                          </w:r>
                        </w:p>
                      </w:txbxContent>
                    </v:textbox>
                  </v:rect>
                  <v:shape id="_x0000_s1317" type="#_x0000_t32" style="position:absolute;left:2148;top:12470;width:12;height:619" o:connectortype="straight" strokecolor="black [3213]" strokeweight=".5pt">
                    <v:stroke endarrow="block"/>
                  </v:shape>
                  <v:shape id="_x0000_s1321" type="#_x0000_t32" style="position:absolute;left:2160;top:14181;width:6;height:511" o:connectortype="straight" stroked="f">
                    <v:stroke endarrow="block"/>
                  </v:shape>
                  <v:shape id="_x0000_s1323" type="#_x0000_t33" style="position:absolute;left:3233;top:13148;width:292;height:2438;rotation:90" o:connectortype="elbow" adj="-338055,-126561,-338055" stroked="f">
                    <v:stroke endarrow="block"/>
                  </v:shape>
                  <v:shape id="_x0000_s1393" type="#_x0000_t33" style="position:absolute;left:3195;top:9524;width:326;height:2396;rotation:90" o:connectortype="elbow" adj="-300015,-95893,-300015" strokecolor="black [3213]" strokeweight=".5pt">
                    <v:stroke endarrow="block"/>
                  </v:shape>
                  <v:shape id="流程圖: 換頁接點 36" o:spid="_x0000_s1402" type="#_x0000_t177" style="position:absolute;left:1941;top:14811;width:415;height:45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" strokeweight=".5pt">
                    <v:shadow on="t" color="black" opacity="26214f" origin="-.5,-.5" offset=".74836mm,.74836mm"/>
                    <v:textbox inset="1mm,0,1mm,0">
                      <w:txbxContent>
                        <w:p w:rsidR="00C30A0D" w:rsidRDefault="00435100" w:rsidP="0066656A">
                          <w:pPr>
                            <w:jc w:val="center"/>
                          </w:pPr>
                          <w:r w:rsidRPr="00435100">
                            <w:rPr>
                              <w:rFonts w:eastAsia="SimSun"/>
                              <w:lang w:eastAsia="zh-CN"/>
                            </w:rPr>
                            <w:t>B</w:t>
                          </w:r>
                        </w:p>
                      </w:txbxContent>
                    </v:textbox>
                  </v:shape>
                  <v:shape id="AutoShape 89" o:spid="_x0000_s1429" type="#_x0000_t4" style="position:absolute;left:1254;top:4384;width:1798;height:27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8B6CBC" w:rsidRPr="00A67CC4" w:rsidRDefault="00435100" w:rsidP="0066656A">
                          <w:r w:rsidRPr="00435100">
                            <w:rPr>
                              <w:rFonts w:eastAsia="SimSun" w:hint="eastAsia"/>
                              <w:lang w:eastAsia="zh-CN"/>
                            </w:rPr>
                            <w:t>产生卷标与系统冻结间是否仍有出入库异动</w:t>
                          </w:r>
                        </w:p>
                      </w:txbxContent>
                    </v:textbox>
                  </v:shape>
                  <v:oval id="橢圓 31" o:spid="_x0000_s1430" style="position:absolute;left:2348;top:4699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N0JcYA&#10;AADbAAAADwAAAGRycy9kb3ducmV2LnhtbESPT2sCMRTE7wW/Q3hCL0WzWpCyNYr4B3qQUm2xentu&#10;npvFzcuyiev67U1B6HGYmd8w42lrS9FQ7QvHCgb9BARx5nTBuYKf71XvDYQPyBpLx6TgRh6mk87T&#10;GFPtrryhZhtyESHsU1RgQqhSKX1myKLvu4o4eidXWwxR1rnUNV4j3JZymCQjabHguGCwormh7Ly9&#10;WAX6s1w26+Pha79rcGGK36V+mZ2Veu62s3cQgdrwH360P7SC1wH8fYk/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N0J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8B6CBC" w:rsidRDefault="00435100" w:rsidP="006665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  <v:rect id="Rectangle 65" o:spid="_x0000_s1431" style="position:absolute;left:4000;top:5173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8B6CBC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盘点卷标重新计算作业</w:t>
                          </w:r>
                        </w:p>
                        <w:p w:rsidR="008B6CBC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(ainp860)</w:t>
                          </w:r>
                        </w:p>
                      </w:txbxContent>
                    </v:textbox>
                  </v:rect>
                  <v:shape id="_x0000_s1441" type="#_x0000_t32" style="position:absolute;left:2138;top:3935;width:15;height:449" o:connectortype="straight" strokecolor="black [3213]" strokeweight=".5pt">
                    <v:stroke endarrow="block"/>
                  </v:shape>
                  <v:shape id="_x0000_s1442" type="#_x0000_t32" style="position:absolute;left:2144;top:7149;width:9;height:609;flip:x" o:connectortype="straight" strokecolor="black [3213]" strokeweight=".5pt">
                    <v:stroke endarrow="block"/>
                  </v:shape>
                  <v:shape id="_x0000_s1443" type="#_x0000_t32" style="position:absolute;left:3052;top:5767;width:948;height:1" o:connectortype="straight" stroked="f">
                    <v:stroke endarrow="block"/>
                  </v:shape>
                  <v:shape id="_x0000_s1444" type="#_x0000_t32" style="position:absolute;left:3052;top:5767;width:948;height:1" o:connectortype="straight" stroked="f">
                    <v:stroke endarrow="block"/>
                  </v:shape>
                  <v:shape id="_x0000_s1445" type="#_x0000_t32" style="position:absolute;left:3052;top:5767;width:948;height:1" o:connectortype="straight" stroked="f">
                    <v:stroke endarrow="block"/>
                  </v:shape>
                  <v:shape id="_x0000_s1446" type="#_x0000_t32" style="position:absolute;left:3052;top:5767;width:948;height:1" o:connectortype="straight" stroked="f">
                    <v:stroke endarrow="block"/>
                  </v:shape>
                  <v:shape id="_x0000_s1447" type="#_x0000_t32" style="position:absolute;left:3052;top:5767;width:948;height:1" o:connectortype="straight" stroked="f">
                    <v:stroke endarrow="block"/>
                  </v:shape>
                  <v:shape id="_x0000_s1448" type="#_x0000_t32" style="position:absolute;left:3052;top:5767;width:948;height:1" o:connectortype="straight" strokecolor="black [3213]" strokeweight=".5pt">
                    <v:stroke endarrow="block"/>
                  </v:shape>
                  <v:oval id="橢圓 36" o:spid="_x0000_s1450" style="position:absolute;left:2753;top:9271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66656A" w:rsidRDefault="00435100" w:rsidP="006665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36" o:spid="_x0000_s1451" style="position:absolute;left:2753;top:11192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66656A" w:rsidRDefault="00435100" w:rsidP="006665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7</w:t>
                          </w:r>
                        </w:p>
                      </w:txbxContent>
                    </v:textbox>
                  </v:oval>
                  <v:rect id="Rectangle 65" o:spid="_x0000_s1459" style="position:absolute;left:1410;top:13103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9B1E68" w:rsidRDefault="00435100" w:rsidP="009B1E6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eastAsia="SimSun" w:hint="eastAsia"/>
                              <w:sz w:val="18"/>
                              <w:szCs w:val="18"/>
                              <w:lang w:eastAsia="zh-CN"/>
                            </w:rPr>
                            <w:t>盘点数据查询</w:t>
                          </w:r>
                        </w:p>
                        <w:p w:rsidR="009B1E68" w:rsidRPr="00CA7236" w:rsidRDefault="00435100" w:rsidP="009B1E6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eastAsia="SimSun" w:hint="eastAsia"/>
                              <w:sz w:val="18"/>
                              <w:szCs w:val="18"/>
                              <w:lang w:eastAsia="zh-CN"/>
                            </w:rPr>
                            <w:t>作业</w:t>
                          </w:r>
                        </w:p>
                        <w:p w:rsidR="009B1E68" w:rsidRPr="00CA7236" w:rsidRDefault="00435100" w:rsidP="009B1E6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(ainq850)</w:t>
                          </w:r>
                        </w:p>
                      </w:txbxContent>
                    </v:textbox>
                  </v:rect>
                  <v:oval id="橢圓 36" o:spid="_x0000_s1460" style="position:absolute;left:2753;top:13012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9B1E68" w:rsidRDefault="00435100" w:rsidP="009B1E6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470" type="#_x0000_t32" style="position:absolute;left:2148;top:14291;width:1;height:520" o:connectortype="straight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86" w:rsidRPr="003F0E3C" w:rsidRDefault="00A66E86" w:rsidP="00213671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86" w:rsidRPr="003F0E3C" w:rsidRDefault="00A66E86" w:rsidP="00213671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062" w:rsidRDefault="00172062" w:rsidP="00172062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530B1D" w:rsidRPr="0083282F" w:rsidRDefault="00435100" w:rsidP="00530B1D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435100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若两者间存在时间差时，库存账面数量的取得不是最实时，可能会造成盘盈亏的错误，透过盘点卷标重计作业，重新取得盘点数据</w:t>
            </w:r>
          </w:p>
          <w:p w:rsidR="00785A8C" w:rsidRPr="0083282F" w:rsidRDefault="00435100" w:rsidP="00213671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435100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初盘数据输入</w:t>
            </w:r>
            <w:r w:rsidRPr="0083282F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为避免登入计算机数据错误，可同时有两组人同时输入</w:t>
            </w:r>
          </w:p>
          <w:p w:rsidR="00785A8C" w:rsidRPr="0083282F" w:rsidRDefault="00435100" w:rsidP="00785A8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435100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盘点数据输入后，利用盘点批次确认作业整批将盘点数据做确认动作，以防已盘点的数据被异动</w:t>
            </w:r>
          </w:p>
          <w:p w:rsidR="00A66E86" w:rsidRPr="0083282F" w:rsidRDefault="00435100" w:rsidP="00213671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435100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利用盘点数据查询，来确认初盘两组数据是否输入一致</w:t>
            </w:r>
          </w:p>
        </w:tc>
      </w:tr>
    </w:tbl>
    <w:p w:rsidR="00E83353" w:rsidRDefault="00435100" w:rsidP="004E36DC">
      <w:pPr>
        <w:widowControl/>
        <w:ind w:firstLineChars="2650" w:firstLine="4770"/>
        <w:rPr>
          <w:rFonts w:asciiTheme="minorEastAsia" w:eastAsiaTheme="minorEastAsia" w:hAnsiTheme="minorEastAsia"/>
          <w:szCs w:val="20"/>
        </w:rPr>
      </w:pPr>
      <w:r w:rsidRPr="00435100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Pr="00435100">
        <w:rPr>
          <w:rFonts w:asciiTheme="minorEastAsia" w:eastAsia="SimSun" w:hAnsiTheme="minorEastAsia"/>
          <w:szCs w:val="20"/>
          <w:lang w:eastAsia="zh-CN"/>
        </w:rPr>
        <w:t xml:space="preserve">                     </w:t>
      </w:r>
      <w:r w:rsidRPr="00435100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E83353" w:rsidRPr="003F0E3C" w:rsidTr="00345CD6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lastRenderedPageBreak/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0529E0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35100">
              <w:rPr>
                <w:rFonts w:asciiTheme="minorHAnsi" w:eastAsia="SimSun" w:hAnsiTheme="minorHAnsi"/>
                <w:szCs w:val="18"/>
                <w:lang w:eastAsia="zh-CN"/>
              </w:rPr>
              <w:t>AIN013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0529E0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435100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定期在制盘点流程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435100">
              <w:rPr>
                <w:rFonts w:asciiTheme="minorEastAsia" w:eastAsia="SimSun" w:hAnsiTheme="minorEastAsia" w:hint="eastAsia"/>
                <w:szCs w:val="18"/>
                <w:lang w:eastAsia="zh-CN"/>
              </w:rPr>
              <w:t>仓管部门</w:t>
            </w:r>
          </w:p>
        </w:tc>
      </w:tr>
      <w:tr w:rsidR="00E83353" w:rsidRPr="003F0E3C" w:rsidTr="00345CD6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35100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E83353" w:rsidRPr="003F0E3C" w:rsidRDefault="00E83353" w:rsidP="00345CD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35100">
              <w:rPr>
                <w:rFonts w:asciiTheme="minorHAnsi" w:eastAsia="SimSun" w:hAnsiTheme="minorHAnsi"/>
                <w:szCs w:val="18"/>
                <w:lang w:eastAsia="zh-CN"/>
              </w:rPr>
              <w:t>T100</w:t>
            </w:r>
          </w:p>
        </w:tc>
      </w:tr>
      <w:tr w:rsidR="00E83353" w:rsidRPr="003F0E3C" w:rsidTr="00345CD6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83353" w:rsidRPr="00590482" w:rsidRDefault="00590482" w:rsidP="00345CD6">
            <w:pPr>
              <w:jc w:val="center"/>
              <w:rPr>
                <w:rFonts w:asciiTheme="minorHAnsi" w:eastAsiaTheme="minorEastAsia" w:hAnsiTheme="minorHAnsi" w:hint="eastAsia"/>
                <w:szCs w:val="18"/>
              </w:rPr>
            </w:pPr>
            <w:r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7</w:t>
            </w:r>
            <w:r>
              <w:rPr>
                <w:rFonts w:asciiTheme="minorHAnsi" w:eastAsia="SimSun" w:hAnsiTheme="minorHAnsi"/>
                <w:szCs w:val="18"/>
                <w:lang w:eastAsia="zh-CN"/>
              </w:rPr>
              <w:t>/0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3</w:t>
            </w:r>
            <w:r w:rsidRPr="00435100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11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E83353" w:rsidRPr="003F0E3C" w:rsidRDefault="00E83353" w:rsidP="00345CD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83353" w:rsidRPr="003F0E3C" w:rsidRDefault="009F1B1F" w:rsidP="00345CD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E83353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435100" w:rsidRPr="00435100">
              <w:rPr>
                <w:rFonts w:asciiTheme="minorHAnsi" w:eastAsia="SimSun" w:hAnsiTheme="minorHAnsi"/>
                <w:noProof/>
                <w:szCs w:val="18"/>
                <w:lang w:eastAsia="zh-CN"/>
              </w:rPr>
              <w:t>3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435100" w:rsidRPr="00435100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435100" w:rsidRPr="00435100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4</w:t>
              </w:r>
            </w:fldSimple>
          </w:p>
        </w:tc>
      </w:tr>
      <w:tr w:rsidR="00E83353" w:rsidRPr="003F0E3C" w:rsidTr="00345CD6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E83353" w:rsidRPr="00A643A7" w:rsidRDefault="00435100" w:rsidP="00B96BE0">
            <w:pPr>
              <w:jc w:val="both"/>
              <w:rPr>
                <w:color w:val="000000"/>
                <w:sz w:val="20"/>
              </w:rPr>
            </w:pPr>
            <w:r w:rsidRPr="00435100">
              <w:rPr>
                <w:rFonts w:eastAsia="SimSun" w:hint="eastAsia"/>
                <w:color w:val="000000"/>
                <w:sz w:val="20"/>
                <w:lang w:eastAsia="zh-CN"/>
              </w:rPr>
              <w:t>仓管部门于年终、年中或定期针对在制品盘点在制存货的流程</w:t>
            </w:r>
          </w:p>
        </w:tc>
      </w:tr>
    </w:tbl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10"/>
        <w:gridCol w:w="2126"/>
        <w:gridCol w:w="2268"/>
        <w:gridCol w:w="2835"/>
      </w:tblGrid>
      <w:tr w:rsidR="00E83353" w:rsidRPr="003F0E3C" w:rsidTr="00345CD6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35100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盘点计划部门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3353" w:rsidRPr="003F0E3C" w:rsidRDefault="00E83353" w:rsidP="00345CD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3353" w:rsidRPr="003F0E3C" w:rsidRDefault="00E83353" w:rsidP="00345CD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35100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E83353" w:rsidRPr="003075B8" w:rsidTr="00345CD6">
        <w:trPr>
          <w:trHeight w:val="123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353" w:rsidRPr="003F0E3C" w:rsidRDefault="009F1B1F" w:rsidP="00345CD6">
            <w:pPr>
              <w:rPr>
                <w:rFonts w:asciiTheme="minorHAnsi" w:eastAsiaTheme="minorEastAsia" w:hAnsiTheme="minorHAnsi"/>
              </w:rPr>
            </w:pPr>
            <w:r w:rsidRPr="009F1B1F">
              <w:rPr>
                <w:rFonts w:asciiTheme="minorHAnsi" w:eastAsiaTheme="minorEastAsia" w:hAnsiTheme="minorHAnsi"/>
                <w:noProof/>
                <w:szCs w:val="20"/>
              </w:rPr>
              <w:pict>
                <v:group id="_x0000_s1325" editas="canvas" style="position:absolute;margin-left:-3.75pt;margin-top:-.75pt;width:339.6pt;height:609.95pt;z-index:251691520;mso-position-horizontal-relative:text;mso-position-vertical-relative:text" coordorigin="1087,3247" coordsize="6792,12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">
                  <v:shape id="_x0000_s1326" type="#_x0000_t75" style="position:absolute;left:1087;top:3247;width:6792;height:12199;visibility:visible">
                    <v:fill o:detectmouseclick="t"/>
                    <v:path o:connecttype="none"/>
                  </v:shape>
                  <v:shape id="Text Box 101" o:spid="_x0000_s1330" type="#_x0000_t202" style="position:absolute;left:2051;top:8131;width:723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C46FE8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流程圖: 人工作業 27" o:spid="_x0000_s1332" type="#_x0000_t119" style="position:absolute;left:3844;top:6456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inset="0,0,0,0">
                      <w:txbxContent>
                        <w:p w:rsidR="00C46FE8" w:rsidRDefault="00435100" w:rsidP="0066656A">
                          <w:pPr>
                            <w:jc w:val="center"/>
                          </w:pPr>
                          <w:r w:rsidRPr="00435100">
                            <w:rPr>
                              <w:rFonts w:eastAsia="SimSun" w:hint="eastAsia"/>
                              <w:lang w:eastAsia="zh-CN"/>
                            </w:rPr>
                            <w:t>实地实物复盘</w:t>
                          </w:r>
                        </w:p>
                      </w:txbxContent>
                    </v:textbox>
                  </v:shape>
                  <v:shape id="_x0000_s1333" type="#_x0000_t32" style="position:absolute;left:4531;top:9087;width:1;height:625" o:connectortype="straight" strokecolor="black [3213]" strokeweight=".5pt">
                    <v:stroke endarrow="block"/>
                  </v:shape>
                  <v:shape id="流程圖: 換頁接點 36" o:spid="_x0000_s1334" type="#_x0000_t177" style="position:absolute;left:1874;top:3378;width:415;height:45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" strokeweight=".5pt">
                    <v:shadow on="t" color="black" opacity="26214f" origin="-.5,-.5" offset=".74836mm,.74836mm"/>
                    <v:textbox inset="1mm,0,1mm,0">
                      <w:txbxContent>
                        <w:p w:rsidR="00C46FE8" w:rsidRDefault="00435100" w:rsidP="0066656A">
                          <w:pPr>
                            <w:jc w:val="center"/>
                          </w:pPr>
                          <w:r w:rsidRPr="00435100">
                            <w:rPr>
                              <w:rFonts w:eastAsia="SimSun"/>
                              <w:lang w:eastAsia="zh-CN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337" type="#_x0000_t32" style="position:absolute;left:2080;top:3837;width:2;height:449;flip:x" o:connectortype="straight" stroked="f">
                    <v:stroke endarrow="block"/>
                  </v:shape>
                  <v:shape id="_x0000_s1338" type="#_x0000_t32" style="position:absolute;left:2080;top:3837;width:2;height:449;flip:x" o:connectortype="straight" stroked="f">
                    <v:stroke endarrow="block"/>
                  </v:shape>
                  <v:rect id="Rectangle 65" o:spid="_x0000_s1342" style="position:absolute;left:3793;top:7899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E83353" w:rsidRPr="00CA7236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eastAsia="SimSun" w:hint="eastAsia"/>
                              <w:sz w:val="18"/>
                              <w:szCs w:val="18"/>
                              <w:lang w:eastAsia="zh-CN"/>
                            </w:rPr>
                            <w:t>在制工单复盘维护作业</w:t>
                          </w:r>
                        </w:p>
                        <w:p w:rsidR="00E83353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(aint845)</w:t>
                          </w:r>
                        </w:p>
                        <w:p w:rsidR="00C46FE8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eastAsia="SimSu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</w:t>
                          </w:r>
                          <w:r w:rsidRPr="00435100">
                            <w:rPr>
                              <w:rFonts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第一组</w:t>
                          </w:r>
                          <w:r w:rsidRPr="00435100">
                            <w:rPr>
                              <w:rFonts w:eastAsia="SimSu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  <w:p w:rsidR="00C46FE8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作业</w:t>
                          </w:r>
                        </w:p>
                        <w:p w:rsidR="00C46FE8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(ainp850)</w:t>
                          </w:r>
                        </w:p>
                      </w:txbxContent>
                    </v:textbox>
                  </v:rect>
                  <v:rect id="Rectangle 65" o:spid="_x0000_s1344" style="position:absolute;left:6061;top:7899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E83353" w:rsidRPr="00CA7236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eastAsia="SimSun" w:hint="eastAsia"/>
                              <w:sz w:val="18"/>
                              <w:szCs w:val="18"/>
                              <w:lang w:eastAsia="zh-CN"/>
                            </w:rPr>
                            <w:t>在制工单复盘二维护作业</w:t>
                          </w:r>
                        </w:p>
                        <w:p w:rsidR="00E83353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(aint846)</w:t>
                          </w:r>
                        </w:p>
                        <w:p w:rsidR="00E83353" w:rsidRPr="00CA7236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eastAsia="SimSu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</w:t>
                          </w:r>
                          <w:r w:rsidRPr="00435100">
                            <w:rPr>
                              <w:rFonts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第二组</w:t>
                          </w:r>
                          <w:r w:rsidRPr="00435100">
                            <w:rPr>
                              <w:rFonts w:eastAsia="SimSu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shape id="_x0000_s1345" type="#_x0000_t33" style="position:absolute;left:4543;top:7457;width:2256;height:442" o:connectortype="elbow" adj="-43497,-275180,-43497" strokecolor="black [3213]" strokeweight=".5pt">
                    <v:stroke endarrow="block"/>
                  </v:shape>
                  <v:rect id="Rectangle 65" o:spid="_x0000_s1346" style="position:absolute;left:3816;top:11497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E83353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eastAsia="SimSun" w:hint="eastAsia"/>
                              <w:sz w:val="18"/>
                              <w:szCs w:val="18"/>
                              <w:lang w:eastAsia="zh-CN"/>
                            </w:rPr>
                            <w:t>盘点数据查询</w:t>
                          </w:r>
                        </w:p>
                        <w:p w:rsidR="00E83353" w:rsidRPr="00CA7236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eastAsia="SimSun" w:hint="eastAsia"/>
                              <w:sz w:val="18"/>
                              <w:szCs w:val="18"/>
                              <w:lang w:eastAsia="zh-CN"/>
                            </w:rPr>
                            <w:t>作业</w:t>
                          </w:r>
                        </w:p>
                        <w:p w:rsidR="00E83353" w:rsidRPr="00CA7236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(ainq850)</w:t>
                          </w:r>
                        </w:p>
                      </w:txbxContent>
                    </v:textbox>
                  </v:rect>
                  <v:shape id="AutoShape 89" o:spid="_x0000_s1347" type="#_x0000_t4" style="position:absolute;left:3710;top:13214;width:1667;height:10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C46FE8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复盘资料差异否</w:t>
                          </w:r>
                        </w:p>
                      </w:txbxContent>
                    </v:textbox>
                  </v:shape>
                  <v:rect id="Rectangle 65" o:spid="_x0000_s1349" style="position:absolute;left:6104;top:13158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E83353" w:rsidRPr="00CA7236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eastAsia="SimSun" w:hint="eastAsia"/>
                              <w:sz w:val="18"/>
                              <w:szCs w:val="18"/>
                              <w:lang w:eastAsia="zh-CN"/>
                            </w:rPr>
                            <w:t>在制工单复盘调整作业</w:t>
                          </w:r>
                        </w:p>
                        <w:p w:rsidR="00E83353" w:rsidRPr="00CA7236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(aint848)</w:t>
                          </w:r>
                        </w:p>
                      </w:txbxContent>
                    </v:textbox>
                  </v:rect>
                  <v:shape id="_x0000_s1352" type="#_x0000_t32" style="position:absolute;left:2054;top:12513;width:2489;height:849;flip:x" o:connectortype="straight" stroked="f">
                    <v:stroke endarrow="block"/>
                  </v:shape>
                  <v:shape id="_x0000_s1354" type="#_x0000_t33" style="position:absolute;left:5476;top:11494;width:292;height:2438;rotation:90" o:connectortype="elbow" adj="-338055,-126561,-338055" stroked="f">
                    <v:stroke endarrow="block"/>
                  </v:shape>
                  <v:shape id="AutoShape 89" o:spid="_x0000_s1387" type="#_x0000_t4" style="position:absolute;left:1246;top:6365;width:1667;height:10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9B03D8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复盘否</w:t>
                          </w:r>
                        </w:p>
                      </w:txbxContent>
                    </v:textbox>
                  </v:shape>
                  <v:shape id="Text Box 101" o:spid="_x0000_s1389" type="#_x0000_t202" style="position:absolute;left:2885;top:6428;width:723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9B03D8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390" type="#_x0000_t32" style="position:absolute;left:2913;top:6880;width:1071;height:31;flip:y" o:connectortype="straight" strokecolor="black [3213]" strokeweight=".5pt">
                    <v:stroke endarrow="block"/>
                  </v:shape>
                  <v:shape id="_x0000_s1391" type="#_x0000_t32" style="position:absolute;left:4531;top:7304;width:7;height:595;flip:x" o:connectortype="straight" strokecolor="black [3213]" strokeweight=".5pt">
                    <v:stroke endarrow="block"/>
                  </v:shape>
                  <v:shape id="_x0000_s1392" type="#_x0000_t33" style="position:absolute;left:5503;top:8122;width:332;height:2261;rotation:90" o:connectortype="elbow" adj="-442345,-78461,-442345" strokecolor="black [3213]" strokeweight=".5pt">
                    <v:stroke endarrow="block"/>
                  </v:shape>
                  <v:rect id="Rectangle 65" o:spid="_x0000_s1405" style="position:absolute;left:3807;top:9744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BA41F2" w:rsidRPr="00CA7236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eastAsia="SimSun" w:hint="eastAsia"/>
                              <w:sz w:val="18"/>
                              <w:szCs w:val="18"/>
                              <w:lang w:eastAsia="zh-CN"/>
                            </w:rPr>
                            <w:t>盘点批次确认作业</w:t>
                          </w:r>
                        </w:p>
                        <w:p w:rsidR="00BA41F2" w:rsidRPr="00CA7236" w:rsidRDefault="00435100" w:rsidP="0066656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(ainp900)</w:t>
                          </w:r>
                        </w:p>
                      </w:txbxContent>
                    </v:textbox>
                  </v:rect>
                  <v:shape id="流程圖: 換頁接點 36" o:spid="_x0000_s1408" type="#_x0000_t177" style="position:absolute;left:1846;top:14824;width:415;height:45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" strokeweight=".5pt">
                    <v:shadow on="t" color="black" opacity="26214f" origin="-.5,-.5" offset=".74836mm,.74836mm"/>
                    <v:textbox inset="1mm,0,1mm,0">
                      <w:txbxContent>
                        <w:p w:rsidR="007C5132" w:rsidRDefault="00435100" w:rsidP="0066656A">
                          <w:pPr>
                            <w:jc w:val="center"/>
                          </w:pPr>
                          <w:r w:rsidRPr="00435100">
                            <w:rPr>
                              <w:rFonts w:eastAsia="SimSun"/>
                              <w:lang w:eastAsia="zh-CN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09" type="#_x0000_t32" style="position:absolute;left:2051;top:14286;width:3;height:538" o:connectortype="straight" stroked="f">
                    <v:stroke endarrow="block"/>
                  </v:shape>
                  <v:shape id="_x0000_s1410" type="#_x0000_t32" style="position:absolute;left:2051;top:14286;width:3;height:538" o:connectortype="straight" stroked="f">
                    <v:stroke endarrow="block"/>
                  </v:shape>
                  <v:shape id="_x0000_s1411" type="#_x0000_t32" style="position:absolute;left:2051;top:14286;width:3;height:538" o:connectortype="straight" stroked="f">
                    <v:stroke endarrow="block"/>
                  </v:shape>
                  <v:shape id="_x0000_s1427" type="#_x0000_t32" style="position:absolute;left:2079;top:3837;width:3;height:619;flip:x" o:connectortype="straight" strokecolor="black [3213]" strokeweight=".5pt">
                    <v:stroke endarrow="block"/>
                  </v:shape>
                  <v:shape id="_x0000_s1428" type="#_x0000_t32" style="position:absolute;left:2079;top:5644;width:1;height:721" o:connectortype="straight" strokecolor="black [3213]" strokeweight=".5pt">
                    <v:stroke endarrow="block"/>
                  </v:shape>
                  <v:shape id="AutoShape 89" o:spid="_x0000_s1455" type="#_x0000_t4" style="position:absolute;left:1245;top:4516;width:1667;height:10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9B1E68" w:rsidRDefault="00435100" w:rsidP="009B1E6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初盘资料差异否</w:t>
                          </w:r>
                        </w:p>
                      </w:txbxContent>
                    </v:textbox>
                  </v:shape>
                  <v:rect id="Rectangle 65" o:spid="_x0000_s1456" style="position:absolute;left:3779;top:4460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9B1E68" w:rsidRPr="00CA7236" w:rsidRDefault="00435100" w:rsidP="009B1E6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eastAsia="SimSun" w:hint="eastAsia"/>
                              <w:sz w:val="18"/>
                              <w:szCs w:val="18"/>
                              <w:lang w:eastAsia="zh-CN"/>
                            </w:rPr>
                            <w:t>在制工单初盘调整作业</w:t>
                          </w:r>
                        </w:p>
                        <w:p w:rsidR="009B1E68" w:rsidRPr="00CA7236" w:rsidRDefault="00435100" w:rsidP="009B1E6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(aint847)</w:t>
                          </w:r>
                        </w:p>
                      </w:txbxContent>
                    </v:textbox>
                  </v:rect>
                  <v:oval id="橢圓 36" o:spid="_x0000_s1457" style="position:absolute;left:5112;top:4361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9B1E68" w:rsidRDefault="00435100" w:rsidP="009B1E6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9</w:t>
                          </w:r>
                        </w:p>
                      </w:txbxContent>
                    </v:textbox>
                  </v:oval>
                  <v:shape id="Text Box 101" o:spid="_x0000_s1462" type="#_x0000_t202" style="position:absolute;left:2082;top:5648;width:723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9B1E68" w:rsidRPr="009B1E68" w:rsidRDefault="00435100" w:rsidP="009B1E68">
                          <w:pPr>
                            <w:pStyle w:val="aa"/>
                            <w:spacing w:before="0" w:beforeAutospacing="0" w:after="0" w:afterAutospacing="0" w:line="280" w:lineRule="exact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ascii="Calibri" w:eastAsia="SimSun" w:hAnsi="Calibri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464" type="#_x0000_t202" style="position:absolute;left:2885;top:4530;width:723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9B1E68" w:rsidRDefault="00435100" w:rsidP="009B1E68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469" type="#_x0000_t32" style="position:absolute;left:2912;top:5054;width:867;height:8;flip:y" o:connectortype="straight" strokecolor="black [3213]" strokeweight=".5pt">
                    <v:stroke endarrow="block"/>
                  </v:shape>
                  <v:shape id="_x0000_s1472" type="#_x0000_t32" style="position:absolute;left:4545;top:10932;width:9;height:565" o:connectortype="straight" strokecolor="black [3213]" strokeweight=".5pt">
                    <v:stroke endarrow="block"/>
                  </v:shape>
                  <v:shape id="_x0000_s1478" type="#_x0000_t32" style="position:absolute;left:4544;top:12685;width:10;height:529;flip:x" o:connectortype="straight" strokecolor="black [3213]" strokeweight=".5pt">
                    <v:stroke endarrow="block"/>
                  </v:shape>
                  <v:shape id="_x0000_s1479" type="#_x0000_t32" style="position:absolute;left:5377;top:13752;width:727;height:8;flip:y" o:connectortype="straight" strokecolor="black [3213]" strokeweight=".5pt">
                    <v:stroke endarrow="block"/>
                  </v:shape>
                  <v:shape id="Text Box 101" o:spid="_x0000_s1481" type="#_x0000_t202" style="position:absolute;left:5282;top:13214;width:723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51123D" w:rsidRDefault="00435100" w:rsidP="0051123D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482" type="#_x0000_t202" style="position:absolute;left:3608;top:14071;width:723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51123D" w:rsidRDefault="00435100" w:rsidP="0051123D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483" type="#_x0000_t33" style="position:absolute;left:3200;top:13185;width:223;height:2465;rotation:90" o:connectortype="elbow" adj="-440136,-125184,-440136" strokecolor="black [3213]" strokeweight=".5pt">
                    <v:stroke endarrow="block"/>
                  </v:shape>
                  <v:shape id="_x0000_s1484" type="#_x0000_t33" style="position:absolute;left:4309;top:12119;width:305;height:4760;rotation:90" o:connectortype="elbow" adj="-484548,-65009,-484548" strokecolor="black [3213]" strokeweight=".5pt">
                    <v:stroke endarrow="block"/>
                  </v:shape>
                  <v:shape id="_x0000_s1485" type="#_x0000_t32" style="position:absolute;left:2054;top:7457;width:26;height:7367;flip:x" o:connectortype="straight" strokecolor="black [3213]" strokeweight=".5pt">
                    <v:stroke endarrow="block"/>
                  </v:shape>
                  <v:oval id="橢圓 36" o:spid="_x0000_s1486" style="position:absolute;left:2289;top:6428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6C0E77" w:rsidRDefault="00435100" w:rsidP="006C0E7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10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353" w:rsidRPr="003F0E3C" w:rsidRDefault="00E83353" w:rsidP="00345CD6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353" w:rsidRPr="003F0E3C" w:rsidRDefault="00E83353" w:rsidP="00345CD6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F76" w:rsidRDefault="00590F76" w:rsidP="00590F76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590F76" w:rsidRPr="0083282F" w:rsidRDefault="00435100" w:rsidP="00590F76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435100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若初盘数据存在差异，可透过在制工单初盘调整将初盘两组数据调整至正确</w:t>
            </w:r>
          </w:p>
          <w:p w:rsidR="00E83353" w:rsidRPr="0083282F" w:rsidRDefault="00435100" w:rsidP="00345CD6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435100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依照盘点计划流程的设定，判断该流程中是否作复盘，如果是，就进行复盘作业的盘点流程</w:t>
            </w:r>
          </w:p>
        </w:tc>
      </w:tr>
    </w:tbl>
    <w:p w:rsidR="00E83353" w:rsidRDefault="00435100" w:rsidP="00E83353">
      <w:pPr>
        <w:widowControl/>
        <w:spacing w:line="240" w:lineRule="auto"/>
        <w:ind w:firstLineChars="2650" w:firstLine="4770"/>
        <w:rPr>
          <w:rFonts w:asciiTheme="minorEastAsia" w:eastAsiaTheme="minorEastAsia" w:hAnsiTheme="minorEastAsia"/>
          <w:szCs w:val="20"/>
        </w:rPr>
      </w:pPr>
      <w:r w:rsidRPr="00435100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Pr="00435100">
        <w:rPr>
          <w:rFonts w:asciiTheme="minorEastAsia" w:eastAsia="SimSun" w:hAnsiTheme="minorEastAsia"/>
          <w:szCs w:val="20"/>
          <w:lang w:eastAsia="zh-CN"/>
        </w:rPr>
        <w:t xml:space="preserve">                     </w:t>
      </w:r>
      <w:r w:rsidRPr="00435100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E83353" w:rsidRPr="003F0E3C" w:rsidTr="00345CD6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lastRenderedPageBreak/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0529E0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35100">
              <w:rPr>
                <w:rFonts w:asciiTheme="minorHAnsi" w:eastAsia="SimSun" w:hAnsiTheme="minorHAnsi"/>
                <w:szCs w:val="18"/>
                <w:lang w:eastAsia="zh-CN"/>
              </w:rPr>
              <w:t>AIN013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0529E0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435100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定期在制盘点流程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435100">
              <w:rPr>
                <w:rFonts w:asciiTheme="minorEastAsia" w:eastAsia="SimSun" w:hAnsiTheme="minorEastAsia" w:hint="eastAsia"/>
                <w:szCs w:val="18"/>
                <w:lang w:eastAsia="zh-CN"/>
              </w:rPr>
              <w:t>仓管部门</w:t>
            </w:r>
          </w:p>
        </w:tc>
      </w:tr>
      <w:tr w:rsidR="00E83353" w:rsidRPr="003F0E3C" w:rsidTr="00345CD6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35100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E83353" w:rsidRPr="003F0E3C" w:rsidRDefault="00E83353" w:rsidP="00345CD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35100">
              <w:rPr>
                <w:rFonts w:asciiTheme="minorHAnsi" w:eastAsia="SimSun" w:hAnsiTheme="minorHAnsi"/>
                <w:szCs w:val="18"/>
                <w:lang w:eastAsia="zh-CN"/>
              </w:rPr>
              <w:t>T100</w:t>
            </w:r>
          </w:p>
        </w:tc>
      </w:tr>
      <w:tr w:rsidR="00E83353" w:rsidRPr="003F0E3C" w:rsidTr="00345CD6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83353" w:rsidRPr="003F0E3C" w:rsidRDefault="00590482" w:rsidP="00345CD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7</w:t>
            </w:r>
            <w:r>
              <w:rPr>
                <w:rFonts w:asciiTheme="minorHAnsi" w:eastAsia="SimSun" w:hAnsiTheme="minorHAnsi"/>
                <w:szCs w:val="18"/>
                <w:lang w:eastAsia="zh-CN"/>
              </w:rPr>
              <w:t>/0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3</w:t>
            </w:r>
            <w:r w:rsidRPr="00435100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11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E83353" w:rsidRPr="003F0E3C" w:rsidRDefault="00E83353" w:rsidP="00345CD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83353" w:rsidRPr="003F0E3C" w:rsidRDefault="009F1B1F" w:rsidP="00345CD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E83353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435100" w:rsidRPr="00435100">
              <w:rPr>
                <w:rFonts w:asciiTheme="minorHAnsi" w:eastAsia="SimSun" w:hAnsiTheme="minorHAnsi"/>
                <w:noProof/>
                <w:szCs w:val="18"/>
                <w:lang w:eastAsia="zh-CN"/>
              </w:rPr>
              <w:t>2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435100" w:rsidRPr="00435100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435100" w:rsidRPr="00435100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2</w:t>
              </w:r>
            </w:fldSimple>
          </w:p>
        </w:tc>
      </w:tr>
      <w:tr w:rsidR="00E83353" w:rsidRPr="003F0E3C" w:rsidTr="00345CD6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5100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E83353" w:rsidRPr="0083282F" w:rsidRDefault="00435100" w:rsidP="00345CD6">
            <w:pPr>
              <w:jc w:val="both"/>
              <w:rPr>
                <w:color w:val="000000"/>
                <w:szCs w:val="18"/>
              </w:rPr>
            </w:pPr>
            <w:r w:rsidRPr="0083282F">
              <w:rPr>
                <w:rFonts w:eastAsia="SimSun" w:hint="eastAsia"/>
                <w:color w:val="000000"/>
                <w:szCs w:val="18"/>
                <w:lang w:eastAsia="zh-CN"/>
              </w:rPr>
              <w:t>仓管部门于年终、年中或定期针对在制品盘点在制存货的流程</w:t>
            </w:r>
          </w:p>
        </w:tc>
      </w:tr>
    </w:tbl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10"/>
        <w:gridCol w:w="2126"/>
        <w:gridCol w:w="2268"/>
        <w:gridCol w:w="2835"/>
      </w:tblGrid>
      <w:tr w:rsidR="00E83353" w:rsidRPr="003F0E3C" w:rsidTr="00345CD6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35100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盘点计划部门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3353" w:rsidRPr="003F0E3C" w:rsidRDefault="00E83353" w:rsidP="00345CD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3353" w:rsidRPr="003F0E3C" w:rsidRDefault="00E83353" w:rsidP="00345CD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3353" w:rsidRPr="003F0E3C" w:rsidRDefault="00435100" w:rsidP="00345CD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35100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E83353" w:rsidRPr="003075B8" w:rsidTr="00345CD6">
        <w:trPr>
          <w:trHeight w:val="123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353" w:rsidRPr="003F0E3C" w:rsidRDefault="009F1B1F" w:rsidP="00345CD6">
            <w:pPr>
              <w:rPr>
                <w:rFonts w:asciiTheme="minorHAnsi" w:eastAsiaTheme="minorEastAsia" w:hAnsiTheme="minorHAnsi"/>
              </w:rPr>
            </w:pPr>
            <w:r w:rsidRPr="009F1B1F">
              <w:rPr>
                <w:rFonts w:asciiTheme="minorHAnsi" w:eastAsiaTheme="minorEastAsia" w:hAnsiTheme="minorHAnsi"/>
                <w:noProof/>
                <w:szCs w:val="20"/>
              </w:rPr>
              <w:pict>
                <v:group id="_x0000_s1356" editas="canvas" style="position:absolute;margin-left:-2.1pt;margin-top:1.35pt;width:338.65pt;height:613.2pt;z-index:251693568;mso-position-horizontal-relative:text;mso-position-vertical-relative:text" coordorigin="1120,3289" coordsize="6773,1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">
                  <v:shape id="_x0000_s1357" type="#_x0000_t75" style="position:absolute;left:1120;top:3289;width:6773;height:12264;visibility:visible">
                    <v:fill o:detectmouseclick="t"/>
                    <v:path o:connecttype="none"/>
                  </v:shape>
                  <v:rect id="Rectangle 65" o:spid="_x0000_s1359" style="position:absolute;left:1480;top:4348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E83353" w:rsidRDefault="00435100" w:rsidP="003B3C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盘点资料过账</w:t>
                          </w:r>
                        </w:p>
                        <w:p w:rsidR="00E83353" w:rsidRDefault="00435100" w:rsidP="003B3C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(ainp880)</w:t>
                          </w:r>
                        </w:p>
                      </w:txbxContent>
                    </v:textbox>
                  </v:rect>
                  <v:shape id="流程圖: 換頁接點 36" o:spid="_x0000_s1365" type="#_x0000_t177" style="position:absolute;left:2014;top:3378;width:415;height:45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" strokeweight=".5pt">
                    <v:shadow on="t" color="black" opacity="26214f" origin="-.5,-.5" offset=".74836mm,.74836mm"/>
                    <v:textbox inset="1mm,0,1mm,0">
                      <w:txbxContent>
                        <w:p w:rsidR="00E83353" w:rsidRDefault="00435100" w:rsidP="003B3CD1">
                          <w:pPr>
                            <w:jc w:val="center"/>
                          </w:pPr>
                          <w:r w:rsidRPr="00435100">
                            <w:rPr>
                              <w:rFonts w:eastAsia="SimSun"/>
                              <w:lang w:eastAsia="zh-CN"/>
                            </w:rPr>
                            <w:t>C</w:t>
                          </w:r>
                        </w:p>
                      </w:txbxContent>
                    </v:textbox>
                  </v:shape>
                  <v:oval id="橢圓 36" o:spid="_x0000_s1367" style="position:absolute;left:2746;top:4286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C46FE8" w:rsidRDefault="00435100" w:rsidP="003B3CD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11</w:t>
                          </w:r>
                        </w:p>
                      </w:txbxContent>
                    </v:textbox>
                  </v:oval>
                  <v:shape id="_x0000_s1368" type="#_x0000_t32" style="position:absolute;left:2111;top:14200;width:2;height:449;flip:x" o:connectortype="straight" stroked="f">
                    <v:stroke endarrow="block"/>
                  </v:shape>
                  <v:shape id="_x0000_s1369" type="#_x0000_t32" style="position:absolute;left:2111;top:14200;width:2;height:449;flip:x" o:connectortype="straight" stroked="f">
                    <v:stroke endarrow="block"/>
                  </v:shape>
                  <v:shape id="_x0000_s1383" type="#_x0000_t32" style="position:absolute;left:2132;top:14279;width:6;height:511" o:connectortype="straight" stroked="f">
                    <v:stroke endarrow="block"/>
                  </v:shape>
                  <v:shape id="_x0000_s1385" type="#_x0000_t33" style="position:absolute;left:3205;top:13232;width:292;height:2438;rotation:90" o:connectortype="elbow" adj="-338055,-126561,-338055" stroked="f">
                    <v:stroke endarrow="block"/>
                  </v:shape>
                  <v:rect id="Rectangle 65" o:spid="_x0000_s1415" style="position:absolute;left:1469;top:6397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8D6A00" w:rsidRDefault="00435100" w:rsidP="003B3C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35100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盘点数据查询</w:t>
                          </w:r>
                        </w:p>
                        <w:p w:rsidR="008D6A00" w:rsidRDefault="00435100" w:rsidP="003B3C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(ainq850)</w:t>
                          </w:r>
                        </w:p>
                      </w:txbxContent>
                    </v:textbox>
                  </v:rect>
                  <v:oval id="橢圓 36" o:spid="_x0000_s1416" style="position:absolute;left:2809;top:6305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8D6A00" w:rsidRDefault="00435100" w:rsidP="003B3CD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35100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12</w:t>
                          </w:r>
                        </w:p>
                      </w:txbxContent>
                    </v:textbox>
                  </v:oval>
                  <v:shape id="_x0000_s1487" type="#_x0000_t32" style="position:absolute;left:2218;top:3837;width:4;height:511;flip:x" o:connectortype="straight" strokecolor="black [3213]" strokeweight=".5pt">
                    <v:stroke endarrow="block"/>
                  </v:shape>
                  <v:shape id="_x0000_s1488" type="#_x0000_t32" style="position:absolute;left:2207;top:5536;width:11;height:861;flip:x" o:connectortype="straight" stroked="f">
                    <v:stroke endarrow="block"/>
                  </v:shape>
                  <v:shape id="_x0000_s1489" type="#_x0000_t32" style="position:absolute;left:2207;top:5536;width:11;height:861;flip:x" o:connectortype="straight" stroked="f">
                    <v:stroke endarrow="block"/>
                  </v:shape>
                  <v:shape id="_x0000_s1490" type="#_x0000_t32" style="position:absolute;left:2207;top:5536;width:11;height:861;flip:x" o:connectortype="straight" stroked="f">
                    <v:stroke endarrow="block"/>
                  </v:shape>
                  <v:shape id="_x0000_s1491" type="#_x0000_t32" style="position:absolute;left:2207;top:5536;width:11;height:861;flip:x" o:connectortype="straight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353" w:rsidRPr="003F0E3C" w:rsidRDefault="00E83353" w:rsidP="00345CD6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353" w:rsidRPr="003F0E3C" w:rsidRDefault="00E83353" w:rsidP="00345CD6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41" w:rsidRPr="0083282F" w:rsidRDefault="00FE5541" w:rsidP="00FE5541">
            <w:pPr>
              <w:spacing w:line="240" w:lineRule="exact"/>
              <w:rPr>
                <w:rFonts w:eastAsiaTheme="minorEastAsia"/>
                <w:szCs w:val="20"/>
                <w:lang w:eastAsia="zh-CN"/>
              </w:rPr>
            </w:pPr>
          </w:p>
          <w:p w:rsidR="003B3CD1" w:rsidRPr="0083282F" w:rsidRDefault="0083282F" w:rsidP="0083282F">
            <w:pPr>
              <w:spacing w:line="240" w:lineRule="exact"/>
              <w:ind w:left="270" w:hangingChars="150" w:hanging="270"/>
              <w:rPr>
                <w:szCs w:val="20"/>
              </w:rPr>
            </w:pPr>
            <w:r w:rsidRPr="0083282F">
              <w:rPr>
                <w:rFonts w:eastAsiaTheme="minorEastAsia" w:hint="eastAsia"/>
                <w:kern w:val="0"/>
                <w:lang w:val="zh-TW" w:eastAsia="zh-CN"/>
              </w:rPr>
              <w:t>11.</w:t>
            </w:r>
            <w:r w:rsidR="00435100" w:rsidRPr="0083282F">
              <w:rPr>
                <w:rFonts w:eastAsia="SimSun" w:hint="eastAsia"/>
                <w:kern w:val="0"/>
                <w:lang w:val="zh-TW" w:eastAsia="zh-CN"/>
              </w:rPr>
              <w:t>盘点数据确认无误后，需将盘盈亏数据更新回库存明细数据，透过盘点数据过账作业调整</w:t>
            </w:r>
          </w:p>
          <w:p w:rsidR="00FE5541" w:rsidRPr="0083282F" w:rsidRDefault="0083282F" w:rsidP="0083282F">
            <w:pPr>
              <w:spacing w:line="240" w:lineRule="exact"/>
              <w:ind w:left="270" w:hangingChars="150" w:hanging="270"/>
              <w:rPr>
                <w:szCs w:val="20"/>
              </w:rPr>
            </w:pPr>
            <w:r>
              <w:rPr>
                <w:rFonts w:eastAsiaTheme="minorEastAsia" w:hint="eastAsia"/>
                <w:szCs w:val="20"/>
                <w:lang w:eastAsia="zh-CN"/>
              </w:rPr>
              <w:t>12.</w:t>
            </w:r>
            <w:r w:rsidR="00435100" w:rsidRPr="0083282F">
              <w:rPr>
                <w:rFonts w:eastAsia="SimSun" w:hint="eastAsia"/>
                <w:szCs w:val="20"/>
                <w:lang w:eastAsia="zh-CN"/>
              </w:rPr>
              <w:t>盘点数据过账后，可透过盘点数据查询，查看盘盈亏数量及金额</w:t>
            </w:r>
          </w:p>
        </w:tc>
      </w:tr>
    </w:tbl>
    <w:p w:rsidR="009A146D" w:rsidRPr="00A66E86" w:rsidRDefault="00435100" w:rsidP="00E83353">
      <w:pPr>
        <w:widowControl/>
        <w:spacing w:line="240" w:lineRule="auto"/>
        <w:ind w:firstLineChars="2750" w:firstLine="4950"/>
        <w:rPr>
          <w:rFonts w:asciiTheme="minorEastAsia" w:eastAsiaTheme="minorEastAsia" w:hAnsiTheme="minorEastAsia"/>
          <w:szCs w:val="20"/>
        </w:rPr>
      </w:pPr>
      <w:r w:rsidRPr="00435100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Pr="00435100">
        <w:rPr>
          <w:rFonts w:asciiTheme="minorEastAsia" w:eastAsia="SimSun" w:hAnsiTheme="minorEastAsia"/>
          <w:szCs w:val="20"/>
          <w:lang w:eastAsia="zh-CN"/>
        </w:rPr>
        <w:t xml:space="preserve">                     </w:t>
      </w:r>
      <w:r w:rsidRPr="00435100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9A146D" w:rsidRPr="00A66E86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F7B" w:rsidRDefault="00827F7B">
      <w:r>
        <w:separator/>
      </w:r>
    </w:p>
  </w:endnote>
  <w:endnote w:type="continuationSeparator" w:id="1">
    <w:p w:rsidR="00827F7B" w:rsidRDefault="00827F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F7B" w:rsidRDefault="00827F7B">
      <w:r>
        <w:separator/>
      </w:r>
    </w:p>
  </w:footnote>
  <w:footnote w:type="continuationSeparator" w:id="1">
    <w:p w:rsidR="00827F7B" w:rsidRDefault="00827F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FC" w:rsidRDefault="009F1B1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37A5"/>
    <w:multiLevelType w:val="hybridMultilevel"/>
    <w:tmpl w:val="3FEC8E40"/>
    <w:lvl w:ilvl="0" w:tplc="54467CD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2">
    <w:nsid w:val="0A214DCE"/>
    <w:multiLevelType w:val="hybridMultilevel"/>
    <w:tmpl w:val="2800FC26"/>
    <w:lvl w:ilvl="0" w:tplc="DAFC77DE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E81295"/>
    <w:multiLevelType w:val="hybridMultilevel"/>
    <w:tmpl w:val="961A11D4"/>
    <w:lvl w:ilvl="0" w:tplc="54467CD6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BC47B32"/>
    <w:multiLevelType w:val="hybridMultilevel"/>
    <w:tmpl w:val="A058F974"/>
    <w:lvl w:ilvl="0" w:tplc="54467CD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C91482B"/>
    <w:multiLevelType w:val="hybridMultilevel"/>
    <w:tmpl w:val="551A45E2"/>
    <w:lvl w:ilvl="0" w:tplc="0562C0F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8">
    <w:nsid w:val="442D3999"/>
    <w:multiLevelType w:val="hybridMultilevel"/>
    <w:tmpl w:val="E5628260"/>
    <w:lvl w:ilvl="0" w:tplc="37ECE728">
      <w:start w:val="1"/>
      <w:numFmt w:val="decimal"/>
      <w:lvlText w:val="%1."/>
      <w:lvlJc w:val="left"/>
      <w:pPr>
        <w:ind w:left="480" w:hanging="480"/>
      </w:pPr>
      <w:rPr>
        <w:rFonts w:hint="eastAsia"/>
        <w:outlin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11">
    <w:nsid w:val="50C02727"/>
    <w:multiLevelType w:val="hybridMultilevel"/>
    <w:tmpl w:val="5D005F7E"/>
    <w:lvl w:ilvl="0" w:tplc="BFF46E7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1851446"/>
    <w:multiLevelType w:val="hybridMultilevel"/>
    <w:tmpl w:val="11507F3E"/>
    <w:lvl w:ilvl="0" w:tplc="37ECE728">
      <w:start w:val="1"/>
      <w:numFmt w:val="decimal"/>
      <w:lvlText w:val="%1."/>
      <w:lvlJc w:val="left"/>
      <w:pPr>
        <w:ind w:left="480" w:hanging="480"/>
      </w:pPr>
      <w:rPr>
        <w:rFonts w:hint="eastAsia"/>
        <w:outlin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E372D83"/>
    <w:multiLevelType w:val="hybridMultilevel"/>
    <w:tmpl w:val="6AE66E0E"/>
    <w:lvl w:ilvl="0" w:tplc="94646F3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4314381"/>
    <w:multiLevelType w:val="hybridMultilevel"/>
    <w:tmpl w:val="8FD8C546"/>
    <w:lvl w:ilvl="0" w:tplc="94646F3E">
      <w:start w:val="1"/>
      <w:numFmt w:val="decimal"/>
      <w:lvlText w:val="%1."/>
      <w:lvlJc w:val="left"/>
      <w:pPr>
        <w:ind w:left="480" w:hanging="480"/>
      </w:pPr>
      <w:rPr>
        <w:rFonts w:hint="default"/>
        <w:outlin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12"/>
  </w:num>
  <w:num w:numId="8">
    <w:abstractNumId w:val="8"/>
  </w:num>
  <w:num w:numId="9">
    <w:abstractNumId w:val="14"/>
  </w:num>
  <w:num w:numId="10">
    <w:abstractNumId w:val="13"/>
  </w:num>
  <w:num w:numId="11">
    <w:abstractNumId w:val="0"/>
  </w:num>
  <w:num w:numId="12">
    <w:abstractNumId w:val="6"/>
  </w:num>
  <w:num w:numId="13">
    <w:abstractNumId w:val="5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attachedTemplate r:id="rId1"/>
  <w:stylePaneFormatFilter w:val="3F01"/>
  <w:defaultTabStop w:val="481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244FB"/>
    <w:rsid w:val="00044164"/>
    <w:rsid w:val="00050940"/>
    <w:rsid w:val="000529E0"/>
    <w:rsid w:val="00060FCB"/>
    <w:rsid w:val="00080694"/>
    <w:rsid w:val="00091FC9"/>
    <w:rsid w:val="000A24C5"/>
    <w:rsid w:val="000B020E"/>
    <w:rsid w:val="000E1AA1"/>
    <w:rsid w:val="000E6C8C"/>
    <w:rsid w:val="001045DF"/>
    <w:rsid w:val="00112238"/>
    <w:rsid w:val="001225EF"/>
    <w:rsid w:val="00124150"/>
    <w:rsid w:val="00141FDA"/>
    <w:rsid w:val="00147817"/>
    <w:rsid w:val="0016419F"/>
    <w:rsid w:val="00172062"/>
    <w:rsid w:val="001753A1"/>
    <w:rsid w:val="00175F33"/>
    <w:rsid w:val="0018019C"/>
    <w:rsid w:val="00180D08"/>
    <w:rsid w:val="00194EF3"/>
    <w:rsid w:val="001A0E0A"/>
    <w:rsid w:val="001A5AF1"/>
    <w:rsid w:val="001C3AC3"/>
    <w:rsid w:val="001C4158"/>
    <w:rsid w:val="001C4DC1"/>
    <w:rsid w:val="001D02E5"/>
    <w:rsid w:val="001E4034"/>
    <w:rsid w:val="001F26C3"/>
    <w:rsid w:val="00210924"/>
    <w:rsid w:val="00257B3F"/>
    <w:rsid w:val="002745DF"/>
    <w:rsid w:val="002A3343"/>
    <w:rsid w:val="002B6F5F"/>
    <w:rsid w:val="002D521B"/>
    <w:rsid w:val="002E3C5E"/>
    <w:rsid w:val="002E5F5D"/>
    <w:rsid w:val="002F6000"/>
    <w:rsid w:val="00306288"/>
    <w:rsid w:val="003075B8"/>
    <w:rsid w:val="003251FA"/>
    <w:rsid w:val="00326C61"/>
    <w:rsid w:val="00336210"/>
    <w:rsid w:val="00352930"/>
    <w:rsid w:val="0035361A"/>
    <w:rsid w:val="00353E0B"/>
    <w:rsid w:val="00356BB0"/>
    <w:rsid w:val="00360001"/>
    <w:rsid w:val="0036486C"/>
    <w:rsid w:val="00364C88"/>
    <w:rsid w:val="0038306E"/>
    <w:rsid w:val="00385C2B"/>
    <w:rsid w:val="003B21BD"/>
    <w:rsid w:val="003B3CD1"/>
    <w:rsid w:val="003C1637"/>
    <w:rsid w:val="003C2AAB"/>
    <w:rsid w:val="003E5655"/>
    <w:rsid w:val="003E6BC0"/>
    <w:rsid w:val="003F0E3C"/>
    <w:rsid w:val="0042441F"/>
    <w:rsid w:val="00434EF7"/>
    <w:rsid w:val="00435100"/>
    <w:rsid w:val="0045341A"/>
    <w:rsid w:val="00461305"/>
    <w:rsid w:val="00461A64"/>
    <w:rsid w:val="004A4EE2"/>
    <w:rsid w:val="004C589E"/>
    <w:rsid w:val="004C77F6"/>
    <w:rsid w:val="004D1912"/>
    <w:rsid w:val="004E36DC"/>
    <w:rsid w:val="004F33D0"/>
    <w:rsid w:val="004F60D5"/>
    <w:rsid w:val="00501618"/>
    <w:rsid w:val="00502B1F"/>
    <w:rsid w:val="0051123D"/>
    <w:rsid w:val="00521DDB"/>
    <w:rsid w:val="00522D43"/>
    <w:rsid w:val="005235E9"/>
    <w:rsid w:val="00530B1D"/>
    <w:rsid w:val="005315CF"/>
    <w:rsid w:val="0054705F"/>
    <w:rsid w:val="00572F6E"/>
    <w:rsid w:val="00577854"/>
    <w:rsid w:val="005801CE"/>
    <w:rsid w:val="00590482"/>
    <w:rsid w:val="00590F76"/>
    <w:rsid w:val="005E227B"/>
    <w:rsid w:val="005E2573"/>
    <w:rsid w:val="005F10B3"/>
    <w:rsid w:val="005F3DED"/>
    <w:rsid w:val="00616D98"/>
    <w:rsid w:val="0062729C"/>
    <w:rsid w:val="00661E08"/>
    <w:rsid w:val="0066656A"/>
    <w:rsid w:val="0068790C"/>
    <w:rsid w:val="006A741D"/>
    <w:rsid w:val="006B507C"/>
    <w:rsid w:val="006B73FB"/>
    <w:rsid w:val="006C0E77"/>
    <w:rsid w:val="006C6E53"/>
    <w:rsid w:val="006E4A39"/>
    <w:rsid w:val="006E6FA5"/>
    <w:rsid w:val="007067B1"/>
    <w:rsid w:val="0073188A"/>
    <w:rsid w:val="00731C76"/>
    <w:rsid w:val="0073787F"/>
    <w:rsid w:val="007618DB"/>
    <w:rsid w:val="007744D2"/>
    <w:rsid w:val="0078498C"/>
    <w:rsid w:val="00785A8C"/>
    <w:rsid w:val="007A3638"/>
    <w:rsid w:val="007C2AEB"/>
    <w:rsid w:val="007C5132"/>
    <w:rsid w:val="007E1010"/>
    <w:rsid w:val="0080701E"/>
    <w:rsid w:val="00814097"/>
    <w:rsid w:val="00827F7B"/>
    <w:rsid w:val="0083282F"/>
    <w:rsid w:val="00844690"/>
    <w:rsid w:val="00853DA0"/>
    <w:rsid w:val="00863866"/>
    <w:rsid w:val="008B0AE8"/>
    <w:rsid w:val="008B6CBC"/>
    <w:rsid w:val="008D6A00"/>
    <w:rsid w:val="008D6CB0"/>
    <w:rsid w:val="00910EB9"/>
    <w:rsid w:val="00936257"/>
    <w:rsid w:val="0094146F"/>
    <w:rsid w:val="00950D59"/>
    <w:rsid w:val="00960BE6"/>
    <w:rsid w:val="009A146D"/>
    <w:rsid w:val="009B03D8"/>
    <w:rsid w:val="009B1E68"/>
    <w:rsid w:val="009B2EFF"/>
    <w:rsid w:val="009D274C"/>
    <w:rsid w:val="009E7C59"/>
    <w:rsid w:val="009F1B1F"/>
    <w:rsid w:val="009F5F64"/>
    <w:rsid w:val="00A235E6"/>
    <w:rsid w:val="00A271FF"/>
    <w:rsid w:val="00A30FF3"/>
    <w:rsid w:val="00A35A71"/>
    <w:rsid w:val="00A4050E"/>
    <w:rsid w:val="00A447C8"/>
    <w:rsid w:val="00A45629"/>
    <w:rsid w:val="00A52F79"/>
    <w:rsid w:val="00A643A7"/>
    <w:rsid w:val="00A66E86"/>
    <w:rsid w:val="00A67CC4"/>
    <w:rsid w:val="00A72A89"/>
    <w:rsid w:val="00A77813"/>
    <w:rsid w:val="00AB3BAC"/>
    <w:rsid w:val="00AB75D4"/>
    <w:rsid w:val="00B00A5E"/>
    <w:rsid w:val="00B126B7"/>
    <w:rsid w:val="00B2278B"/>
    <w:rsid w:val="00B3088B"/>
    <w:rsid w:val="00B80CB2"/>
    <w:rsid w:val="00B93A4E"/>
    <w:rsid w:val="00B9425E"/>
    <w:rsid w:val="00B96BE0"/>
    <w:rsid w:val="00BA41F2"/>
    <w:rsid w:val="00BA4233"/>
    <w:rsid w:val="00BA6846"/>
    <w:rsid w:val="00BA7180"/>
    <w:rsid w:val="00BA7D77"/>
    <w:rsid w:val="00BB36A1"/>
    <w:rsid w:val="00BD436D"/>
    <w:rsid w:val="00BF22C7"/>
    <w:rsid w:val="00C02D27"/>
    <w:rsid w:val="00C106AF"/>
    <w:rsid w:val="00C30A0D"/>
    <w:rsid w:val="00C46FE8"/>
    <w:rsid w:val="00C51461"/>
    <w:rsid w:val="00C51F17"/>
    <w:rsid w:val="00C67DF0"/>
    <w:rsid w:val="00C86AAC"/>
    <w:rsid w:val="00CA15CB"/>
    <w:rsid w:val="00CA7236"/>
    <w:rsid w:val="00CC251F"/>
    <w:rsid w:val="00CC61F2"/>
    <w:rsid w:val="00CD24DC"/>
    <w:rsid w:val="00D324BF"/>
    <w:rsid w:val="00D35778"/>
    <w:rsid w:val="00D46916"/>
    <w:rsid w:val="00D46972"/>
    <w:rsid w:val="00D56AFC"/>
    <w:rsid w:val="00D75B54"/>
    <w:rsid w:val="00D76862"/>
    <w:rsid w:val="00DA6377"/>
    <w:rsid w:val="00DB0F97"/>
    <w:rsid w:val="00DB5663"/>
    <w:rsid w:val="00DC5F80"/>
    <w:rsid w:val="00DD0FB3"/>
    <w:rsid w:val="00DE1839"/>
    <w:rsid w:val="00E1594B"/>
    <w:rsid w:val="00E37A08"/>
    <w:rsid w:val="00E5299B"/>
    <w:rsid w:val="00E57601"/>
    <w:rsid w:val="00E83353"/>
    <w:rsid w:val="00E84A7C"/>
    <w:rsid w:val="00E86485"/>
    <w:rsid w:val="00EB117C"/>
    <w:rsid w:val="00ED0BFC"/>
    <w:rsid w:val="00ED0E58"/>
    <w:rsid w:val="00EF0A8B"/>
    <w:rsid w:val="00EF18DC"/>
    <w:rsid w:val="00F23D07"/>
    <w:rsid w:val="00F300F2"/>
    <w:rsid w:val="00F349A1"/>
    <w:rsid w:val="00F7235B"/>
    <w:rsid w:val="00FA06A2"/>
    <w:rsid w:val="00FA717D"/>
    <w:rsid w:val="00FB1A06"/>
    <w:rsid w:val="00FB54EB"/>
    <w:rsid w:val="00FC0DCF"/>
    <w:rsid w:val="00FD2933"/>
    <w:rsid w:val="00FE5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59" type="connector" idref="#_x0000_s1478">
          <o:proxy start="" idref="#Rectangle 65" connectloc="2"/>
          <o:proxy end="" idref="#AutoShape 89" connectloc="0"/>
        </o:r>
        <o:r id="V:Rule60" type="connector" idref="#_x0000_s1298">
          <o:proxy start="" idref="#流程圖: 換頁接點 36" connectloc="2"/>
        </o:r>
        <o:r id="V:Rule61" type="connector" idref="#_x0000_s1491">
          <o:proxy start="" idref="#Rectangle 65" connectloc="2"/>
          <o:proxy end="" idref="#Rectangle 65" connectloc="0"/>
        </o:r>
        <o:r id="V:Rule62" type="connector" idref="#_x0000_s1469">
          <o:proxy start="" idref="#AutoShape 89" connectloc="3"/>
          <o:proxy end="" idref="#Rectangle 65" connectloc="1"/>
        </o:r>
        <o:r id="V:Rule63" type="connector" idref="#_x0000_s1333">
          <o:proxy start="" idref="#Rectangle 65" connectloc="2"/>
          <o:proxy end="" idref="#Rectangle 65" connectloc="0"/>
        </o:r>
        <o:r id="V:Rule64" type="connector" idref="#_x0000_s1311">
          <o:proxy start="" idref="#流程圖: 人工作業 27" connectloc="2"/>
          <o:proxy end="" idref="#Rectangle 65" connectloc="0"/>
        </o:r>
        <o:r id="V:Rule65" type="connector" idref="#直線單箭頭接點 17">
          <o:proxy start="" idref="#AutoShape 89" connectloc="2"/>
          <o:proxy end="" idref="#Rectangle 65" connectloc="0"/>
        </o:r>
        <o:r id="V:Rule66" type="connector" idref="#_x0000_s1443">
          <o:proxy start="" idref="#AutoShape 89" connectloc="3"/>
          <o:proxy end="" idref="#Rectangle 65" connectloc="1"/>
        </o:r>
        <o:r id="V:Rule67" type="connector" idref="#_x0000_s1392">
          <o:proxy start="" idref="#Rectangle 65" connectloc="2"/>
        </o:r>
        <o:r id="V:Rule68" type="connector" idref="#_x0000_s1393">
          <o:proxy start="" idref="#Rectangle 65" connectloc="2"/>
        </o:r>
        <o:r id="V:Rule69" type="connector" idref="#_x0000_s1368">
          <o:proxy start="" idref="#流程圖: 換頁接點 36" connectloc="2"/>
        </o:r>
        <o:r id="V:Rule70" type="connector" idref="#_x0000_s1390">
          <o:proxy start="" idref="#AutoShape 89" connectloc="3"/>
          <o:proxy end="" idref="#流程圖: 人工作業 27" connectloc="1"/>
        </o:r>
        <o:r id="V:Rule71" type="connector" idref="#_x0000_s1442">
          <o:proxy start="" idref="#AutoShape 89" connectloc="2"/>
          <o:proxy end="" idref="#流程圖: 人工作業 27" connectloc="0"/>
        </o:r>
        <o:r id="V:Rule72" type="connector" idref="#_x0000_s1470">
          <o:proxy start="" idref="#Rectangle 65" connectloc="2"/>
          <o:proxy end="" idref="#流程圖: 換頁接點 36" connectloc="0"/>
        </o:r>
        <o:r id="V:Rule73" type="connector" idref="#_x0000_s1428">
          <o:proxy start="" idref="#Rectangle 65" connectloc="2"/>
          <o:proxy end="" idref="#AutoShape 89" connectloc="0"/>
        </o:r>
        <o:r id="V:Rule74" type="connector" idref="#_x0000_s1114">
          <o:proxy start="" idref="#AutoShape 66" connectloc="2"/>
          <o:proxy end="" idref="#流程圖: 人工作業 27" connectloc="0"/>
        </o:r>
        <o:r id="V:Rule75" type="connector" idref="#_x0000_s1489">
          <o:proxy start="" idref="#Rectangle 65" connectloc="2"/>
          <o:proxy end="" idref="#Rectangle 65" connectloc="0"/>
        </o:r>
        <o:r id="V:Rule76" type="connector" idref="#_x0000_s1488">
          <o:proxy start="" idref="#Rectangle 65" connectloc="2"/>
          <o:proxy end="" idref="#Rectangle 65" connectloc="0"/>
        </o:r>
        <o:r id="V:Rule77" type="connector" idref="#_x0000_s1369">
          <o:proxy start="" idref="#流程圖: 換頁接點 36" connectloc="2"/>
        </o:r>
        <o:r id="V:Rule78" type="connector" idref="#_x0000_s1338">
          <o:proxy start="" idref="#流程圖: 換頁接點 36" connectloc="2"/>
        </o:r>
        <o:r id="V:Rule79" type="connector" idref="#_x0000_s1321">
          <o:proxy start="" idref="#AutoShape 89" connectloc="2"/>
        </o:r>
        <o:r id="V:Rule80" type="connector" idref="#_x0000_s1116">
          <o:proxy start="" idref="#流程圖: 人工作業 27" connectloc="2"/>
          <o:proxy end="" idref="#流程圖: 換頁接點 36" connectloc="0"/>
        </o:r>
        <o:r id="V:Rule81" type="connector" idref="#_x0000_s1435">
          <o:proxy start="" idref="#AutoShape 89" connectloc="3"/>
          <o:proxy end="" idref="#Rectangle 65" connectloc="1"/>
        </o:r>
        <o:r id="V:Rule82" type="connector" idref="#_x0000_s1427">
          <o:proxy start="" idref="#流程圖: 換頁接點 36" connectloc="2"/>
          <o:proxy end="" idref="#Rectangle 65" connectloc="0"/>
        </o:r>
        <o:r id="V:Rule83" type="connector" idref="#_x0000_s1483">
          <o:proxy start="" idref="#AutoShape 89" connectloc="2"/>
        </o:r>
        <o:r id="V:Rule84" type="connector" idref="#_x0000_s1447">
          <o:proxy start="" idref="#AutoShape 89" connectloc="3"/>
          <o:proxy end="" idref="#Rectangle 65" connectloc="1"/>
        </o:r>
        <o:r id="V:Rule85" type="connector" idref="#_x0000_s1391">
          <o:proxy start="" idref="#流程圖: 人工作業 27" connectloc="2"/>
          <o:proxy end="" idref="#Rectangle 65" connectloc="0"/>
        </o:r>
        <o:r id="V:Rule86" type="connector" idref="#_x0000_s1484">
          <o:proxy start="" idref="#Rectangle 65" connectloc="2"/>
        </o:r>
        <o:r id="V:Rule87" type="connector" idref="#_x0000_s1410">
          <o:proxy start="" idref="#Rectangle 65" connectloc="2"/>
          <o:proxy end="" idref="#流程圖: 換頁接點 36" connectloc="0"/>
        </o:r>
        <o:r id="V:Rule88" type="connector" idref="#_x0000_s1117">
          <o:proxy start="" idref="#AutoShape 89" connectloc="3"/>
          <o:proxy end="" idref="#Rectangle 65" connectloc="3"/>
        </o:r>
        <o:r id="V:Rule89" type="connector" idref="#_x0000_s1490">
          <o:proxy start="" idref="#Rectangle 65" connectloc="2"/>
          <o:proxy end="" idref="#Rectangle 65" connectloc="0"/>
        </o:r>
        <o:r id="V:Rule90" type="connector" idref="#_x0000_s1439">
          <o:proxy start="" idref="#AutoShape 89" connectloc="2"/>
          <o:proxy end="" idref="#AutoShape 66" connectloc="0"/>
        </o:r>
        <o:r id="V:Rule91" type="connector" idref="#_x0000_s1352">
          <o:proxy start="" idref="#AutoShape 89" connectloc="2"/>
        </o:r>
        <o:r id="V:Rule92" type="connector" idref="#_x0000_s1291">
          <o:proxy start="" idref="#Rectangle 65" connectloc="2"/>
          <o:proxy end="" idref="#Rectangle 65" connectloc="0"/>
        </o:r>
        <o:r id="V:Rule93" type="connector" idref="#_x0000_s1472">
          <o:proxy start="" idref="#Rectangle 65" connectloc="2"/>
          <o:proxy end="" idref="#Rectangle 65" connectloc="0"/>
        </o:r>
        <o:r id="V:Rule94" type="connector" idref="#_x0000_s1317">
          <o:proxy start="" idref="#Rectangle 65" connectloc="2"/>
          <o:proxy end="" idref="#AutoShape 89" connectloc="0"/>
        </o:r>
        <o:r id="V:Rule95" type="connector" idref="#_x0000_s1445">
          <o:proxy start="" idref="#AutoShape 89" connectloc="3"/>
          <o:proxy end="" idref="#Rectangle 65" connectloc="1"/>
        </o:r>
        <o:r id="V:Rule96" type="connector" idref="#_x0000_s1446">
          <o:proxy start="" idref="#AutoShape 89" connectloc="3"/>
          <o:proxy end="" idref="#Rectangle 65" connectloc="1"/>
        </o:r>
        <o:r id="V:Rule97" type="connector" idref="#_x0000_s1383"/>
        <o:r id="V:Rule98" type="connector" idref="#_x0000_s1440">
          <o:proxy start="" idref="#AutoShape 89" connectloc="2"/>
          <o:proxy end="" idref="#AutoShape 66" connectloc="0"/>
        </o:r>
        <o:r id="V:Rule99" type="connector" idref="#_x0000_s1441">
          <o:proxy start="" idref="#流程圖: 換頁接點 36" connectloc="2"/>
          <o:proxy end="" idref="#AutoShape 89" connectloc="0"/>
        </o:r>
        <o:r id="V:Rule100" type="connector" idref="#_x0000_s1337">
          <o:proxy start="" idref="#流程圖: 換頁接點 36" connectloc="2"/>
        </o:r>
        <o:r id="V:Rule101" type="connector" idref="#_x0000_s1485">
          <o:proxy start="" idref="#AutoShape 89" connectloc="2"/>
          <o:proxy end="" idref="#流程圖: 換頁接點 36" connectloc="0"/>
        </o:r>
        <o:r id="V:Rule102" type="connector" idref="#_x0000_s1297">
          <o:proxy start="" idref="#流程圖: 換頁接點 36" connectloc="2"/>
        </o:r>
        <o:r id="V:Rule103" type="connector" idref="#_x0000_s1323">
          <o:proxy start="" idref="#Rectangle 65" connectloc="2"/>
        </o:r>
        <o:r id="V:Rule104" type="connector" idref="#直線單箭頭接點 1"/>
        <o:r id="V:Rule105" type="connector" idref="#_x0000_s1354">
          <o:proxy start="" idref="#Rectangle 65" connectloc="2"/>
        </o:r>
        <o:r id="V:Rule106" type="connector" idref="#_x0000_s1487">
          <o:proxy start="" idref="#流程圖: 換頁接點 36" connectloc="2"/>
          <o:proxy end="" idref="#Rectangle 65" connectloc="0"/>
        </o:r>
        <o:r id="V:Rule107" type="connector" idref="#_x0000_s1479">
          <o:proxy start="" idref="#AutoShape 89" connectloc="3"/>
          <o:proxy end="" idref="#Rectangle 65" connectloc="1"/>
        </o:r>
        <o:r id="V:Rule108" type="connector" idref="#_x0000_s1385"/>
        <o:r id="V:Rule109" type="connector" idref="#_x0000_s1438">
          <o:proxy start="" idref="#AutoShape 89" connectloc="2"/>
          <o:proxy end="" idref="#AutoShape 66" connectloc="0"/>
        </o:r>
        <o:r id="V:Rule110" type="connector" idref="#_x0000_s1411">
          <o:proxy start="" idref="#Rectangle 65" connectloc="2"/>
          <o:proxy end="" idref="#流程圖: 換頁接點 36" connectloc="0"/>
        </o:r>
        <o:r id="V:Rule111" type="connector" idref="#_x0000_s1448">
          <o:proxy start="" idref="#AutoShape 89" connectloc="3"/>
          <o:proxy end="" idref="#Rectangle 65" connectloc="1"/>
        </o:r>
        <o:r id="V:Rule112" type="connector" idref="#_x0000_s1444">
          <o:proxy start="" idref="#AutoShape 89" connectloc="3"/>
          <o:proxy end="" idref="#Rectangle 65" connectloc="1"/>
        </o:r>
        <o:r id="V:Rule113" type="connector" idref="#_x0000_s1434">
          <o:proxy start="" idref="#Rectangle 65" connectloc="2"/>
          <o:proxy end="" idref="#AutoShape 89" connectloc="0"/>
        </o:r>
        <o:r id="V:Rule114" type="connector" idref="#_x0000_s1409">
          <o:proxy start="" idref="#Rectangle 65" connectloc="2"/>
          <o:proxy end="" idref="#流程圖: 換頁接點 36" connectloc="0"/>
        </o:r>
        <o:r id="V:Rule115" type="connector" idref="#_x0000_s1313">
          <o:proxy end="" idref="#Rectangle 65" connectloc="0"/>
        </o:r>
        <o:r id="V:Rule116" type="connector" idref="#_x0000_s1345">
          <o:proxy end="" idref="#Rectangle 6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501618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0161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50161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501618"/>
    <w:rPr>
      <w:szCs w:val="20"/>
    </w:rPr>
  </w:style>
  <w:style w:type="paragraph" w:styleId="a6">
    <w:name w:val="Body Text Indent"/>
    <w:basedOn w:val="a"/>
    <w:link w:val="Char"/>
    <w:rsid w:val="00501618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a7"/>
    <w:pPr>
      <w:spacing w:line="240" w:lineRule="exact"/>
      <w:jc w:val="center"/>
    </w:pPr>
  </w:style>
  <w:style w:type="character" w:customStyle="1" w:styleId="a7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8">
    <w:name w:val="Balloon Text"/>
    <w:basedOn w:val="a"/>
    <w:link w:val="a9"/>
    <w:rsid w:val="00572F6E"/>
    <w:rPr>
      <w:rFonts w:ascii="Cambria" w:hAnsi="Cambria"/>
      <w:szCs w:val="18"/>
    </w:rPr>
  </w:style>
  <w:style w:type="character" w:customStyle="1" w:styleId="a9">
    <w:name w:val="註解方塊文字 字元"/>
    <w:basedOn w:val="a0"/>
    <w:link w:val="a8"/>
    <w:rsid w:val="00572F6E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D24DC"/>
    <w:pPr>
      <w:ind w:leftChars="200" w:left="480"/>
    </w:pPr>
  </w:style>
  <w:style w:type="table" w:styleId="ab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新細明體" w:hAnsi="新細明體" w:cs="新細明體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A823C-6412-4C51-9E88-0CF560DDB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5</TotalTime>
  <Pages>4</Pages>
  <Words>856</Words>
  <Characters>617</Characters>
  <Application>Microsoft Office Word</Application>
  <DocSecurity>0</DocSecurity>
  <Lines>5</Lines>
  <Paragraphs>2</Paragraphs>
  <ScaleCrop>false</ScaleCrop>
  <Company>dsc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PC</cp:lastModifiedBy>
  <cp:revision>8</cp:revision>
  <cp:lastPrinted>2014-06-20T01:56:00Z</cp:lastPrinted>
  <dcterms:created xsi:type="dcterms:W3CDTF">2014-07-15T01:42:00Z</dcterms:created>
  <dcterms:modified xsi:type="dcterms:W3CDTF">2017-03-20T08:00:00Z</dcterms:modified>
</cp:coreProperties>
</file>