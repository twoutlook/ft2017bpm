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4E5B97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E5B97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4E5B97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4E5B97">
              <w:rPr>
                <w:rFonts w:asciiTheme="minorHAnsi" w:eastAsia="SimSun" w:hAnsiTheme="minorHAnsi"/>
                <w:szCs w:val="18"/>
                <w:lang w:eastAsia="zh-CN"/>
              </w:rPr>
              <w:t>AIN001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4E5B97" w:rsidP="0068790C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4E5B97">
              <w:rPr>
                <w:rFonts w:asciiTheme="minorEastAsia" w:eastAsia="SimSun" w:hAnsiTheme="minorEastAsia" w:hint="eastAsia"/>
                <w:b/>
                <w:sz w:val="32"/>
                <w:lang w:eastAsia="zh-CN"/>
              </w:rPr>
              <w:t>库存杂项出库流程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4E5B97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E5B97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4E5B97" w:rsidP="00F26E0F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4E5B97">
              <w:rPr>
                <w:rFonts w:asciiTheme="minorEastAsia" w:eastAsia="SimSun" w:hAnsiTheme="minorEastAsia" w:hint="eastAsia"/>
                <w:szCs w:val="18"/>
                <w:lang w:eastAsia="zh-CN"/>
              </w:rPr>
              <w:t>仓管部门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4E5B97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E5B97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4E5B97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4E5B97">
              <w:rPr>
                <w:rFonts w:asciiTheme="minorHAnsi" w:eastAsia="SimSun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4E5B97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E5B97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E908CC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Theme="minorEastAsia" w:hAnsiTheme="minorHAnsi" w:hint="eastAsia"/>
                <w:szCs w:val="18"/>
                <w:lang w:eastAsia="zh-CN"/>
              </w:rPr>
              <w:t>彭文选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4E5B97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E5B97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920829" w:rsidRDefault="004E5B97" w:rsidP="00920829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4E5B97">
              <w:rPr>
                <w:rFonts w:asciiTheme="minorHAnsi" w:eastAsia="SimSun" w:hAnsiTheme="minorHAnsi"/>
                <w:szCs w:val="18"/>
                <w:lang w:eastAsia="zh-CN"/>
              </w:rPr>
              <w:t>201</w:t>
            </w:r>
            <w:r w:rsidR="00920829">
              <w:rPr>
                <w:rFonts w:asciiTheme="minorHAnsi" w:eastAsiaTheme="minorEastAsia" w:hAnsiTheme="minorHAnsi" w:hint="eastAsia"/>
                <w:szCs w:val="18"/>
                <w:lang w:eastAsia="zh-CN"/>
              </w:rPr>
              <w:t>7</w:t>
            </w:r>
            <w:r w:rsidRPr="004E5B97">
              <w:rPr>
                <w:rFonts w:asciiTheme="minorHAnsi" w:eastAsia="SimSun" w:hAnsiTheme="minorHAnsi"/>
                <w:szCs w:val="18"/>
                <w:lang w:eastAsia="zh-CN"/>
              </w:rPr>
              <w:t>/0</w:t>
            </w:r>
            <w:r w:rsidR="00E96C32">
              <w:rPr>
                <w:rFonts w:asciiTheme="minorHAnsi" w:eastAsiaTheme="minorEastAsia" w:hAnsiTheme="minorHAnsi" w:hint="eastAsia"/>
                <w:szCs w:val="18"/>
                <w:lang w:eastAsia="zh-CN"/>
              </w:rPr>
              <w:t>3</w:t>
            </w:r>
            <w:r w:rsidRPr="004E5B97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r w:rsidR="00E96C32">
              <w:rPr>
                <w:rFonts w:asciiTheme="minorHAnsi" w:eastAsiaTheme="minorEastAsia" w:hAnsiTheme="minorHAnsi" w:hint="eastAsia"/>
                <w:szCs w:val="18"/>
                <w:lang w:eastAsia="zh-CN"/>
              </w:rPr>
              <w:t>11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4E5B97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E5B97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2F7AB6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4E5B97" w:rsidRPr="004E5B97">
              <w:rPr>
                <w:rFonts w:asciiTheme="minorHAnsi" w:eastAsia="SimSun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4E5B97" w:rsidRPr="004E5B97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4E5B97" w:rsidRPr="004E5B97">
                <w:rPr>
                  <w:rFonts w:asciiTheme="minorHAnsi" w:eastAsia="SimSun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4E5B97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E5B97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3F0E3C" w:rsidRDefault="004E5B97" w:rsidP="00D46972">
            <w:pPr>
              <w:jc w:val="both"/>
              <w:rPr>
                <w:rFonts w:asciiTheme="minorEastAsia" w:eastAsiaTheme="minorEastAsia" w:hAnsiTheme="minorEastAsia"/>
                <w:szCs w:val="18"/>
                <w:lang w:eastAsia="zh-CN"/>
              </w:rPr>
            </w:pPr>
            <w:r w:rsidRPr="004E5B97">
              <w:rPr>
                <w:rFonts w:eastAsia="SimSun" w:hint="eastAsia"/>
                <w:color w:val="000000"/>
                <w:sz w:val="20"/>
                <w:lang w:eastAsia="zh-CN"/>
              </w:rPr>
              <w:t>非生产性之材料为需归属部门费用之领用需求，或其它异常材料之领用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  <w:lang w:eastAsia="zh-CN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544"/>
        <w:gridCol w:w="3119"/>
        <w:gridCol w:w="2976"/>
      </w:tblGrid>
      <w:tr w:rsidR="003075B8" w:rsidRPr="003F0E3C" w:rsidTr="003075B8">
        <w:trPr>
          <w:trHeight w:val="34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75B8" w:rsidRPr="003F0E3C" w:rsidRDefault="004E5B97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4E5B97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需求部门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75B8" w:rsidRPr="003F0E3C" w:rsidRDefault="004E5B97" w:rsidP="00FC0DC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4E5B97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仓库部门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75B8" w:rsidRPr="003F0E3C" w:rsidRDefault="004E5B97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4E5B97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作业说明</w:t>
            </w:r>
          </w:p>
        </w:tc>
        <w:bookmarkStart w:id="0" w:name="_GoBack"/>
        <w:bookmarkEnd w:id="0"/>
      </w:tr>
      <w:tr w:rsidR="003075B8" w:rsidRPr="003075B8" w:rsidTr="003075B8">
        <w:trPr>
          <w:trHeight w:val="1232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B8" w:rsidRPr="003F0E3C" w:rsidRDefault="002F7AB6" w:rsidP="00661E08">
            <w:pPr>
              <w:rPr>
                <w:rFonts w:asciiTheme="minorHAnsi" w:eastAsiaTheme="minorEastAsia" w:hAnsiTheme="minorHAnsi"/>
              </w:rPr>
            </w:pPr>
            <w:r w:rsidRPr="002F7AB6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026" editas="canvas" style="position:absolute;margin-left:-2.8pt;margin-top:9.65pt;width:291.4pt;height:600.25pt;z-index:251670016;mso-position-horizontal-relative:text;mso-position-vertical-relative:text" coordorigin="1106,3455" coordsize="5828,12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left:1106;top:3455;width:5828;height:12005;visibility:visible">
                    <v:fill o:detectmouseclick="t"/>
                    <v:path o:connecttype="none"/>
                  </v:shape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AutoShape 66" o:spid="_x0000_s1028" type="#_x0000_t114" style="position:absolute;left:2377;top:8138;width:1439;height:129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23Mb4A&#10;AADbAAAADwAAAGRycy9kb3ducmV2LnhtbESPwQrCMBBE74L/EFbwpqkiRapRRBQ9ahW8rs3aFptN&#10;aaLWvzeC4HGYmTfMfNmaSjypcaVlBaNhBII4s7rkXMH5tB1MQTiPrLGyTAre5GC56HbmmGj74iM9&#10;U5+LAGGXoILC+zqR0mUFGXRDWxMH72Ybgz7IJpe6wVeAm0qOoyiWBksOCwXWtC4ou6cPo2A8zQ4X&#10;PZHH3SbenVY5pVdzXivV77WrGQhPrf+Hf+29VjCJ4fsl/AC5+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HdtzG+AAAA2wAAAA8AAAAAAAAAAAAAAAAAmAIAAGRycy9kb3ducmV2&#10;LnhtbFBLBQYAAAAABAAEAPUAAACDAwAAAAA=&#10;" strokeweight=".5pt">
                    <v:shadow on="t" color="black" opacity="26214f" origin="-.5,-.5" offset=".74836mm,.74836mm"/>
                    <v:textbox inset="1mm,,1mm">
                      <w:txbxContent>
                        <w:p w:rsidR="003075B8" w:rsidRDefault="003075B8" w:rsidP="0016724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</w:p>
                      </w:txbxContent>
                    </v:textbox>
                  </v:shape>
                  <v:shape id="AutoShape 66" o:spid="_x0000_s1029" type="#_x0000_t114" style="position:absolute;left:2250;top:8247;width:1440;height:12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ovmb0A&#10;AADaAAAADwAAAGRycy9kb3ducmV2LnhtbESPwQrCMBBE74L/EFbwpqmiItUoIooetQpe12Zti82m&#10;NFHr3xtB8DjMzBtmvmxMKZ5Uu8KygkE/AkGcWl1wpuB82vamIJxH1lhaJgVvcrBctFtzjLV98ZGe&#10;ic9EgLCLUUHufRVL6dKcDLq+rYiDd7O1QR9knUld4yvATSmHUTSRBgsOCzlWtM4pvScPo2A4TQ8X&#10;PZLH3WayO60ySq7mvFaq22lWMxCeGv8P/9p7rWAM3yvhBsjF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1Movmb0AAADaAAAADwAAAAAAAAAAAAAAAACYAgAAZHJzL2Rvd25yZXYu&#10;eG1sUEsFBgAAAAAEAAQA9QAAAIIDAAAAAA==&#10;" strokeweight=".5pt">
                    <v:shadow on="t" color="black" opacity="26214f" origin="-.5,-.5" offset=".74836mm,.74836mm"/>
                    <v:textbox inset="1mm,,1mm">
                      <w:txbxContent>
                        <w:p w:rsidR="003075B8" w:rsidRPr="00FC0DCF" w:rsidRDefault="004E5B97" w:rsidP="00167241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  <w:lang w:eastAsia="zh-CN"/>
                            </w:rPr>
                          </w:pPr>
                          <w:r w:rsidRPr="004E5B97">
                            <w:rPr>
                              <w:rFonts w:asciiTheme="minorEastAsia" w:eastAsia="SimSun" w:hAnsiTheme="minorEastAsia" w:hint="eastAsia"/>
                              <w:szCs w:val="20"/>
                              <w:lang w:eastAsia="zh-CN"/>
                            </w:rPr>
                            <w:t>杂项库存出库单凭证打印</w:t>
                          </w:r>
                        </w:p>
                        <w:p w:rsidR="003075B8" w:rsidRPr="003F0E3C" w:rsidRDefault="004E5B97" w:rsidP="00167241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 w:rsidRPr="004E5B97">
                            <w:rPr>
                              <w:rFonts w:asciiTheme="minorHAnsi" w:eastAsia="SimSun" w:hAnsiTheme="minorHAnsi"/>
                              <w:szCs w:val="20"/>
                              <w:lang w:eastAsia="zh-CN"/>
                            </w:rPr>
                            <w:t>(ainr301)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0" o:spid="_x0000_s1030" type="#_x0000_t32" style="position:absolute;left:2902;top:4463;width:20;height:56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CSXcQAAADbAAAADwAAAGRycy9kb3ducmV2LnhtbESPQW/CMAyF75P4D5GRdhspHNBUCAiQ&#10;EGPTDuuAs9WYtqJxSpJBt18/HybtZus9v/d5vuxdq24UYuPZwHiUgSIuvW24MnD43D49g4oJ2WLr&#10;mQx8U4TlYvAwx9z6O3/QrUiVkhCOORqoU+pyrWNZk8M48h2xaGcfHCZZQ6VtwLuEu1ZPsmyqHTYs&#10;DTV2tKmpvBRfzsDrW9dMrrv3sG8TnQr7c1zvxkdjHof9agYqUZ/+zX/XL1bwhV5+kQH0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4JJdxAAAANsAAAAPAAAAAAAAAAAA&#10;AAAAAKECAABkcnMvZG93bnJldi54bWxQSwUGAAAAAAQABAD5AAAAkgMAAAAA&#10;" strokeweight=".5pt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031" type="#_x0000_t202" style="position:absolute;left:1710;top:5206;width:726;height:4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3075B8" w:rsidRDefault="004E5B97" w:rsidP="00167241">
                          <w:r w:rsidRPr="004E5B97">
                            <w:rPr>
                              <w:rFonts w:eastAsia="SimSun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oval id="橢圓 23" o:spid="_x0000_s1032" style="position:absolute;left:3564;top:8140;width:241;height:2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ZFMYA&#10;AADbAAAADwAAAGRycy9kb3ducmV2LnhtbESPQWvCQBSE74L/YXlCL2I2VSgldRVRCz0UUVus3p7Z&#10;ZzaYfRuy25j++65Q6HGYmW+Y6byzlWip8aVjBY9JCoI4d7rkQsHnx+voGYQPyBorx6TghzzMZ/3e&#10;FDPtbryjdh8KESHsM1RgQqgzKX1uyKJPXE0cvYtrLIYom0LqBm8Rbis5TtMnabHkuGCwpqWh/Lr/&#10;tgr0plq37+fT9nhocWXKr7UeLq5KPQy6xQuIQF34D/+137SC8QT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TZF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3075B8" w:rsidRPr="00522D43" w:rsidRDefault="004E5B97" w:rsidP="00167241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 w:rsidRPr="004E5B97">
                            <w:rPr>
                              <w:rFonts w:eastAsia="SimSun"/>
                              <w:sz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rect id="Rectangle 65" o:spid="_x0000_s1033" style="position:absolute;left:2183;top:3564;width:1439;height:8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ptPMIA&#10;AADbAAAADwAAAGRycy9kb3ducmV2LnhtbESPQYvCMBSE7wv+h/AEb2uqiJVqFBEFTy66q+dn82yq&#10;zUtpotZ/vxEW9jjMzDfMbNHaSjyo8aVjBYN+AoI4d7rkQsHP9+ZzAsIHZI2VY1LwIg+Leedjhpl2&#10;T97T4xAKESHsM1RgQqgzKX1uyKLvu5o4ehfXWAxRNoXUDT4j3FZymCRjabHkuGCwppWh/Ha4WwWj&#10;Y1pdz1dfX1KTyt3Xan065mulet12OQURqA3/4b/2VisYjuH9Jf4A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qm08wgAAANsAAAAPAAAAAAAAAAAAAAAAAJgCAABkcnMvZG93&#10;bnJldi54bWxQSwUGAAAAAAQABAD1AAAAhwMAAAAA&#10;" strokeweight=".5pt">
                    <v:shadow on="t" color="black" opacity="26214f" origin="-.5,-.5" offset=".74836mm,.74836mm"/>
                    <v:textbox inset="1mm,.3mm,1mm">
                      <w:txbxContent>
                        <w:p w:rsidR="003075B8" w:rsidRDefault="004E5B97" w:rsidP="0016724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4E5B97">
                            <w:rPr>
                              <w:rFonts w:ascii="Calibri" w:eastAsia="SimSu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杂项库存出库作业</w:t>
                          </w:r>
                          <w:r w:rsidRPr="004E5B97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(aint301)</w:t>
                          </w:r>
                        </w:p>
                        <w:p w:rsidR="003075B8" w:rsidRDefault="004E5B97" w:rsidP="0016724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4E5B97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4E5B97">
                            <w:rPr>
                              <w:rFonts w:ascii="Calibri" w:eastAsia="SimSun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输入</w:t>
                          </w:r>
                          <w:r w:rsidRPr="004E5B97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oval id="橢圓 27" o:spid="_x0000_s1034" style="position:absolute;left:3454;top:3455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/fF8YA&#10;AADbAAAADwAAAGRycy9kb3ducmV2LnhtbESPQWvCQBSE74L/YXlCL2I29WBL6iqiFnooorZYvT2z&#10;z2ww+zZktzH9912h0OMwM98w03lnK9FS40vHCh6TFARx7nTJhYLPj9fRMwgfkDVWjknBD3mYz/q9&#10;KWba3XhH7T4UIkLYZ6jAhFBnUvrckEWfuJo4ehfXWAxRNoXUDd4i3FZynKYTabHkuGCwpqWh/Lr/&#10;tgr0plq37+fT9nhocWXKr7UeLq5KPQy6xQuIQF34D/+137SC8RP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/fF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3075B8" w:rsidRDefault="004E5B97" w:rsidP="00167241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4E5B97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9" o:spid="_x0000_s1035" type="#_x0000_t4" style="position:absolute;left:2088;top:5026;width:1668;height:10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aN/MAA&#10;AADbAAAADwAAAGRycy9kb3ducmV2LnhtbERPz2vCMBS+D/wfwhO8zVQPMjujiDLwaDsp7PZonmmx&#10;eSlJVqt/vTkMdvz4fm92o+3EQD60jhUs5hkI4trplo2Cy/fX+weIEJE1do5JwYMC7LaTtw3m2t25&#10;oKGMRqQQDjkqaGLscylD3ZDFMHc9ceKuzluMCXojtcd7CredXGbZSlpsOTU02NOhofpW/loFbbE+&#10;/jyr4uzLR2mGqsrWZrgoNZuO+08Qkcb4L/5zn7SCZRqbvqQfIL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SaN/MAAAADbAAAADwAAAAAAAAAAAAAAAACYAgAAZHJzL2Rvd25y&#10;ZXYueG1sUEsFBgAAAAAEAAQA9QAAAIU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3075B8" w:rsidRDefault="004E5B97" w:rsidP="0016724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4E5B97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主管</w:t>
                          </w:r>
                        </w:p>
                        <w:p w:rsidR="003075B8" w:rsidRDefault="004E5B97" w:rsidP="0016724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4E5B97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审核</w:t>
                          </w:r>
                        </w:p>
                      </w:txbxContent>
                    </v:textbox>
                  </v:shape>
                  <v:rect id="Rectangle 65" o:spid="_x0000_s1036" style="position:absolute;left:2211;top:6625;width:1476;height:9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bGDsAA&#10;AADbAAAADwAAAGRycy9kb3ducmV2LnhtbERPTYvCMBC9C/6HMAt703RdsUs1iojCnhR19Tw2Y1Nt&#10;JqXJav335iB4fLzvyay1lbhR40vHCr76CQji3OmSCwV/+1XvB4QPyBorx6TgQR5m025ngpl2d97S&#10;bRcKEUPYZ6jAhFBnUvrckEXfdzVx5M6usRgibAqpG7zHcFvJQZKMpMWSY4PBmhaG8uvu3yoYHtLq&#10;crr4+pyaVK43i+XxkC+V+vxo52MQgdrwFr/cv1rBd1wfv8QfIK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NbGDsAAAADbAAAADwAAAAAAAAAAAAAAAACYAgAAZHJzL2Rvd25y&#10;ZXYueG1sUEsFBgAAAAAEAAQA9QAAAIU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3075B8" w:rsidRDefault="004E5B97" w:rsidP="0016724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4E5B97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杂项库存出库作业</w:t>
                          </w:r>
                          <w:r w:rsidRPr="004E5B97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(aint301)</w:t>
                          </w:r>
                        </w:p>
                        <w:p w:rsidR="003075B8" w:rsidRDefault="004E5B97" w:rsidP="0016724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4E5B97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4E5B97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确认</w:t>
                          </w:r>
                          <w:r w:rsidRPr="004E5B97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 id="AutoShape 90" o:spid="_x0000_s1037" type="#_x0000_t32" style="position:absolute;left:2922;top:6119;width:27;height:50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lrpsUAAADbAAAADwAAAGRycy9kb3ducmV2LnhtbESPT2vCQBTE74LfYXmCN91EQSS6Slso&#10;/ikemlbPj+xrEpp9G3dXTfvpu4LQ4zAzv2GW68404krO15YVpOMEBHFhdc2lgs+P19EchA/IGhvL&#10;pOCHPKxX/d4SM21v/E7XPJQiQthnqKAKoc2k9EVFBv3YtsTR+7LOYIjSlVI7vEW4aeQkSWbSYM1x&#10;ocKWXioqvvOLUbB/a+vJeXNwuybQKde/x+dNelRqOOieFiACdeE//GhvtYJpCvcv8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BlrpsUAAADbAAAADwAAAAAAAAAA&#10;AAAAAAChAgAAZHJzL2Rvd25yZXYueG1sUEsFBgAAAAAEAAQA+QAAAJMDAAAAAA==&#10;" strokeweight=".5pt">
                    <v:stroke endarrow="block"/>
                  </v:shape>
                  <v:rect id="Rectangle 65" o:spid="_x0000_s1038" style="position:absolute;left:5370;top:9901;width:1475;height:9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RYecQA&#10;AADbAAAADwAAAGRycy9kb3ducmV2LnhtbESPT2vCQBTE74V+h+UVems2VTESXaWIgidL/Xd+Zp/Z&#10;aPZtyG41fvtuQfA4zMxvmMmss7W4Uusrxwo+kxQEceF0xaWC3Xb5MQLhA7LG2jEpuJOH2fT1ZYK5&#10;djf+oesmlCJC2OeowITQ5FL6wpBFn7iGOHon11oMUbal1C3eItzWspemQ2mx4rhgsKG5oeKy+bUK&#10;BvusPh/PvjllJpPr7/nisC8WSr2/dV9jEIG68Aw/2iutoN+H/y/xB8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EWHnEAAAA2wAAAA8AAAAAAAAAAAAAAAAAmAIAAGRycy9k&#10;b3ducmV2LnhtbFBLBQYAAAAABAAEAPUAAACJAwAAAAA=&#10;" strokeweight=".5pt">
                    <v:shadow on="t" color="black" opacity="26214f" origin="-.5,-.5" offset=".74836mm,.74836mm"/>
                    <v:textbox inset="1mm,.3mm,1mm">
                      <w:txbxContent>
                        <w:p w:rsidR="003075B8" w:rsidRPr="00167241" w:rsidRDefault="00167241" w:rsidP="00BF05D0">
                          <w:pPr>
                            <w:jc w:val="center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ascii="宋体" w:eastAsia="宋体" w:hAnsi="宋体" w:hint="eastAsia"/>
                              <w:lang w:eastAsia="zh-CN"/>
                            </w:rPr>
                            <w:t>PDA扫描后</w:t>
                          </w:r>
                          <w:r w:rsidRPr="00BF05D0">
                            <w:rPr>
                              <w:rFonts w:asciiTheme="minorEastAsia" w:eastAsiaTheme="minorEastAsia" w:hAnsiTheme="minorEastAsia" w:hint="eastAsia"/>
                              <w:szCs w:val="20"/>
                              <w:lang w:eastAsia="zh-CN"/>
                            </w:rPr>
                            <w:t>自动</w:t>
                          </w:r>
                          <w:r>
                            <w:rPr>
                              <w:rFonts w:ascii="宋体" w:eastAsia="宋体" w:hAnsi="宋体" w:hint="eastAsia"/>
                              <w:lang w:eastAsia="zh-CN"/>
                            </w:rPr>
                            <w:t>过账</w:t>
                          </w:r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肘形接點 21" o:spid="_x0000_s1040" type="#_x0000_t34" style="position:absolute;left:2088;top:4013;width:95;height:1559;rotation:18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3O+cMAAADbAAAADwAAAGRycy9kb3ducmV2LnhtbESPT2sCMRTE7wW/Q3iCt5p1EamrUYr4&#10;r7eqvfT22DyTtZuXZRN1/famUOhxmJnfMPNl52pxozZUnhWMhhkI4tLrio2Cr9Pm9Q1EiMgaa8+k&#10;4EEBloveyxwL7e98oNsxGpEgHApUYGNsCilDaclhGPqGOHln3zqMSbZG6hbvCe5qmWfZRDqsOC1Y&#10;bGhlqfw5Xp2CnVxd9tPyEtYfk7EZf+efaLdGqUG/e5+BiNTF//Bfe68V5CP4/ZJ+gF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zvnDAAAA2wAAAA8AAAAAAAAAAAAA&#10;AAAAoQIAAGRycy9kb3ducmV2LnhtbFBLBQYAAAAABAAEAPkAAACRAwAAAAA=&#10;" adj="-82303" strokecolor="black [3213]" strokeweight=".5pt">
                    <v:stroke endarrow="block"/>
                  </v:shape>
                  <v:shape id="Text Box 101" o:spid="_x0000_s1041" type="#_x0000_t202" style="position:absolute;left:2839;top:6067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<v:textbox>
                      <w:txbxContent>
                        <w:p w:rsidR="003075B8" w:rsidRDefault="004E5B97" w:rsidP="00167241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4E5B97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AutoShape 90" o:spid="_x0000_s1042" type="#_x0000_t32" style="position:absolute;left:2949;top:7586;width:21;height:66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Dz0sQAAADbAAAADwAAAGRycy9kb3ducmV2LnhtbESPQWsCMRSE70L/Q3iF3jSrgpTVKLYg&#10;2ooHt+r5sXnuLm5e1iTV1V9vhEKPw8x8w0xmranFhZyvLCvo9xIQxLnVFRcKdj+L7jsIH5A11pZJ&#10;wY08zKYvnQmm2l55S5csFCJC2KeooAyhSaX0eUkGfc82xNE7WmcwROkKqR1eI9zUcpAkI2mw4rhQ&#10;YkOfJeWn7Nco+F431eC83LivOtAh0/f9x7K/V+rttZ2PQQRqw3/4r73SCoYjeH6JP0B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8PPSxAAAANsAAAAPAAAAAAAAAAAA&#10;AAAAAKECAABkcnMvZG93bnJldi54bWxQSwUGAAAAAAQABAD5AAAAkgMAAAAA&#10;" strokeweight=".5pt">
                    <v:stroke endarrow="block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肘形接點 38" o:spid="_x0000_s1043" type="#_x0000_t33" style="position:absolute;left:3709;top:8721;width:921;height:2400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G5vb8AAADbAAAADwAAAGRycy9kb3ducmV2LnhtbERPzWoCMRC+F3yHMEJvNbFKkdUoIlQU&#10;emg3PsCwGbOLm8m6ibp9e3Mo9Pjx/a82g2/FnfrYBNYwnSgQxFWwDTsNJ/P5tgARE7LFNjBp+KUI&#10;m/XoZYWFDQ/+oXuZnMghHAvUUKfUFVLGqiaPcRI64sydQ+8xZdg7aXt85HDfynelPqTHhnNDjR3t&#10;aqou5c1rcOFbHSWW8/1cbY00V/Plzkbr1/GwXYJINKR/8Z/7YDXM8tj8Jf8AuX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G5vb8AAADbAAAADwAAAAAAAAAAAAAAAACh&#10;AgAAZHJzL2Rvd25yZXYueG1sUEsFBgAAAAAEAAQA+QAAAI0DAAAAAA==&#10;" strokecolor="black [3213]" strokeweight=".5pt">
                    <v:stroke endarrow="block"/>
                  </v:shape>
                  <v:oval id="橢圓 45" o:spid="_x0000_s1046" style="position:absolute;left:6693;top:9821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4BW8YA&#10;AADbAAAADwAAAGRycy9kb3ducmV2LnhtbESPQWsCMRSE74L/ITyhF9FsixZZjSKthR6KWC1tvT03&#10;z83i5mXZpOv23xtB8DjMzDfMbNHaUjRU+8KxgsdhAoI4c7rgXMHX7m0wAeEDssbSMSn4Jw+Lebcz&#10;w1S7M39Ssw25iBD2KSowIVSplD4zZNEPXUUcvaOrLYYo61zqGs8Rbkv5lCTP0mLBccFgRS+GstP2&#10;zyrQ63LVfBz2m9/vBl9N8bPS/eVJqYdeu5yCCNSGe/jWftcKRm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4BW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3075B8" w:rsidRDefault="004E5B97" w:rsidP="00167241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4E5B97">
                            <w:rPr>
                              <w:rFonts w:ascii="Calibri" w:eastAsia="SimSun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  <v:rect id="Rectangle 65" o:spid="_x0000_s1048" style="position:absolute;left:5459;top:11691;width:1475;height:9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RYecQA&#10;AADbAAAADwAAAGRycy9kb3ducmV2LnhtbESPT2vCQBTE74V+h+UVems2VTESXaWIgidL/Xd+Zp/Z&#10;aPZtyG41fvtuQfA4zMxvmMmss7W4Uusrxwo+kxQEceF0xaWC3Xb5MQLhA7LG2jEpuJOH2fT1ZYK5&#10;djf+oesmlCJC2OeowITQ5FL6wpBFn7iGOHon11oMUbal1C3eItzWspemQ2mx4rhgsKG5oeKy+bUK&#10;BvusPh/PvjllJpPr7/nisC8WSr2/dV9jEIG68Aw/2iutoN+H/y/xB8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EWHnEAAAA2wAAAA8AAAAAAAAAAAAAAAAAmAIAAGRycy9k&#10;b3ducmV2LnhtbFBLBQYAAAAABAAEAPUAAACJAwAAAAA=&#10;" strokeweight=".5pt">
                    <v:shadow on="t" color="black" opacity="26214f" origin="-.5,-.5" offset=".74836mm,.74836mm"/>
                    <v:textbox inset="1mm,.3mm,1mm">
                      <w:txbxContent>
                        <w:p w:rsidR="00167241" w:rsidRDefault="00167241" w:rsidP="0016724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4E5B97">
                            <w:rPr>
                              <w:rFonts w:ascii="Calibri" w:eastAsia="SimSun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杂项库存出库作业</w:t>
                          </w:r>
                          <w:r w:rsidRPr="004E5B97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(aint301)</w:t>
                          </w:r>
                        </w:p>
                        <w:p w:rsidR="00167241" w:rsidRDefault="00167241" w:rsidP="0016724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4E5B97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>
                            <w:rPr>
                              <w:rFonts w:ascii="宋体" w:eastAsia="宋体" w:hAnsi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查询</w:t>
                          </w:r>
                          <w:r w:rsidRPr="004E5B97">
                            <w:rPr>
                              <w:rFonts w:ascii="Calibri" w:eastAsia="SimSun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 id="AutoShape 90" o:spid="_x0000_s1049" type="#_x0000_t32" style="position:absolute;left:6115;top:10907;width:21;height:66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Dz0sQAAADbAAAADwAAAGRycy9kb3ducmV2LnhtbESPQWsCMRSE70L/Q3iF3jSrgpTVKLYg&#10;2ooHt+r5sXnuLm5e1iTV1V9vhEKPw8x8w0xmranFhZyvLCvo9xIQxLnVFRcKdj+L7jsIH5A11pZJ&#10;wY08zKYvnQmm2l55S5csFCJC2KeooAyhSaX0eUkGfc82xNE7WmcwROkKqR1eI9zUcpAkI2mw4rhQ&#10;YkOfJeWn7Nco+F431eC83LivOtAh0/f9x7K/V+rttZ2PQQRqw3/4r73SCoYjeH6JP0B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8PPSxAAAANsAAAAPAAAAAAAAAAAA&#10;AAAAAKECAABkcnMvZG93bnJldi54bWxQSwUGAAAAAAQABAD5AAAAkgMAAAAA&#10;" strokeweight=".5pt">
                    <v:stroke endarrow="block"/>
                  </v:shape>
                </v:group>
              </w:pic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B8" w:rsidRPr="003F0E3C" w:rsidRDefault="002F7AB6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noProof/>
                <w:color w:val="0000FF"/>
                <w:szCs w:val="20"/>
                <w:lang w:eastAsia="zh-CN"/>
              </w:rPr>
              <w:pict>
                <v:oval id="橢圓 44" o:spid="_x0000_s1045" style="position:absolute;left:0;text-align:left;margin-left:107.75pt;margin-top:412.85pt;width:12.05pt;height:11.45pt;z-index:251671040;visibility:visible;mso-position-horizontal-relative:text;mso-position-vertical-relative:text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KkwMYA&#10;AADbAAAADwAAAGRycy9kb3ducmV2LnhtbESPQWvCQBSE7wX/w/KEXorZtEgpqauIWuhBRG2xentm&#10;n9lg9m3IbmP8965Q6HGYmW+Y0aSzlWip8aVjBc9JCoI4d7rkQsH318fgDYQPyBorx6TgSh4m497D&#10;CDPtLryhdhsKESHsM1RgQqgzKX1uyKJPXE0cvZNrLIYom0LqBi8Rbiv5kqav0mLJccFgTTND+Xn7&#10;axXoVbVol8fDer9rcW7Kn4V+mp6Veux303cQgbrwH/5rf2oFwyHcv8QfIM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1KkwMYAAADbAAAADwAAAAAAAAAAAAAAAACYAgAAZHJz&#10;L2Rvd25yZXYueG1sUEsFBgAAAAAEAAQA9QAAAIsDAAAAAA==&#10;" fillcolor="#f2f2f2 [3052]" strokeweight=".5pt">
                  <v:stroke dashstyle="3 1" joinstyle="miter"/>
                  <v:textbox inset="0,0,0,0">
                    <w:txbxContent>
                      <w:p w:rsidR="003075B8" w:rsidRDefault="004E5B97" w:rsidP="00167241">
                        <w:pPr>
                          <w:pStyle w:val="aa"/>
                          <w:spacing w:before="0" w:beforeAutospacing="0" w:after="0" w:afterAutospacing="0" w:line="140" w:lineRule="exact"/>
                          <w:jc w:val="center"/>
                        </w:pPr>
                        <w:r w:rsidRPr="004E5B97">
                          <w:rPr>
                            <w:rFonts w:ascii="Calibri" w:eastAsia="SimSun" w:hAnsi="Calibri" w:cs="Times New Roman"/>
                            <w:kern w:val="2"/>
                            <w:sz w:val="14"/>
                            <w:szCs w:val="14"/>
                            <w:lang w:eastAsia="zh-CN"/>
                          </w:rPr>
                          <w:t>4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B8" w:rsidRPr="00301F85" w:rsidRDefault="004E5B97" w:rsidP="003075B8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4E5B97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由需求部门输入杂项库存出库单</w:t>
            </w:r>
            <w:r w:rsidRPr="00301F85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，</w:t>
            </w:r>
            <w:r w:rsidRPr="004E5B97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并交由主管审核确认</w:t>
            </w:r>
            <w:r w:rsidRPr="00301F85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，</w:t>
            </w:r>
            <w:r w:rsidRPr="004E5B97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在维护出库单时不强制要指定出库的储位、批序号等资料</w:t>
            </w:r>
          </w:p>
          <w:p w:rsidR="003075B8" w:rsidRPr="003F0E3C" w:rsidRDefault="00BF05D0" w:rsidP="00BF05D0">
            <w:pPr>
              <w:spacing w:line="240" w:lineRule="exact"/>
              <w:ind w:left="180" w:hangingChars="100" w:hanging="18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>
              <w:rPr>
                <w:rFonts w:asciiTheme="minorEastAsia" w:eastAsiaTheme="minorEastAsia" w:hAnsiTheme="minorEastAsia" w:cs="Microsoft JhengHei" w:hint="eastAsia"/>
                <w:color w:val="000000"/>
                <w:kern w:val="0"/>
                <w:szCs w:val="16"/>
                <w:lang w:eastAsia="zh-CN"/>
              </w:rPr>
              <w:t>2.</w:t>
            </w:r>
            <w:r w:rsidR="004E5B97" w:rsidRPr="004E5B97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主管审核后由需求部门打印出库单交由仓库部门进行</w:t>
            </w:r>
            <w:r w:rsidR="00301F85" w:rsidRPr="004E5B97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出</w:t>
            </w:r>
            <w:r w:rsidR="004E5B97" w:rsidRPr="004E5B97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库过账</w:t>
            </w:r>
          </w:p>
          <w:p w:rsidR="003075B8" w:rsidRPr="00BF05D0" w:rsidRDefault="00BF05D0" w:rsidP="00BF05D0">
            <w:pPr>
              <w:ind w:left="180" w:hangingChars="100" w:hanging="180"/>
              <w:rPr>
                <w:rFonts w:asciiTheme="minorEastAsia" w:eastAsiaTheme="minorEastAsia" w:hAnsiTheme="minorEastAsia" w:cs="Microsoft JhengHei"/>
                <w:color w:val="000000" w:themeColor="text1"/>
                <w:kern w:val="0"/>
                <w:szCs w:val="16"/>
                <w:lang w:val="zh-TW" w:eastAsia="zh-CN"/>
              </w:rPr>
            </w:pPr>
            <w:r w:rsidRPr="00BF05D0">
              <w:rPr>
                <w:rFonts w:asciiTheme="minorEastAsia" w:eastAsiaTheme="minorEastAsia" w:hAnsiTheme="minorEastAsia" w:cs="Microsoft JhengHei" w:hint="eastAsia"/>
                <w:color w:val="000000" w:themeColor="text1"/>
                <w:kern w:val="0"/>
                <w:szCs w:val="16"/>
                <w:lang w:val="zh-TW" w:eastAsia="zh-CN"/>
              </w:rPr>
              <w:t>3.</w:t>
            </w:r>
            <w:r w:rsidRPr="00BF05D0">
              <w:rPr>
                <w:rFonts w:asciiTheme="minorEastAsia" w:eastAsia="SimSun" w:hAnsiTheme="minorEastAsia" w:cs="Microsoft JhengHei" w:hint="eastAsia"/>
                <w:color w:val="000000" w:themeColor="text1"/>
                <w:kern w:val="0"/>
                <w:szCs w:val="16"/>
                <w:lang w:val="zh-TW" w:eastAsia="zh-CN"/>
              </w:rPr>
              <w:t>仓库部门在收到凭证时，依据凭证点交需求品项与需求数量，无误后</w:t>
            </w:r>
            <w:r w:rsidRPr="00BF05D0">
              <w:rPr>
                <w:rFonts w:asciiTheme="minorEastAsia" w:eastAsiaTheme="minorEastAsia" w:hAnsiTheme="minorEastAsia" w:cs="Microsoft JhengHei" w:hint="eastAsia"/>
                <w:color w:val="000000" w:themeColor="text1"/>
                <w:kern w:val="0"/>
                <w:szCs w:val="16"/>
                <w:lang w:val="zh-TW" w:eastAsia="zh-CN"/>
              </w:rPr>
              <w:t>PDA扫面自动过账</w:t>
            </w:r>
          </w:p>
          <w:p w:rsidR="003075B8" w:rsidRPr="00BF05D0" w:rsidRDefault="00BF05D0" w:rsidP="00BF05D0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 w:themeColor="text1"/>
                <w:kern w:val="0"/>
                <w:szCs w:val="16"/>
                <w:lang w:val="zh-TW" w:eastAsia="zh-CN"/>
              </w:rPr>
            </w:pPr>
            <w:r w:rsidRPr="00BF05D0">
              <w:rPr>
                <w:rFonts w:asciiTheme="minorEastAsia" w:eastAsiaTheme="minorEastAsia" w:hAnsiTheme="minorEastAsia" w:cs="Microsoft JhengHei"/>
                <w:color w:val="000000" w:themeColor="text1"/>
                <w:kern w:val="0"/>
                <w:szCs w:val="16"/>
                <w:lang w:val="zh-TW" w:eastAsia="zh-CN"/>
              </w:rPr>
              <w:t>4.</w:t>
            </w:r>
            <w:r w:rsidR="008F77D6" w:rsidRPr="00BF05D0">
              <w:rPr>
                <w:rFonts w:asciiTheme="minorEastAsia" w:eastAsiaTheme="minorEastAsia" w:hAnsiTheme="minorEastAsia" w:cs="Microsoft JhengHei" w:hint="eastAsia"/>
                <w:color w:val="000000" w:themeColor="text1"/>
                <w:kern w:val="0"/>
                <w:szCs w:val="16"/>
                <w:lang w:val="zh-TW" w:eastAsia="zh-CN"/>
              </w:rPr>
              <w:t>过账后查询是否正确。</w:t>
            </w:r>
          </w:p>
        </w:tc>
      </w:tr>
    </w:tbl>
    <w:p w:rsidR="00360001" w:rsidRPr="003F0E3C" w:rsidRDefault="004E5B97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4E5B97">
        <w:rPr>
          <w:rFonts w:asciiTheme="minorEastAsia" w:eastAsia="SimSun" w:hAnsiTheme="minorEastAsia" w:hint="eastAsia"/>
          <w:szCs w:val="20"/>
          <w:lang w:eastAsia="zh-CN"/>
        </w:rPr>
        <w:t>审核人员：</w:t>
      </w:r>
      <w:r w:rsidRPr="004E5B97">
        <w:rPr>
          <w:rFonts w:asciiTheme="minorEastAsia" w:eastAsia="SimSun" w:hAnsiTheme="minorEastAsia"/>
          <w:szCs w:val="20"/>
          <w:lang w:eastAsia="zh-CN"/>
        </w:rPr>
        <w:t xml:space="preserve">                     </w:t>
      </w:r>
      <w:r w:rsidRPr="004E5B97">
        <w:rPr>
          <w:rFonts w:asciiTheme="minorEastAsia" w:eastAsia="SimSun" w:hAnsiTheme="minorEastAsia" w:hint="eastAsia"/>
          <w:szCs w:val="20"/>
          <w:lang w:eastAsia="zh-CN"/>
        </w:rPr>
        <w:t>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4A6" w:rsidRDefault="00F324A6">
      <w:r>
        <w:separator/>
      </w:r>
    </w:p>
  </w:endnote>
  <w:endnote w:type="continuationSeparator" w:id="1">
    <w:p w:rsidR="00F324A6" w:rsidRDefault="00F324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4A6" w:rsidRDefault="00F324A6">
      <w:r>
        <w:separator/>
      </w:r>
    </w:p>
  </w:footnote>
  <w:footnote w:type="continuationSeparator" w:id="1">
    <w:p w:rsidR="00F324A6" w:rsidRDefault="00F324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2F7AB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150"/>
    <w:rsid w:val="000244FB"/>
    <w:rsid w:val="00044164"/>
    <w:rsid w:val="00050940"/>
    <w:rsid w:val="00060FCB"/>
    <w:rsid w:val="0007092E"/>
    <w:rsid w:val="00080694"/>
    <w:rsid w:val="00091FC9"/>
    <w:rsid w:val="000A24C5"/>
    <w:rsid w:val="000E1AA1"/>
    <w:rsid w:val="000E6C8C"/>
    <w:rsid w:val="00124150"/>
    <w:rsid w:val="00141FDA"/>
    <w:rsid w:val="0016419F"/>
    <w:rsid w:val="00167241"/>
    <w:rsid w:val="001713B3"/>
    <w:rsid w:val="001753A1"/>
    <w:rsid w:val="00194EF3"/>
    <w:rsid w:val="001A0E0A"/>
    <w:rsid w:val="001A5AF1"/>
    <w:rsid w:val="001C3AC3"/>
    <w:rsid w:val="001C4158"/>
    <w:rsid w:val="001C4DC1"/>
    <w:rsid w:val="002745DF"/>
    <w:rsid w:val="0029218E"/>
    <w:rsid w:val="002B6F5F"/>
    <w:rsid w:val="002E3C5E"/>
    <w:rsid w:val="002E5F5D"/>
    <w:rsid w:val="002F6000"/>
    <w:rsid w:val="002F7AB6"/>
    <w:rsid w:val="00301F85"/>
    <w:rsid w:val="00306288"/>
    <w:rsid w:val="003075B8"/>
    <w:rsid w:val="003251FA"/>
    <w:rsid w:val="0035361A"/>
    <w:rsid w:val="00353E0B"/>
    <w:rsid w:val="00356BB0"/>
    <w:rsid w:val="00360001"/>
    <w:rsid w:val="00385C2B"/>
    <w:rsid w:val="003B21BD"/>
    <w:rsid w:val="003C1637"/>
    <w:rsid w:val="003C2AAB"/>
    <w:rsid w:val="003D2E01"/>
    <w:rsid w:val="003E5655"/>
    <w:rsid w:val="003F0E3C"/>
    <w:rsid w:val="003F217E"/>
    <w:rsid w:val="0042441F"/>
    <w:rsid w:val="00461305"/>
    <w:rsid w:val="004A4EE2"/>
    <w:rsid w:val="004C77F6"/>
    <w:rsid w:val="004E5B97"/>
    <w:rsid w:val="004F33D0"/>
    <w:rsid w:val="004F60D5"/>
    <w:rsid w:val="00521DDB"/>
    <w:rsid w:val="00522D43"/>
    <w:rsid w:val="005315CF"/>
    <w:rsid w:val="0054705F"/>
    <w:rsid w:val="00572F6E"/>
    <w:rsid w:val="005801CE"/>
    <w:rsid w:val="005E227B"/>
    <w:rsid w:val="005F10B3"/>
    <w:rsid w:val="005F3DED"/>
    <w:rsid w:val="0062729C"/>
    <w:rsid w:val="00661E08"/>
    <w:rsid w:val="0068790C"/>
    <w:rsid w:val="006B507C"/>
    <w:rsid w:val="006B73FB"/>
    <w:rsid w:val="006C6E53"/>
    <w:rsid w:val="006E4A39"/>
    <w:rsid w:val="006E6FA5"/>
    <w:rsid w:val="007067B1"/>
    <w:rsid w:val="00706ECE"/>
    <w:rsid w:val="00731C76"/>
    <w:rsid w:val="0073787F"/>
    <w:rsid w:val="007618DB"/>
    <w:rsid w:val="007744D2"/>
    <w:rsid w:val="007E1010"/>
    <w:rsid w:val="00844690"/>
    <w:rsid w:val="00853DA0"/>
    <w:rsid w:val="00863866"/>
    <w:rsid w:val="008F77D6"/>
    <w:rsid w:val="00910EB9"/>
    <w:rsid w:val="00920829"/>
    <w:rsid w:val="0094146F"/>
    <w:rsid w:val="009B2EFF"/>
    <w:rsid w:val="00A35A71"/>
    <w:rsid w:val="00A4050E"/>
    <w:rsid w:val="00A447C8"/>
    <w:rsid w:val="00A72A89"/>
    <w:rsid w:val="00A77813"/>
    <w:rsid w:val="00A86001"/>
    <w:rsid w:val="00AB75D4"/>
    <w:rsid w:val="00AC0B00"/>
    <w:rsid w:val="00B00A5E"/>
    <w:rsid w:val="00B2278B"/>
    <w:rsid w:val="00B80CB2"/>
    <w:rsid w:val="00B93A4E"/>
    <w:rsid w:val="00B9425E"/>
    <w:rsid w:val="00BA7180"/>
    <w:rsid w:val="00BA7D77"/>
    <w:rsid w:val="00BC4FB9"/>
    <w:rsid w:val="00BD436D"/>
    <w:rsid w:val="00BF05D0"/>
    <w:rsid w:val="00BF22C7"/>
    <w:rsid w:val="00C51F17"/>
    <w:rsid w:val="00C80038"/>
    <w:rsid w:val="00CA15CB"/>
    <w:rsid w:val="00CC61F2"/>
    <w:rsid w:val="00CD24DC"/>
    <w:rsid w:val="00D038B7"/>
    <w:rsid w:val="00D324BF"/>
    <w:rsid w:val="00D35778"/>
    <w:rsid w:val="00D46916"/>
    <w:rsid w:val="00D46972"/>
    <w:rsid w:val="00D75B54"/>
    <w:rsid w:val="00DB0F97"/>
    <w:rsid w:val="00DC5F80"/>
    <w:rsid w:val="00DD0FB3"/>
    <w:rsid w:val="00DE1839"/>
    <w:rsid w:val="00E075B7"/>
    <w:rsid w:val="00E12BB3"/>
    <w:rsid w:val="00E37A08"/>
    <w:rsid w:val="00E5299B"/>
    <w:rsid w:val="00E57601"/>
    <w:rsid w:val="00E84A7C"/>
    <w:rsid w:val="00E908CC"/>
    <w:rsid w:val="00E96C32"/>
    <w:rsid w:val="00EB117C"/>
    <w:rsid w:val="00EF0A8B"/>
    <w:rsid w:val="00F26E0F"/>
    <w:rsid w:val="00F324A6"/>
    <w:rsid w:val="00F349A1"/>
    <w:rsid w:val="00F7235B"/>
    <w:rsid w:val="00F8623F"/>
    <w:rsid w:val="00FA717D"/>
    <w:rsid w:val="00FB54EB"/>
    <w:rsid w:val="00FC0DCF"/>
    <w:rsid w:val="00FD265A"/>
    <w:rsid w:val="00FD2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</o:shapedefaults>
    <o:shapelayout v:ext="edit">
      <o:idmap v:ext="edit" data="1"/>
      <o:rules v:ext="edit">
        <o:r id="V:Rule2" type="connector" idref="#AutoShape 90"/>
        <o:r id="V:Rule4" type="connector" idref="#AutoShape 90"/>
        <o:r id="V:Rule6" type="connector" idref="#AutoShape 90"/>
        <o:r id="V:Rule10" type="connector" idref="#肘形接點 38"/>
        <o:r id="V:Rule11" type="connector" idref="#AutoShape 90"/>
        <o:r id="V:Rule12" type="connector" idref="#肘形接點 2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D038B7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038B7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D038B7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D038B7"/>
    <w:rPr>
      <w:szCs w:val="20"/>
    </w:rPr>
  </w:style>
  <w:style w:type="paragraph" w:styleId="a6">
    <w:name w:val="Body Text Indent"/>
    <w:basedOn w:val="a"/>
    <w:link w:val="Char"/>
    <w:rsid w:val="00D038B7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124150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36039;&#26009;\TIPTOP&#19979;&#19968;&#20195;&#37325;&#27083;\&#19979;&#19968;&#20195;&#25033;&#29992;\&#25972;&#21512;&#28204;&#35430;\SOP&#25991;&#20214;\&#32321;&#39636;\AIN002&#24235;&#23384;&#38620;&#38917;&#20837;&#24235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35AF3-09EB-4935-924A-837356627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AIN002庫存雜項入庫流程.dotx</Template>
  <TotalTime>85</TotalTime>
  <Pages>1</Pages>
  <Words>224</Words>
  <Characters>156</Characters>
  <Application>Microsoft Office Word</Application>
  <DocSecurity>0</DocSecurity>
  <Lines>1</Lines>
  <Paragraphs>1</Paragraphs>
  <ScaleCrop>false</ScaleCrop>
  <Company>dsc</Company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pengu</dc:creator>
  <cp:lastModifiedBy>PC</cp:lastModifiedBy>
  <cp:revision>11</cp:revision>
  <cp:lastPrinted>2014-06-20T01:56:00Z</cp:lastPrinted>
  <dcterms:created xsi:type="dcterms:W3CDTF">2014-07-11T05:50:00Z</dcterms:created>
  <dcterms:modified xsi:type="dcterms:W3CDTF">2017-03-20T07:19:00Z</dcterms:modified>
</cp:coreProperties>
</file>