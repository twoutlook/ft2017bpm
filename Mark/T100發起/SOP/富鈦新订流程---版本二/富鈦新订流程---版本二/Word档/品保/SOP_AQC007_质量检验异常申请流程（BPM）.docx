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633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04"/>
        <w:gridCol w:w="4757"/>
        <w:gridCol w:w="113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AQC00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spacing w:line="480" w:lineRule="exact"/>
              <w:jc w:val="center"/>
              <w:rPr>
                <w:rFonts w:asciiTheme="minorHAnsi" w:hAnsiTheme="minorHAnsi" w:eastAsiaTheme="minorEastAsia"/>
                <w:b/>
                <w:sz w:val="32"/>
              </w:rPr>
            </w:pPr>
            <w:r>
              <w:rPr>
                <w:rFonts w:hint="eastAsia" w:eastAsia="宋体" w:asciiTheme="minorHAnsi" w:hAnsiTheme="minorHAnsi"/>
                <w:b/>
                <w:sz w:val="32"/>
                <w:lang w:eastAsia="zh-CN"/>
              </w:rPr>
              <w:t>质量检验异常申请流程</w:t>
            </w: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品保部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hint="eastAsia" w:eastAsia="宋体" w:asciiTheme="minorHAnsi" w:hAnsiTheme="minorHAnsi"/>
                <w:szCs w:val="18"/>
                <w:lang w:eastAsia="zh-CN"/>
              </w:rPr>
              <w:t>邹静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201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7/02/28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PAGE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</w:t>
            </w: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NUMPAGES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。</w:t>
            </w:r>
          </w:p>
        </w:tc>
      </w:tr>
    </w:tbl>
    <w:p>
      <w:pPr>
        <w:spacing w:line="20" w:lineRule="exact"/>
        <w:rPr>
          <w:rFonts w:asciiTheme="minorEastAsia" w:hAnsiTheme="minorEastAsia" w:eastAsiaTheme="minorEastAsia"/>
        </w:rPr>
      </w:pPr>
    </w:p>
    <w:tbl>
      <w:tblPr>
        <w:tblStyle w:val="10"/>
        <w:tblW w:w="9631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230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7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需求部门</w:t>
            </w: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作业说明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26" w:hRule="atLeast"/>
        </w:trPr>
        <w:tc>
          <w:tcPr>
            <w:tcW w:w="7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HAnsi" w:hAnsiTheme="minorHAnsi" w:eastAsiaTheme="minorEastAsia"/>
                <w:szCs w:val="20"/>
                <w:lang w:eastAsia="zh-CN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-1270</wp:posOffset>
                      </wp:positionV>
                      <wp:extent cx="4564380" cy="7747000"/>
                      <wp:effectExtent l="0" t="0" r="0" b="0"/>
                      <wp:wrapNone/>
                      <wp:docPr id="50" name="畫布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5" name="群組 5"/>
                              <wpg:cNvGrpSpPr/>
                              <wpg:grpSpPr>
                                <a:xfrm>
                                  <a:off x="1780884" y="2132214"/>
                                  <a:ext cx="956903" cy="663320"/>
                                  <a:chOff x="1780884" y="2132214"/>
                                  <a:chExt cx="956903" cy="663320"/>
                                </a:xfrm>
                              </wpg:grpSpPr>
                              <wps:wsp>
                                <wps:cNvPr id="14" name="Rectangl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80884" y="2224034"/>
                                    <a:ext cx="914400" cy="57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asciiTheme="minorEastAsia" w:hAnsiTheme="minorEastAsia" w:eastAsiaTheme="minorEastAsi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 w:eastAsia="宋体" w:asciiTheme="minorEastAsia" w:hAnsiTheme="minorEastAsia"/>
                                          <w:szCs w:val="20"/>
                                          <w:lang w:eastAsia="zh-CN"/>
                                        </w:rPr>
                                        <w:t>质量异常申请作业</w:t>
                                      </w:r>
                                      <w:r>
                                        <w:rPr>
                                          <w:rFonts w:eastAsia="宋体" w:asciiTheme="minorHAnsi" w:hAnsiTheme="minorHAnsi"/>
                                          <w:sz w:val="14"/>
                                          <w:szCs w:val="14"/>
                                          <w:lang w:eastAsia="zh-CN"/>
                                        </w:rPr>
                                        <w:t>(aqct310)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10800" rIns="3600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" name="橢圓 1"/>
                                <wps:cNvSpPr/>
                                <wps:spPr bwMode="auto">
                                  <a:xfrm>
                                    <a:off x="2584691" y="2132214"/>
                                    <a:ext cx="153096" cy="14566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40" w:lineRule="exact"/>
                                        <w:jc w:val="center"/>
                                        <w:rPr>
                                          <w:sz w:val="14"/>
                                        </w:rPr>
                                      </w:pPr>
                                      <w:r>
                                        <w:rPr>
                                          <w:rFonts w:eastAsia="宋体"/>
                                          <w:sz w:val="14"/>
                                          <w:lang w:eastAsia="zh-C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  <a:noAutofit/>
                                </wps:bodyPr>
                              </wps:wsp>
                            </wpg:wgp>
                            <wps:wsp>
                              <wps:cNvPr id="34" name="肘形接點 34"/>
                              <wps:cNvCnPr>
                                <a:stCxn id="14" idx="2"/>
                                <a:endCxn id="22" idx="0"/>
                              </wps:cNvCnPr>
                              <wps:spPr bwMode="auto">
                                <a:xfrm rot="5400000">
                                  <a:off x="1771777" y="3261789"/>
                                  <a:ext cx="932563" cy="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8" name="文字方塊 38"/>
                              <wps:cNvSpPr txBox="1"/>
                              <wps:spPr>
                                <a:xfrm>
                                  <a:off x="2366010" y="2928620"/>
                                  <a:ext cx="1112520" cy="583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color w:val="FF000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color w:val="FF0000"/>
                                        <w:lang w:val="en-US" w:eastAsia="zh-CN"/>
                                      </w:rPr>
                                      <w:t>发起BPM申请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eastAsia="宋体"/>
                                        <w:color w:val="FF000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color w:val="FF0000"/>
                                        <w:lang w:val="en-US" w:eastAsia="zh-CN"/>
                                      </w:rPr>
                                      <w:t>讨论细节流程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wgp>
                              <wpg:cNvPr id="4" name="群組 4"/>
                              <wpg:cNvGrpSpPr/>
                              <wpg:grpSpPr>
                                <a:xfrm>
                                  <a:off x="1780832" y="3683980"/>
                                  <a:ext cx="995480" cy="615617"/>
                                  <a:chOff x="1780832" y="3683980"/>
                                  <a:chExt cx="995480" cy="615617"/>
                                </a:xfrm>
                              </wpg:grpSpPr>
                              <wps:wsp>
                                <wps:cNvPr id="22" name="Rectangl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80832" y="3728097"/>
                                    <a:ext cx="914400" cy="57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asciiTheme="minorEastAsia" w:hAnsiTheme="minorEastAsia" w:eastAsiaTheme="minorEastAsi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 w:eastAsia="宋体" w:asciiTheme="minorEastAsia" w:hAnsiTheme="minorEastAsia"/>
                                          <w:szCs w:val="20"/>
                                          <w:lang w:eastAsia="zh-CN"/>
                                        </w:rPr>
                                        <w:t>质量检验记录维护作业</w:t>
                                      </w:r>
                                      <w:r>
                                        <w:rPr>
                                          <w:rFonts w:eastAsia="宋体" w:asciiTheme="minorHAnsi" w:hAnsiTheme="minorHAnsi"/>
                                          <w:sz w:val="14"/>
                                          <w:szCs w:val="14"/>
                                          <w:lang w:eastAsia="zh-CN"/>
                                        </w:rPr>
                                        <w:t>(aqct300)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10800" rIns="3600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" name="橢圓 41"/>
                                <wps:cNvSpPr/>
                                <wps:spPr bwMode="auto">
                                  <a:xfrm>
                                    <a:off x="2623277" y="3683980"/>
                                    <a:ext cx="153035" cy="1454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8"/>
                                        <w:spacing w:before="0" w:beforeAutospacing="0" w:after="0" w:afterAutospacing="0" w:line="140" w:lineRule="exact"/>
                                        <w:jc w:val="center"/>
                                        <w:rPr>
                                          <w:rFonts w:ascii="Calibri" w:hAnsi="Calibri" w:cs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eastAsia="宋体" w:cs="Times New Roman"/>
                                          <w:kern w:val="2"/>
                                          <w:sz w:val="14"/>
                                          <w:szCs w:val="14"/>
                                          <w:lang w:eastAsia="zh-CN"/>
                                        </w:rPr>
                                        <w:t>4</w:t>
                                      </w:r>
                                    </w:p>
                                    <w:p>
                                      <w:pPr>
                                        <w:pStyle w:val="8"/>
                                        <w:spacing w:before="0" w:beforeAutospacing="0" w:after="0" w:afterAutospacing="0" w:line="140" w:lineRule="exact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  <a:noAutofit/>
                                </wps:bodyPr>
                              </wps:wsp>
                            </wpg:wgp>
                            <wpg:wgp>
                              <wpg:cNvPr id="6" name="群組 6"/>
                              <wpg:cNvGrpSpPr/>
                              <wpg:grpSpPr>
                                <a:xfrm>
                                  <a:off x="1779905" y="431800"/>
                                  <a:ext cx="1051560" cy="671195"/>
                                  <a:chOff x="389374" y="584037"/>
                                  <a:chExt cx="1051858" cy="670926"/>
                                </a:xfrm>
                              </wpg:grpSpPr>
                              <wps:wsp>
                                <wps:cNvPr id="2" name="流程圖: 預設處理作業 2"/>
                                <wps:cNvSpPr/>
                                <wps:spPr bwMode="auto">
                                  <a:xfrm>
                                    <a:off x="389374" y="681745"/>
                                    <a:ext cx="962202" cy="573218"/>
                                  </a:xfrm>
                                  <a:prstGeom prst="flowChartPredefined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eastAsia="宋体"/>
                                          <w:lang w:eastAsia="zh-CN"/>
                                        </w:rPr>
                                        <w:t>QC</w:t>
                                      </w:r>
                                      <w:r>
                                        <w:rPr>
                                          <w:rFonts w:hint="eastAsia" w:eastAsia="宋体"/>
                                          <w:lang w:eastAsia="zh-CN"/>
                                        </w:rPr>
                                        <w:t>检验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 w:eastAsia="宋体"/>
                                          <w:lang w:eastAsia="zh-CN"/>
                                        </w:rPr>
                                        <w:t>流程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  <a:noAutofit/>
                                </wps:bodyPr>
                              </wps:wsp>
                              <wps:wsp>
                                <wps:cNvPr id="42" name="橢圓 42"/>
                                <wps:cNvSpPr/>
                                <wps:spPr bwMode="auto">
                                  <a:xfrm>
                                    <a:off x="1288832" y="584037"/>
                                    <a:ext cx="15240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8"/>
                                        <w:spacing w:before="0" w:beforeAutospacing="0" w:after="0" w:afterAutospacing="0" w:line="140" w:lineRule="exact"/>
                                        <w:jc w:val="center"/>
                                      </w:pPr>
                                      <w:r>
                                        <w:rPr>
                                          <w:rFonts w:ascii="Calibri" w:hAnsi="Calibri" w:eastAsia="宋体" w:cs="Times New Roman"/>
                                          <w:kern w:val="2"/>
                                          <w:sz w:val="14"/>
                                          <w:szCs w:val="14"/>
                                          <w:lang w:eastAsia="zh-CN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  <a:noAutofit/>
                                </wps:bodyPr>
                              </wps:wsp>
                            </wpg:wgp>
                            <wps:wsp>
                              <wps:cNvPr id="3" name="直接箭头连接符 3"/>
                              <wps:cNvCnPr>
                                <a:stCxn id="2" idx="2"/>
                                <a:endCxn id="14" idx="0"/>
                              </wps:cNvCnPr>
                              <wps:spPr>
                                <a:xfrm flipH="1">
                                  <a:off x="2238375" y="1102995"/>
                                  <a:ext cx="22860" cy="1120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arrow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畫布 50" o:spid="_x0000_s1026" o:spt="203" style="position:absolute;left:0pt;margin-left:-2.8pt;margin-top:-0.1pt;height:610pt;width:359.4pt;z-index:251667456;mso-width-relative:page;mso-height-relative:page;" coordsize="4564380,7747000" editas="canvas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">
                      <o:lock v:ext="edit" aspectratio="f"/>
                      <v:shape id="畫布 50" o:spid="_x0000_s1026" style="position:absolute;left:0;top:0;height:7747000;width:4564380;" filled="f" stroked="f" coordsize="21600,216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group id="群組 5" o:spid="_x0000_s1026" o:spt="203" style="position:absolute;left:1780884;top:2132214;height:663320;width:956903;" coordorigin="1780884,2132214" coordsize="956903,663320" o:gfxdata="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N1fw8tkAAAAJAQAADwAAAAAAAAABACAAAAAiAAAAZHJzL2Rvd25yZXYueG1s&#10;UEsBAhQAFAAAAAgAh07iQMcY3zG/AwAAgQkAAA4AAAAAAAAAAQAgAAAAKAEAAGRycy9lMm9Eb2Mu&#10;eG1sUEsFBgAAAAAGAAYAWQEAAFkHAAAAAA==&#10;">
                        <o:lock v:ext="edit" aspectratio="f"/>
                        <v:rect id="Rectangle 65" o:spid="_x0000_s1026" o:spt="1" style="position:absolute;left:1780884;top:2224034;height:571500;width:914400;v-text-anchor:middle;" fillcolor="#FFFFFF" filled="t" stroked="t" coordsize="21600,21600" o:gfxdata="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a89i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0.5pt" color="#000000" miterlimit="8" joinstyle="miter"/>
                          <v:imagedata o:title=""/>
                          <o:lock v:ext="edit" aspectratio="f"/>
                          <v:shadow on="t" color="#000000" opacity="26214f" offset="2.12133858267717pt,2.12133858267717pt" origin="-32768f,-32768f" matrix="65536f,0f,0f,65536f"/>
                          <v:textbox inset="1mm,0.3mm,1mm,1.27mm"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eastAsiaTheme="minorEastAsia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eastAsia="宋体" w:asciiTheme="minorEastAsia" w:hAnsiTheme="minorEastAsia"/>
                                    <w:szCs w:val="20"/>
                                    <w:lang w:eastAsia="zh-CN"/>
                                  </w:rPr>
                                  <w:t>质量异常申请作业</w:t>
                                </w:r>
                                <w:r>
                                  <w:rPr>
                                    <w:rFonts w:eastAsia="宋体" w:asciiTheme="minorHAnsi" w:hAnsiTheme="minorHAnsi"/>
                                    <w:sz w:val="14"/>
                                    <w:szCs w:val="14"/>
                                    <w:lang w:eastAsia="zh-CN"/>
                                  </w:rPr>
                                  <w:t>(aqct310)</w:t>
                                </w:r>
                              </w:p>
                            </w:txbxContent>
                          </v:textbox>
                        </v:rect>
                        <v:shape id="橢圓 1" o:spid="_x0000_s1026" o:spt="3" type="#_x0000_t3" style="position:absolute;left:2584691;top:2132214;height:145663;width:153096;v-text-anchor:middle;" fillcolor="#F2F2F2 [3052]" filled="t" stroked="t" coordsize="21600,21600" o:gfxdata="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x42ntwAAANo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0.5pt" color="#000000" miterlimit="8" joinstyle="miter" dashstyle="3 1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40" w:lineRule="exact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eastAsia="宋体"/>
                                    <w:sz w:val="14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肘形接點 34" o:spid="_x0000_s1026" o:spt="34" type="#_x0000_t34" style="position:absolute;left:1771777;top:3261789;height:52;width:932563;rotation:5898240f;" filled="f" stroked="t" coordsize="21600,21600" o:gfxdata="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RGGfHWAAAACQEAAA8A&#10;AAAAAAAAAQAgAAAAIgAAAGRycy9kb3ducmV2LnhtbFBLAQIUABQAAAAIAIdO4kC1QcIUGQIAAOoD&#10;AAAOAAAAAAAAAAEAIAAAACUBAABkcnMvZTJvRG9jLnhtbFBLBQYAAAAABgAGAFkBAACwBQAAAAA=&#10;" adj="10800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文字方塊 38" o:spid="_x0000_s1026" o:spt="202" type="#_x0000_t202" style="position:absolute;left:2366010;top:2928620;height:583565;width:1112520;" filled="f" stroked="f" coordsize="21600,21600" o:gfxdata="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cmOyXaAAAACQEAAA8AAAAAAAAAAQAgAAAAIgAAAGRycy9kb3du&#10;cmV2LnhtbFBLAQIUABQAAAAIAIdO4kBNH8zlNgIAADcEAAAOAAAAAAAAAAEAIAAAACkBAABkcnMv&#10;ZTJvRG9jLnhtbFBLBQYAAAAABgAGAFkBAADR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FF0000"/>
                                  <w:lang w:val="en-US" w:eastAsia="zh-CN"/>
                                </w:rPr>
                                <w:t>发起BPM申请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FF0000"/>
                                  <w:lang w:val="en-US" w:eastAsia="zh-CN"/>
                                </w:rPr>
                                <w:t>讨论细节流程</w:t>
                              </w:r>
                            </w:p>
                          </w:txbxContent>
                        </v:textbox>
                      </v:shape>
                      <v:group id="群組 4" o:spid="_x0000_s1026" o:spt="203" style="position:absolute;left:1780832;top:3683980;height:615617;width:995480;" coordorigin="1780832,3683980" coordsize="995480,615617" o:gfxdata="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DdX8PLZAAAACQEAAA8AAAAAAAAAAQAgAAAAIgAAAGRycy9kb3ducmV2LnhtbFBLAQIUABQAAAAI&#10;AIdO4kD0nzxCtAMAAFMJAAAOAAAAAAAAAAEAIAAAACgBAABkcnMvZTJvRG9jLnhtbFBLBQYAAAAA&#10;BgAGAFkBAABOBwAAAAA=&#10;">
                        <o:lock v:ext="edit" aspectratio="f"/>
                        <v:rect id="Rectangle 65" o:spid="_x0000_s1026" o:spt="1" style="position:absolute;left:1780832;top:3728097;height:571500;width:914400;v-text-anchor:middle;" fillcolor="#FFFFFF" filled="t" stroked="t" coordsize="21600,21600" o:gfxdata="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jgw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0.5pt" color="#000000" miterlimit="8" joinstyle="miter"/>
                          <v:imagedata o:title=""/>
                          <o:lock v:ext="edit" aspectratio="f"/>
                          <v:shadow on="t" color="#000000" opacity="26214f" offset="2.12133858267717pt,2.12133858267717pt" origin="-32768f,-32768f" matrix="65536f,0f,0f,65536f"/>
                          <v:textbox inset="1mm,0.3mm,1mm,1.27mm"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eastAsiaTheme="minorEastAsia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eastAsia="宋体" w:asciiTheme="minorEastAsia" w:hAnsiTheme="minorEastAsia"/>
                                    <w:szCs w:val="20"/>
                                    <w:lang w:eastAsia="zh-CN"/>
                                  </w:rPr>
                                  <w:t>质量检验记录维护作业</w:t>
                                </w:r>
                                <w:r>
                                  <w:rPr>
                                    <w:rFonts w:eastAsia="宋体" w:asciiTheme="minorHAnsi" w:hAnsiTheme="minorHAnsi"/>
                                    <w:sz w:val="14"/>
                                    <w:szCs w:val="14"/>
                                    <w:lang w:eastAsia="zh-CN"/>
                                  </w:rPr>
                                  <w:t>(aqct300)</w:t>
                                </w:r>
                              </w:p>
                            </w:txbxContent>
                          </v:textbox>
                        </v:rect>
                        <v:shape id="橢圓 41" o:spid="_x0000_s1026" o:spt="3" type="#_x0000_t3" style="position:absolute;left:2623277;top:3683980;height:145415;width:153035;v-text-anchor:middle;" fillcolor="#F2F2F2 [3052]" filled="t" stroked="t" coordsize="21600,21600" o:gfxdata="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MRf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0.5pt" color="#000000" miterlimit="8" joinstyle="miter" dashstyle="3 1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pStyle w:val="8"/>
                                  <w:spacing w:before="0" w:beforeAutospacing="0" w:after="0" w:afterAutospacing="0" w:line="140" w:lineRule="exact"/>
                                  <w:jc w:val="center"/>
                                  <w:rPr>
                                    <w:rFonts w:ascii="Calibri" w:hAnsi="Calibri" w:cs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libri" w:hAnsi="Calibri" w:eastAsia="宋体" w:cs="Times New Roman"/>
                                    <w:kern w:val="2"/>
                                    <w:sz w:val="14"/>
                                    <w:szCs w:val="14"/>
                                    <w:lang w:eastAsia="zh-CN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pStyle w:val="8"/>
                                  <w:spacing w:before="0" w:beforeAutospacing="0" w:after="0" w:afterAutospacing="0" w:line="140" w:lineRule="exact"/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群組 6" o:spid="_x0000_s1026" o:spt="203" style="position:absolute;left:1779905;top:431800;height:671195;width:1051560;" coordorigin="389374,584037" coordsize="1051858,670926" o:gfxdata="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DdX&#10;8PLZAAAACQEAAA8AAAAAAAAAAQAgAAAAIgAAAGRycy9kb3ducmV2LnhtbFBLAQIUABQAAAAIAIdO&#10;4kCxEYOi6gMAANEJAAAOAAAAAAAAAAEAIAAAACgBAABkcnMvZTJvRG9jLnhtbFBLBQYAAAAABgAG&#10;AFkBAACEBwAAAAA=&#10;">
                        <o:lock v:ext="edit" aspectratio="f"/>
                        <v:shape id="流程圖: 預設處理作業 2" o:spid="_x0000_s1026" o:spt="112" type="#_x0000_t112" style="position:absolute;left:389374;top:681745;height:573218;width:962202;v-text-anchor:middle;" fillcolor="#FFFFFF" filled="t" stroked="t" coordsize="21600,21600" o:gfxdata="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813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0.5pt" color="#000000" miterlimit="8" joinstyle="miter"/>
                          <v:imagedata o:title=""/>
                          <o:lock v:ext="edit" aspectratio="f"/>
                          <v:shadow on="t" color="#000000" opacity="26214f" offset="2.12133858267717pt,2.12133858267717pt" origin="-32768f,-32768f" matrix="65536f,0f,0f,65536f"/>
                          <v:textbox inset="1mm,0mm,1mm,0mm"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lang w:eastAsia="zh-CN"/>
                                  </w:rPr>
                                  <w:t>QC</w:t>
                                </w:r>
                                <w:r>
                                  <w:rPr>
                                    <w:rFonts w:hint="eastAsia" w:eastAsia="宋体"/>
                                    <w:lang w:eastAsia="zh-CN"/>
                                  </w:rPr>
                                  <w:t>检验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eastAsia="宋体"/>
                                    <w:lang w:eastAsia="zh-CN"/>
                                  </w:rPr>
                                  <w:t>流程</w:t>
                                </w:r>
                              </w:p>
                            </w:txbxContent>
                          </v:textbox>
                        </v:shape>
                        <v:shape id="橢圓 42" o:spid="_x0000_s1026" o:spt="3" type="#_x0000_t3" style="position:absolute;left:1288832;top:584037;height:144780;width:152400;v-text-anchor:middle;" fillcolor="#F2F2F2 [3052]" filled="t" stroked="t" coordsize="21600,21600" o:gfxdata="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GPC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0.5pt" color="#000000" miterlimit="8" joinstyle="miter" dashstyle="3 1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pStyle w:val="8"/>
                                  <w:spacing w:before="0" w:beforeAutospacing="0" w:after="0" w:afterAutospacing="0" w:line="140" w:lineRule="exact"/>
                                  <w:jc w:val="center"/>
                                </w:pPr>
                                <w:r>
                                  <w:rPr>
                                    <w:rFonts w:ascii="Calibri" w:hAnsi="Calibri" w:eastAsia="宋体" w:cs="Times New Roman"/>
                                    <w:kern w:val="2"/>
                                    <w:sz w:val="14"/>
                                    <w:szCs w:val="14"/>
                                    <w:lang w:eastAsia="zh-CN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2" type="#_x0000_t32" style="position:absolute;left:2238375;top:1102995;flip:x;height:1120775;width:22860;" filled="f" stroked="t" coordsize="21600,21600" o:gfxdata="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IqgzZAAAACQEAAA8AAAAAAAAAAQAgAAAAIgAAAGRycy9kb3ducmV2&#10;LnhtbFBLAQIUABQAAAAIAIdO4kCFn0fd+wEAALYDAAAOAAAAAAAAAAEAIAAAACgBAABkcnMvZTJv&#10;RG9jLnhtbFBLBQYAAAAABgAGAFkBAACVBQAAAAA=&#10;">
                        <v:fill on="f" focussize="0,0"/>
                        <v:stroke weight="0.5pt" color="#000000" joinstyle="round" endarrow="open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eastAsia="zh-CN"/>
              </w:rPr>
              <w:t>透过</w:t>
            </w:r>
            <w:r>
              <w:rPr>
                <w:rFonts w:eastAsia="宋体" w:cs="Microsoft JhengHei" w:asciiTheme="minorEastAsia" w:hAnsiTheme="minorEastAsia"/>
                <w:color w:val="000000"/>
                <w:kern w:val="0"/>
                <w:szCs w:val="16"/>
                <w:lang w:eastAsia="zh-CN"/>
              </w:rPr>
              <w:t>QC</w:t>
            </w: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eastAsia="zh-CN"/>
              </w:rPr>
              <w:t>检验流程，判定为验退，需进行特采的料件。</w:t>
            </w:r>
          </w:p>
          <w:p>
            <w:pPr>
              <w:spacing w:line="240" w:lineRule="exact"/>
              <w:ind w:left="195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因需求需重新检验之料件。</w:t>
            </w:r>
          </w:p>
          <w:p>
            <w:p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填写质量异常申请作业，进行特采或重新送验的动作。</w:t>
            </w:r>
          </w:p>
          <w:p>
            <w:pPr>
              <w:pStyle w:val="14"/>
              <w:ind w:left="360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申请特采者，自动更新质量检验记录维护作业之判定结果与合格料</w:t>
            </w:r>
          </w:p>
          <w:p>
            <w:pPr>
              <w:spacing w:line="240" w:lineRule="exact"/>
              <w:ind w:left="189" w:leftChars="105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申请重新检验者，透过质量检验记录维护作业进行重检动作。</w:t>
            </w: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</w:tc>
      </w:tr>
    </w:tbl>
    <w:p>
      <w:pPr>
        <w:widowControl/>
        <w:ind w:left="4320" w:firstLine="480"/>
        <w:rPr>
          <w:rFonts w:asciiTheme="minorEastAsia" w:hAnsiTheme="minorEastAsia" w:eastAsiaTheme="minorEastAsia"/>
          <w:szCs w:val="20"/>
        </w:rPr>
      </w:pPr>
      <w:r>
        <w:rPr>
          <w:rFonts w:hint="eastAsia" w:eastAsia="宋体" w:asciiTheme="minorEastAsia" w:hAnsiTheme="minorEastAsia"/>
          <w:szCs w:val="20"/>
          <w:lang w:eastAsia="zh-CN"/>
        </w:rPr>
        <w:t>审核人员：</w:t>
      </w:r>
      <w:r>
        <w:rPr>
          <w:rFonts w:eastAsia="宋体" w:asciiTheme="minorEastAsia" w:hAnsiTheme="minorEastAsia"/>
          <w:szCs w:val="20"/>
          <w:lang w:eastAsia="zh-CN"/>
        </w:rPr>
        <w:t xml:space="preserve">                     </w:t>
      </w:r>
      <w:r>
        <w:rPr>
          <w:rFonts w:hint="eastAsia" w:eastAsia="宋体" w:asciiTheme="minorEastAsia" w:hAnsiTheme="minorEastAsia"/>
          <w:szCs w:val="20"/>
          <w:lang w:eastAsia="zh-CN"/>
        </w:rPr>
        <w:t>审核日期：</w:t>
      </w:r>
    </w:p>
    <w:sectPr>
      <w:headerReference r:id="rId3" w:type="default"/>
      <w:pgSz w:w="11906" w:h="16838"/>
      <w:pgMar w:top="851" w:right="1134" w:bottom="851" w:left="1134" w:header="852" w:footer="85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5972827" o:spid="_x0000_s2050" o:spt="75" type="#_x0000_t75" style="position:absolute;left:0pt;margin-left:-57.25pt;margin-top:-62.1pt;height:841.9pt;width:595.2pt;mso-position-horizontal-relative:margin;mso-position-vertical-relative:margin;z-index: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鼎新電腦_color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295"/>
    <w:multiLevelType w:val="multilevel"/>
    <w:tmpl w:val="2BE81295"/>
    <w:lvl w:ilvl="0" w:tentative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C4171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E76EB"/>
    <w:rsid w:val="005F10B3"/>
    <w:rsid w:val="005F3DED"/>
    <w:rsid w:val="0062729C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618DB"/>
    <w:rsid w:val="007744D2"/>
    <w:rsid w:val="00797E92"/>
    <w:rsid w:val="008444EB"/>
    <w:rsid w:val="00844690"/>
    <w:rsid w:val="00851B68"/>
    <w:rsid w:val="00853DA0"/>
    <w:rsid w:val="00863866"/>
    <w:rsid w:val="008F59C1"/>
    <w:rsid w:val="00910EB9"/>
    <w:rsid w:val="0094146F"/>
    <w:rsid w:val="00953F56"/>
    <w:rsid w:val="00985016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51F17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62022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4A7C"/>
    <w:rsid w:val="00EB117C"/>
    <w:rsid w:val="00EF0A8B"/>
    <w:rsid w:val="00F16122"/>
    <w:rsid w:val="00F349A1"/>
    <w:rsid w:val="00F7235B"/>
    <w:rsid w:val="00F945A1"/>
    <w:rsid w:val="00FA717D"/>
    <w:rsid w:val="00FB54EB"/>
    <w:rsid w:val="00FD2933"/>
    <w:rsid w:val="169C66EB"/>
    <w:rsid w:val="5C480F2E"/>
    <w:rsid w:val="68F039D1"/>
    <w:rsid w:val="70A667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</w:pPr>
    <w:rPr>
      <w:rFonts w:ascii="Calibri" w:hAnsi="Calibri" w:eastAsia="PMingLiU" w:cs="Times New Roman"/>
      <w:kern w:val="2"/>
      <w:sz w:val="18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Cs w:val="20"/>
    </w:rPr>
  </w:style>
  <w:style w:type="paragraph" w:styleId="4">
    <w:name w:val="Body Text Indent"/>
    <w:basedOn w:val="1"/>
    <w:link w:val="12"/>
    <w:uiPriority w:val="0"/>
    <w:pPr>
      <w:spacing w:line="240" w:lineRule="exact"/>
      <w:jc w:val="center"/>
    </w:pPr>
  </w:style>
  <w:style w:type="paragraph" w:styleId="5">
    <w:name w:val="Balloon Text"/>
    <w:basedOn w:val="1"/>
    <w:link w:val="13"/>
    <w:qFormat/>
    <w:uiPriority w:val="0"/>
    <w:rPr>
      <w:rFonts w:ascii="Cambria" w:hAnsi="Cambria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正文文本缩进 Char"/>
    <w:basedOn w:val="9"/>
    <w:link w:val="4"/>
    <w:uiPriority w:val="0"/>
    <w:rPr>
      <w:kern w:val="2"/>
      <w:sz w:val="24"/>
      <w:szCs w:val="24"/>
    </w:rPr>
  </w:style>
  <w:style w:type="character" w:customStyle="1" w:styleId="13">
    <w:name w:val="批注框文本 Char"/>
    <w:basedOn w:val="9"/>
    <w:link w:val="5"/>
    <w:qFormat/>
    <w:uiPriority w:val="0"/>
    <w:rPr>
      <w:rFonts w:ascii="Cambria" w:hAnsi="Cambria" w:eastAsia="PMingLiU" w:cs="Times New Roman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C\10_T6&#29986;&#21697;&#30740;&#30332;\30_&#35069;&#36896;\&#25033;&#29992;&#26041;&#26696;_&#27169;&#22602;\SOP\T100 SOP 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Company>dsc</Company>
  <Pages>1</Pages>
  <Words>50</Words>
  <Characters>288</Characters>
  <Lines>2</Lines>
  <Paragraphs>1</Paragraphs>
  <ScaleCrop>false</ScaleCrop>
  <LinksUpToDate>false</LinksUpToDate>
  <CharactersWithSpaces>337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2014-07-16T01:59:00Z</dcterms:created>
  <dc:creator>Charley</dc:creator>
  <cp:lastModifiedBy>nan.wu</cp:lastModifiedBy>
  <cp:lastPrinted>2014-06-20T01:56:00Z</cp:lastPrinted>
  <dcterms:modified xsi:type="dcterms:W3CDTF">2017-03-01T10:53:19Z</dcterms:modified>
  <dc:title>異常傳票調整作業流程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