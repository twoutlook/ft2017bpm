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9633" w:type="dxa"/>
        <w:tblInd w:w="57" w:type="dxa"/>
        <w:tblLayout w:type="fixed"/>
        <w:tblLook w:val="04A0"/>
      </w:tblPr>
      <w:tblGrid>
        <w:gridCol w:w="1134"/>
        <w:gridCol w:w="1304"/>
        <w:gridCol w:w="4757"/>
        <w:gridCol w:w="1134"/>
        <w:gridCol w:w="1304"/>
      </w:tblGrid>
      <w:tr w:rsidR="00611D2D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11D2D" w:rsidRDefault="00070BA3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流程编号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11D2D" w:rsidRDefault="00070BA3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/>
                <w:szCs w:val="18"/>
                <w:lang w:eastAsia="zh-CN"/>
              </w:rPr>
              <w:t>AIM003</w:t>
            </w:r>
          </w:p>
        </w:tc>
        <w:tc>
          <w:tcPr>
            <w:tcW w:w="475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611D2D" w:rsidRDefault="00070BA3">
            <w:pPr>
              <w:spacing w:line="480" w:lineRule="exact"/>
              <w:jc w:val="center"/>
              <w:rPr>
                <w:rFonts w:asciiTheme="minorEastAsia" w:eastAsiaTheme="minorEastAsia" w:hAnsiTheme="minorEastAsia"/>
                <w:b/>
                <w:sz w:val="32"/>
              </w:rPr>
            </w:pPr>
            <w:r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集团料号建立流程</w:t>
            </w: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11D2D" w:rsidRDefault="00070BA3">
            <w:pPr>
              <w:jc w:val="center"/>
              <w:rPr>
                <w:rFonts w:asciiTheme="minorEastAsia" w:eastAsia="宋体" w:hAnsiTheme="minorEastAsia"/>
                <w:b/>
                <w:szCs w:val="20"/>
                <w:lang w:eastAsia="zh-CN"/>
              </w:rPr>
            </w:pPr>
            <w:r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流程负责人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11D2D" w:rsidRDefault="007B334A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asciiTheme="minorEastAsia" w:eastAsia="宋体" w:hAnsiTheme="minorEastAsia" w:hint="eastAsia"/>
                <w:szCs w:val="18"/>
                <w:lang w:eastAsia="zh-CN"/>
              </w:rPr>
              <w:t>工程部</w:t>
            </w:r>
          </w:p>
        </w:tc>
      </w:tr>
      <w:tr w:rsidR="00611D2D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11D2D" w:rsidRDefault="00070BA3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版本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11D2D" w:rsidRDefault="00070BA3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/>
                <w:szCs w:val="18"/>
                <w:lang w:eastAsia="zh-CN"/>
              </w:rPr>
              <w:t>V1.0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11D2D" w:rsidRDefault="00611D2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11D2D" w:rsidRDefault="00070BA3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修改人员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11D2D" w:rsidRDefault="007B334A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霍文娟</w:t>
            </w:r>
          </w:p>
        </w:tc>
      </w:tr>
      <w:tr w:rsidR="00611D2D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11D2D" w:rsidRDefault="00070BA3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修订日期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11D2D" w:rsidRDefault="00070BA3" w:rsidP="007B334A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/>
                <w:szCs w:val="18"/>
                <w:lang w:eastAsia="zh-CN"/>
              </w:rPr>
              <w:t>201</w:t>
            </w:r>
            <w:r w:rsidR="007D1E19">
              <w:rPr>
                <w:rFonts w:asciiTheme="minorHAnsi" w:eastAsia="宋体" w:hAnsiTheme="minorHAnsi"/>
                <w:szCs w:val="18"/>
                <w:lang w:eastAsia="zh-CN"/>
              </w:rPr>
              <w:t>7</w:t>
            </w:r>
            <w:r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0</w:t>
            </w:r>
            <w:r w:rsidR="007D1E19">
              <w:rPr>
                <w:rFonts w:asciiTheme="minorHAnsi" w:eastAsia="宋体" w:hAnsiTheme="minorHAnsi"/>
                <w:szCs w:val="18"/>
                <w:lang w:eastAsia="zh-CN"/>
              </w:rPr>
              <w:t>2</w:t>
            </w:r>
            <w:r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r w:rsidR="007B334A">
              <w:rPr>
                <w:rFonts w:asciiTheme="minorHAnsi" w:eastAsia="宋体" w:hAnsiTheme="minorHAnsi" w:hint="eastAsia"/>
                <w:szCs w:val="18"/>
                <w:lang w:eastAsia="zh-CN"/>
              </w:rPr>
              <w:t>20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11D2D" w:rsidRDefault="00611D2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11D2D" w:rsidRDefault="00070BA3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页次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11D2D" w:rsidRDefault="00190279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Theme="minorEastAsia" w:hAnsiTheme="minorHAnsi"/>
                <w:szCs w:val="18"/>
              </w:rPr>
              <w:fldChar w:fldCharType="begin"/>
            </w:r>
            <w:r w:rsidR="00070BA3">
              <w:rPr>
                <w:rFonts w:asciiTheme="minorHAnsi" w:eastAsiaTheme="minorEastAsia" w:hAnsiTheme="minorHAnsi"/>
                <w:szCs w:val="18"/>
              </w:rPr>
              <w:instrText xml:space="preserve"> PAGE  \* Arabic  \* MERGEFORMAT </w:instrText>
            </w:r>
            <w:r>
              <w:rPr>
                <w:rFonts w:asciiTheme="minorHAnsi" w:eastAsiaTheme="minorEastAsia" w:hAnsiTheme="minorHAnsi"/>
                <w:szCs w:val="18"/>
              </w:rPr>
              <w:fldChar w:fldCharType="separate"/>
            </w:r>
            <w:r w:rsidR="00070BA3">
              <w:rPr>
                <w:rFonts w:asciiTheme="minorHAnsi" w:eastAsia="宋体" w:hAnsiTheme="minorHAnsi"/>
                <w:szCs w:val="18"/>
                <w:lang w:eastAsia="zh-CN"/>
              </w:rPr>
              <w:t>1</w:t>
            </w:r>
            <w:r>
              <w:rPr>
                <w:rFonts w:asciiTheme="minorHAnsi" w:eastAsiaTheme="minorEastAsia" w:hAnsiTheme="minorHAnsi"/>
                <w:szCs w:val="18"/>
              </w:rPr>
              <w:fldChar w:fldCharType="end"/>
            </w:r>
            <w:r w:rsidR="00070BA3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fldSimple w:instr=" NUMPAGES  \* Arabic  \* MERGEFORMAT ">
              <w:r w:rsidR="00070BA3">
                <w:rPr>
                  <w:rFonts w:asciiTheme="minorHAnsi" w:eastAsia="宋体" w:hAnsiTheme="minorHAnsi"/>
                  <w:szCs w:val="18"/>
                  <w:lang w:eastAsia="zh-CN"/>
                </w:rPr>
                <w:t>1</w:t>
              </w:r>
            </w:fldSimple>
          </w:p>
        </w:tc>
      </w:tr>
      <w:tr w:rsidR="00611D2D">
        <w:trPr>
          <w:trHeight w:val="68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11D2D" w:rsidRDefault="00070BA3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流程定义</w:t>
            </w:r>
          </w:p>
        </w:tc>
        <w:tc>
          <w:tcPr>
            <w:tcW w:w="8499" w:type="dxa"/>
            <w:gridSpan w:val="4"/>
            <w:tcMar>
              <w:left w:w="57" w:type="dxa"/>
              <w:right w:w="57" w:type="dxa"/>
            </w:tcMar>
            <w:vAlign w:val="center"/>
          </w:tcPr>
          <w:p w:rsidR="00611D2D" w:rsidRDefault="00070BA3">
            <w:pPr>
              <w:jc w:val="both"/>
              <w:rPr>
                <w:rFonts w:asciiTheme="minorEastAsia" w:eastAsiaTheme="minorEastAsia" w:hAnsiTheme="minorEastAsia"/>
                <w:szCs w:val="18"/>
                <w:lang w:eastAsia="zh-CN"/>
              </w:rPr>
            </w:pPr>
            <w:r>
              <w:rPr>
                <w:rFonts w:asciiTheme="minorEastAsia" w:eastAsia="宋体" w:hAnsiTheme="minorEastAsia" w:hint="eastAsia"/>
                <w:szCs w:val="18"/>
                <w:lang w:eastAsia="zh-CN"/>
              </w:rPr>
              <w:t>新料号需求发生</w:t>
            </w:r>
            <w:r w:rsidR="007D1E19">
              <w:rPr>
                <w:rFonts w:asciiTheme="minorEastAsia" w:eastAsia="宋体" w:hAnsiTheme="minorEastAsia" w:hint="eastAsia"/>
                <w:szCs w:val="18"/>
                <w:lang w:eastAsia="zh-CN"/>
              </w:rPr>
              <w:t>，直接建立需求的新料号</w:t>
            </w:r>
            <w:r w:rsidR="00D34391" w:rsidRPr="000D4F1E">
              <w:rPr>
                <w:rFonts w:asciiTheme="minorEastAsia" w:eastAsia="宋体" w:hAnsiTheme="minorEastAsia" w:hint="eastAsia"/>
                <w:color w:val="FF0000"/>
                <w:szCs w:val="18"/>
                <w:lang w:eastAsia="zh-CN"/>
              </w:rPr>
              <w:t>（bom相关料号走此流程）</w:t>
            </w:r>
            <w:r w:rsidR="000D4F1E">
              <w:rPr>
                <w:rFonts w:asciiTheme="minorEastAsia" w:eastAsia="宋体" w:hAnsiTheme="minorEastAsia" w:hint="eastAsia"/>
                <w:color w:val="FF0000"/>
                <w:szCs w:val="18"/>
                <w:lang w:eastAsia="zh-CN"/>
              </w:rPr>
              <w:t>。</w:t>
            </w:r>
          </w:p>
        </w:tc>
      </w:tr>
    </w:tbl>
    <w:p w:rsidR="00611D2D" w:rsidRDefault="00611D2D">
      <w:pPr>
        <w:spacing w:line="20" w:lineRule="exact"/>
        <w:rPr>
          <w:rFonts w:asciiTheme="minorEastAsia" w:eastAsiaTheme="minorEastAsia" w:hAnsiTheme="minorEastAsia"/>
          <w:lang w:eastAsia="zh-CN"/>
        </w:rPr>
      </w:pPr>
    </w:p>
    <w:tbl>
      <w:tblPr>
        <w:tblW w:w="9631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/>
      </w:tblPr>
      <w:tblGrid>
        <w:gridCol w:w="2410"/>
        <w:gridCol w:w="2482"/>
        <w:gridCol w:w="2196"/>
        <w:gridCol w:w="2543"/>
      </w:tblGrid>
      <w:tr w:rsidR="00611D2D">
        <w:trPr>
          <w:trHeight w:val="34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11D2D" w:rsidRDefault="00070BA3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需求部门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11D2D" w:rsidRDefault="00557AA6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工程部门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11D2D" w:rsidRDefault="00070BA3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各据点职能权责部门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11D2D" w:rsidRDefault="00070BA3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作业说明</w:t>
            </w:r>
          </w:p>
        </w:tc>
      </w:tr>
      <w:tr w:rsidR="00611D2D">
        <w:trPr>
          <w:trHeight w:val="12326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D2D" w:rsidRDefault="00190279">
            <w:pPr>
              <w:rPr>
                <w:rFonts w:asciiTheme="minorHAnsi" w:eastAsiaTheme="minorEastAsia" w:hAnsiTheme="minorHAnsi"/>
              </w:rPr>
            </w:pPr>
            <w:r w:rsidRPr="00190279">
              <w:rPr>
                <w:rFonts w:asciiTheme="minorHAnsi" w:eastAsiaTheme="minorEastAsia" w:hAnsiTheme="minorHAnsi"/>
                <w:noProof/>
                <w:szCs w:val="20"/>
                <w:lang w:eastAsia="zh-CN"/>
              </w:rPr>
              <w:pict>
                <v:group id="畫布 50" o:spid="_x0000_s1026" editas="canvas" style="position:absolute;margin-left:-2.8pt;margin-top:-.1pt;width:359.4pt;height:610pt;z-index:251663360;mso-position-horizontal-relative:text;mso-position-vertical-relative:text" coordsize="45643,77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style="position:absolute;width:45643;height:77470;visibility:visible">
                    <v:fill o:detectmouseclick="t"/>
                    <v:path o:connecttype="none"/>
                  </v:shape>
                  <v:rect id="Rectangle 67" o:spid="_x0000_s1028" style="position:absolute;left:18536;top:36879;width:10515;height:61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YVk8UA&#10;AADbAAAADwAAAGRycy9kb3ducmV2LnhtbESPQWvCQBSE70L/w/IK3nRjhNimriKioIdWtKWlt9fs&#10;azaYfRuyq6b/visIHoeZ+YaZzjtbizO1vnKsYDRMQBAXTldcKvh4Xw+eQPiArLF2TAr+yMN89tCb&#10;Yq7dhfd0PoRSRAj7HBWYEJpcSl8YsuiHriGO3q9rLYYo21LqFi8RbmuZJkkmLVYcFww2tDRUHA8n&#10;q+A1/cp+Uv6sVmbxNtpODH8vd2Ol+o/d4gVEoC7cw7f2RivInuH6Jf4AOf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9hWT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611D2D" w:rsidRDefault="00070BA3">
                          <w:pPr>
                            <w:pStyle w:val="a8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eastAsia="宋体" w:hAnsi="Times New Roman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料件抛转至</w:t>
                          </w:r>
                        </w:p>
                        <w:p w:rsidR="00611D2D" w:rsidRDefault="00070BA3">
                          <w:pPr>
                            <w:pStyle w:val="a8"/>
                            <w:spacing w:before="0" w:beforeAutospacing="0" w:after="0" w:afterAutospacing="0" w:line="280" w:lineRule="exact"/>
                            <w:jc w:val="center"/>
                          </w:pPr>
                          <w:r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各营运据点</w:t>
                          </w:r>
                        </w:p>
                      </w:txbxContent>
                    </v:textbox>
                  </v:rect>
                  <v:rect id="Rectangle 67" o:spid="_x0000_s1033" style="position:absolute;left:18536;top:20933;width:10522;height:79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VF9cUA&#10;AADbAAAADwAAAGRycy9kb3ducmV2LnhtbESPQWvCQBSE74L/YXlCb3WTVFSiq4i00B5sqYri7Zl9&#10;ZkOzb0N2q+m/7xYKHoeZ+YaZLztbiyu1vnKsIB0mIIgLpysuFex3L49TED4ga6wdk4If8rBc9Htz&#10;zLW78Sddt6EUEcI+RwUmhCaX0heGLPqha4ijd3GtxRBlW0rd4i3CbS2zJBlLixXHBYMNrQ0VX9tv&#10;q2CTHcfnjA/Vs1m9p28Tw6f1x5NSD4NuNQMRqAv38H/7VSsYpf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NUX1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611D2D" w:rsidRDefault="00070BA3">
                          <w:pPr>
                            <w:pStyle w:val="a8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Times New Roman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料件主档维护作业</w:t>
                          </w:r>
                          <w:r>
                            <w:rPr>
                              <w:rFonts w:ascii="Calibri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(aimm200)</w:t>
                          </w:r>
                        </w:p>
                        <w:p w:rsidR="00611D2D" w:rsidRDefault="00070BA3">
                          <w:pPr>
                            <w:pStyle w:val="a8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Times New Roman" w:cs="Times New Roman"/>
                              <w:kern w:val="2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hAnsi="Times New Roman" w:cs="Times New Roman" w:hint="eastAsia"/>
                              <w:kern w:val="2"/>
                              <w:sz w:val="18"/>
                              <w:szCs w:val="18"/>
                            </w:rPr>
                            <w:t>[</w:t>
                          </w:r>
                          <w:r w:rsidR="00230BC5">
                            <w:rPr>
                              <w:rFonts w:ascii="Calibri" w:hAnsi="Times New Roman" w:cs="Times New Roman" w:hint="eastAsia"/>
                              <w:kern w:val="2"/>
                              <w:sz w:val="18"/>
                              <w:szCs w:val="18"/>
                            </w:rPr>
                            <w:t>料件</w:t>
                          </w:r>
                          <w:r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新增</w:t>
                          </w:r>
                          <w:r>
                            <w:rPr>
                              <w:rFonts w:ascii="Calibri" w:hAnsi="Times New Roman" w:cs="Times New Roman" w:hint="eastAsia"/>
                              <w:kern w:val="2"/>
                              <w:sz w:val="18"/>
                              <w:szCs w:val="18"/>
                            </w:rPr>
                            <w:t>]</w:t>
                          </w:r>
                        </w:p>
                        <w:p w:rsidR="00611D2D" w:rsidRDefault="00070BA3">
                          <w:pPr>
                            <w:pStyle w:val="a8"/>
                            <w:spacing w:before="0" w:beforeAutospacing="0" w:after="0" w:afterAutospacing="0" w:line="280" w:lineRule="exact"/>
                            <w:jc w:val="center"/>
                          </w:pPr>
                          <w:r>
                            <w:rPr>
                              <w:rFonts w:ascii="Calibri" w:hAnsi="Times New Roman" w:cs="Times New Roman" w:hint="eastAsia"/>
                              <w:kern w:val="2"/>
                              <w:sz w:val="18"/>
                              <w:szCs w:val="18"/>
                            </w:rPr>
                            <w:t>[</w:t>
                          </w:r>
                          <w:r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确认</w:t>
                          </w:r>
                          <w:r>
                            <w:rPr>
                              <w:rFonts w:ascii="Calibri" w:hAnsi="Times New Roman" w:cs="Times New Roman" w:hint="eastAsia"/>
                              <w:kern w:val="2"/>
                              <w:sz w:val="18"/>
                              <w:szCs w:val="18"/>
                            </w:rPr>
                            <w:t>]</w:t>
                          </w:r>
                        </w:p>
                      </w:txbxContent>
                    </v:textbox>
                  </v:rect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AutoShape 92" o:spid="_x0000_s1034" type="#_x0000_t33" style="position:absolute;left:26740;top:40073;width:4280;height:10171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TZD8YAAADbAAAADwAAAGRycy9kb3ducmV2LnhtbESP3WrCQBSE7wXfYTlCb0Q3BhSJrmJL&#10;C/25qH8PcMges8Hs2ZhdNebpu4VCL4eZ+YZZrltbiRs1vnSsYDJOQBDnTpdcKDge3kZzED4ga6wc&#10;k4IHeViv+r0lZtrdeUe3fShEhLDPUIEJoc6k9Lkhi37sauLonVxjMUTZFFI3eI9wW8k0SWbSYslx&#10;wWBNL4by8/5qFXwc5t3r7PvyHMznVzeV2+sj7YZKPQ3azQJEoDb8h//a71rBNIXfL/EHyN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vk2Q/GAAAA2wAAAA8AAAAAAAAA&#10;AAAAAAAAoQIAAGRycy9kb3ducmV2LnhtbFBLBQYAAAAABAAEAPkAAACUAwAAAAA=&#10;" strokeweight=".5pt">
                    <v:stroke endarrow="block" joinstyle="round"/>
                  </v:shape>
                  <v:rect id="Rectangle 67" o:spid="_x0000_s1035" style="position:absolute;left:33965;top:44467;width:10510;height:566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LoxMUA&#10;AADbAAAADwAAAGRycy9kb3ducmV2LnhtbESPQWsCMRSE70L/Q3gFbzXrilZWo4i0oAcrVVG8PTev&#10;m6Wbl2UTdfvvm0LB4zAz3zDTeWsrcaPGl44V9HsJCOLc6ZILBYf9+8sYhA/IGivHpOCHPMxnT50p&#10;Ztrd+ZNuu1CICGGfoQITQp1J6XNDFn3P1cTR+3KNxRBlU0jd4D3CbSXTJBlJiyXHBYM1LQ3l37ur&#10;VbBJT6NLysfyzSw++utXw+fldqBU97ldTEAEasMj/N9eaQXDAfx9iT9Az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cujE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611D2D" w:rsidRDefault="00070BA3">
                          <w:pPr>
                            <w:pStyle w:val="a8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eastAsia="宋体" w:hAnsi="Times New Roman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各职能</w:t>
                          </w:r>
                        </w:p>
                        <w:p w:rsidR="00611D2D" w:rsidRDefault="00070BA3">
                          <w:pPr>
                            <w:pStyle w:val="a8"/>
                            <w:spacing w:before="0" w:beforeAutospacing="0" w:after="0" w:afterAutospacing="0" w:line="280" w:lineRule="exact"/>
                            <w:jc w:val="center"/>
                          </w:pPr>
                          <w:r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料件资料维护</w:t>
                          </w:r>
                        </w:p>
                      </w:txbxContent>
                    </v:textbox>
                  </v:rect>
                  <v:oval id="橢圓 61" o:spid="_x0000_s1036" style="position:absolute;left:43388;top:43949;width:1530;height:145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BbOMUA&#10;AADbAAAADwAAAGRycy9kb3ducmV2LnhtbESPQWsCMRSE70L/Q3iFXkSzehBZjSJVwUMpakvV23Pz&#10;ulncvCybdF3/vRGEHoeZ+YaZzltbioZqXzhWMOgnIIgzpwvOFXx/rXtjED4gaywdk4IbeZjPXjpT&#10;TLW78o6afchFhLBPUYEJoUql9Jkhi77vKuLo/braYoiyzqWu8RrhtpTDJBlJiwXHBYMVvRvKLvs/&#10;q0B/lqvm43zaHn8aXJrisNLdxUWpt9d2MQERqA3/4Wd7oxWMBvD4En+An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kFs4xQAAANsAAAAPAAAAAAAAAAAAAAAAAJgCAABkcnMv&#10;ZG93bnJldi54bWxQSwUGAAAAAAQABAD1AAAAigMAAAAA&#10;" fillcolor="#f2f2f2 [3052]" strokeweight=".5pt">
                    <v:stroke dashstyle="3 1" joinstyle="miter"/>
                    <v:textbox inset="0,0,0,0">
                      <w:txbxContent>
                        <w:p w:rsidR="00611D2D" w:rsidRDefault="00070BA3">
                          <w:pPr>
                            <w:pStyle w:val="a8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hAnsi="Calibri" w:cs="Times New Roman" w:hint="eastAsia"/>
                              <w:kern w:val="2"/>
                              <w:sz w:val="14"/>
                              <w:szCs w:val="14"/>
                            </w:rPr>
                            <w:t>4</w:t>
                          </w:r>
                        </w:p>
                      </w:txbxContent>
                    </v:textbox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92" o:spid="_x0000_s1037" type="#_x0000_t32" style="position:absolute;left:10620;top:39949;width:7916;height:126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Cz9cAAAADbAAAADwAAAGRycy9kb3ducmV2LnhtbESP0YrCMBRE3xf8h3CFfVtTu1KWrlFE&#10;EMQ3qx9waa5NtbkpTbTx742wsI/DzJxhlutoO/GgwbeOFcxnGQji2umWGwXn0+7rB4QPyBo7x6Tg&#10;SR7Wq8nHEkvtRj7SowqNSBD2JSowIfSllL42ZNHPXE+cvIsbLIYkh0bqAccEt53Ms6yQFltOCwZ7&#10;2hqqb9XdKsjNPC52V+y/D1W85ZeqKVw9KvU5jZtfEIFi+A//tfdaQbGA95f0A+Tq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Cgs/XAAAAA2wAAAA8AAAAAAAAAAAAAAAAA&#10;oQIAAGRycy9kb3ducmV2LnhtbFBLBQYAAAAABAAEAPkAAACOAwAAAAA=&#10;" strokeweight=".5pt">
                    <v:stroke endarrow="block"/>
                  </v:shape>
                  <v:shape id="AutoShape 92" o:spid="_x0000_s1041" type="#_x0000_t32" style="position:absolute;left:23794;top:28890;width:3;height:7989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IjK74AAADbAAAADwAAAGRycy9kb3ducmV2LnhtbERPzYrCMBC+C75DGMGbTe2Ku1SjLAvC&#10;4s3qAwzN2FSbSWmyNvv25iB4/Pj+t/toO/GgwbeOFSyzHARx7XTLjYLL+bD4AuEDssbOMSn4Jw/7&#10;3XSyxVK7kU/0qEIjUgj7EhWYEPpSSl8bsugz1xMn7uoGiyHBoZF6wDGF204Web6WFltODQZ7+jFU&#10;36s/q6Awy7g63LD/OFbxXlyrZu3qUan5LH5vQASK4S1+uX+1gs+0Pn1JP0Dun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6QiMrvgAAANsAAAAPAAAAAAAAAAAAAAAAAKEC&#10;AABkcnMvZG93bnJldi54bWxQSwUGAAAAAAQABAD5AAAAjAMAAAAA&#10;" strokeweight=".5pt">
                    <v:stroke endarrow="block"/>
                  </v:shape>
                  <v:shapetype id="_x0000_t119" coordsize="21600,21600" o:spt="119" path="m,l21600,,17240,21600r-12880,xe">
                    <v:stroke joinstyle="miter"/>
                    <v:path gradientshapeok="t" o:connecttype="custom" o:connectlocs="10800,0;2180,10800;10800,21600;19420,10800" textboxrect="4321,0,17204,21600"/>
                  </v:shapetype>
                  <v:shape id="流程圖: 人工作業 72" o:spid="_x0000_s1042" type="#_x0000_t119" style="position:absolute;left:2699;top:37383;width:8801;height:538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qwU8MA&#10;AADbAAAADwAAAGRycy9kb3ducmV2LnhtbESPS2vDMBCE74X8B7GBXEwj29CmuFFCKDT1tXkcelus&#10;jW0irYwlP/rvq0Khx2FmvmG2+9kaMVLvW8cKsnUKgrhyuuVaweX8/vgCwgdkjcYxKfgmD/vd4mGL&#10;hXYTf9J4CrWIEPYFKmhC6AopfdWQRb92HXH0bq63GKLsa6l7nCLcGpmn6bO02HJcaLCjt4aq+2mw&#10;Cr5yOxj9selkkiXJ+FQacz9elVot58MriEBz+A//tUutYJPD75f4A+Tu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EqwU8MAAADbAAAADwAAAAAAAAAAAAAAAACYAgAAZHJzL2Rv&#10;d25yZXYueG1sUEsFBgAAAAAEAAQA9QAAAIgDAAAAAA==&#10;" strokeweight=".5pt">
                    <v:shadow on="t" color="black" opacity="26214f" origin="-.5,-.5" offset=".74836mm,.74836mm"/>
                    <v:textbox inset="0,0,0,0">
                      <w:txbxContent>
                        <w:p w:rsidR="00611D2D" w:rsidRDefault="00070BA3">
                          <w:pPr>
                            <w:pStyle w:val="a8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eastAsia="宋体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rFonts w:ascii="Calibri" w:eastAsia="宋体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回覆</w:t>
                          </w:r>
                        </w:p>
                        <w:p w:rsidR="00611D2D" w:rsidRDefault="00070BA3">
                          <w:pPr>
                            <w:pStyle w:val="a8"/>
                            <w:spacing w:before="0" w:beforeAutospacing="0" w:after="0" w:afterAutospacing="0" w:line="280" w:lineRule="exact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宋体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申请者</w:t>
                          </w:r>
                        </w:p>
                      </w:txbxContent>
                    </v:textbox>
                  </v:shape>
                  <v:oval id="橢圓 1" o:spid="_x0000_s1043" style="position:absolute;left:12084;top:4636;width:1530;height:146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AoBcIA&#10;AADaAAAADwAAAGRycy9kb3ducmV2LnhtbERPS2vCQBC+F/wPyxS8lLrRQympmyBVwYOItaWP25gd&#10;s8HsbMiuMf33riB4Gj6+50zz3taio9ZXjhWMRwkI4sLpiksFX5/L51cQPiBrrB2Tgn/ykGeDhymm&#10;2p35g7pdKEUMYZ+iAhNCk0rpC0MW/cg1xJE7uNZiiLAtpW7xHMNtLSdJ8iItVhwbDDb0bqg47k5W&#10;gd7Ui269/9v+fnc4N9XPQj/NjkoNH/vZG4hAfbiLb+6VjvPh+sr1yu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wCgFwgAAANoAAAAPAAAAAAAAAAAAAAAAAJgCAABkcnMvZG93&#10;bnJldi54bWxQSwUGAAAAAAQABAD1AAAAhwMAAAAA&#10;" fillcolor="#f2f2f2 [3052]" strokeweight=".5pt">
                    <v:stroke dashstyle="3 1" joinstyle="miter"/>
                    <v:textbox inset="0,0,0,0">
                      <w:txbxContent>
                        <w:p w:rsidR="00611D2D" w:rsidRDefault="00070BA3">
                          <w:pPr>
                            <w:spacing w:line="140" w:lineRule="exact"/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rFonts w:hint="eastAsia"/>
                              <w:sz w:val="14"/>
                            </w:rPr>
                            <w:t>1</w:t>
                          </w:r>
                        </w:p>
                      </w:txbxContent>
                    </v:textbox>
                  </v:oval>
                  <v:oval id="橢圓 23" o:spid="_x0000_s1044" style="position:absolute;left:28024;top:20429;width:1531;height:14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TZFMYA&#10;AADbAAAADwAAAGRycy9kb3ducmV2LnhtbESPQWvCQBSE74L/YXlCL2I2VSgldRVRCz0UUVus3p7Z&#10;ZzaYfRuy25j++65Q6HGYmW+Y6byzlWip8aVjBY9JCoI4d7rkQsHnx+voGYQPyBorx6TghzzMZ/3e&#10;FDPtbryjdh8KESHsM1RgQqgzKX1uyKJPXE0cvYtrLIYom0LqBm8Rbis5TtMnabHkuGCwpqWh/Lr/&#10;tgr0plq37+fT9nhocWXKr7UeLq5KPQy6xQuIQF34D/+137SC8QTuX+IPk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WTZFM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611D2D" w:rsidRDefault="00070BA3">
                          <w:pPr>
                            <w:spacing w:line="140" w:lineRule="exact"/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rFonts w:hint="eastAsia"/>
                              <w:sz w:val="14"/>
                            </w:rPr>
                            <w:t>2</w:t>
                          </w:r>
                        </w:p>
                      </w:txbxContent>
                    </v:textbox>
                  </v:oval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89" o:spid="_x0000_s1045" type="#_x0000_t4" style="position:absolute;left:33965;top:55453;width:10592;height:69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uH+cMA&#10;AADbAAAADwAAAGRycy9kb3ducmV2LnhtbESPQWvCQBSE7wX/w/KE3uqmIqVGVymK4LFJJeDtkX3d&#10;hGbfht01xv76bkHwOMzMN8x6O9pODORD61jB6ywDQVw73bJRcPo6vLyDCBFZY+eYFNwowHYzeVpj&#10;rt2VCxrKaESCcMhRQRNjn0sZ6oYshpnriZP37bzFmKQ3Unu8Jrjt5DzL3qTFltNCgz3tGqp/yotV&#10;0BbL/fm3Kj59eSvNUFXZ0gwnpZ6n48cKRKQxPsL39lErmC/g/0v6AXL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uH+cMAAADbAAAADwAAAAAAAAAAAAAAAACYAgAAZHJzL2Rv&#10;d25yZXYueG1sUEsFBgAAAAAEAAQA9QAAAIgDAAAAAA==&#10;" strokeweight=".5pt">
                    <v:shadow on="t" color="black" opacity="26214f" origin="-.5,-.5" offset=".74836mm,.74836mm"/>
                    <v:textbox inset="1mm,0,1mm,0">
                      <w:txbxContent>
                        <w:p w:rsidR="00611D2D" w:rsidRDefault="00070BA3">
                          <w:pPr>
                            <w:pStyle w:val="a8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eastAsia="宋体" w:hAnsi="Times New Roman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料件</w:t>
                          </w:r>
                        </w:p>
                        <w:p w:rsidR="00611D2D" w:rsidRDefault="00070BA3">
                          <w:pPr>
                            <w:pStyle w:val="a8"/>
                            <w:spacing w:before="0" w:beforeAutospacing="0" w:after="0" w:afterAutospacing="0" w:line="280" w:lineRule="exact"/>
                            <w:jc w:val="center"/>
                          </w:pPr>
                          <w:r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承认</w:t>
                          </w:r>
                        </w:p>
                      </w:txbxContent>
                    </v:textbox>
                  </v:shape>
                  <v:shape id="AutoShape 92" o:spid="_x0000_s1046" type="#_x0000_t32" style="position:absolute;left:39220;top:50131;width:41;height:532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v7eMUAAADbAAAADwAAAGRycy9kb3ducmV2LnhtbESPT2vCQBTE7wW/w/KE3pqNgZYSXcUK&#10;Ylvpwfjn/Mg+k9Ds23R3q9FP7xYKHoeZ+Q0zmfWmFSdyvrGsYJSkIIhLqxuuFOy2y6dXED4ga2wt&#10;k4ILeZhNBw8TzLU984ZORahEhLDPUUEdQpdL6cuaDPrEdsTRO1pnMETpKqkdniPctDJL0xdpsOG4&#10;UGNHi5rK7+LXKPhcd032s/pyH22gQ6Gv+7fVaK/U47Cfj0EE6sM9/N9+1wqyZ/j7En+An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vv7eMUAAADbAAAADwAAAAAAAAAA&#10;AAAAAAChAgAAZHJzL2Rvd25yZXYueG1sUEsFBgAAAAAEAAQA+QAAAJMDAAAAAA==&#10;" strokeweight=".5pt">
                    <v:stroke endarrow="block"/>
                  </v:shape>
                  <v:oval id="橢圓 30" o:spid="_x0000_s1047" style="position:absolute;left:28024;top:36524;width:1524;height:14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/RvsMA&#10;AADbAAAADwAAAGRycy9kb3ducmV2LnhtbERPy2rCQBTdC/7DcIVupE5aoUjqJIha6EJKfdDq7pq5&#10;ZoKZOyEzjenfdxYFl4fznue9rUVHra8cK3iaJCCIC6crLhUc9m+PMxA+IGusHZOCX/KQZ8PBHFPt&#10;brylbhdKEUPYp6jAhNCkUvrCkEU/cQ1x5C6utRgibEupW7zFcFvL5yR5kRYrjg0GG1oaKq67H6tA&#10;f9TrbnM+fR6/OlyZ6nutx4urUg+jfvEKIlAf7uJ/97tWMI3r45f4A2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/RvsMAAADbAAAADwAAAAAAAAAAAAAAAACYAgAAZHJzL2Rv&#10;d25yZXYueG1sUEsFBgAAAAAEAAQA9QAAAIgDAAAAAA==&#10;" fillcolor="#f2f2f2 [3052]" strokeweight=".5pt">
                    <v:stroke dashstyle="3 1" joinstyle="miter"/>
                    <v:textbox inset="0,0,0,0">
                      <w:txbxContent>
                        <w:p w:rsidR="00611D2D" w:rsidRDefault="00070BA3">
                          <w:pPr>
                            <w:pStyle w:val="a8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hAnsi="Calibri" w:cs="Times New Roman"/>
                              <w:kern w:val="2"/>
                              <w:sz w:val="14"/>
                              <w:szCs w:val="14"/>
                            </w:rPr>
                            <w:t>3</w:t>
                          </w:r>
                        </w:p>
                      </w:txbxContent>
                    </v:textbox>
                  </v:oval>
                  <v:shapetype id="_x0000_t112" coordsize="21600,21600" o:spt="112" path="m,l,21600r21600,l21600,xem2610,nfl2610,21600em18990,nfl18990,21600e">
                    <v:stroke joinstyle="miter"/>
                    <v:path o:extrusionok="f" gradientshapeok="t" o:connecttype="rect" textboxrect="2610,0,18990,21600"/>
                  </v:shapetype>
                  <v:shape id="_x0000_s1050" type="#_x0000_t112" style="position:absolute;left:2375;top:5652;width:10090;height:7493" strokecolor="black [3213]">
                    <v:textbox>
                      <w:txbxContent>
                        <w:p w:rsidR="00230BC5" w:rsidRPr="00230BC5" w:rsidRDefault="003D4979" w:rsidP="00230BC5">
                          <w:pPr>
                            <w:pStyle w:val="a8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Times New Roman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rFonts w:ascii="Calibri" w:hAnsi="Times New Roman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新样</w:t>
                          </w:r>
                          <w:r w:rsidR="00230BC5" w:rsidRPr="00230BC5">
                            <w:rPr>
                              <w:rFonts w:ascii="Calibri" w:hAnsi="Times New Roman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产品制造单（</w:t>
                          </w:r>
                          <w:r w:rsidR="00230BC5">
                            <w:rPr>
                              <w:rFonts w:ascii="Calibri" w:hAnsi="Times New Roman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业务</w:t>
                          </w:r>
                          <w:r w:rsidR="00230BC5" w:rsidRPr="00230BC5">
                            <w:rPr>
                              <w:rFonts w:ascii="Calibri" w:hAnsi="Times New Roman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BPM</w:t>
                          </w:r>
                          <w:r w:rsidR="00230BC5" w:rsidRPr="00230BC5">
                            <w:rPr>
                              <w:rFonts w:ascii="Calibri" w:hAnsi="Times New Roman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_x0000_s1051" type="#_x0000_t33" style="position:absolute;left:7093;top:13475;width:11772;height:11112;rotation:90;flip:x" o:connectortype="elbow" adj="-26505,65787,-26505" strokecolor="black [3213]">
                    <v:stroke endarrow="block"/>
                  </v:shape>
                </v:group>
              </w:pic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D2D" w:rsidRDefault="00611D2D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20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D2D" w:rsidRDefault="00611D2D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20"/>
              </w:rPr>
            </w:pP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C64" w:rsidRPr="00A915A6" w:rsidRDefault="003D4979" w:rsidP="00F66C64">
            <w:pPr>
              <w:ind w:leftChars="150" w:left="270"/>
              <w:rPr>
                <w:rFonts w:asciiTheme="minorEastAsia" w:eastAsia="宋体" w:hAnsiTheme="minorEastAsia"/>
                <w:color w:val="FF0000"/>
                <w:szCs w:val="20"/>
                <w:lang w:eastAsia="zh-CN"/>
              </w:rPr>
            </w:pPr>
            <w:r>
              <w:rPr>
                <w:rFonts w:ascii="宋体" w:eastAsia="宋体" w:hAnsi="宋体" w:cs="Microsoft JhengHei" w:hint="eastAsia"/>
                <w:color w:val="FF0000"/>
                <w:kern w:val="0"/>
                <w:szCs w:val="16"/>
                <w:lang w:val="zh-TW" w:eastAsia="zh-CN"/>
              </w:rPr>
              <w:t>1.工程收到业务BPM</w:t>
            </w:r>
            <w:r w:rsidR="00F66C64">
              <w:rPr>
                <w:rFonts w:ascii="宋体" w:eastAsia="宋体" w:hAnsi="宋体" w:cs="Microsoft JhengHei" w:hint="eastAsia"/>
                <w:color w:val="FF0000"/>
                <w:kern w:val="0"/>
                <w:szCs w:val="16"/>
                <w:lang w:val="zh-TW" w:eastAsia="zh-CN"/>
              </w:rPr>
              <w:t>签核的新样产品变更单，</w:t>
            </w:r>
            <w:r w:rsidR="00F66C64" w:rsidRPr="00A915A6">
              <w:rPr>
                <w:rFonts w:asciiTheme="minorEastAsia" w:eastAsia="宋体" w:hAnsiTheme="minorEastAsia" w:hint="eastAsia"/>
                <w:color w:val="FF0000"/>
                <w:szCs w:val="20"/>
                <w:lang w:eastAsia="zh-CN"/>
              </w:rPr>
              <w:t>业务</w:t>
            </w:r>
            <w:r w:rsidR="00F66C64">
              <w:rPr>
                <w:rFonts w:asciiTheme="minorEastAsia" w:eastAsia="宋体" w:hAnsiTheme="minorEastAsia" w:hint="eastAsia"/>
                <w:color w:val="FF0000"/>
                <w:szCs w:val="20"/>
                <w:lang w:eastAsia="zh-CN"/>
              </w:rPr>
              <w:t>需在发起</w:t>
            </w:r>
            <w:r w:rsidR="00F66C64" w:rsidRPr="00A915A6">
              <w:rPr>
                <w:rFonts w:asciiTheme="minorEastAsia" w:eastAsia="宋体" w:hAnsiTheme="minorEastAsia" w:hint="eastAsia"/>
                <w:color w:val="FF0000"/>
                <w:szCs w:val="20"/>
                <w:lang w:eastAsia="zh-CN"/>
              </w:rPr>
              <w:t>BPM流程</w:t>
            </w:r>
            <w:r w:rsidR="00F66C64">
              <w:rPr>
                <w:rFonts w:asciiTheme="minorEastAsia" w:eastAsia="宋体" w:hAnsiTheme="minorEastAsia" w:hint="eastAsia"/>
                <w:color w:val="FF0000"/>
                <w:szCs w:val="20"/>
                <w:lang w:eastAsia="zh-CN"/>
              </w:rPr>
              <w:t>时</w:t>
            </w:r>
            <w:r w:rsidR="00F66C64" w:rsidRPr="00A915A6">
              <w:rPr>
                <w:rFonts w:asciiTheme="minorEastAsia" w:eastAsia="宋体" w:hAnsiTheme="minorEastAsia" w:hint="eastAsia"/>
                <w:color w:val="FF0000"/>
                <w:szCs w:val="20"/>
                <w:lang w:eastAsia="zh-CN"/>
              </w:rPr>
              <w:t>通知工程</w:t>
            </w:r>
          </w:p>
          <w:p w:rsidR="00611D2D" w:rsidRPr="00F66C64" w:rsidRDefault="00611D2D" w:rsidP="003D4979">
            <w:pPr>
              <w:spacing w:line="240" w:lineRule="exact"/>
              <w:rPr>
                <w:rFonts w:ascii="宋体" w:eastAsia="宋体" w:hAnsi="宋体" w:cs="Microsoft JhengHei"/>
                <w:color w:val="FF0000"/>
                <w:kern w:val="0"/>
                <w:szCs w:val="16"/>
                <w:lang w:eastAsia="zh-CN"/>
              </w:rPr>
            </w:pPr>
          </w:p>
          <w:p w:rsidR="00611D2D" w:rsidRDefault="00611D2D" w:rsidP="00F66C64">
            <w:pPr>
              <w:spacing w:line="240" w:lineRule="exact"/>
              <w:rPr>
                <w:rFonts w:ascii="宋体" w:eastAsia="宋体" w:hAnsi="宋体" w:cs="Microsoft JhengHei"/>
                <w:color w:val="000000"/>
                <w:kern w:val="0"/>
                <w:szCs w:val="16"/>
                <w:lang w:eastAsia="zh-CN"/>
              </w:rPr>
            </w:pPr>
          </w:p>
          <w:p w:rsidR="00611D2D" w:rsidRDefault="003D4979" w:rsidP="003D4979">
            <w:pPr>
              <w:spacing w:line="240" w:lineRule="exact"/>
              <w:rPr>
                <w:rFonts w:ascii="宋体" w:eastAsia="宋体" w:hAnsi="宋体" w:cs="Microsoft JhengHei"/>
                <w:color w:val="000000"/>
                <w:kern w:val="0"/>
                <w:szCs w:val="16"/>
                <w:lang w:val="zh-TW" w:eastAsia="zh-CN"/>
              </w:rPr>
            </w:pPr>
            <w:r>
              <w:rPr>
                <w:rFonts w:ascii="宋体" w:eastAsia="宋体" w:hAnsi="宋体" w:cs="Microsoft JhengHei" w:hint="eastAsia"/>
                <w:color w:val="000000"/>
                <w:kern w:val="0"/>
                <w:szCs w:val="16"/>
                <w:lang w:val="zh-TW" w:eastAsia="zh-CN"/>
              </w:rPr>
              <w:t>2.工程</w:t>
            </w:r>
            <w:r w:rsidR="00F66C64">
              <w:rPr>
                <w:rFonts w:ascii="宋体" w:eastAsia="宋体" w:hAnsi="宋体" w:cs="Microsoft JhengHei" w:hint="eastAsia"/>
                <w:color w:val="000000"/>
                <w:kern w:val="0"/>
                <w:szCs w:val="16"/>
                <w:lang w:val="zh-TW" w:eastAsia="zh-CN"/>
              </w:rPr>
              <w:t>=</w:t>
            </w:r>
            <w:r w:rsidR="00070BA3">
              <w:rPr>
                <w:rFonts w:ascii="宋体" w:eastAsia="宋体" w:hAnsi="宋体" w:cs="Microsoft JhengHei" w:hint="eastAsia"/>
                <w:color w:val="000000"/>
                <w:kern w:val="0"/>
                <w:szCs w:val="16"/>
                <w:lang w:val="zh-TW" w:eastAsia="zh-CN"/>
              </w:rPr>
              <w:t>在料件主文件维护作业进行料号数据</w:t>
            </w:r>
            <w:r w:rsidR="000A2383">
              <w:rPr>
                <w:rFonts w:ascii="宋体" w:eastAsia="宋体" w:hAnsi="宋体" w:cs="Microsoft JhengHei" w:hint="eastAsia"/>
                <w:color w:val="000000"/>
                <w:kern w:val="0"/>
                <w:szCs w:val="16"/>
                <w:lang w:val="zh-TW" w:eastAsia="zh-CN"/>
              </w:rPr>
              <w:t>新增</w:t>
            </w:r>
            <w:r w:rsidR="00070BA3">
              <w:rPr>
                <w:rFonts w:ascii="宋体" w:eastAsia="宋体" w:hAnsi="宋体" w:cs="Microsoft JhengHei" w:hint="eastAsia"/>
                <w:color w:val="000000"/>
                <w:kern w:val="0"/>
                <w:szCs w:val="16"/>
                <w:lang w:val="zh-TW" w:eastAsia="zh-CN"/>
              </w:rPr>
              <w:t>，并经主管确认</w:t>
            </w:r>
          </w:p>
          <w:p w:rsidR="00611D2D" w:rsidRDefault="00611D2D">
            <w:pPr>
              <w:spacing w:line="240" w:lineRule="exact"/>
              <w:rPr>
                <w:rFonts w:ascii="宋体" w:eastAsia="宋体" w:hAnsi="宋体" w:cs="Microsoft JhengHei"/>
                <w:color w:val="000000"/>
                <w:kern w:val="0"/>
                <w:szCs w:val="16"/>
                <w:lang w:val="zh-TW" w:eastAsia="zh-CN"/>
              </w:rPr>
            </w:pPr>
          </w:p>
          <w:p w:rsidR="00611D2D" w:rsidRDefault="003D4979" w:rsidP="003D4979">
            <w:pPr>
              <w:pStyle w:val="10"/>
              <w:ind w:leftChars="0" w:left="0"/>
              <w:rPr>
                <w:rFonts w:ascii="宋体" w:eastAsia="宋体" w:hAnsi="宋体"/>
                <w:szCs w:val="20"/>
                <w:lang w:eastAsia="zh-CN"/>
              </w:rPr>
            </w:pPr>
            <w:r>
              <w:rPr>
                <w:rFonts w:ascii="宋体" w:eastAsia="宋体" w:hAnsi="宋体" w:hint="eastAsia"/>
                <w:szCs w:val="20"/>
                <w:lang w:eastAsia="zh-CN"/>
              </w:rPr>
              <w:t>3.</w:t>
            </w:r>
            <w:r w:rsidR="00070BA3">
              <w:rPr>
                <w:rFonts w:ascii="宋体" w:eastAsia="宋体" w:hAnsi="宋体" w:hint="eastAsia"/>
                <w:szCs w:val="20"/>
                <w:lang w:eastAsia="zh-CN"/>
              </w:rPr>
              <w:t>料件依产品策略</w:t>
            </w:r>
            <w:r w:rsidR="00070BA3">
              <w:rPr>
                <w:rFonts w:ascii="宋体" w:eastAsia="宋体" w:hAnsi="宋体"/>
                <w:szCs w:val="20"/>
                <w:lang w:eastAsia="zh-CN"/>
              </w:rPr>
              <w:t>(aimi150)</w:t>
            </w:r>
            <w:r w:rsidR="00070BA3">
              <w:rPr>
                <w:rFonts w:ascii="宋体" w:eastAsia="宋体" w:hAnsi="宋体" w:hint="eastAsia"/>
                <w:szCs w:val="20"/>
                <w:lang w:eastAsia="zh-CN"/>
              </w:rPr>
              <w:t>抛转至各营运据点</w:t>
            </w:r>
          </w:p>
          <w:p w:rsidR="00611D2D" w:rsidRDefault="00611D2D">
            <w:pPr>
              <w:pStyle w:val="10"/>
              <w:ind w:left="360"/>
              <w:rPr>
                <w:rFonts w:ascii="宋体" w:eastAsia="宋体" w:hAnsi="宋体"/>
                <w:szCs w:val="20"/>
                <w:lang w:eastAsia="zh-CN"/>
              </w:rPr>
            </w:pPr>
          </w:p>
          <w:p w:rsidR="00611D2D" w:rsidRDefault="003D4979" w:rsidP="003D4979">
            <w:pPr>
              <w:pStyle w:val="10"/>
              <w:ind w:leftChars="0" w:left="0"/>
              <w:rPr>
                <w:rFonts w:ascii="宋体" w:eastAsia="宋体" w:hAnsi="宋体"/>
                <w:szCs w:val="20"/>
                <w:lang w:eastAsia="zh-CN"/>
              </w:rPr>
            </w:pPr>
            <w:r>
              <w:rPr>
                <w:rFonts w:ascii="宋体" w:eastAsia="宋体" w:hAnsi="宋体" w:hint="eastAsia"/>
                <w:szCs w:val="20"/>
                <w:lang w:eastAsia="zh-CN"/>
              </w:rPr>
              <w:t>4.</w:t>
            </w:r>
            <w:r w:rsidR="00070BA3">
              <w:rPr>
                <w:rFonts w:ascii="宋体" w:eastAsia="宋体" w:hAnsi="宋体" w:hint="eastAsia"/>
                <w:szCs w:val="20"/>
                <w:lang w:eastAsia="zh-CN"/>
              </w:rPr>
              <w:t>通知各据点维护各职能别料件字段</w:t>
            </w:r>
          </w:p>
          <w:p w:rsidR="00611D2D" w:rsidRDefault="00070BA3">
            <w:pPr>
              <w:ind w:left="195"/>
              <w:rPr>
                <w:rFonts w:ascii="宋体" w:eastAsia="宋体" w:hAnsi="宋体"/>
                <w:szCs w:val="20"/>
                <w:lang w:eastAsia="zh-CN"/>
              </w:rPr>
            </w:pPr>
            <w:r>
              <w:rPr>
                <w:rFonts w:ascii="宋体" w:eastAsia="宋体" w:hAnsi="宋体" w:hint="eastAsia"/>
                <w:szCs w:val="20"/>
                <w:lang w:eastAsia="zh-CN"/>
              </w:rPr>
              <w:t>料件据点产品资料</w:t>
            </w:r>
            <w:r>
              <w:rPr>
                <w:rFonts w:ascii="宋体" w:eastAsia="宋体" w:hAnsi="宋体"/>
                <w:szCs w:val="20"/>
                <w:lang w:eastAsia="zh-CN"/>
              </w:rPr>
              <w:t>(aimm211)</w:t>
            </w:r>
          </w:p>
          <w:p w:rsidR="00611D2D" w:rsidRDefault="00070BA3">
            <w:pPr>
              <w:ind w:left="195"/>
              <w:rPr>
                <w:rFonts w:ascii="宋体" w:eastAsia="宋体" w:hAnsi="宋体"/>
                <w:szCs w:val="20"/>
                <w:lang w:eastAsia="zh-CN"/>
              </w:rPr>
            </w:pPr>
            <w:r>
              <w:rPr>
                <w:rFonts w:ascii="宋体" w:eastAsia="宋体" w:hAnsi="宋体" w:hint="eastAsia"/>
                <w:szCs w:val="20"/>
                <w:lang w:eastAsia="zh-CN"/>
              </w:rPr>
              <w:t>料件据点库存资料</w:t>
            </w:r>
            <w:r>
              <w:rPr>
                <w:rFonts w:ascii="宋体" w:eastAsia="宋体" w:hAnsi="宋体"/>
                <w:szCs w:val="20"/>
                <w:lang w:eastAsia="zh-CN"/>
              </w:rPr>
              <w:t>(aimm212)</w:t>
            </w:r>
          </w:p>
          <w:p w:rsidR="00611D2D" w:rsidRDefault="00070BA3">
            <w:pPr>
              <w:ind w:left="195"/>
              <w:rPr>
                <w:rFonts w:ascii="宋体" w:eastAsia="宋体" w:hAnsi="宋体"/>
                <w:szCs w:val="20"/>
                <w:lang w:eastAsia="zh-CN"/>
              </w:rPr>
            </w:pPr>
            <w:r>
              <w:rPr>
                <w:rFonts w:ascii="宋体" w:eastAsia="宋体" w:hAnsi="宋体" w:hint="eastAsia"/>
                <w:szCs w:val="20"/>
                <w:lang w:eastAsia="zh-CN"/>
              </w:rPr>
              <w:t>料件据点销售资料</w:t>
            </w:r>
            <w:r>
              <w:rPr>
                <w:rFonts w:ascii="宋体" w:eastAsia="宋体" w:hAnsi="宋体"/>
                <w:szCs w:val="20"/>
                <w:lang w:eastAsia="zh-CN"/>
              </w:rPr>
              <w:t>(aimm213)</w:t>
            </w:r>
          </w:p>
          <w:p w:rsidR="00611D2D" w:rsidRDefault="00070BA3">
            <w:pPr>
              <w:ind w:left="195"/>
              <w:rPr>
                <w:rFonts w:ascii="宋体" w:eastAsia="宋体" w:hAnsi="宋体"/>
                <w:szCs w:val="20"/>
                <w:lang w:eastAsia="zh-CN"/>
              </w:rPr>
            </w:pPr>
            <w:r>
              <w:rPr>
                <w:rFonts w:ascii="宋体" w:eastAsia="宋体" w:hAnsi="宋体" w:hint="eastAsia"/>
                <w:szCs w:val="20"/>
                <w:lang w:eastAsia="zh-CN"/>
              </w:rPr>
              <w:t>料件据点采购资料</w:t>
            </w:r>
            <w:r>
              <w:rPr>
                <w:rFonts w:ascii="宋体" w:eastAsia="宋体" w:hAnsi="宋体"/>
                <w:szCs w:val="20"/>
                <w:lang w:eastAsia="zh-CN"/>
              </w:rPr>
              <w:t>(aimm214)</w:t>
            </w:r>
          </w:p>
          <w:p w:rsidR="00611D2D" w:rsidRDefault="00070BA3">
            <w:pPr>
              <w:ind w:left="195"/>
              <w:rPr>
                <w:rFonts w:ascii="宋体" w:eastAsia="宋体" w:hAnsi="宋体"/>
                <w:szCs w:val="20"/>
                <w:lang w:eastAsia="zh-CN"/>
              </w:rPr>
            </w:pPr>
            <w:r>
              <w:rPr>
                <w:rFonts w:ascii="宋体" w:eastAsia="宋体" w:hAnsi="宋体" w:hint="eastAsia"/>
                <w:szCs w:val="20"/>
                <w:lang w:eastAsia="zh-CN"/>
              </w:rPr>
              <w:t>料件据点生管资料</w:t>
            </w:r>
            <w:r>
              <w:rPr>
                <w:rFonts w:ascii="宋体" w:eastAsia="宋体" w:hAnsi="宋体"/>
                <w:szCs w:val="20"/>
                <w:lang w:eastAsia="zh-CN"/>
              </w:rPr>
              <w:t>(aimm215)</w:t>
            </w:r>
          </w:p>
          <w:p w:rsidR="00611D2D" w:rsidRDefault="00070BA3">
            <w:pPr>
              <w:ind w:left="195"/>
              <w:rPr>
                <w:rFonts w:ascii="宋体" w:eastAsia="宋体" w:hAnsi="宋体"/>
                <w:szCs w:val="20"/>
                <w:lang w:eastAsia="zh-CN"/>
              </w:rPr>
            </w:pPr>
            <w:r>
              <w:rPr>
                <w:rFonts w:ascii="宋体" w:eastAsia="宋体" w:hAnsi="宋体" w:hint="eastAsia"/>
                <w:szCs w:val="20"/>
                <w:lang w:eastAsia="zh-CN"/>
              </w:rPr>
              <w:t>料件据点品质资料</w:t>
            </w:r>
            <w:r>
              <w:rPr>
                <w:rFonts w:ascii="宋体" w:eastAsia="宋体" w:hAnsi="宋体"/>
                <w:szCs w:val="20"/>
                <w:lang w:eastAsia="zh-CN"/>
              </w:rPr>
              <w:t>(aimm216)</w:t>
            </w:r>
          </w:p>
          <w:p w:rsidR="00611D2D" w:rsidRDefault="00070BA3">
            <w:pPr>
              <w:ind w:left="195"/>
              <w:rPr>
                <w:rFonts w:ascii="宋体" w:eastAsia="宋体" w:hAnsi="宋体"/>
                <w:szCs w:val="20"/>
                <w:lang w:eastAsia="zh-CN"/>
              </w:rPr>
            </w:pPr>
            <w:r>
              <w:rPr>
                <w:rFonts w:ascii="宋体" w:eastAsia="宋体" w:hAnsi="宋体" w:hint="eastAsia"/>
                <w:szCs w:val="20"/>
                <w:lang w:eastAsia="zh-CN"/>
              </w:rPr>
              <w:t>料件法人成本资料</w:t>
            </w:r>
            <w:r>
              <w:rPr>
                <w:rFonts w:ascii="宋体" w:eastAsia="宋体" w:hAnsi="宋体"/>
                <w:szCs w:val="20"/>
                <w:lang w:eastAsia="zh-CN"/>
              </w:rPr>
              <w:t>(aimm207)</w:t>
            </w:r>
          </w:p>
          <w:p w:rsidR="00F910D3" w:rsidRPr="002C4BD0" w:rsidRDefault="00F910D3" w:rsidP="00F66C64">
            <w:pPr>
              <w:ind w:leftChars="150" w:left="270"/>
              <w:rPr>
                <w:rFonts w:asciiTheme="minorEastAsia" w:eastAsia="宋体" w:hAnsiTheme="minorEastAsia"/>
                <w:color w:val="FF0000"/>
                <w:szCs w:val="20"/>
                <w:lang w:eastAsia="zh-CN"/>
              </w:rPr>
            </w:pPr>
          </w:p>
        </w:tc>
      </w:tr>
    </w:tbl>
    <w:p w:rsidR="00611D2D" w:rsidRDefault="00070BA3">
      <w:pPr>
        <w:widowControl/>
        <w:ind w:left="4320" w:firstLine="480"/>
        <w:rPr>
          <w:rFonts w:asciiTheme="minorEastAsia" w:eastAsiaTheme="minorEastAsia" w:hAnsiTheme="minorEastAsia"/>
          <w:szCs w:val="20"/>
        </w:rPr>
      </w:pPr>
      <w:r>
        <w:rPr>
          <w:rFonts w:asciiTheme="minorEastAsia" w:eastAsia="宋体" w:hAnsiTheme="minorEastAsia" w:hint="eastAsia"/>
          <w:szCs w:val="20"/>
          <w:lang w:eastAsia="zh-CN"/>
        </w:rPr>
        <w:t>审核人员：</w:t>
      </w:r>
      <w:r>
        <w:rPr>
          <w:rFonts w:asciiTheme="minorEastAsia" w:eastAsia="宋体" w:hAnsiTheme="minorEastAsia"/>
          <w:szCs w:val="20"/>
          <w:lang w:eastAsia="zh-CN"/>
        </w:rPr>
        <w:t xml:space="preserve">                     </w:t>
      </w:r>
      <w:r>
        <w:rPr>
          <w:rFonts w:asciiTheme="minorEastAsia" w:eastAsia="宋体" w:hAnsiTheme="minorEastAsia" w:hint="eastAsia"/>
          <w:szCs w:val="20"/>
          <w:lang w:eastAsia="zh-CN"/>
        </w:rPr>
        <w:t>审核日期：</w:t>
      </w:r>
    </w:p>
    <w:sectPr w:rsidR="00611D2D" w:rsidSect="00927D86">
      <w:headerReference w:type="default" r:id="rId8"/>
      <w:pgSz w:w="11906" w:h="16838"/>
      <w:pgMar w:top="851" w:right="1134" w:bottom="851" w:left="1134" w:header="852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5522" w:rsidRDefault="00CA5522">
      <w:pPr>
        <w:spacing w:line="240" w:lineRule="auto"/>
      </w:pPr>
      <w:r>
        <w:separator/>
      </w:r>
    </w:p>
  </w:endnote>
  <w:endnote w:type="continuationSeparator" w:id="1">
    <w:p w:rsidR="00CA5522" w:rsidRDefault="00CA552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5522" w:rsidRDefault="00CA5522">
      <w:pPr>
        <w:spacing w:line="240" w:lineRule="auto"/>
      </w:pPr>
      <w:r>
        <w:separator/>
      </w:r>
    </w:p>
  </w:footnote>
  <w:footnote w:type="continuationSeparator" w:id="1">
    <w:p w:rsidR="00CA5522" w:rsidRDefault="00CA552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1D2D" w:rsidRDefault="00190279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6341" o:spid="_x0000_s2051" type="#_x0000_t75" style="position:absolute;margin-left:-56.8pt;margin-top:-61.95pt;width:595.2pt;height:841.9pt;z-index:-251658752;mso-position-horizontal-relative:margin;mso-position-vertical-relative:margin" o:allowincell="f">
          <v:imagedata r:id="rId1" o:title="鼎捷軟件_colo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E81295"/>
    <w:multiLevelType w:val="multilevel"/>
    <w:tmpl w:val="5C6C035E"/>
    <w:lvl w:ilvl="0">
      <w:start w:val="1"/>
      <w:numFmt w:val="decimal"/>
      <w:lvlText w:val="%1."/>
      <w:lvlJc w:val="left"/>
      <w:pPr>
        <w:ind w:left="195" w:hanging="195"/>
      </w:pPr>
      <w:rPr>
        <w:rFonts w:hint="default"/>
        <w:lang w:val="en-US" w:eastAsia="zh-TW"/>
      </w:rPr>
    </w:lvl>
    <w:lvl w:ilvl="1" w:tentative="1">
      <w:start w:val="1"/>
      <w:numFmt w:val="ideographTraditional"/>
      <w:lvlText w:val="%2、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ideographTraditional"/>
      <w:lvlText w:val="%5、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ideographTraditional"/>
      <w:lvlText w:val="%8、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ttachedTemplate r:id="rId1"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CN" w:val="([{‘“‵〈《「『【〔〝︵︷︹︻︽︿﹁﹃﹙﹛﹝（｛￡￥"/>
  <w:noLineBreaksBefore w:lang="zh-CN" w:val="!),.:;?]}·–—’”‥…‧′╴、。〉》」』】〕〞︰︱︳︴︶︸︺︼︾﹀﹂﹄﹏﹐﹑﹒﹔﹕﹖﹗﹚﹜﹞！），．：；？｜｝￠"/>
  <w:hdrShapeDefaults>
    <o:shapedefaults v:ext="edit" spidmax="12290" fillcolor="white" stroke="f">
      <v:fill color="white"/>
      <v:stroke on="f"/>
      <o:colormenu v:ext="edit" fillcolor="none" strokecolor="none [3213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3C1B"/>
    <w:rsid w:val="000019A7"/>
    <w:rsid w:val="000244FB"/>
    <w:rsid w:val="000330A6"/>
    <w:rsid w:val="00044164"/>
    <w:rsid w:val="00050940"/>
    <w:rsid w:val="00060FCB"/>
    <w:rsid w:val="00070BA3"/>
    <w:rsid w:val="00080694"/>
    <w:rsid w:val="00091FC9"/>
    <w:rsid w:val="00094166"/>
    <w:rsid w:val="000A2383"/>
    <w:rsid w:val="000C7E24"/>
    <w:rsid w:val="000D2E0D"/>
    <w:rsid w:val="000D4F1E"/>
    <w:rsid w:val="000E1AA1"/>
    <w:rsid w:val="00141FDA"/>
    <w:rsid w:val="0016419F"/>
    <w:rsid w:val="00171837"/>
    <w:rsid w:val="001753A1"/>
    <w:rsid w:val="00186462"/>
    <w:rsid w:val="00190279"/>
    <w:rsid w:val="00194EF3"/>
    <w:rsid w:val="0019614B"/>
    <w:rsid w:val="001A0E0A"/>
    <w:rsid w:val="001A5AF1"/>
    <w:rsid w:val="001C03D7"/>
    <w:rsid w:val="001C3AC3"/>
    <w:rsid w:val="001C4158"/>
    <w:rsid w:val="001C4DC1"/>
    <w:rsid w:val="001D2A5D"/>
    <w:rsid w:val="001F558D"/>
    <w:rsid w:val="00230BC5"/>
    <w:rsid w:val="002658B4"/>
    <w:rsid w:val="002745DF"/>
    <w:rsid w:val="002965C5"/>
    <w:rsid w:val="002B6F5F"/>
    <w:rsid w:val="002C4BD0"/>
    <w:rsid w:val="002C79AB"/>
    <w:rsid w:val="002E3C5E"/>
    <w:rsid w:val="002E5F5D"/>
    <w:rsid w:val="002F6000"/>
    <w:rsid w:val="00306288"/>
    <w:rsid w:val="003251FA"/>
    <w:rsid w:val="0035361A"/>
    <w:rsid w:val="00353E0B"/>
    <w:rsid w:val="00354686"/>
    <w:rsid w:val="00356BB0"/>
    <w:rsid w:val="00360001"/>
    <w:rsid w:val="00385C2B"/>
    <w:rsid w:val="00393C1B"/>
    <w:rsid w:val="003B21BD"/>
    <w:rsid w:val="003C1637"/>
    <w:rsid w:val="003C2AAB"/>
    <w:rsid w:val="003D2F5D"/>
    <w:rsid w:val="003D4979"/>
    <w:rsid w:val="003E1608"/>
    <w:rsid w:val="003E5655"/>
    <w:rsid w:val="003F0E3C"/>
    <w:rsid w:val="00400937"/>
    <w:rsid w:val="0042441F"/>
    <w:rsid w:val="00461305"/>
    <w:rsid w:val="004A4EE2"/>
    <w:rsid w:val="004B713B"/>
    <w:rsid w:val="004C77F6"/>
    <w:rsid w:val="004D60C9"/>
    <w:rsid w:val="004F33D0"/>
    <w:rsid w:val="004F60D5"/>
    <w:rsid w:val="00521DDB"/>
    <w:rsid w:val="00522D43"/>
    <w:rsid w:val="005315CF"/>
    <w:rsid w:val="0054705F"/>
    <w:rsid w:val="00557AA6"/>
    <w:rsid w:val="005709C4"/>
    <w:rsid w:val="00572F6E"/>
    <w:rsid w:val="005801CE"/>
    <w:rsid w:val="005C764A"/>
    <w:rsid w:val="005D67EC"/>
    <w:rsid w:val="005E227B"/>
    <w:rsid w:val="005F10B3"/>
    <w:rsid w:val="005F3DED"/>
    <w:rsid w:val="00611D2D"/>
    <w:rsid w:val="00614A70"/>
    <w:rsid w:val="0062729C"/>
    <w:rsid w:val="00636829"/>
    <w:rsid w:val="00661E08"/>
    <w:rsid w:val="0068790C"/>
    <w:rsid w:val="006B507C"/>
    <w:rsid w:val="006B73FB"/>
    <w:rsid w:val="006C6E53"/>
    <w:rsid w:val="006E4A39"/>
    <w:rsid w:val="006E6FA5"/>
    <w:rsid w:val="007067B1"/>
    <w:rsid w:val="007142B4"/>
    <w:rsid w:val="00731C76"/>
    <w:rsid w:val="0073787F"/>
    <w:rsid w:val="007618DB"/>
    <w:rsid w:val="007744D2"/>
    <w:rsid w:val="00782A0D"/>
    <w:rsid w:val="007B334A"/>
    <w:rsid w:val="007D1E19"/>
    <w:rsid w:val="00832CC4"/>
    <w:rsid w:val="00843DBC"/>
    <w:rsid w:val="00844690"/>
    <w:rsid w:val="00853DA0"/>
    <w:rsid w:val="008559EB"/>
    <w:rsid w:val="00863866"/>
    <w:rsid w:val="008D701E"/>
    <w:rsid w:val="008E360B"/>
    <w:rsid w:val="008E5D31"/>
    <w:rsid w:val="008F7955"/>
    <w:rsid w:val="00910EB9"/>
    <w:rsid w:val="009160F5"/>
    <w:rsid w:val="00927D86"/>
    <w:rsid w:val="0094146F"/>
    <w:rsid w:val="009B2EFF"/>
    <w:rsid w:val="009C0CA7"/>
    <w:rsid w:val="009D3DE7"/>
    <w:rsid w:val="00A24490"/>
    <w:rsid w:val="00A25F76"/>
    <w:rsid w:val="00A350EE"/>
    <w:rsid w:val="00A35A71"/>
    <w:rsid w:val="00A4050E"/>
    <w:rsid w:val="00A41BB2"/>
    <w:rsid w:val="00A447C8"/>
    <w:rsid w:val="00A72A89"/>
    <w:rsid w:val="00A77813"/>
    <w:rsid w:val="00A915A6"/>
    <w:rsid w:val="00AB43BB"/>
    <w:rsid w:val="00AB75D4"/>
    <w:rsid w:val="00AF1DEC"/>
    <w:rsid w:val="00B00A5E"/>
    <w:rsid w:val="00B20189"/>
    <w:rsid w:val="00B2278B"/>
    <w:rsid w:val="00B36289"/>
    <w:rsid w:val="00B559A4"/>
    <w:rsid w:val="00B80CB2"/>
    <w:rsid w:val="00B80E76"/>
    <w:rsid w:val="00B9269D"/>
    <w:rsid w:val="00B93A4E"/>
    <w:rsid w:val="00B9425E"/>
    <w:rsid w:val="00BA7180"/>
    <w:rsid w:val="00BA7D77"/>
    <w:rsid w:val="00BD436D"/>
    <w:rsid w:val="00BF22C7"/>
    <w:rsid w:val="00C331E1"/>
    <w:rsid w:val="00C51F17"/>
    <w:rsid w:val="00CA15CB"/>
    <w:rsid w:val="00CA5522"/>
    <w:rsid w:val="00CC61F2"/>
    <w:rsid w:val="00CD24DC"/>
    <w:rsid w:val="00D14C4B"/>
    <w:rsid w:val="00D2443E"/>
    <w:rsid w:val="00D2666C"/>
    <w:rsid w:val="00D324BF"/>
    <w:rsid w:val="00D32E12"/>
    <w:rsid w:val="00D34391"/>
    <w:rsid w:val="00D35778"/>
    <w:rsid w:val="00D46916"/>
    <w:rsid w:val="00D46972"/>
    <w:rsid w:val="00D65906"/>
    <w:rsid w:val="00D75B54"/>
    <w:rsid w:val="00D96DD6"/>
    <w:rsid w:val="00DB0F97"/>
    <w:rsid w:val="00DB34F0"/>
    <w:rsid w:val="00DC5F80"/>
    <w:rsid w:val="00DD0FB3"/>
    <w:rsid w:val="00DE1839"/>
    <w:rsid w:val="00DE6E23"/>
    <w:rsid w:val="00E3164E"/>
    <w:rsid w:val="00E37A08"/>
    <w:rsid w:val="00E5299B"/>
    <w:rsid w:val="00E57601"/>
    <w:rsid w:val="00E84A7C"/>
    <w:rsid w:val="00E90908"/>
    <w:rsid w:val="00EB117C"/>
    <w:rsid w:val="00EB3F8A"/>
    <w:rsid w:val="00EF0A8B"/>
    <w:rsid w:val="00F349A1"/>
    <w:rsid w:val="00F66C64"/>
    <w:rsid w:val="00F7235B"/>
    <w:rsid w:val="00F74CA3"/>
    <w:rsid w:val="00F910D3"/>
    <w:rsid w:val="00FA071A"/>
    <w:rsid w:val="00FA717D"/>
    <w:rsid w:val="00FB54EB"/>
    <w:rsid w:val="00FB63BF"/>
    <w:rsid w:val="00FD2933"/>
    <w:rsid w:val="22DB53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 fillcolor="white" stroke="f">
      <v:fill color="white"/>
      <v:stroke on="f"/>
      <o:colormenu v:ext="edit" fillcolor="none" strokecolor="none [3213]"/>
    </o:shapedefaults>
    <o:shapelayout v:ext="edit">
      <o:idmap v:ext="edit" data="1"/>
      <o:rules v:ext="edit">
        <o:r id="V:Rule2" type="connector" idref="#AutoShape 92"/>
        <o:r id="V:Rule3" type="connector" idref="#AutoShape 92"/>
        <o:r id="V:Rule4" type="connector" idref="#AutoShape 92"/>
        <o:r id="V:Rule9" type="connector" idref="#AutoShape 92"/>
        <o:r id="V:Rule10" type="connector" idref="#_x0000_s1051">
          <o:proxy start="" idref="#_x0000_s1050" connectloc="2"/>
          <o:proxy end="" idref="#Rectangle 67" connectloc="1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27D86"/>
    <w:pPr>
      <w:widowControl w:val="0"/>
      <w:spacing w:line="280" w:lineRule="exact"/>
    </w:pPr>
    <w:rPr>
      <w:rFonts w:ascii="Calibri" w:hAnsi="Calibri"/>
      <w:kern w:val="2"/>
      <w:sz w:val="18"/>
      <w:szCs w:val="24"/>
      <w:lang w:eastAsia="zh-TW"/>
    </w:rPr>
  </w:style>
  <w:style w:type="paragraph" w:styleId="1">
    <w:name w:val="heading 1"/>
    <w:basedOn w:val="a"/>
    <w:next w:val="a"/>
    <w:qFormat/>
    <w:rsid w:val="00927D86"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927D86"/>
    <w:rPr>
      <w:szCs w:val="20"/>
    </w:rPr>
  </w:style>
  <w:style w:type="paragraph" w:styleId="a4">
    <w:name w:val="Body Text Indent"/>
    <w:basedOn w:val="a"/>
    <w:link w:val="Char"/>
    <w:rsid w:val="00927D86"/>
    <w:pPr>
      <w:spacing w:line="240" w:lineRule="exact"/>
      <w:jc w:val="center"/>
    </w:pPr>
  </w:style>
  <w:style w:type="paragraph" w:styleId="a5">
    <w:name w:val="Balloon Text"/>
    <w:basedOn w:val="a"/>
    <w:link w:val="Char0"/>
    <w:rsid w:val="00927D86"/>
    <w:rPr>
      <w:rFonts w:ascii="Cambria" w:hAnsi="Cambria"/>
      <w:szCs w:val="18"/>
    </w:rPr>
  </w:style>
  <w:style w:type="paragraph" w:styleId="a6">
    <w:name w:val="footer"/>
    <w:basedOn w:val="a"/>
    <w:rsid w:val="00927D86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7">
    <w:name w:val="header"/>
    <w:basedOn w:val="a"/>
    <w:rsid w:val="00927D86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8">
    <w:name w:val="Normal (Web)"/>
    <w:basedOn w:val="a"/>
    <w:uiPriority w:val="99"/>
    <w:unhideWhenUsed/>
    <w:rsid w:val="00927D86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  <w:style w:type="table" w:styleId="a9">
    <w:name w:val="Table Grid"/>
    <w:basedOn w:val="a1"/>
    <w:rsid w:val="00927D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正文文本缩进 Char"/>
    <w:basedOn w:val="a0"/>
    <w:link w:val="a4"/>
    <w:rsid w:val="00927D86"/>
    <w:rPr>
      <w:kern w:val="2"/>
      <w:sz w:val="24"/>
      <w:szCs w:val="24"/>
    </w:rPr>
  </w:style>
  <w:style w:type="character" w:customStyle="1" w:styleId="Char0">
    <w:name w:val="批注框文本 Char"/>
    <w:basedOn w:val="a0"/>
    <w:link w:val="a5"/>
    <w:rsid w:val="00927D86"/>
    <w:rPr>
      <w:rFonts w:ascii="Cambria" w:eastAsia="PMingLiU" w:hAnsi="Cambria" w:cs="Times New Roman"/>
      <w:kern w:val="2"/>
      <w:sz w:val="18"/>
      <w:szCs w:val="18"/>
    </w:rPr>
  </w:style>
  <w:style w:type="paragraph" w:customStyle="1" w:styleId="10">
    <w:name w:val="列出段落1"/>
    <w:basedOn w:val="a"/>
    <w:uiPriority w:val="34"/>
    <w:qFormat/>
    <w:rsid w:val="00927D86"/>
    <w:pPr>
      <w:ind w:leftChars="200" w:left="480"/>
    </w:pPr>
  </w:style>
  <w:style w:type="paragraph" w:styleId="aa">
    <w:name w:val="List Paragraph"/>
    <w:basedOn w:val="a"/>
    <w:uiPriority w:val="99"/>
    <w:rsid w:val="00F910D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29986;&#21697;&#38283;&#30332;\T100\&#25972;&#21512;&#28204;&#35430;\SOP\SOP&#31684;&#26412;\T100%20SOP%20&#31684;&#26412;_(&#32321;)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6350">
          <a:solidFill>
            <a:srgbClr val="000000"/>
          </a:solidFill>
          <a:miter lim="800000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ot="0" vert="horz" wrap="square" lIns="36000" tIns="0" rIns="36000" bIns="0" anchor="ctr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T100 SOP 範本_(繁).dotx</Template>
  <TotalTime>31</TotalTime>
  <Pages>1</Pages>
  <Words>74</Words>
  <Characters>427</Characters>
  <Application>Microsoft Office Word</Application>
  <DocSecurity>0</DocSecurity>
  <Lines>3</Lines>
  <Paragraphs>1</Paragraphs>
  <ScaleCrop>false</ScaleCrop>
  <Company>dsc</Company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異常傳票調整作業流程</dc:title>
  <dc:creator>liquor</dc:creator>
  <cp:lastModifiedBy>admin</cp:lastModifiedBy>
  <cp:revision>43</cp:revision>
  <cp:lastPrinted>2014-06-20T01:56:00Z</cp:lastPrinted>
  <dcterms:created xsi:type="dcterms:W3CDTF">2014-07-01T08:42:00Z</dcterms:created>
  <dcterms:modified xsi:type="dcterms:W3CDTF">2017-03-14T06:27:00Z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2052-10.8.0.5603</vt:lpwstr>
  </property>
</Properties>
</file>