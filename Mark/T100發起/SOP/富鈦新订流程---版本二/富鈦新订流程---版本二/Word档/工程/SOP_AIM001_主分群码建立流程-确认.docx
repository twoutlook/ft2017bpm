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92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594"/>
      </w:tblGrid>
      <w:tr w:rsidR="00EE2A88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AIM001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主分群码建立流程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 w:rsidP="006708C9">
            <w:pPr>
              <w:jc w:val="center"/>
              <w:rPr>
                <w:rFonts w:asciiTheme="minorEastAsia" w:eastAsia="宋体" w:hAnsiTheme="minorEastAsia"/>
                <w:b/>
                <w:szCs w:val="20"/>
                <w:lang w:eastAsia="zh-CN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</w:t>
            </w:r>
            <w:r w:rsidR="006708C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部门</w:t>
            </w:r>
          </w:p>
        </w:tc>
        <w:tc>
          <w:tcPr>
            <w:tcW w:w="1594" w:type="dxa"/>
            <w:tcMar>
              <w:left w:w="57" w:type="dxa"/>
              <w:right w:w="57" w:type="dxa"/>
            </w:tcMar>
            <w:vAlign w:val="center"/>
          </w:tcPr>
          <w:p w:rsidR="00EE2A88" w:rsidRDefault="009933D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EE2A88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E2A88" w:rsidRDefault="00EE2A8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594" w:type="dxa"/>
            <w:tcMar>
              <w:left w:w="57" w:type="dxa"/>
              <w:right w:w="57" w:type="dxa"/>
            </w:tcMar>
            <w:vAlign w:val="center"/>
          </w:tcPr>
          <w:p w:rsidR="00EE2A88" w:rsidRDefault="001031F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EE2A88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E2A88" w:rsidRDefault="0085716D" w:rsidP="009933D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607215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607215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9933DF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E2A88" w:rsidRDefault="00EE2A8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594" w:type="dxa"/>
            <w:tcMar>
              <w:left w:w="57" w:type="dxa"/>
              <w:right w:w="57" w:type="dxa"/>
            </w:tcMar>
            <w:vAlign w:val="center"/>
          </w:tcPr>
          <w:p w:rsidR="00EE2A88" w:rsidRDefault="00B131CA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85716D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85716D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85716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85716D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EE2A88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789" w:type="dxa"/>
            <w:gridSpan w:val="4"/>
            <w:tcMar>
              <w:left w:w="57" w:type="dxa"/>
              <w:right w:w="57" w:type="dxa"/>
            </w:tcMar>
            <w:vAlign w:val="center"/>
          </w:tcPr>
          <w:p w:rsidR="00EE2A88" w:rsidRDefault="0085716D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新料号需使用新的分群申请建立流程</w:t>
            </w:r>
            <w:bookmarkStart w:id="0" w:name="_GoBack"/>
            <w:bookmarkEnd w:id="0"/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EE2A88" w:rsidRDefault="00EE2A88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92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410"/>
        <w:gridCol w:w="2482"/>
        <w:gridCol w:w="2054"/>
        <w:gridCol w:w="2977"/>
      </w:tblGrid>
      <w:tr w:rsidR="00EE2A88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2A88" w:rsidRDefault="0031366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各职能权则部门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2A88" w:rsidRDefault="0085716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EE2A88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8" w:rsidRDefault="00B131CA">
            <w:pPr>
              <w:rPr>
                <w:rFonts w:asciiTheme="minorHAnsi" w:eastAsiaTheme="minorEastAsia" w:hAnsiTheme="minorHAnsi"/>
              </w:rPr>
            </w:pPr>
            <w:r w:rsidRPr="00B131CA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3360;mso-position-horizontal-relative:text;mso-position-vertical-relative:text" coordsize="45643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70;visibility:visible">
                    <v:fill o:detectmouseclick="t"/>
                    <v:path o:connecttype="none"/>
                  </v:shape>
                  <v:rect id="Rectangle 67" o:spid="_x0000_s1028" style="position:absolute;left:19128;top:11200;width:9138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JyMIA&#10;AADbAAAADwAAAGRycy9kb3ducmV2LnhtbERPz2vCMBS+C/4P4QneNLWCjs4oUiboYZN1Y2O3t+at&#10;KWteShNr998vB8Hjx/d7sxtsI3rqfO1YwWKegCAuna65UvD+dpg9gPABWWPjmBT8kYfddjzaYKbd&#10;lV+pL0IlYgj7DBWYENpMSl8asujnriWO3I/rLIYIu0rqDq8x3DYyTZKVtFhzbDDYUm6o/C0uVsFz&#10;+rn6TvmjfjL7l8VpbfgrPy+Vmk6G/SOIQEO4i2/uo1aQxrHx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AnI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料件主分群码维护作业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(aimi001)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29" type="#_x0000_t32" style="position:absolute;left:7756;top:6854;width:39;height:37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CSXc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JJdxAAAANsAAAAPAAAAAAAAAAAA&#10;AAAAAKECAABkcnMvZG93bnJldi54bWxQSwUGAAAAAAQABAD5AAAAkgMAAAAA&#10;" strokeweight=".5pt">
                    <v:stroke endarrow="block"/>
                  </v:shape>
                  <v:shape id="AutoShape 91" o:spid="_x0000_s1030" type="#_x0000_t32" style="position:absolute;left:13094;top:14055;width:6034;height: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jEL4AAADbAAAADwAAAGRycy9kb3ducmV2LnhtbERPzYrCMBC+C75DGGFvmra7iFSjiCAs&#10;e7P6AEMzNtVmUpqsjW9vFoS9zcf3O5tdtJ140OBbxwryRQaCuHa65UbB5Xycr0D4gKyxc0wKnuRh&#10;t51ONlhqN/KJHlVoRAphX6ICE0JfSulrQxb9wvXEibu6wWJIcGikHnBM4baTRZYtpcWWU4PBng6G&#10;6nv1axUUJo9fxxv2nz9VvBfXqlm6elTqYxb3axCBYvgXv93fOs3P4e+XdID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0WMQvgAAANsAAAAPAAAAAAAAAAAAAAAAAKEC&#10;AABkcnMvZG93bnJldi54bWxQSwUGAAAAAAQABAD5AAAAjAMAAAAA&#10;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1" type="#_x0000_t202" style="position:absolute;left:1396;top:8274;width:4610;height:29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2A88" w:rsidRDefault="0085716D">
                          <w:r>
                            <w:rPr>
                              <w:rFonts w:hint="eastAsia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2" o:spid="_x0000_s1032" type="#_x0000_t202" style="position:absolute;left:12668;top:11112;width:4610;height:2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2A88" w:rsidRDefault="0085716D">
                          <w:r>
                            <w:rPr>
                              <w:rFonts w:hint="eastAsia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23" o:spid="_x0000_s1033" style="position:absolute;left:27351;top:10566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E2A88" w:rsidRDefault="0085716D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4" o:spid="_x0000_s1034" type="#_x0000_t114" style="position:absolute;left:3187;top:2591;width:9138;height:45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mj8UA&#10;AADbAAAADwAAAGRycy9kb3ducmV2LnhtbESPT2vCQBTE70K/w/IK3szGIEFTVymWguDBf61eH9nX&#10;JCT7NmS3Jn57t1DwOMzMb5jlejCNuFHnKssKplEMgji3uuJCwdf5czIH4TyyxsYyKbiTg/XqZbTE&#10;TNuej3Q7+UIECLsMFZTet5mULi/JoItsSxy8H9sZ9EF2hdQd9gFuGpnEcSoNVhwWSmxpU1Jen36N&#10;gl0/Ta+LTb37uMzm22MdF9/J/qDU+HV4fwPhafDP8H97qxUkKfx9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f6aP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sz w:val="18"/>
                              <w:szCs w:val="18"/>
                            </w:rPr>
                            <w:t>新主分群</w:t>
                          </w:r>
                          <w:r>
                            <w:rPr>
                              <w:rFonts w:ascii="宋体" w:eastAsia="宋体" w:hAnsi="宋体" w:hint="eastAsia"/>
                              <w:sz w:val="18"/>
                              <w:szCs w:val="18"/>
                              <w:lang w:eastAsia="zh-CN"/>
                            </w:rPr>
                            <w:t>码</w:t>
                          </w:r>
                        </w:p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sz w:val="18"/>
                              <w:szCs w:val="18"/>
                              <w:lang w:eastAsia="zh-CN"/>
                            </w:rPr>
                            <w:t>申请单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5" type="#_x0000_t4" style="position:absolute;left:2496;top:10586;width:10598;height:69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ZjsMA&#10;AADbAAAADwAAAGRycy9kb3ducmV2LnhtbESPQWvCQBSE7wX/w/KE3uqmHmyNrlIUwWOTSsDbI/u6&#10;Cc2+DbtrjP313YLgcZiZb5j1drSdGMiH1rGC11kGgrh2umWj4PR1eHkHESKyxs4xKbhRgO1m8rTG&#10;XLsrFzSU0YgE4ZCjgibGPpcy1A1ZDDPXEyfv23mLMUlvpPZ4TXDbyXmWLaTFltNCgz3tGqp/yotV&#10;0BbL/fm3Kj59eSvNUFXZ0gwnpZ6n48cKRKQxPsL39lErmL/B/5f0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kZjs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</w:rPr>
                            <w:t>主管</w:t>
                          </w:r>
                        </w:p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7" o:spid="_x0000_s1036" style="position:absolute;left:18360;top:24041;width:10522;height:56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各职能分群码建立</w:t>
                          </w:r>
                        </w:p>
                      </w:txbxContent>
                    </v:textbox>
                  </v:rect>
                  <v:oval id="橢圓 1" o:spid="_x0000_s1037" style="position:absolute;left:11563;top:1862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EE2A88" w:rsidRDefault="0085716D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2" o:spid="_x0000_s1038" type="#_x0000_t32" style="position:absolute;left:23621;top:16909;width:76;height:713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lkL8AAADbAAAADwAAAGRycy9kb3ducmV2LnhtbERP3WrCMBS+H/gO4Qi7W1O7IlKNIoIw&#10;drduD3BoTptqc1KarI1vby4Gu/z4/g+naAcx0+R7xwo2WQ6CuHG6507Bz/f1bQfCB2SNg2NS8CAP&#10;p+Pq5YCVdgt/0VyHTqQQ9hUqMCGMlZS+MWTRZ24kTlzrJoshwamTesIlhdtBFnm+lRZ7Tg0GR7oY&#10;au71r1VQmE0srzcc3z/reC/autu6ZlHqdR3PexCBYvgX/7k/tIIyjU1f0g+Qx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ljlkL8AAADbAAAADwAAAAAAAAAAAAAAAACh&#10;AgAAZHJzL2Rvd25yZXYueG1sUEsFBgAAAAAEAAQA+QAAAI0DAAAAAA==&#10;" strokeweight=".5pt">
                    <v:stroke endarrow="block"/>
                  </v:shape>
                  <v:rect id="Rectangle 67" o:spid="_x0000_s1039" style="position:absolute;left:18366;top:38031;width:10516;height:5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TKMYA&#10;AADbAAAADwAAAGRycy9kb3ducmV2LnhtbESPT2vCQBTE74LfYXlCb3WTFP8QXUWkhfZgS1UUb8/s&#10;MxuafRuyW02/fbdQ8DjMzG+Y+bKztbhS6yvHCtJhAoK4cLriUsF+9/I4BeEDssbaMSn4IQ/LRb83&#10;x1y7G3/SdRtKESHsc1RgQmhyKX1hyKIfuoY4ehfXWgxRtqXULd4i3NYyS5KxtFhxXDDY0NpQ8bX9&#10;tgo22XF8zvhQPZvVe/o2MXxafzwp9TDoVjMQgbpwD/+3X7WCUQp/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zTKMYAAADbAAAADwAAAAAAAAAAAAAAAACYAgAAZHJz&#10;L2Rvd25yZXYueG1sUEsFBgAAAAAEAAQA9QAAAIsDAAAAAA==&#10;" strokeweight=".5pt">
                    <v:shadow on="t" color="black" opacity="26214f" origin="-.5,-.5" offset=".74836mm,.74836mm"/>
                    <v:textbox inset="1mm,,1mm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料件主分群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  <w:r>
                            <w:rPr>
                              <w:rFonts w:ascii="宋体" w:eastAsia="宋体" w:hAnsi="宋体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(aimi100)</w:t>
                          </w:r>
                        </w:p>
                      </w:txbxContent>
                    </v:textbox>
                  </v:rect>
                  <v:shape id="AutoShape 92" o:spid="_x0000_s1040" type="#_x0000_t32" style="position:absolute;left:23621;top:29717;width:3;height:83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cc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QccUAAADbAAAADwAAAAAAAAAA&#10;AAAAAAChAgAAZHJzL2Rvd25yZXYueG1sUEsFBgAAAAAEAAQA+QAAAJMDAAAAAA==&#10;" strokeweight=".5pt">
                    <v:stroke endarrow="block"/>
                  </v:shape>
                  <v:rect id="Rectangle 67" o:spid="_x0000_s1041" style="position:absolute;left:33008;top:38038;width:10509;height:5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oxM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XDA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ujE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各职能分群码预设料号栏位设定</w:t>
                          </w:r>
                        </w:p>
                      </w:txbxContent>
                    </v:textbox>
                  </v:rect>
                  <v:shape id="AutoShape 92" o:spid="_x0000_s1042" type="#_x0000_t32" style="position:absolute;left:28882;top:40866;width:4126;height: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 id="AutoShape 92" o:spid="_x0000_s1043" type="#_x0000_t32" style="position:absolute;left:23622;top:43702;width:2;height:1116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pMEAAADbAAAADwAAAGRycy9kb3ducmV2LnhtbESP0YrCMBRE3xf8h3AF39bUuluWahQR&#10;BPFtu/sBl+baVJub0kQb/94IC/s4zMwZZr2NthN3GnzrWMFinoEgrp1uuVHw+3N4/wLhA7LGzjEp&#10;eJCH7WbytsZSu5G/6V6FRiQI+xIVmBD6UkpfG7Lo564nTt7ZDRZDkkMj9YBjgttO5llWSIstpwWD&#10;Pe0N1dfqZhXkZhE/Dhfsl6cqXvNz1RSuHpWaTeNuBSJQDP/hv/ZRK/gs4PUl/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kKkwQAAANsAAAAPAAAAAAAAAAAAAAAA&#10;AKECAABkcnMvZG93bnJldi54bWxQSwUGAAAAAAQABAD5AAAAjwMAAAAA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60" o:spid="_x0000_s1044" type="#_x0000_t119" style="position:absolute;left:19221;top:54871;width:8802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dYr8A&#10;AADbAAAADwAAAGRycy9kb3ducmV2LnhtbERPy4rCMBTdC/5DuIKbMqYKo0PHVGRg1K2vxewuzbUt&#10;TW5KE2v9+8lCcHk47/VmsEb01PnasYL5LAVBXDhdc6ngcv79+ALhA7JG45gUPMnDJh+P1php9+Aj&#10;9adQihjCPkMFVQhtJqUvKrLoZ64ljtzNdRZDhF0pdYePGG6NXKTpUlqsOTZU2NJPRUVzulsFfwt7&#10;N3q/amUyT5L+82BMs7sqNZ0M228QgYbwFr/cB61gGdfHL/EHy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DR1ivwAAANsAAAAPAAAAAAAAAAAAAAAAAJgCAABkcnMvZG93bnJl&#10;di54bWxQSwUGAAAAAAQABAD1AAAAhAMAAAAA&#10;" strokeweight=".5pt">
                    <v:shadow on="t" color="black" opacity="26214f" origin="-.5,-.5" offset=".74836mm,.74836mm"/>
                    <v:textbox inset="0,0,0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</w:rPr>
                            <w:t>回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覆</w:t>
                          </w:r>
                        </w:p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申请者</w:t>
                          </w:r>
                        </w:p>
                      </w:txbxContent>
                    </v:textbox>
                  </v:shape>
                  <v:oval id="橢圓 61" o:spid="_x0000_s1045" style="position:absolute;left:27698;top:23571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2" o:spid="_x0000_s1046" style="position:absolute;left:27621;top:37366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FT8YA&#10;AADbAAAADwAAAGRycy9kb3ducmV2LnhtbESPT2vCQBTE70K/w/IKvYhu6kEkukpoFTyIqC39c3vN&#10;vmZDsm9Ddhvjt3cFocdhZn7DLFa9rUVHrS8dK3geJyCIc6dLLhS8v21GMxA+IGusHZOCC3lYLR8G&#10;C0y1O/ORulMoRISwT1GBCaFJpfS5IYt+7Bri6P261mKIsi2kbvEc4baWkySZSoslxwWDDb0YyqvT&#10;n1Wg9/W62/18H74+Onw15edaD7NKqafHPpuDCNSH//C9vdUKphO4fY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LF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49" o:spid="_x0000_s1047" style="position:absolute;left:42294;top:37359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LXsYA&#10;AADbAAAADwAAAGRycy9kb3ducmV2LnhtbESPQWsCMRSE74L/ITyhF9Fsi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MLX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63" o:spid="_x0000_s1048" type="#_x0000_t112" style="position:absolute;left:1823;top:54870;width:990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9NZMMA&#10;AADbAAAADwAAAGRycy9kb3ducmV2LnhtbESPQYvCMBSE7wv+h/AEb2uqBVmqUUQU9OKyKuLx0Tyb&#10;YvNSm2jrvzcLC3scZuYbZrbobCWe1PjSsYLRMAFBnDtdcqHgdNx8foHwAVlj5ZgUvMjDYt77mGGm&#10;Xcs/9DyEQkQI+wwVmBDqTEqfG7Loh64mjt7VNRZDlE0hdYNthNtKjpNkIi2WHBcM1rQylN8OD6vg&#10;/H3fnY9pRe1yvb5e0hXtzGuv1KDfLacgAnXhP/zX3moFkxR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9NZM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集团料号</w:t>
                          </w:r>
                        </w:p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申請流程</w:t>
                          </w:r>
                        </w:p>
                        <w:p w:rsidR="00EE2A88" w:rsidRDefault="0085716D">
                          <w:pPr>
                            <w:pStyle w:val="a8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AIM002</w:t>
                          </w:r>
                        </w:p>
                      </w:txbxContent>
                    </v:textbox>
                  </v:shape>
                  <v:shape id="AutoShape 92" o:spid="_x0000_s1049" type="#_x0000_t32" style="position:absolute;left:11729;top:57563;width:8373;height:16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z9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QbG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gs/XAAAAA2wAAAA8AAAAAAAAAAAAAAAAA&#10;oQIAAGRycy9kb3ducmV2LnhtbFBLBQYAAAAABAAEAPkAAACOAwAAAAA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0" o:spid="_x0000_s1050" type="#_x0000_t34" style="position:absolute;left:2496;top:4873;width:691;height:9186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sP8IAAADbAAAADwAAAGRycy9kb3ducmV2LnhtbESP0WoCMRRE3wX/IVyhL6JZBa2sRmkF&#10;oX1U+wHXzd3N4uZmTaJu+/WNIPg4zMwZZrXpbCNu5EPtWMFknIEgLpyuuVLwc9yNFiBCRNbYOCYF&#10;vxRgs+73Vphrd+c93Q6xEgnCIUcFJsY2lzIUhiyGsWuJk1c6bzEm6SupPd4T3DZymmVzabHmtGCw&#10;pa2h4ny4WgV/Wh/Ly+cpUjnx7t1Uw/a7Hir1Nug+liAidfEVfra/tIL5DB5f0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UsP8IAAADbAAAADwAAAAAAAAAAAAAA&#10;AAChAgAAZHJzL2Rvd25yZXYueG1sUEsFBgAAAAAEAAQA+QAAAJADAAAAAA==&#10;" adj="-39900" strokeweight=".5pt">
                    <v:stroke endarrow="block" joinstyle="round"/>
                  </v:shape>
                </v:group>
              </w:pic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8" w:rsidRDefault="00EE2A8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8" w:rsidRDefault="00EE2A8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8" w:rsidRDefault="0085716D">
            <w:pPr>
              <w:numPr>
                <w:ilvl w:val="0"/>
                <w:numId w:val="1"/>
              </w:num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需求者申请主分群，并与各部门确认各职能对应分群，确认后交给主管审核</w:t>
            </w:r>
          </w:p>
          <w:p w:rsidR="00EE2A88" w:rsidRDefault="00EE2A88">
            <w:pPr>
              <w:spacing w:line="240" w:lineRule="exact"/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E2A88" w:rsidRDefault="0085716D">
            <w:pPr>
              <w:numPr>
                <w:ilvl w:val="0"/>
                <w:numId w:val="1"/>
              </w:num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文管中心接收到主管确认后的申请资料后，新增主分群码</w:t>
            </w:r>
          </w:p>
          <w:p w:rsidR="00EE2A88" w:rsidRDefault="00EE2A88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E2A88" w:rsidRDefault="0085716D">
            <w:pPr>
              <w:pStyle w:val="10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若主分群码需使用新的各职能分群，则新增</w:t>
            </w:r>
          </w:p>
          <w:p w:rsidR="00EE2A88" w:rsidRDefault="0085716D">
            <w:pPr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库存分群码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(aimi002)</w:t>
            </w:r>
          </w:p>
          <w:p w:rsidR="00EE2A88" w:rsidRDefault="0085716D">
            <w:pPr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销售分群码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(aimi003)</w:t>
            </w:r>
          </w:p>
          <w:p w:rsidR="00EE2A88" w:rsidRDefault="0085716D">
            <w:pPr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采购分群码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(aimi004)</w:t>
            </w:r>
          </w:p>
          <w:p w:rsidR="00EE2A88" w:rsidRDefault="0085716D">
            <w:pPr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生管分群码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(aimi005)</w:t>
            </w:r>
          </w:p>
          <w:p w:rsidR="00EE2A88" w:rsidRDefault="0085716D">
            <w:pPr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品管分群码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(aimi006)</w:t>
            </w:r>
          </w:p>
          <w:p w:rsidR="00EE2A88" w:rsidRDefault="0085716D">
            <w:pPr>
              <w:pStyle w:val="10"/>
              <w:spacing w:line="240" w:lineRule="exact"/>
              <w:ind w:leftChars="0"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财务分群码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(aimi007)</w:t>
            </w:r>
          </w:p>
          <w:p w:rsidR="00EE2A88" w:rsidRDefault="0085716D">
            <w:pPr>
              <w:pStyle w:val="10"/>
              <w:spacing w:line="240" w:lineRule="exact"/>
              <w:ind w:leftChars="0"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WMS分群码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8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)</w:t>
            </w:r>
          </w:p>
          <w:p w:rsidR="00EE2A88" w:rsidRDefault="0085716D">
            <w:pPr>
              <w:pStyle w:val="10"/>
              <w:spacing w:line="240" w:lineRule="exact"/>
              <w:ind w:leftChars="0"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关务分群码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(aimi00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9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)</w:t>
            </w:r>
          </w:p>
          <w:p w:rsidR="00EE2A88" w:rsidRDefault="0085716D">
            <w:pPr>
              <w:pStyle w:val="10"/>
              <w:spacing w:line="240" w:lineRule="exact"/>
              <w:ind w:leftChars="0"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/>
              </w:rPr>
              <w:t>产品分类码</w:t>
            </w:r>
            <w:r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  <w:t>(aimi010)</w:t>
            </w:r>
          </w:p>
          <w:p w:rsidR="00EE2A88" w:rsidRDefault="00EE2A88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/>
              </w:rPr>
            </w:pPr>
          </w:p>
          <w:p w:rsidR="00EE2A88" w:rsidRDefault="0085716D">
            <w:pPr>
              <w:pStyle w:val="10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维护主分群码预设料件字段。</w:t>
            </w:r>
          </w:p>
          <w:p w:rsidR="00EE2A88" w:rsidRDefault="00EE2A88">
            <w:pPr>
              <w:rPr>
                <w:rFonts w:ascii="宋体" w:eastAsia="宋体" w:hAnsi="宋体"/>
                <w:szCs w:val="20"/>
                <w:lang w:eastAsia="zh-CN"/>
              </w:rPr>
            </w:pPr>
          </w:p>
          <w:p w:rsidR="00EE2A88" w:rsidRDefault="0085716D">
            <w:pPr>
              <w:pStyle w:val="10"/>
              <w:numPr>
                <w:ilvl w:val="0"/>
                <w:numId w:val="1"/>
              </w:numPr>
              <w:ind w:leftChars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通知各职能别维护各职能分群码预设料件字段。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集团缺省产品分群资料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(aimi101)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集团缺省库存分群资料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(aimi102)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集团缺省销售分群资料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(aimi103)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集团缺省采购分群资料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(aimi104)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集团缺省生管分群资料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(aimi105)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集团缺省品管分群资料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(aimi106)</w:t>
            </w:r>
          </w:p>
          <w:p w:rsidR="00EE2A88" w:rsidRDefault="0085716D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集团缺省财务分群资料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(aimi107)</w:t>
            </w:r>
          </w:p>
          <w:p w:rsidR="00D1214E" w:rsidRDefault="00D1214E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</w:p>
          <w:p w:rsidR="00D1214E" w:rsidRDefault="00D1214E">
            <w:pPr>
              <w:ind w:left="195"/>
              <w:rPr>
                <w:rFonts w:asciiTheme="minorEastAsia" w:eastAsiaTheme="minorEastAsia" w:hAnsiTheme="minorEastAsia"/>
                <w:szCs w:val="20"/>
              </w:rPr>
            </w:pPr>
          </w:p>
          <w:p w:rsidR="008667F2" w:rsidRPr="00BC1600" w:rsidRDefault="008667F2">
            <w:pPr>
              <w:ind w:left="195"/>
              <w:rPr>
                <w:rFonts w:ascii="宋体" w:eastAsia="宋体" w:hAnsi="宋体"/>
                <w:color w:val="FF0000"/>
                <w:szCs w:val="20"/>
                <w:lang w:eastAsia="zh-CN"/>
              </w:rPr>
            </w:pPr>
            <w:r w:rsidRPr="00BC1600">
              <w:rPr>
                <w:rFonts w:asciiTheme="minorEastAsia" w:eastAsiaTheme="minorEastAsia" w:hAnsiTheme="minorEastAsia"/>
                <w:color w:val="FF0000"/>
                <w:szCs w:val="20"/>
                <w:lang w:eastAsia="zh-CN"/>
              </w:rPr>
              <w:t>生产</w:t>
            </w:r>
            <w:r w:rsidR="00385CF1" w:rsidRPr="00BC1600">
              <w:rPr>
                <w:rFonts w:ascii="宋体" w:eastAsia="宋体" w:hAnsi="宋体" w:hint="eastAsia"/>
                <w:color w:val="FF0000"/>
                <w:szCs w:val="20"/>
                <w:lang w:eastAsia="zh-CN"/>
              </w:rPr>
              <w:t>相关</w:t>
            </w:r>
            <w:r w:rsidR="00385CF1" w:rsidRPr="00BC1600">
              <w:rPr>
                <w:rFonts w:asciiTheme="minorEastAsia" w:eastAsiaTheme="minorEastAsia" w:hAnsiTheme="minorEastAsia"/>
                <w:color w:val="FF0000"/>
                <w:szCs w:val="20"/>
                <w:lang w:eastAsia="zh-CN"/>
              </w:rPr>
              <w:t>的</w:t>
            </w:r>
            <w:r w:rsidRPr="00BC1600">
              <w:rPr>
                <w:rFonts w:asciiTheme="minorEastAsia" w:eastAsiaTheme="minorEastAsia" w:hAnsiTheme="minorEastAsia"/>
                <w:color w:val="FF0000"/>
                <w:szCs w:val="20"/>
                <w:lang w:eastAsia="zh-CN"/>
              </w:rPr>
              <w:t>料号由工程维护</w:t>
            </w:r>
            <w:r w:rsidRPr="00BC1600">
              <w:rPr>
                <w:rFonts w:ascii="宋体" w:eastAsia="宋体" w:hAnsi="宋体" w:hint="eastAsia"/>
                <w:color w:val="FF0000"/>
                <w:szCs w:val="20"/>
                <w:lang w:eastAsia="zh-CN"/>
              </w:rPr>
              <w:t>；</w:t>
            </w:r>
          </w:p>
          <w:p w:rsidR="008667F2" w:rsidRPr="00BC1600" w:rsidRDefault="00385CF1">
            <w:pPr>
              <w:ind w:left="195"/>
              <w:rPr>
                <w:rFonts w:asciiTheme="minorEastAsia" w:eastAsiaTheme="minorEastAsia" w:hAnsiTheme="minorEastAsia"/>
                <w:color w:val="FF0000"/>
                <w:szCs w:val="20"/>
                <w:lang w:eastAsia="zh-CN"/>
              </w:rPr>
            </w:pPr>
            <w:r w:rsidRPr="00BC1600">
              <w:rPr>
                <w:rFonts w:asciiTheme="minorEastAsia" w:eastAsiaTheme="minorEastAsia" w:hAnsiTheme="minorEastAsia" w:hint="eastAsia"/>
                <w:color w:val="FF0000"/>
                <w:szCs w:val="20"/>
                <w:lang w:eastAsia="zh-CN"/>
              </w:rPr>
              <w:t>非生产相关</w:t>
            </w:r>
            <w:r w:rsidRPr="00BC1600">
              <w:rPr>
                <w:rFonts w:ascii="宋体" w:eastAsia="宋体" w:hAnsi="宋体" w:hint="eastAsia"/>
                <w:color w:val="FF0000"/>
                <w:szCs w:val="20"/>
                <w:lang w:eastAsia="zh-CN"/>
              </w:rPr>
              <w:t>（外购类）</w:t>
            </w:r>
            <w:r w:rsidRPr="00BC1600">
              <w:rPr>
                <w:rFonts w:asciiTheme="minorEastAsia" w:eastAsiaTheme="minorEastAsia" w:hAnsiTheme="minorEastAsia" w:hint="eastAsia"/>
                <w:color w:val="FF0000"/>
                <w:szCs w:val="20"/>
                <w:lang w:eastAsia="zh-CN"/>
              </w:rPr>
              <w:t>的料号由采购维护</w:t>
            </w:r>
          </w:p>
          <w:p w:rsidR="008667F2" w:rsidRPr="008667F2" w:rsidRDefault="008667F2">
            <w:pPr>
              <w:ind w:left="195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</w:p>
        </w:tc>
      </w:tr>
    </w:tbl>
    <w:p w:rsidR="00EE2A88" w:rsidRDefault="0085716D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EE2A88" w:rsidSect="00963E90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F4" w:rsidRDefault="00D173F4">
      <w:pPr>
        <w:spacing w:line="240" w:lineRule="auto"/>
      </w:pPr>
      <w:r>
        <w:separator/>
      </w:r>
    </w:p>
  </w:endnote>
  <w:endnote w:type="continuationSeparator" w:id="1">
    <w:p w:rsidR="00D173F4" w:rsidRDefault="00D17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F4" w:rsidRDefault="00D173F4">
      <w:pPr>
        <w:spacing w:line="240" w:lineRule="auto"/>
      </w:pPr>
      <w:r>
        <w:separator/>
      </w:r>
    </w:p>
  </w:footnote>
  <w:footnote w:type="continuationSeparator" w:id="1">
    <w:p w:rsidR="00D173F4" w:rsidRDefault="00D173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A88" w:rsidRDefault="00B131C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10242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14789"/>
    <w:rsid w:val="000244FB"/>
    <w:rsid w:val="00044164"/>
    <w:rsid w:val="00050940"/>
    <w:rsid w:val="00060FCB"/>
    <w:rsid w:val="00080694"/>
    <w:rsid w:val="00091FC9"/>
    <w:rsid w:val="000C0279"/>
    <w:rsid w:val="000C7E24"/>
    <w:rsid w:val="000D09B5"/>
    <w:rsid w:val="000E1AA1"/>
    <w:rsid w:val="00101DBF"/>
    <w:rsid w:val="001031FF"/>
    <w:rsid w:val="0010334D"/>
    <w:rsid w:val="00141FDA"/>
    <w:rsid w:val="0016419F"/>
    <w:rsid w:val="001753A1"/>
    <w:rsid w:val="00194EF3"/>
    <w:rsid w:val="001A0E0A"/>
    <w:rsid w:val="001A5AF1"/>
    <w:rsid w:val="001C03D7"/>
    <w:rsid w:val="001C3AC3"/>
    <w:rsid w:val="001C4158"/>
    <w:rsid w:val="001C4DC1"/>
    <w:rsid w:val="001C4E57"/>
    <w:rsid w:val="001D2A5D"/>
    <w:rsid w:val="00214C0D"/>
    <w:rsid w:val="00246E9E"/>
    <w:rsid w:val="002745DF"/>
    <w:rsid w:val="00293A20"/>
    <w:rsid w:val="002B6F5F"/>
    <w:rsid w:val="002E3C5E"/>
    <w:rsid w:val="002E5F5D"/>
    <w:rsid w:val="002F6000"/>
    <w:rsid w:val="00306288"/>
    <w:rsid w:val="00313660"/>
    <w:rsid w:val="003251FA"/>
    <w:rsid w:val="0035361A"/>
    <w:rsid w:val="00353E0B"/>
    <w:rsid w:val="00356BB0"/>
    <w:rsid w:val="00360001"/>
    <w:rsid w:val="00385C2B"/>
    <w:rsid w:val="00385CF1"/>
    <w:rsid w:val="00387206"/>
    <w:rsid w:val="00393C1B"/>
    <w:rsid w:val="003B21BD"/>
    <w:rsid w:val="003C1637"/>
    <w:rsid w:val="003C2AAB"/>
    <w:rsid w:val="003D00DE"/>
    <w:rsid w:val="003E5655"/>
    <w:rsid w:val="003F0E3C"/>
    <w:rsid w:val="00411B9D"/>
    <w:rsid w:val="0042441F"/>
    <w:rsid w:val="00461305"/>
    <w:rsid w:val="004A4EE2"/>
    <w:rsid w:val="004B713B"/>
    <w:rsid w:val="004C391C"/>
    <w:rsid w:val="004C77F6"/>
    <w:rsid w:val="004F33D0"/>
    <w:rsid w:val="004F60D5"/>
    <w:rsid w:val="005125B7"/>
    <w:rsid w:val="00521DDB"/>
    <w:rsid w:val="00522D43"/>
    <w:rsid w:val="005315CF"/>
    <w:rsid w:val="0054705F"/>
    <w:rsid w:val="00572F6E"/>
    <w:rsid w:val="005801CE"/>
    <w:rsid w:val="005D67EC"/>
    <w:rsid w:val="005E227B"/>
    <w:rsid w:val="005F10B3"/>
    <w:rsid w:val="005F3DED"/>
    <w:rsid w:val="00607215"/>
    <w:rsid w:val="00610885"/>
    <w:rsid w:val="0062729C"/>
    <w:rsid w:val="00661E08"/>
    <w:rsid w:val="006628D2"/>
    <w:rsid w:val="00664DC3"/>
    <w:rsid w:val="006708C9"/>
    <w:rsid w:val="0068790C"/>
    <w:rsid w:val="006B507C"/>
    <w:rsid w:val="006B73FB"/>
    <w:rsid w:val="006C6E53"/>
    <w:rsid w:val="006E4A39"/>
    <w:rsid w:val="006E6FA5"/>
    <w:rsid w:val="007067B1"/>
    <w:rsid w:val="00712817"/>
    <w:rsid w:val="00731C76"/>
    <w:rsid w:val="0073787F"/>
    <w:rsid w:val="007618DB"/>
    <w:rsid w:val="00767308"/>
    <w:rsid w:val="007744D2"/>
    <w:rsid w:val="007B73F4"/>
    <w:rsid w:val="00823115"/>
    <w:rsid w:val="00844690"/>
    <w:rsid w:val="00853DA0"/>
    <w:rsid w:val="0085716D"/>
    <w:rsid w:val="00863866"/>
    <w:rsid w:val="008667F2"/>
    <w:rsid w:val="0087650F"/>
    <w:rsid w:val="008D701E"/>
    <w:rsid w:val="008E360B"/>
    <w:rsid w:val="00910EB9"/>
    <w:rsid w:val="0094146F"/>
    <w:rsid w:val="00963E90"/>
    <w:rsid w:val="00977384"/>
    <w:rsid w:val="009933DF"/>
    <w:rsid w:val="0099622A"/>
    <w:rsid w:val="009B2EFF"/>
    <w:rsid w:val="009C0CA7"/>
    <w:rsid w:val="00A35A71"/>
    <w:rsid w:val="00A4050E"/>
    <w:rsid w:val="00A447C8"/>
    <w:rsid w:val="00A72A89"/>
    <w:rsid w:val="00A77813"/>
    <w:rsid w:val="00AB75D4"/>
    <w:rsid w:val="00AC3E38"/>
    <w:rsid w:val="00AD65BF"/>
    <w:rsid w:val="00B00A5E"/>
    <w:rsid w:val="00B131CA"/>
    <w:rsid w:val="00B2278B"/>
    <w:rsid w:val="00B36289"/>
    <w:rsid w:val="00B559A4"/>
    <w:rsid w:val="00B80CB2"/>
    <w:rsid w:val="00B9269D"/>
    <w:rsid w:val="00B93A4E"/>
    <w:rsid w:val="00B9425E"/>
    <w:rsid w:val="00BA7180"/>
    <w:rsid w:val="00BA7D77"/>
    <w:rsid w:val="00BB7AC6"/>
    <w:rsid w:val="00BC1600"/>
    <w:rsid w:val="00BD436D"/>
    <w:rsid w:val="00BE4648"/>
    <w:rsid w:val="00BF22C7"/>
    <w:rsid w:val="00C51F17"/>
    <w:rsid w:val="00C83234"/>
    <w:rsid w:val="00CA15CB"/>
    <w:rsid w:val="00CC61F2"/>
    <w:rsid w:val="00CD24DC"/>
    <w:rsid w:val="00CF0D6A"/>
    <w:rsid w:val="00D037A8"/>
    <w:rsid w:val="00D1214E"/>
    <w:rsid w:val="00D173F4"/>
    <w:rsid w:val="00D324BF"/>
    <w:rsid w:val="00D32E12"/>
    <w:rsid w:val="00D35778"/>
    <w:rsid w:val="00D36E89"/>
    <w:rsid w:val="00D46916"/>
    <w:rsid w:val="00D46972"/>
    <w:rsid w:val="00D65906"/>
    <w:rsid w:val="00D75B54"/>
    <w:rsid w:val="00DB0F97"/>
    <w:rsid w:val="00DC5F80"/>
    <w:rsid w:val="00DD0FB3"/>
    <w:rsid w:val="00DE1839"/>
    <w:rsid w:val="00E37A08"/>
    <w:rsid w:val="00E5299B"/>
    <w:rsid w:val="00E57601"/>
    <w:rsid w:val="00E728E8"/>
    <w:rsid w:val="00E84A7C"/>
    <w:rsid w:val="00EB117C"/>
    <w:rsid w:val="00EE2A88"/>
    <w:rsid w:val="00EF0A8B"/>
    <w:rsid w:val="00F349A1"/>
    <w:rsid w:val="00F7235B"/>
    <w:rsid w:val="00FA717D"/>
    <w:rsid w:val="00FB54EB"/>
    <w:rsid w:val="00FB63BF"/>
    <w:rsid w:val="00FB6CA3"/>
    <w:rsid w:val="00FD2933"/>
    <w:rsid w:val="5C1D2D49"/>
    <w:rsid w:val="61AC0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 stroke="f">
      <v:fill color="white"/>
      <v:stroke on="f"/>
    </o:shapedefaults>
    <o:shapelayout v:ext="edit">
      <o:idmap v:ext="edit" data="1"/>
      <o:rules v:ext="edit"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0"/>
        <o:r id="V:Rule13" type="connector" idref="#AutoShape 91"/>
        <o:r id="V:Rule15" type="connector" idref="#AutoShape 92"/>
        <o:r id="V:Rule16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3E90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963E90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63E90"/>
    <w:rPr>
      <w:szCs w:val="20"/>
    </w:rPr>
  </w:style>
  <w:style w:type="paragraph" w:styleId="a4">
    <w:name w:val="Body Text Indent"/>
    <w:basedOn w:val="a"/>
    <w:link w:val="Char"/>
    <w:rsid w:val="00963E90"/>
    <w:pPr>
      <w:spacing w:line="240" w:lineRule="exact"/>
      <w:jc w:val="center"/>
    </w:pPr>
  </w:style>
  <w:style w:type="paragraph" w:styleId="a5">
    <w:name w:val="Balloon Text"/>
    <w:basedOn w:val="a"/>
    <w:link w:val="Char0"/>
    <w:rsid w:val="00963E90"/>
    <w:rPr>
      <w:rFonts w:ascii="Cambria" w:hAnsi="Cambria"/>
      <w:szCs w:val="18"/>
    </w:rPr>
  </w:style>
  <w:style w:type="paragraph" w:styleId="a6">
    <w:name w:val="footer"/>
    <w:basedOn w:val="a"/>
    <w:rsid w:val="00963E9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963E9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963E9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96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963E90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963E90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963E9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19</TotalTime>
  <Pages>1</Pages>
  <Words>99</Words>
  <Characters>569</Characters>
  <Application>Microsoft Office Word</Application>
  <DocSecurity>0</DocSecurity>
  <Lines>4</Lines>
  <Paragraphs>1</Paragraphs>
  <ScaleCrop>false</ScaleCrop>
  <Company>dsc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33</cp:revision>
  <cp:lastPrinted>2014-06-20T01:56:00Z</cp:lastPrinted>
  <dcterms:created xsi:type="dcterms:W3CDTF">2014-07-01T06:28:00Z</dcterms:created>
  <dcterms:modified xsi:type="dcterms:W3CDTF">2017-03-13T02:56:00Z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