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15168" w:type="dxa"/>
        <w:tblInd w:w="57" w:type="dxa"/>
        <w:tblLook w:val="04A0"/>
      </w:tblPr>
      <w:tblGrid>
        <w:gridCol w:w="2063"/>
        <w:gridCol w:w="2062"/>
        <w:gridCol w:w="6919"/>
        <w:gridCol w:w="2062"/>
        <w:gridCol w:w="2062"/>
      </w:tblGrid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677FB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AIC</w:t>
            </w:r>
            <w:r w:rsidR="00677FBD"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0</w:t>
            </w:r>
            <w:r w:rsidR="00677FBD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AF3B1B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19030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多角</w:t>
            </w:r>
            <w:proofErr w:type="gramStart"/>
            <w:r w:rsidRPr="0019030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贸易销退流程</w:t>
            </w:r>
            <w:bookmarkEnd w:id="0"/>
            <w:proofErr w:type="gramEnd"/>
            <w:r w:rsidR="006361E4">
              <w:rPr>
                <w:rFonts w:asciiTheme="minorEastAsia" w:eastAsia="宋体" w:hAnsiTheme="minorEastAsia"/>
                <w:b/>
                <w:sz w:val="32"/>
                <w:lang w:eastAsia="zh-CN"/>
              </w:rPr>
              <w:t>—</w:t>
            </w:r>
            <w:r w:rsidR="006361E4" w:rsidRPr="005860E9">
              <w:rPr>
                <w:rFonts w:asciiTheme="minorEastAsia" w:eastAsia="宋体" w:hAnsiTheme="minorEastAsia" w:hint="eastAsia"/>
                <w:b/>
                <w:color w:val="FF0000"/>
                <w:sz w:val="32"/>
                <w:lang w:eastAsia="zh-CN"/>
              </w:rPr>
              <w:t>有实物退关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022D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营销部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E022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Theme="minorEastAsia" w:hAnsiTheme="minorHAnsi"/>
                <w:szCs w:val="18"/>
              </w:rPr>
              <w:t>婧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677FB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677FBD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677FBD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19030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677FBD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32FD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9030F" w:rsidRPr="0019030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9030F" w:rsidRPr="0019030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9030F" w:rsidRPr="0019030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2712DB">
        <w:trPr>
          <w:trHeight w:val="68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030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9030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1418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19030F" w:rsidP="00AF3B1B">
            <w:pPr>
              <w:rPr>
                <w:rFonts w:ascii="PMingLiU" w:hAnsi="PMingLiU"/>
                <w:sz w:val="20"/>
              </w:rPr>
            </w:pPr>
            <w:r w:rsidRPr="0019030F">
              <w:rPr>
                <w:rFonts w:eastAsia="宋体" w:hint="eastAsia"/>
                <w:bCs/>
                <w:sz w:val="20"/>
                <w:lang w:eastAsia="zh-CN"/>
              </w:rPr>
              <w:t>多角</w:t>
            </w:r>
            <w:proofErr w:type="gramStart"/>
            <w:r w:rsidRPr="0019030F">
              <w:rPr>
                <w:rFonts w:eastAsia="宋体" w:hint="eastAsia"/>
                <w:bCs/>
                <w:sz w:val="20"/>
                <w:lang w:eastAsia="zh-CN"/>
              </w:rPr>
              <w:t>贸易销退流程</w:t>
            </w:r>
            <w:proofErr w:type="gramEnd"/>
            <w:r w:rsidR="005860E9" w:rsidRPr="005860E9">
              <w:rPr>
                <w:rFonts w:eastAsia="宋体"/>
                <w:b/>
                <w:bCs/>
                <w:sz w:val="20"/>
                <w:lang w:eastAsia="zh-CN"/>
              </w:rPr>
              <w:t>—</w:t>
            </w:r>
            <w:r w:rsidR="005860E9" w:rsidRPr="005860E9">
              <w:rPr>
                <w:rFonts w:eastAsia="宋体" w:hint="eastAsia"/>
                <w:b/>
                <w:bCs/>
                <w:color w:val="FF0000"/>
                <w:sz w:val="20"/>
                <w:lang w:eastAsia="zh-CN"/>
              </w:rPr>
              <w:t>有实物退关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151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4016"/>
        <w:gridCol w:w="5056"/>
      </w:tblGrid>
      <w:tr w:rsidR="00387A2A" w:rsidRPr="003F0E3C" w:rsidTr="00676B48">
        <w:trPr>
          <w:trHeight w:val="33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280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/>
                <w:b/>
                <w:bCs/>
                <w:lang w:eastAsia="zh-CN"/>
              </w:rPr>
              <w:t>说明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19030F" w:rsidP="00CC115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CC115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360</w:t>
            </w:r>
            <w:r w:rsidRPr="0019030F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</w:tr>
      <w:tr w:rsidR="00387A2A" w:rsidRPr="00676B48" w:rsidTr="00676B48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19030F" w:rsidP="00676B48">
            <w:pPr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19030F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387A2A" w:rsidP="00676B48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80D" w:rsidRPr="00676B48" w:rsidRDefault="0019030F" w:rsidP="00676B48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9030F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</w:tr>
      <w:tr w:rsidR="00676B48" w:rsidRPr="003F0E3C" w:rsidTr="00676B48">
        <w:trPr>
          <w:trHeight w:val="66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432FD5" w:rsidP="00661E08">
            <w:pPr>
              <w:rPr>
                <w:rFonts w:asciiTheme="minorHAnsi" w:eastAsiaTheme="minorEastAsia" w:hAnsiTheme="minorHAnsi"/>
                <w:noProof/>
                <w:szCs w:val="20"/>
              </w:rPr>
            </w:pPr>
            <w:r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2.55pt;margin-top:3.1pt;width:759pt;height:332.25pt;z-index:251670016;mso-position-horizontal-relative:text;mso-position-vertical-relative:text" coordorigin="930,3604" coordsize="15180,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930;top:3604;width:15180;height:6645;visibility:visible">
                    <v:fill o:detectmouseclick="t"/>
                    <v:path o:connecttype="none"/>
                  </v:shape>
                  <v:rect id="Rectangle 67" o:spid="_x0000_s1032" style="position:absolute;left:11367;top:6439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dN8MA&#10;AADbAAAADwAAAGRycy9kb3ducmV2LnhtbESP0WoCMRRE3wv+Q7iCbzVrlVq2RimFgiKlrPoBl83t&#10;ZuvmJiRRV7++KRR8HGbmDLNY9bYTZwqxdaxgMi5AENdOt9woOOw/Hl9AxISssXNMCq4UYbUcPCyw&#10;1O7CFZ13qREZwrFEBSYlX0oZa0MW49h54ux9u2AxZRkaqQNeMtx28qkonqXFlvOCQU/vhurj7mQV&#10;+C+u9mFjbjf9WaWZXG9/fJwrNRr2b68gEvXpHv5vr7WC6Qz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dN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CC115B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仓</w:t>
                          </w:r>
                          <w:r w:rsidR="0019030F"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退单</w:t>
                          </w:r>
                        </w:p>
                      </w:txbxContent>
                    </v:textbox>
                  </v:rect>
                  <v:rect id="Rectangle 67" o:spid="_x0000_s1033" style="position:absolute;left:13622;top:7960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pT8UA&#10;AADbAAAADwAAAGRycy9kb3ducmV2LnhtbESPT4vCMBTE7wt+h/AEL8uaquhKNYqKgkf/rAveHs2z&#10;rTYvpYla/fSbBcHjMDO/YcbT2hTiRpXLLSvotCMQxInVOacKfvarryEI55E1FpZJwYMcTCeNjzHG&#10;2t55S7edT0WAsItRQeZ9GUvpkowMurYtiYN3spVBH2SVSl3hPcBNIbtRNJAGcw4LGZa0yCi57K5G&#10;wcafr89hORvMl5+H7/XqdPjtHQulWs16NgLhqfbv8Ku91gp6ffj/E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ylPxQAAANsAAAAPAAAAAAAAAAAAAAAAAJgCAABkcnMv&#10;ZG93bnJldi54bWxQSwUGAAAAAAQABAD1AAAAigMAAAAA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多角贸易应收</w:t>
                          </w:r>
                          <w:proofErr w:type="gramStart"/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付抛转</w:t>
                          </w:r>
                          <w:proofErr w:type="gramEnd"/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</w:t>
                          </w:r>
                        </w:p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(aicp550)</w:t>
                          </w:r>
                        </w:p>
                      </w:txbxContent>
                    </v:textbox>
                  </v:rect>
                  <v:rect id="Rectangle 67" o:spid="_x0000_s1034" style="position:absolute;left:11662;top:8924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m28MA&#10;AADbAAAADwAAAGRycy9kb3ducmV2LnhtbESP0WoCMRRE3wv9h3ALvtWsttiyNYoIglJEVvsBl83t&#10;ZuvmJiSpbv36RhB8HGbmDDOd97YTJwqxdaxgNCxAENdOt9wo+Dqsnt9BxISssXNMCv4ownz2+DDF&#10;UrszV3Tap0ZkCMcSFZiUfCllrA1ZjEPnibP37YLFlGVopA54znDbyXFRTKTFlvOCQU9LQ/Vx/2sV&#10;+B1Xh7Axl4veVulVrj9/fHxTavDULz5AJOrTPXxrr7WClwlcv+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/m2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rect id="Rectangle 67" o:spid="_x0000_s1037" style="position:absolute;left:13622;top:8905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qcMA&#10;AADbAAAADwAAAGRycy9kb3ducmV2LnhtbESP0WoCMRRE3wv+Q7hC32pWW6rdGkUEwVKKrPYDLpvb&#10;zermJiRRt359Uyj0cZiZM8x82dtOXCjE1rGC8agAQVw73XKj4POweZiBiAlZY+eYFHxThOVicDfH&#10;UrsrV3TZp0ZkCMcSFZiUfCllrA1ZjCPnibP35YLFlGVopA54zXDbyUlRPEuLLecFg57WhurT/mwV&#10;+B1Xh/Bmbjf9UaUnuX0/+jhV6n7Yr15BJOrTf/ivvdUKHl/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yqc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rect id="Rectangle 67" o:spid="_x0000_s1038" style="position:absolute;left:4023;top:8905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oSb8A&#10;AADbAAAADwAAAGRycy9kb3ducmV2LnhtbERPzWoCMRC+F3yHMAVvNdsiraxGKUJBkSKrPsCwGTdr&#10;N5OQRF19enMQevz4/meL3nbiQiG2jhW8jwoQxLXTLTcKDvuftwmImJA1do5JwY0iLOaDlxmW2l25&#10;ossuNSKHcCxRgUnJl1LG2pDFOHKeOHNHFyymDEMjdcBrDred/CiKT2mx5dxg0NPSUP23O1sFfsvV&#10;PqzN/a5/qzSWq83Jxy+lhq/99xREoj79i5/ulVYwzuvzl/w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XKhJvwAAANsAAAAPAAAAAAAAAAAAAAAAAJgCAABkcnMvZG93bnJl&#10;di54bWxQSwUGAAAAAAQABAD1AAAAhAMAAAAA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19030F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line id="直線接點 61" o:spid="_x0000_s1039" style="position:absolute;flip:y;visibility:visible" from="3191,6218" to="14170,6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mPcIAAADbAAAADwAAAGRycy9kb3ducmV2LnhtbESPwWrDMBBE74X8g9hAb7XsQtLgRgkh&#10;kJJTS51cfFusrS1irYyk2O7fV4VCj8PMvGG2+9n2YiQfjGMFRZaDIG6cNtwquF5OTxsQISJr7B2T&#10;gm8KsN8tHrZYajfxJ41VbEWCcChRQRfjUEoZmo4shswNxMn7ct5iTNK3UnucEtz28jnP19Ki4bTQ&#10;4UDHjppbdbcK3oJtyKFxYV59VMXd1+/mpVbqcTkfXkFEmuN/+K991grWBf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8mPcIAAADbAAAADwAAAAAAAAAAAAAA&#10;AAChAgAAZHJzL2Rvd25yZXYueG1sUEsFBgAAAAAEAAQA+QAAAJADAAAAAA==&#10;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43" type="#_x0000_t32" style="position:absolute;left:11978;top:6199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CuMQAAADbAAAADwAAAGRycy9kb3ducmV2LnhtbESPQWsCMRSE70L/Q3iF3jSroJTVKLYg&#10;2ooHt+r5sXnuLm5e1iTV1V9vhEKPw8x8w0xmranFhZyvLCvo9xIQxLnVFRcKdj+L7jsIH5A11pZJ&#10;wY08zKYvnQmm2l55S5csFCJC2KeooAyhSaX0eUkGfc82xNE7WmcwROkKqR1eI9zUcpAkI2mw4rhQ&#10;YkOfJeWn7Nco+F431eC83LivOtAh0/f9x7K/V+rttZ2PQQRqw3/4r73SCkZD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UK4xAAAANsAAAAPAAAAAAAAAAAA&#10;AAAAAKECAABkcnMvZG93bnJldi54bWxQSwUGAAAAAAQABAD5AAAAkgMAAAAA&#10;" strokeweight=".5pt">
                    <v:stroke endarrow="block"/>
                  </v:shape>
                  <v:line id="直線接點 70" o:spid="_x0000_s1044" style="position:absolute;visibility:visible" from="4635,8667" to="1498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zMu8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X3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zMu8IAAADbAAAADwAAAAAAAAAAAAAA&#10;AAChAgAAZHJzL2Rvd25yZXYueG1sUEsFBgAAAAAEAAQA+QAAAJADAAAAAA==&#10;" strokeweight=".5pt"/>
                  <v:shape id="AutoShape 90" o:spid="_x0000_s1045" type="#_x0000_t32" style="position:absolute;left:14234;top:7326;width:1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shape id="AutoShape 90" o:spid="_x0000_s1048" type="#_x0000_t32" style="position:absolute;left:14234;top:8687;width:1;height:2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x/s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l6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HH+xAAAANsAAAAPAAAAAAAAAAAA&#10;AAAAAKECAABkcnMvZG93bnJldi54bWxQSwUGAAAAAAQABAD5AAAAkgMAAAAA&#10;" strokeweight=".5pt">
                    <v:stroke endarrow="block"/>
                  </v:shape>
                  <v:shape id="AutoShape 90" o:spid="_x0000_s1049" type="#_x0000_t32" style="position:absolute;left:4635;top:8668;width:0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aiQcQAAADbAAAADwAAAGRycy9kb3ducmV2LnhtbESPQWvCQBSE74L/YXlCb7qJB5HUNagg&#10;qS09mNaeH9nXJJh9G3e3mvbXdwtCj8PMfMOs8sF04krOt5YVpLMEBHFldcu1gve3/XQJwgdkjZ1l&#10;UvBNHvL1eLTCTNsbH+lahlpECPsMFTQh9JmUvmrIoJ/Znjh6n9YZDFG6WmqHtwg3nZwnyUIabDku&#10;NNjTrqHqXH4ZBc8vfTu/FK/u0AX6KPXPaVukJ6UeJsPmEUSgIfyH7+0nrWCZ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qJBxAAAANsAAAAPAAAAAAAAAAAA&#10;AAAAAKECAABkcnMvZG93bnJldi54bWxQSwUGAAAAAAQABAD5AAAAkgMAAAAA&#10;" strokeweight=".5pt">
                    <v:stroke endarrow="block"/>
                  </v:shape>
                  <v:rect id="Rectangle 67" o:spid="_x0000_s1051" style="position:absolute;left:1147;top:4130;width:1223;height:7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B4cUA&#10;AADbAAAADwAAAGRycy9kb3ducmV2LnhtbESPQWvCQBSE74X+h+UVvDUbI8SSuoqIgh6saEtLb6/Z&#10;12ww+zZkV43/visIPQ4z8w0zmfW2EWfqfO1YwTBJQRCXTtdcKfh4Xz2/gPABWWPjmBRcycNs+vgw&#10;wUK7C+/pfAiViBD2BSowIbSFlL40ZNEnriWO3q/rLIYou0rqDi8RbhuZpWkuLdYcFwy2tDBUHg8n&#10;q2CbfeU/GX/WSzN/G27Ghr8Xu5FSg6d+/goiUB/+w/f2WivIc7h9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aYH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销退单</w:t>
                          </w:r>
                        </w:p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AF3B1B" w:rsidRDefault="0019030F" w:rsidP="005860E9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(axmt600)</w:t>
                          </w:r>
                        </w:p>
                      </w:txbxContent>
                    </v:textbox>
                  </v:rect>
                  <v:line id="直線接點 75" o:spid="_x0000_s1052" style="position:absolute;visibility:visible" from="3271,5810" to="3271,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vI8UAAADbAAAADwAAAGRycy9kb3ducmV2LnhtbESPQWvCQBSE70L/w/IKvemmxapEN6G1&#10;CAUPkthLb4/sM0mbfRt2txr7611B8DjMzDfMKh9MJ47kfGtZwfMkAUFcWd1yreBrvxkvQPiArLGz&#10;TArO5CHPHkYrTLU9cUHHMtQiQtinqKAJoU+l9FVDBv3E9sTRO1hnMETpaqkdniLcdPIlSWbSYMtx&#10;ocGe1g1Vv+WfUbDY9/7jvP7e2J37+S+204Km+K7U0+PwtgQRaAj38K39qRXMX+H6Jf4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tvI8UAAADbAAAADwAAAAAAAAAA&#10;AAAAAAChAgAAZHJzL2Rvd25yZXYueG1sUEsFBgAAAAAEAAQA+QAAAJMDAAAAAA==&#10;" strokeweight="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5" o:spid="_x0000_s1053" type="#_x0000_t34" style="position:absolute;left:1998;top:4862;width:1646;height:90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cbcAAAADaAAAADwAAAGRycy9kb3ducmV2LnhtbERPz2vCMBS+D/wfwhO8DE1XaJFqFBGV&#10;HdbDnLs/mmdbbF5Kk7XZf78MBjt+fL+3+2A6MdLgWssKXlYJCOLK6pZrBbeP83INwnlkjZ1lUvBN&#10;Dva72dMWC20nfqfx6msRQ9gVqKDxvi+kdFVDBt3K9sSRu9vBoI9wqKUecIrhppNpkuTSYMuxocGe&#10;jg1Vj+uXiTNOWa7LMpzXfXIpP8dwe35LT0ot5uGwAeEp+H/xn/tVK8jg90r0g9z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lnG3AAAAA2gAAAA8AAAAAAAAAAAAAAAAA&#10;oQIAAGRycy9kb3ducmV2LnhtbFBLBQYAAAAABAAEAPkAAACOAwAAAAA=&#10;" adj=",107640,-31101" strokeweight=".5pt">
                    <v:stroke endarrow="block" joinstyle="round"/>
                  </v:shape>
                  <v:rect id="Rectangle 67" o:spid="_x0000_s1060" style="position:absolute;left:13559;top:6462;width:1223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dN8MA&#10;AADbAAAADwAAAGRycy9kb3ducmV2LnhtbESP0WoCMRRE3wv+Q7iCbzVrlVq2RimFgiKlrPoBl83t&#10;ZuvmJiRRV7++KRR8HGbmDLNY9bYTZwqxdaxgMi5AENdOt9woOOw/Hl9AxISssXNMCq4UYbUcPCyw&#10;1O7CFZ13qREZwrFEBSYlX0oZa0MW49h54ux9u2AxZRkaqQNeMtx28qkonqXFlvOCQU/vhurj7mQV&#10;+C+u9mFjbjf9WaWZXG9/fJwrNRr2b68gEvXpHv5vr7WC6Qz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dN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CC115B" w:rsidRDefault="00CC115B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030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销退单</w:t>
                          </w:r>
                        </w:p>
                      </w:txbxContent>
                    </v:textbox>
                  </v:rect>
                  <v:shape id="AutoShape 90" o:spid="_x0000_s1061" type="#_x0000_t32" style="position:absolute;left:14170;top:6222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CuMQAAADbAAAADwAAAGRycy9kb3ducmV2LnhtbESPQWsCMRSE70L/Q3iF3jSroJTVKLYg&#10;2ooHt+r5sXnuLm5e1iTV1V9vhEKPw8x8w0xmranFhZyvLCvo9xIQxLnVFRcKdj+L7jsIH5A11pZJ&#10;wY08zKYvnQmm2l55S5csFCJC2KeooAyhSaX0eUkGfc82xNE7WmcwROkKqR1eI9zUcpAkI2mw4rhQ&#10;YkOfJeWn7Nco+F431eC83LivOtAh0/f9x7K/V+rttZ2PQQRqw3/4r73SCkZD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UK4xAAAANsAAAAPAAAAAAAAAAAA&#10;AAAAAKECAABkcnMvZG93bnJldi54bWxQSwUGAAAAAAQABAD5AAAAkgMAAAAA&#10;" strokeweight=".5pt">
                    <v:stroke endarrow="block"/>
                  </v:shape>
                  <v:shape id="AutoShape 90" o:spid="_x0000_s1062" type="#_x0000_t32" style="position:absolute;left:12284;top:8687;width:1;height: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rect id="Rectangle 67" o:spid="_x0000_s1064" style="position:absolute;left:7024;top:3714;width:3795;height:9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dN8MA&#10;AADbAAAADwAAAGRycy9kb3ducmV2LnhtbESP0WoCMRRE3wv+Q7iCbzVrlVq2RimFgiKlrPoBl83t&#10;ZuvmJiRRV7++KRR8HGbmDLNY9bYTZwqxdaxgMi5AENdOt9woOOw/Hl9AxISssXNMCq4UYbUcPCyw&#10;1O7CFZ13qREZwrFEBSYlX0oZa0MW49h54ux9u2AxZRkaqQNeMtx28qkonqXFlvOCQU/vhurj7mQV&#10;+C+u9mFjbjf9WaWZXG9/fJwrNRr2b68gEvXpHv5vr7WC6Qz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dN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5860E9" w:rsidRDefault="005860E9" w:rsidP="005860E9">
                          <w:pPr>
                            <w:pStyle w:val="a8"/>
                            <w:numPr>
                              <w:ilvl w:val="0"/>
                              <w:numId w:val="8"/>
                            </w:numPr>
                            <w:spacing w:line="240" w:lineRule="auto"/>
                            <w:ind w:leftChars="0"/>
                            <w:jc w:val="both"/>
                          </w:pPr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</w:rPr>
                            <w:t>退运报关单价与系统单价冲突时，</w:t>
                          </w:r>
                          <w:r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退货订单单价以手动更改</w:t>
                          </w:r>
                          <w:r w:rsidR="00677FBD">
                            <w:rPr>
                              <w:rFonts w:eastAsia="宋体" w:hAnsi="Times New Roman" w:hint="eastAsia"/>
                              <w:sz w:val="16"/>
                              <w:szCs w:val="16"/>
                              <w:lang w:eastAsia="zh-CN"/>
                            </w:rPr>
                            <w:t>，</w:t>
                          </w:r>
                          <w:r w:rsidR="00677FBD" w:rsidRPr="00677FBD">
                            <w:rPr>
                              <w:rFonts w:eastAsia="宋体" w:hAnsi="Times New Roman" w:hint="eastAsia"/>
                              <w:sz w:val="16"/>
                              <w:szCs w:val="16"/>
                            </w:rPr>
                            <w:t>修改权限仅开放给业务主管</w:t>
                          </w:r>
                          <w:r w:rsidR="00677FBD">
                            <w:rPr>
                              <w:rFonts w:eastAsia="宋体" w:hAnsi="Times New Roman" w:hint="eastAsia"/>
                              <w:sz w:val="16"/>
                              <w:szCs w:val="16"/>
                            </w:rPr>
                            <w:t>。</w:t>
                          </w:r>
                        </w:p>
                        <w:p w:rsidR="005860E9" w:rsidRPr="005860E9" w:rsidRDefault="005860E9" w:rsidP="005860E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676B4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4B713B" w:rsidRDefault="00676B48" w:rsidP="002712D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432FD5" w:rsidP="00251CFB">
      <w:pPr>
        <w:widowControl/>
        <w:ind w:left="1418" w:firstLine="480"/>
        <w:rPr>
          <w:rFonts w:asciiTheme="minorEastAsia" w:eastAsiaTheme="minorEastAsia" w:hAnsiTheme="minorEastAsia"/>
          <w:szCs w:val="20"/>
        </w:rPr>
      </w:pPr>
      <w:r w:rsidRPr="00432FD5">
        <w:rPr>
          <w:noProof/>
          <w:lang w:eastAsia="zh-CN"/>
        </w:rPr>
        <w:pict>
          <v:rect id="矩形 4" o:spid="_x0000_s1058" style="position:absolute;left:0;text-align:left;margin-left:202pt;margin-top:.9pt;width:19.5pt;height:17.25pt;z-index:25167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" fillcolor="#e5b8b7 [1301]" strokeweight=".5pt">
            <v:shadow on="t" color="black" opacity="26214f" origin="-.5,-.5" offset=".74836mm,.74836mm"/>
            <v:textbox inset="1mm,0,1mm,0"/>
          </v:rect>
        </w:pict>
      </w:r>
      <w:r w:rsidRPr="00432FD5">
        <w:rPr>
          <w:noProof/>
          <w:lang w:eastAsia="zh-CN"/>
        </w:rPr>
        <w:pict>
          <v:rect id="矩形 3" o:spid="_x0000_s1057" style="position:absolute;left:0;text-align:left;margin-left:70.7pt;margin-top:.9pt;width:19.5pt;height:17.25pt;z-index:251673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" fillcolor="#b6dde8 [1304]" strokeweight=".5pt">
            <v:shadow on="t" color="black" opacity="26214f" origin="-.5,-.5" offset=".74836mm,.74836mm"/>
            <v:textbox inset="1mm,0,1mm,0"/>
          </v:rect>
        </w:pict>
      </w:r>
      <w:r w:rsidRPr="00432FD5">
        <w:rPr>
          <w:noProof/>
          <w:lang w:eastAsia="zh-CN"/>
        </w:rPr>
        <w:pict>
          <v:rect id="矩形 2" o:spid="_x0000_s1056" style="position:absolute;left:0;text-align:left;margin-left:99pt;margin-top:549pt;width:18pt;height:18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" fillcolor="#ff9"/>
        </w:pict>
      </w:r>
      <w:r w:rsidRPr="00432FD5">
        <w:rPr>
          <w:noProof/>
          <w:lang w:eastAsia="zh-CN"/>
        </w:rPr>
        <w:pict>
          <v:rect id="矩形 1" o:spid="_x0000_s1055" style="position:absolute;left:0;text-align:left;margin-left:99pt;margin-top:549pt;width:18pt;height:18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" fillcolor="#ff9"/>
        </w:pict>
      </w:r>
      <w:r w:rsidR="0019030F" w:rsidRPr="0019030F">
        <w:rPr>
          <w:rFonts w:eastAsia="宋体" w:hint="eastAsia"/>
          <w:lang w:eastAsia="zh-CN"/>
        </w:rPr>
        <w:t>表示是</w:t>
      </w:r>
      <w:proofErr w:type="gramStart"/>
      <w:r w:rsidR="0019030F" w:rsidRPr="0019030F">
        <w:rPr>
          <w:rFonts w:eastAsia="宋体" w:hint="eastAsia"/>
          <w:lang w:eastAsia="zh-CN"/>
        </w:rPr>
        <w:t>数据抛转作业</w:t>
      </w:r>
      <w:proofErr w:type="gramEnd"/>
      <w:r w:rsidR="0019030F" w:rsidRPr="0019030F">
        <w:rPr>
          <w:rFonts w:eastAsia="宋体" w:hint="eastAsia"/>
          <w:lang w:eastAsia="zh-CN"/>
        </w:rPr>
        <w:t>表示单据是自动产生</w:t>
      </w:r>
      <w:r w:rsidR="0019030F" w:rsidRPr="0019030F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9632F9">
      <w:headerReference w:type="default" r:id="rId8"/>
      <w:pgSz w:w="16838" w:h="11906" w:orient="landscape"/>
      <w:pgMar w:top="1134" w:right="851" w:bottom="1134" w:left="851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AC6" w:rsidRDefault="003F7AC6">
      <w:r>
        <w:separator/>
      </w:r>
    </w:p>
  </w:endnote>
  <w:endnote w:type="continuationSeparator" w:id="1">
    <w:p w:rsidR="003F7AC6" w:rsidRDefault="003F7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AC6" w:rsidRDefault="003F7AC6">
      <w:r>
        <w:separator/>
      </w:r>
    </w:p>
  </w:footnote>
  <w:footnote w:type="continuationSeparator" w:id="1">
    <w:p w:rsidR="003F7AC6" w:rsidRDefault="003F7A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432FD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56F0525"/>
    <w:multiLevelType w:val="hybridMultilevel"/>
    <w:tmpl w:val="C38C6102"/>
    <w:lvl w:ilvl="0" w:tplc="1B40D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91FC9"/>
    <w:rsid w:val="000B7569"/>
    <w:rsid w:val="000C5678"/>
    <w:rsid w:val="000C7E24"/>
    <w:rsid w:val="000D6CC8"/>
    <w:rsid w:val="000E1AA1"/>
    <w:rsid w:val="00141FDA"/>
    <w:rsid w:val="0016419F"/>
    <w:rsid w:val="00171837"/>
    <w:rsid w:val="001753A1"/>
    <w:rsid w:val="0019030F"/>
    <w:rsid w:val="00194EF3"/>
    <w:rsid w:val="001A0E0A"/>
    <w:rsid w:val="001A5AF1"/>
    <w:rsid w:val="001C03D7"/>
    <w:rsid w:val="001C3AC3"/>
    <w:rsid w:val="001C4158"/>
    <w:rsid w:val="001C4DC1"/>
    <w:rsid w:val="001D2A5D"/>
    <w:rsid w:val="00251CFB"/>
    <w:rsid w:val="00252CA5"/>
    <w:rsid w:val="002600E5"/>
    <w:rsid w:val="002658B4"/>
    <w:rsid w:val="002712DB"/>
    <w:rsid w:val="002745DF"/>
    <w:rsid w:val="002965C5"/>
    <w:rsid w:val="002B6F5F"/>
    <w:rsid w:val="002E3C5E"/>
    <w:rsid w:val="002E5F5D"/>
    <w:rsid w:val="002F6000"/>
    <w:rsid w:val="00306288"/>
    <w:rsid w:val="003251FA"/>
    <w:rsid w:val="00330C50"/>
    <w:rsid w:val="00335DA3"/>
    <w:rsid w:val="0035361A"/>
    <w:rsid w:val="00353E0B"/>
    <w:rsid w:val="00356BB0"/>
    <w:rsid w:val="00360001"/>
    <w:rsid w:val="0038053C"/>
    <w:rsid w:val="00385C2B"/>
    <w:rsid w:val="00387A2A"/>
    <w:rsid w:val="00393C1B"/>
    <w:rsid w:val="003B21BD"/>
    <w:rsid w:val="003C1637"/>
    <w:rsid w:val="003C2AAB"/>
    <w:rsid w:val="003E5655"/>
    <w:rsid w:val="003F0E3C"/>
    <w:rsid w:val="003F7AC6"/>
    <w:rsid w:val="0042441F"/>
    <w:rsid w:val="00426453"/>
    <w:rsid w:val="00432FD5"/>
    <w:rsid w:val="00454D27"/>
    <w:rsid w:val="00461305"/>
    <w:rsid w:val="004A4EE2"/>
    <w:rsid w:val="004B713B"/>
    <w:rsid w:val="004C77F6"/>
    <w:rsid w:val="004F33D0"/>
    <w:rsid w:val="004F60D5"/>
    <w:rsid w:val="00521DDB"/>
    <w:rsid w:val="00522D43"/>
    <w:rsid w:val="005315CF"/>
    <w:rsid w:val="005366A1"/>
    <w:rsid w:val="00543098"/>
    <w:rsid w:val="0054705F"/>
    <w:rsid w:val="005709C4"/>
    <w:rsid w:val="00572F6E"/>
    <w:rsid w:val="005801CE"/>
    <w:rsid w:val="005860E9"/>
    <w:rsid w:val="00591F97"/>
    <w:rsid w:val="005B138E"/>
    <w:rsid w:val="005D67EC"/>
    <w:rsid w:val="005D6E1A"/>
    <w:rsid w:val="005E227B"/>
    <w:rsid w:val="005F10B3"/>
    <w:rsid w:val="005F3DED"/>
    <w:rsid w:val="00627075"/>
    <w:rsid w:val="0062729C"/>
    <w:rsid w:val="006361E4"/>
    <w:rsid w:val="00636829"/>
    <w:rsid w:val="00661E08"/>
    <w:rsid w:val="00676B48"/>
    <w:rsid w:val="00677FBD"/>
    <w:rsid w:val="0068790C"/>
    <w:rsid w:val="006B507C"/>
    <w:rsid w:val="006B73FB"/>
    <w:rsid w:val="006C6E53"/>
    <w:rsid w:val="006E4A39"/>
    <w:rsid w:val="006E6FA5"/>
    <w:rsid w:val="007067B1"/>
    <w:rsid w:val="00730029"/>
    <w:rsid w:val="00731C76"/>
    <w:rsid w:val="0073787F"/>
    <w:rsid w:val="007618DB"/>
    <w:rsid w:val="007744D2"/>
    <w:rsid w:val="00782A0D"/>
    <w:rsid w:val="007F5F02"/>
    <w:rsid w:val="008363C2"/>
    <w:rsid w:val="008443D4"/>
    <w:rsid w:val="00844690"/>
    <w:rsid w:val="00853DA0"/>
    <w:rsid w:val="00863866"/>
    <w:rsid w:val="0086439A"/>
    <w:rsid w:val="008B3112"/>
    <w:rsid w:val="008D701E"/>
    <w:rsid w:val="008E360B"/>
    <w:rsid w:val="008F7955"/>
    <w:rsid w:val="0090471B"/>
    <w:rsid w:val="00910EB9"/>
    <w:rsid w:val="0094146F"/>
    <w:rsid w:val="009632F9"/>
    <w:rsid w:val="009B2EFF"/>
    <w:rsid w:val="009C0CA7"/>
    <w:rsid w:val="009C1E5B"/>
    <w:rsid w:val="009F29C5"/>
    <w:rsid w:val="00A24490"/>
    <w:rsid w:val="00A35A71"/>
    <w:rsid w:val="00A4050E"/>
    <w:rsid w:val="00A447C8"/>
    <w:rsid w:val="00A72A89"/>
    <w:rsid w:val="00A757DD"/>
    <w:rsid w:val="00A77813"/>
    <w:rsid w:val="00AB75D4"/>
    <w:rsid w:val="00AE71D4"/>
    <w:rsid w:val="00AF1DEC"/>
    <w:rsid w:val="00AF3B1B"/>
    <w:rsid w:val="00AF7706"/>
    <w:rsid w:val="00B00A5E"/>
    <w:rsid w:val="00B021A6"/>
    <w:rsid w:val="00B2278B"/>
    <w:rsid w:val="00B36289"/>
    <w:rsid w:val="00B559A4"/>
    <w:rsid w:val="00B80CB2"/>
    <w:rsid w:val="00B80E76"/>
    <w:rsid w:val="00B8773C"/>
    <w:rsid w:val="00B9269D"/>
    <w:rsid w:val="00B93A4E"/>
    <w:rsid w:val="00B9425E"/>
    <w:rsid w:val="00BA7180"/>
    <w:rsid w:val="00BA7D77"/>
    <w:rsid w:val="00BC3647"/>
    <w:rsid w:val="00BD436D"/>
    <w:rsid w:val="00BF1D0E"/>
    <w:rsid w:val="00BF22C7"/>
    <w:rsid w:val="00C24744"/>
    <w:rsid w:val="00C51F17"/>
    <w:rsid w:val="00C92D09"/>
    <w:rsid w:val="00CA15CB"/>
    <w:rsid w:val="00CC115B"/>
    <w:rsid w:val="00CC61F2"/>
    <w:rsid w:val="00CD24DC"/>
    <w:rsid w:val="00CF7F82"/>
    <w:rsid w:val="00D179E2"/>
    <w:rsid w:val="00D324BF"/>
    <w:rsid w:val="00D32E12"/>
    <w:rsid w:val="00D35778"/>
    <w:rsid w:val="00D46916"/>
    <w:rsid w:val="00D46972"/>
    <w:rsid w:val="00D4753F"/>
    <w:rsid w:val="00D52647"/>
    <w:rsid w:val="00D65906"/>
    <w:rsid w:val="00D72CA6"/>
    <w:rsid w:val="00D75B54"/>
    <w:rsid w:val="00D84354"/>
    <w:rsid w:val="00D857DF"/>
    <w:rsid w:val="00D85921"/>
    <w:rsid w:val="00D909CA"/>
    <w:rsid w:val="00DB0F97"/>
    <w:rsid w:val="00DC3F78"/>
    <w:rsid w:val="00DC5F80"/>
    <w:rsid w:val="00DD0FB3"/>
    <w:rsid w:val="00DE1839"/>
    <w:rsid w:val="00DE6E23"/>
    <w:rsid w:val="00E37A08"/>
    <w:rsid w:val="00E5158E"/>
    <w:rsid w:val="00E5299B"/>
    <w:rsid w:val="00E57601"/>
    <w:rsid w:val="00E706C4"/>
    <w:rsid w:val="00E73629"/>
    <w:rsid w:val="00E84A7C"/>
    <w:rsid w:val="00E850E8"/>
    <w:rsid w:val="00E90908"/>
    <w:rsid w:val="00E9180D"/>
    <w:rsid w:val="00EA4A32"/>
    <w:rsid w:val="00EB117C"/>
    <w:rsid w:val="00EB3F8A"/>
    <w:rsid w:val="00ED7121"/>
    <w:rsid w:val="00EE022D"/>
    <w:rsid w:val="00EE4920"/>
    <w:rsid w:val="00EF0A8B"/>
    <w:rsid w:val="00EF6CF9"/>
    <w:rsid w:val="00F12E29"/>
    <w:rsid w:val="00F21F5E"/>
    <w:rsid w:val="00F349A1"/>
    <w:rsid w:val="00F7235B"/>
    <w:rsid w:val="00F80AA8"/>
    <w:rsid w:val="00FA426F"/>
    <w:rsid w:val="00FA535B"/>
    <w:rsid w:val="00FA717D"/>
    <w:rsid w:val="00FB54EB"/>
    <w:rsid w:val="00FB63BF"/>
    <w:rsid w:val="00FC73FA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6" type="connector" idref="#AutoShape 90"/>
        <o:r id="V:Rule7" type="connector" idref="#AutoShape 90"/>
        <o:r id="V:Rule13" type="connector" idref="#肘形接點 5"/>
        <o:r id="V:Rule14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8053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8053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8053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8053C"/>
    <w:rPr>
      <w:szCs w:val="20"/>
    </w:rPr>
  </w:style>
  <w:style w:type="paragraph" w:styleId="a6">
    <w:name w:val="Body Text Indent"/>
    <w:basedOn w:val="a"/>
    <w:link w:val="Char"/>
    <w:rsid w:val="0038053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>
        <a:noFill/>
        <a:ln w="6350">
          <a:solidFill>
            <a:srgbClr val="000000"/>
          </a:solidFill>
          <a:round/>
          <a:headEnd/>
          <a:tailEnd type="non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2449-465C-4ED2-8583-E65E66E4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704</TotalTime>
  <Pages>1</Pages>
  <Words>105</Words>
  <Characters>145</Characters>
  <Application>Microsoft Office Word</Application>
  <DocSecurity>0</DocSecurity>
  <Lines>1</Lines>
  <Paragraphs>1</Paragraphs>
  <ScaleCrop>false</ScaleCrop>
  <Company>dsc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48</cp:revision>
  <cp:lastPrinted>2014-06-20T01:56:00Z</cp:lastPrinted>
  <dcterms:created xsi:type="dcterms:W3CDTF">2014-07-01T08:42:00Z</dcterms:created>
  <dcterms:modified xsi:type="dcterms:W3CDTF">2017-02-24T03:32:00Z</dcterms:modified>
</cp:coreProperties>
</file>