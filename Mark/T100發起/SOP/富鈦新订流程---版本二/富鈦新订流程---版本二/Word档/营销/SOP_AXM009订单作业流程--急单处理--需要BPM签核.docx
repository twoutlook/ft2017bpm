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F2E6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00411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F2E65">
              <w:rPr>
                <w:rFonts w:asciiTheme="minorHAnsi" w:eastAsia="宋体" w:hAnsiTheme="minorHAnsi"/>
                <w:szCs w:val="18"/>
                <w:lang w:eastAsia="zh-CN"/>
              </w:rPr>
              <w:t>AXM00</w:t>
            </w:r>
            <w:r w:rsidR="00004117">
              <w:rPr>
                <w:rFonts w:asciiTheme="minorHAnsi" w:eastAsia="宋体" w:hAnsiTheme="minorHAnsi" w:hint="eastAsia"/>
                <w:szCs w:val="18"/>
                <w:lang w:eastAsia="zh-CN"/>
              </w:rPr>
              <w:t>9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B93C6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2F2E65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订单作业流程</w:t>
            </w:r>
            <w:bookmarkEnd w:id="0"/>
            <w:r w:rsidR="00AB5C03">
              <w:rPr>
                <w:rFonts w:asciiTheme="minorEastAsia" w:eastAsia="宋体" w:hAnsiTheme="minorEastAsia"/>
                <w:b/>
                <w:sz w:val="32"/>
                <w:lang w:eastAsia="zh-CN"/>
              </w:rPr>
              <w:t>—</w:t>
            </w:r>
            <w:r w:rsidR="00AB5C03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急单处理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F2E6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04117" w:rsidP="00320EDA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2F2E65" w:rsidRPr="002F2E65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F2E6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F2E65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F2E6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20ED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F2E6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237FD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F2E65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004117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2F2E65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237FD4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2F2E6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004117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F2E6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D236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F2E65" w:rsidRPr="002F2E6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F2E65" w:rsidRPr="002F2E6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F2E65" w:rsidRPr="002F2E6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F2E6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F2E6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2F2E65" w:rsidP="0085392B">
            <w:pPr>
              <w:jc w:val="both"/>
              <w:rPr>
                <w:rFonts w:ascii="PMingLiU" w:hAnsi="PMingLiU"/>
                <w:szCs w:val="18"/>
              </w:rPr>
            </w:pPr>
            <w:r w:rsidRPr="002F2E65">
              <w:rPr>
                <w:rFonts w:ascii="PMingLiU" w:eastAsia="宋体" w:hAnsi="PMingLiU" w:hint="eastAsia"/>
                <w:sz w:val="20"/>
                <w:lang w:eastAsia="zh-CN"/>
              </w:rPr>
              <w:t>客户</w:t>
            </w:r>
            <w:r w:rsidR="00004117">
              <w:rPr>
                <w:rFonts w:ascii="PMingLiU" w:eastAsia="宋体" w:hAnsi="PMingLiU" w:hint="eastAsia"/>
                <w:sz w:val="20"/>
                <w:lang w:eastAsia="zh-CN"/>
              </w:rPr>
              <w:t>紧急</w:t>
            </w:r>
            <w:r w:rsidRPr="002F2E65">
              <w:rPr>
                <w:rFonts w:ascii="PMingLiU" w:eastAsia="宋体" w:hAnsi="PMingLiU" w:hint="eastAsia"/>
                <w:sz w:val="20"/>
                <w:lang w:eastAsia="zh-CN"/>
              </w:rPr>
              <w:t>订货需求，内部执行接单管制需求</w:t>
            </w:r>
            <w:r w:rsidRPr="002F2E65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3F0E3C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237FD4" w:rsidP="00237FD4">
            <w:pPr>
              <w:jc w:val="center"/>
              <w:rPr>
                <w:rFonts w:asciiTheme="minorEastAsia" w:eastAsiaTheme="minorEastAsia" w:hAnsiTheme="minorEastAsia"/>
                <w:b/>
                <w:bCs/>
                <w:lang w:eastAsia="zh-CN"/>
              </w:rPr>
            </w:pPr>
            <w:r w:rsidRPr="004539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2F2E65" w:rsidP="00237FD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F2E6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  <w:r w:rsidR="00237FD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/厂长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2F2E6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F2E6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3F0E3C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AD236A" w:rsidP="00661E08">
            <w:pPr>
              <w:rPr>
                <w:rFonts w:asciiTheme="minorHAnsi" w:eastAsiaTheme="minorEastAsia" w:hAnsiTheme="minorHAnsi"/>
              </w:rPr>
            </w:pPr>
            <w:r w:rsidRPr="00AD236A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117" type="#_x0000_t114" style="position:absolute;left:1931;top:11116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5F12F8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F2E6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销售订单凭证</w:t>
                          </w:r>
                        </w:p>
                        <w:p w:rsidR="007079AB" w:rsidRPr="00B0305D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F2E6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  <w:p w:rsidR="00496022" w:rsidRPr="00496022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2F2E65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(axmr500)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1825;top:9521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7079AB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1875;top:13094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style="mso-next-textbox:#流程圖: 預設處理作業 43" inset="1mm,0,1mm,0">
                      <w:txbxContent>
                        <w:p w:rsidR="00081D53" w:rsidRDefault="002F2E65" w:rsidP="00EA6FF3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F2E65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订单出货流程</w:t>
                          </w:r>
                        </w:p>
                        <w:p w:rsidR="004D4CBD" w:rsidRPr="00B0305D" w:rsidRDefault="002F2E65" w:rsidP="00EA6FF3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F2E65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AXM016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2651;top:10614;width:8;height:502;flip:x" o:connectortype="straight" strokecolor="black [3213]" strokeweight=".5pt">
                    <v:stroke endarrow="block"/>
                  </v:shape>
                  <v:shape id="_x0000_s1139" type="#_x0000_t32" style="position:absolute;left:2654;top:8949;width:5;height:572" o:connectortype="straight" stroked="f">
                    <v:stroke endarrow="block"/>
                  </v:shape>
                  <v:shape id="_x0000_s1140" type="#_x0000_t32" style="position:absolute;left:2654;top:8949;width:5;height:572" o:connectortype="straight" stroked="f">
                    <v:stroke endarrow="block"/>
                  </v:shape>
                  <v:shape id="_x0000_s1141" type="#_x0000_t32" style="position:absolute;left:2654;top:8949;width:5;height:572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43" type="#_x0000_t34" style="position:absolute;left:3477;top:8361;width:16;height:1707;flip:x y" o:connectortype="elbow" adj="-486000,127398,4715550" strokecolor="black [3213]" strokeweight=".5p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5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6" type="#_x0000_t35" style="position:absolute;left:3482;top:8466;width:11;height:1602;flip:x y" o:connectortype="elbow" adj="-706909,14494,6858982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47" type="#_x0000_t202" style="position:absolute;left:1422;top:555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D26774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150" type="#_x0000_t202" style="position:absolute;left:2775;top:5843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1941;top:358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5134BF" w:rsidRDefault="002F2E65" w:rsidP="00EA6FF3">
                          <w:pPr>
                            <w:jc w:val="center"/>
                          </w:pPr>
                          <w:r w:rsidRPr="002F2E65">
                            <w:rPr>
                              <w:rFonts w:eastAsia="宋体" w:hint="eastAsia"/>
                              <w:lang w:eastAsia="zh-CN"/>
                            </w:rPr>
                            <w:t>客户订单</w:t>
                          </w:r>
                        </w:p>
                      </w:txbxContent>
                    </v:textbox>
                  </v:shape>
                  <v:rect id="Rectangle 67" o:spid="_x0000_s1156" style="position:absolute;left:1821;top:787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5134BF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</w:txbxContent>
                    </v:textbox>
                  </v:rect>
                  <v:oval id="橢圓 61" o:spid="_x0000_s1116" style="position:absolute;left:3368;top:7793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7079AB" w:rsidRDefault="002F2E65" w:rsidP="00EA6FF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60" type="#_x0000_t32" style="position:absolute;left:2649;top:8844;width:10;height:677" o:connectortype="straight" strokecolor="black [3213]" strokeweight=".5pt">
                    <v:stroke endarrow="block"/>
                  </v:shape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 id="_x0000_s1173" type="#_x0000_t35" style="position:absolute;left:309;top:11912;width:3198;height:66;rotation:90" o:connectortype="elbow" adj="9280,139418,-13110" stroked="f">
                    <v:stroke endarrow="block"/>
                  </v:shape>
                  <v:shape id="Text Box 101" o:spid="_x0000_s1177" type="#_x0000_t202" style="position:absolute;left:2787;top:10597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178" type="#_x0000_t202" style="position:absolute;left:3286;top:9633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2F2E65" w:rsidP="00EA6FF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AutoShape 89" o:spid="_x0000_s1181" type="#_x0000_t4" style="position:absolute;left:1798;top:4848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5F12F8" w:rsidRPr="00B0305D" w:rsidRDefault="002F2E65" w:rsidP="00EA6FF3">
                          <w:pPr>
                            <w:jc w:val="center"/>
                            <w:rPr>
                              <w:szCs w:val="18"/>
                            </w:rPr>
                          </w:pPr>
                          <w:r w:rsidRPr="002F2E65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新客户</w:t>
                          </w:r>
                        </w:p>
                      </w:txbxContent>
                    </v:textbox>
                  </v:shape>
                  <v:shape id="流程圖: 預設處理作業 43" o:spid="_x0000_s1183" type="#_x0000_t112" style="position:absolute;left:1859;top:6401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5F12F8" w:rsidRDefault="002F2E65" w:rsidP="00EA6FF3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2F2E65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客户建立流程</w:t>
                          </w:r>
                          <w:r w:rsidRPr="002F2E65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A</w:t>
                          </w:r>
                          <w:r w:rsidRPr="002F2E65">
                            <w:rPr>
                              <w:rFonts w:eastAsia="宋体"/>
                              <w:sz w:val="16"/>
                              <w:lang w:eastAsia="zh-CN"/>
                            </w:rPr>
                            <w:t>XM001</w:t>
                          </w:r>
                        </w:p>
                      </w:txbxContent>
                    </v:textbox>
                  </v:shape>
                  <v:rect id="Rectangle 67" o:spid="_x0000_s1184" style="position:absolute;left:5357;top:11409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D4CBD" w:rsidRDefault="00237FD4" w:rsidP="00EA6FF3">
                          <w:pPr>
                            <w:spacing w:line="300" w:lineRule="exact"/>
                            <w:jc w:val="center"/>
                            <w:rPr>
                              <w:rFonts w:eastAsia="宋体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BPM</w:t>
                          </w:r>
                          <w:r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签核</w:t>
                          </w:r>
                        </w:p>
                        <w:p w:rsidR="00237FD4" w:rsidRPr="004D4CBD" w:rsidRDefault="00237FD4" w:rsidP="00EA6FF3">
                          <w:pPr>
                            <w:spacing w:line="300" w:lineRule="exact"/>
                            <w:jc w:val="center"/>
                          </w:pPr>
                          <w:r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（同订单交期评审流程）</w:t>
                          </w:r>
                        </w:p>
                      </w:txbxContent>
                    </v:textbox>
                  </v:rect>
                  <v:shape id="流程圖: 預設處理作業 43" o:spid="_x0000_s1185" type="#_x0000_t112" style="position:absolute;left:5399;top:13103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4D4CBD" w:rsidRPr="00B0305D" w:rsidRDefault="002F2E65" w:rsidP="00EA6FF3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F2E65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工单建立与发放流程</w:t>
                          </w:r>
                        </w:p>
                        <w:p w:rsidR="004D4CBD" w:rsidRDefault="002F2E65" w:rsidP="00EA6FF3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2F2E65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ASF001</w:t>
                          </w:r>
                        </w:p>
                      </w:txbxContent>
                    </v:textbox>
                  </v:shape>
                  <v:shape id="_x0000_s1186" type="#_x0000_t32" style="position:absolute;left:2632;top:4431;width:3;height:417;flip:x" o:connectortype="straight" strokecolor="black [3213]" strokeweight=".5pt">
                    <v:stroke endarrow="block"/>
                  </v:shape>
                  <v:shape id="_x0000_s1188" type="#_x0000_t32" style="position:absolute;left:2632;top:5941;width:7;height:460" o:connectortype="straight" strokecolor="black [3213]" strokeweight=".5pt">
                    <v:stroke endarrow="block"/>
                  </v:shape>
                  <v:shape id="_x0000_s1189" type="#_x0000_t32" style="position:absolute;left:2639;top:7301;width:10;height:576" o:connectortype="straight" strokecolor="black [3213]" strokeweight=".5pt">
                    <v:stroke endarrow="block"/>
                  </v:shape>
                  <v:shape id="_x0000_s1190" type="#_x0000_t34" style="position:absolute;left:1798;top:5395;width:23;height:2966;rotation:180;flip:x y" o:connectortype="elbow" adj="-338087,39289,1688557" strokecolor="black [3213]" strokeweight=".5pt">
                    <v:stroke endarrow="block"/>
                  </v:shape>
                  <v:shape id="_x0000_s1191" type="#_x0000_t34" style="position:absolute;left:3370;top:11656;width:1987;height:237" o:connectortype="elbow" adj="10795,-1062319,-36634" strokecolor="black [3213]" strokeweight=".5pt">
                    <v:stroke endarrow="block"/>
                  </v:shape>
                  <v:shape id="_x0000_s1193" type="#_x0000_t32" style="position:absolute;left:6179;top:12376;width:6;height:727;flip:x" o:connectortype="straight" stroked="f">
                    <v:stroke endarrow="block"/>
                  </v:shape>
                  <v:shape id="_x0000_s1194" type="#_x0000_t32" style="position:absolute;left:6179;top:12376;width:6;height:727;flip:x" o:connectortype="straight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195" type="#_x0000_t33" style="position:absolute;left:2655;top:12648;width:3530;height:446;rotation:180;flip:y" o:connectortype="elbow" adj="-37846,612549,-37846" strokecolor="black [3213]" strokeweight=".5pt">
                    <v:stroke endarrow="block"/>
                  </v:shape>
                  <v:oval id="橢圓 61" o:spid="_x0000_s1196" style="position:absolute;left:3194;top:349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EA6FF3" w:rsidRDefault="002F2E65" w:rsidP="00EA6FF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61" o:spid="_x0000_s1153" style="position:absolute;left:6867;top:1131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74EE2" w:rsidRDefault="002F2E65" w:rsidP="00EA6FF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F2E6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Default="002F2E65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F2E65">
              <w:rPr>
                <w:rStyle w:val="font-size-131"/>
                <w:rFonts w:eastAsia="宋体" w:hint="eastAsia"/>
                <w:lang w:eastAsia="zh-CN"/>
              </w:rPr>
              <w:t>客户正式下单，若该客户为新客，则须走客户数据的建立流程。</w:t>
            </w:r>
          </w:p>
          <w:p w:rsidR="007079AB" w:rsidRPr="00F21F5E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7079AB" w:rsidRDefault="002F2E6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F2E6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业务人员确认订单数量、金额、交期等内容，无误后，</w:t>
            </w:r>
            <w:r w:rsidRPr="002F2E65">
              <w:rPr>
                <w:rStyle w:val="font-size-131"/>
                <w:rFonts w:eastAsia="宋体" w:hint="eastAsia"/>
                <w:lang w:eastAsia="zh-CN"/>
              </w:rPr>
              <w:t>交由主管审核确认，并打印销售订单凭证转生管</w:t>
            </w:r>
          </w:p>
          <w:p w:rsidR="007079AB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237FD4" w:rsidRPr="004539B4" w:rsidRDefault="00237FD4" w:rsidP="00237FD4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4539B4">
              <w:rPr>
                <w:rFonts w:ascii="PMingLiU" w:eastAsia="宋体" w:hAnsi="PMingLiU" w:hint="eastAsia"/>
              </w:rPr>
              <w:t>BPM</w:t>
            </w:r>
            <w:r w:rsidRPr="004539B4">
              <w:rPr>
                <w:rFonts w:ascii="PMingLiU" w:eastAsia="宋体" w:hAnsi="PMingLiU" w:hint="eastAsia"/>
              </w:rPr>
              <w:t>中交期</w:t>
            </w:r>
            <w:r>
              <w:rPr>
                <w:rFonts w:ascii="PMingLiU" w:eastAsia="宋体" w:hAnsi="PMingLiU" w:hint="eastAsia"/>
                <w:lang w:eastAsia="zh-CN"/>
              </w:rPr>
              <w:t>确认：</w:t>
            </w:r>
          </w:p>
          <w:p w:rsidR="00237FD4" w:rsidRPr="004539B4" w:rsidRDefault="00237FD4" w:rsidP="00237FD4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>3.1</w:t>
            </w:r>
            <w:r w:rsidR="001066A3">
              <w:rPr>
                <w:rFonts w:ascii="PMingLiU" w:eastAsia="宋体" w:hAnsi="PMingLiU" w:hint="eastAsia"/>
                <w:lang w:eastAsia="zh-CN"/>
              </w:rPr>
              <w:t>生管</w:t>
            </w:r>
            <w:r w:rsidRPr="004539B4">
              <w:rPr>
                <w:rFonts w:ascii="PMingLiU" w:eastAsia="宋体" w:hAnsi="PMingLiU" w:hint="eastAsia"/>
              </w:rPr>
              <w:t>如</w:t>
            </w:r>
            <w:r w:rsidRPr="004539B4">
              <w:rPr>
                <w:rFonts w:ascii="PMingLiU" w:eastAsia="宋体" w:hAnsi="PMingLiU" w:hint="eastAsia"/>
              </w:rPr>
              <w:t>OK,</w:t>
            </w:r>
            <w:r>
              <w:rPr>
                <w:rFonts w:ascii="PMingLiU" w:eastAsia="宋体" w:hAnsi="PMingLiU" w:hint="eastAsia"/>
                <w:lang w:eastAsia="zh-CN"/>
              </w:rPr>
              <w:t>回写</w:t>
            </w:r>
            <w:r>
              <w:rPr>
                <w:rFonts w:ascii="PMingLiU" w:eastAsia="宋体" w:hAnsi="PMingLiU" w:hint="eastAsia"/>
                <w:lang w:eastAsia="zh-CN"/>
              </w:rPr>
              <w:t>T100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，如无法达成，跳转生管主管确认</w:t>
            </w:r>
          </w:p>
          <w:p w:rsidR="00237FD4" w:rsidRPr="004539B4" w:rsidRDefault="00237FD4" w:rsidP="00237FD4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>3.2</w:t>
            </w:r>
            <w:r w:rsidRPr="004539B4">
              <w:rPr>
                <w:rFonts w:ascii="PMingLiU" w:eastAsia="宋体" w:hAnsi="PMingLiU" w:hint="eastAsia"/>
              </w:rPr>
              <w:t>如</w:t>
            </w:r>
            <w:r w:rsidRPr="004539B4">
              <w:rPr>
                <w:rFonts w:ascii="PMingLiU" w:eastAsia="宋体" w:hAnsi="PMingLiU" w:hint="eastAsia"/>
              </w:rPr>
              <w:t>OK,</w:t>
            </w:r>
            <w:r>
              <w:rPr>
                <w:rFonts w:ascii="PMingLiU" w:eastAsia="宋体" w:hAnsi="PMingLiU" w:hint="eastAsia"/>
                <w:lang w:eastAsia="zh-CN"/>
              </w:rPr>
              <w:t>回写</w:t>
            </w:r>
            <w:r>
              <w:rPr>
                <w:rFonts w:ascii="PMingLiU" w:eastAsia="宋体" w:hAnsi="PMingLiU" w:hint="eastAsia"/>
                <w:lang w:eastAsia="zh-CN"/>
              </w:rPr>
              <w:t>T100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，如无法达成，跳转厂长确认</w:t>
            </w:r>
          </w:p>
          <w:p w:rsidR="00237FD4" w:rsidRPr="004539B4" w:rsidRDefault="00237FD4" w:rsidP="00237FD4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 xml:space="preserve">3.3 </w:t>
            </w:r>
            <w:r w:rsidRPr="004539B4">
              <w:rPr>
                <w:rFonts w:ascii="PMingLiU" w:eastAsia="宋体" w:hAnsi="PMingLiU" w:hint="eastAsia"/>
                <w:lang w:eastAsia="zh-CN"/>
              </w:rPr>
              <w:t>如</w:t>
            </w:r>
            <w:r w:rsidRPr="004539B4">
              <w:rPr>
                <w:rFonts w:ascii="PMingLiU" w:eastAsia="宋体" w:hAnsi="PMingLiU" w:hint="eastAsia"/>
                <w:lang w:eastAsia="zh-CN"/>
              </w:rPr>
              <w:t>OK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，</w:t>
            </w:r>
            <w:r>
              <w:rPr>
                <w:rFonts w:ascii="PMingLiU" w:eastAsia="宋体" w:hAnsi="PMingLiU" w:hint="eastAsia"/>
                <w:lang w:eastAsia="zh-CN"/>
              </w:rPr>
              <w:t>回写</w:t>
            </w:r>
            <w:r>
              <w:rPr>
                <w:rFonts w:ascii="PMingLiU" w:eastAsia="宋体" w:hAnsi="PMingLiU" w:hint="eastAsia"/>
                <w:lang w:eastAsia="zh-CN"/>
              </w:rPr>
              <w:t>T100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；如无法达成，提供可达成日期</w:t>
            </w:r>
            <w:r>
              <w:rPr>
                <w:rFonts w:ascii="PMingLiU" w:eastAsia="宋体" w:hAnsi="PMingLiU" w:hint="eastAsia"/>
                <w:lang w:eastAsia="zh-CN"/>
              </w:rPr>
              <w:t>，跳转业务主管；</w:t>
            </w:r>
          </w:p>
          <w:p w:rsidR="00237FD4" w:rsidRDefault="00237FD4" w:rsidP="00237FD4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 xml:space="preserve">3.4 </w:t>
            </w:r>
            <w:r w:rsidRPr="004539B4">
              <w:rPr>
                <w:rFonts w:ascii="PMingLiU" w:eastAsia="宋体" w:hAnsi="PMingLiU" w:hint="eastAsia"/>
                <w:lang w:eastAsia="zh-CN"/>
              </w:rPr>
              <w:t>业务根据可达成日期与客户沟通，反馈结果结单</w:t>
            </w:r>
          </w:p>
          <w:p w:rsidR="007079AB" w:rsidRPr="00237FD4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2F2E6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F2E65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673" w:rsidRDefault="00014673">
      <w:r>
        <w:separator/>
      </w:r>
    </w:p>
  </w:endnote>
  <w:endnote w:type="continuationSeparator" w:id="1">
    <w:p w:rsidR="00014673" w:rsidRDefault="00014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673" w:rsidRDefault="00014673">
      <w:r>
        <w:separator/>
      </w:r>
    </w:p>
  </w:footnote>
  <w:footnote w:type="continuationSeparator" w:id="1">
    <w:p w:rsidR="00014673" w:rsidRDefault="00014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AD23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04117"/>
    <w:rsid w:val="00014673"/>
    <w:rsid w:val="000244FB"/>
    <w:rsid w:val="00044164"/>
    <w:rsid w:val="00050940"/>
    <w:rsid w:val="000556CB"/>
    <w:rsid w:val="00060FCB"/>
    <w:rsid w:val="00080694"/>
    <w:rsid w:val="00081D53"/>
    <w:rsid w:val="0008795D"/>
    <w:rsid w:val="00091FC9"/>
    <w:rsid w:val="000C7E24"/>
    <w:rsid w:val="000E1AA1"/>
    <w:rsid w:val="00100C5D"/>
    <w:rsid w:val="001066A3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37FD4"/>
    <w:rsid w:val="00247AC1"/>
    <w:rsid w:val="00252CA5"/>
    <w:rsid w:val="002658B4"/>
    <w:rsid w:val="002745DF"/>
    <w:rsid w:val="002943B1"/>
    <w:rsid w:val="002965C5"/>
    <w:rsid w:val="002B6F5F"/>
    <w:rsid w:val="002C466F"/>
    <w:rsid w:val="002E3C5E"/>
    <w:rsid w:val="002E5F5D"/>
    <w:rsid w:val="002F2E65"/>
    <w:rsid w:val="002F6000"/>
    <w:rsid w:val="00306288"/>
    <w:rsid w:val="00320EDA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4CBD"/>
    <w:rsid w:val="004F219E"/>
    <w:rsid w:val="004F33D0"/>
    <w:rsid w:val="004F60D5"/>
    <w:rsid w:val="005134BF"/>
    <w:rsid w:val="00521DDB"/>
    <w:rsid w:val="00522D43"/>
    <w:rsid w:val="005315CF"/>
    <w:rsid w:val="0054705F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43FDC"/>
    <w:rsid w:val="00661E08"/>
    <w:rsid w:val="006645E7"/>
    <w:rsid w:val="006679D1"/>
    <w:rsid w:val="0068790C"/>
    <w:rsid w:val="006B29C7"/>
    <w:rsid w:val="006B507C"/>
    <w:rsid w:val="006B73FB"/>
    <w:rsid w:val="006C6E53"/>
    <w:rsid w:val="006D2A90"/>
    <w:rsid w:val="006E4A39"/>
    <w:rsid w:val="006E65D6"/>
    <w:rsid w:val="006E6FA5"/>
    <w:rsid w:val="007067B1"/>
    <w:rsid w:val="007079AB"/>
    <w:rsid w:val="00715591"/>
    <w:rsid w:val="00731C76"/>
    <w:rsid w:val="0073787F"/>
    <w:rsid w:val="007618DB"/>
    <w:rsid w:val="007744D2"/>
    <w:rsid w:val="00782A0D"/>
    <w:rsid w:val="00820414"/>
    <w:rsid w:val="008443D4"/>
    <w:rsid w:val="00844690"/>
    <w:rsid w:val="0085392B"/>
    <w:rsid w:val="00853DA0"/>
    <w:rsid w:val="00863866"/>
    <w:rsid w:val="0086439A"/>
    <w:rsid w:val="008D701E"/>
    <w:rsid w:val="008E360B"/>
    <w:rsid w:val="008F7955"/>
    <w:rsid w:val="00910EB9"/>
    <w:rsid w:val="0094146F"/>
    <w:rsid w:val="009502F0"/>
    <w:rsid w:val="0095545C"/>
    <w:rsid w:val="009B2EFF"/>
    <w:rsid w:val="009C0CA7"/>
    <w:rsid w:val="009E5ED2"/>
    <w:rsid w:val="00A2116A"/>
    <w:rsid w:val="00A24490"/>
    <w:rsid w:val="00A30121"/>
    <w:rsid w:val="00A35A71"/>
    <w:rsid w:val="00A4050E"/>
    <w:rsid w:val="00A447C8"/>
    <w:rsid w:val="00A60797"/>
    <w:rsid w:val="00A72A89"/>
    <w:rsid w:val="00A77813"/>
    <w:rsid w:val="00A86DBF"/>
    <w:rsid w:val="00A93B67"/>
    <w:rsid w:val="00AB55F9"/>
    <w:rsid w:val="00AB5C03"/>
    <w:rsid w:val="00AB75D4"/>
    <w:rsid w:val="00AB7EB2"/>
    <w:rsid w:val="00AD236A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51F17"/>
    <w:rsid w:val="00C81873"/>
    <w:rsid w:val="00CA15CB"/>
    <w:rsid w:val="00CA4444"/>
    <w:rsid w:val="00CC61F2"/>
    <w:rsid w:val="00CD24DC"/>
    <w:rsid w:val="00CE1A70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3D67"/>
    <w:rsid w:val="00D7411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DF5670"/>
    <w:rsid w:val="00E10B45"/>
    <w:rsid w:val="00E1453F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21F5E"/>
    <w:rsid w:val="00F349A1"/>
    <w:rsid w:val="00F7235B"/>
    <w:rsid w:val="00F74FCE"/>
    <w:rsid w:val="00FA717D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21" type="connector" idref="#_x0000_s1146">
          <o:proxy start="" idref="#AutoShape 89" connectloc="3"/>
        </o:r>
        <o:r id="V:Rule22" type="connector" idref="#_x0000_s1189">
          <o:proxy start="" idref="#流程圖: 預設處理作業 43" connectloc="2"/>
          <o:proxy end="" idref="#Rectangle 67" connectloc="0"/>
        </o:r>
        <o:r id="V:Rule23" type="connector" idref="#_x0000_s1195">
          <o:proxy end="" idref="#流程圖: 預設處理作業 43" connectloc="0"/>
        </o:r>
        <o:r id="V:Rule24" type="connector" idref="#_x0000_s1144">
          <o:proxy start="" idref="#AutoShape 89" connectloc="3"/>
        </o:r>
        <o:r id="V:Rule25" type="connector" idref="#_x0000_s1190">
          <o:proxy start="" idref="#AutoShape 89" connectloc="1"/>
          <o:proxy end="" idref="#Rectangle 67" connectloc="1"/>
        </o:r>
        <o:r id="V:Rule26" type="connector" idref="#_x0000_s1140">
          <o:proxy end="" idref="#AutoShape 89" connectloc="0"/>
        </o:r>
        <o:r id="V:Rule27" type="connector" idref="#_x0000_s1186">
          <o:proxy start="" idref="#流程圖: 人工作業 27" connectloc="2"/>
          <o:proxy end="" idref="#AutoShape 89" connectloc="0"/>
        </o:r>
        <o:r id="V:Rule28" type="connector" idref="#_x0000_s1169"/>
        <o:r id="V:Rule29" type="connector" idref="#_x0000_s1194">
          <o:proxy start="" idref="#Rectangle 67" connectloc="2"/>
          <o:proxy end="" idref="#流程圖: 預設處理作業 43" connectloc="0"/>
        </o:r>
        <o:r id="V:Rule30" type="connector" idref="#_x0000_s1143">
          <o:proxy start="" idref="#AutoShape 89" connectloc="3"/>
          <o:proxy end="" idref="#Rectangle 67" connectloc="3"/>
        </o:r>
        <o:r id="V:Rule31" type="connector" idref="#_x0000_s1141">
          <o:proxy end="" idref="#AutoShape 89" connectloc="0"/>
        </o:r>
        <o:r id="V:Rule32" type="connector" idref="#_x0000_s1170"/>
        <o:r id="V:Rule33" type="connector" idref="#_x0000_s1160">
          <o:proxy start="" idref="#Rectangle 67" connectloc="2"/>
          <o:proxy end="" idref="#AutoShape 89" connectloc="0"/>
        </o:r>
        <o:r id="V:Rule34" type="connector" idref="#_x0000_s1130">
          <o:proxy start="" idref="#AutoShape 89" connectloc="2"/>
          <o:proxy end="" idref="#流程圖: 文件 16" connectloc="0"/>
        </o:r>
        <o:r id="V:Rule35" type="connector" idref="#_x0000_s1188">
          <o:proxy start="" idref="#AutoShape 89" connectloc="2"/>
          <o:proxy end="" idref="#流程圖: 預設處理作業 43" connectloc="0"/>
        </o:r>
        <o:r id="V:Rule36" type="connector" idref="#_x0000_s1173">
          <o:proxy end="" idref="#流程圖: 預設處理作業 43" connectloc="1"/>
        </o:r>
        <o:r id="V:Rule37" type="connector" idref="#_x0000_s1145">
          <o:proxy start="" idref="#AutoShape 89" connectloc="3"/>
        </o:r>
        <o:r id="V:Rule38" type="connector" idref="#_x0000_s1193">
          <o:proxy start="" idref="#Rectangle 67" connectloc="2"/>
          <o:proxy end="" idref="#流程圖: 預設處理作業 43" connectloc="0"/>
        </o:r>
        <o:r id="V:Rule39" type="connector" idref="#_x0000_s1139">
          <o:proxy end="" idref="#AutoShape 89" connectloc="0"/>
        </o:r>
        <o:r id="V:Rule40" type="connector" idref="#_x0000_s1191">
          <o:proxy start="" idref="#流程圖: 文件 16" connectloc="3"/>
          <o:proxy end="" idref="#Rectangle 67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44</TotalTime>
  <Pages>1</Pages>
  <Words>62</Words>
  <Characters>358</Characters>
  <Application>Microsoft Office Word</Application>
  <DocSecurity>0</DocSecurity>
  <Lines>2</Lines>
  <Paragraphs>1</Paragraphs>
  <ScaleCrop>false</ScaleCrop>
  <Company>dsc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18</cp:revision>
  <cp:lastPrinted>2014-06-20T01:56:00Z</cp:lastPrinted>
  <dcterms:created xsi:type="dcterms:W3CDTF">2014-07-18T02:59:00Z</dcterms:created>
  <dcterms:modified xsi:type="dcterms:W3CDTF">2017-03-20T08:39:00Z</dcterms:modified>
</cp:coreProperties>
</file>