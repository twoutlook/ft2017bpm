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C67B1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C67B1C" w:rsidRDefault="001C4519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C67B1C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C67B1C" w:rsidRDefault="001C4519" w:rsidP="00ED031E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C67B1C">
              <w:rPr>
                <w:rFonts w:asciiTheme="minorHAnsi" w:eastAsia="宋体" w:hAnsiTheme="minorHAnsi"/>
                <w:szCs w:val="18"/>
                <w:lang w:eastAsia="zh-CN"/>
              </w:rPr>
              <w:t>AXM007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6B507C" w:rsidRPr="00C67B1C" w:rsidRDefault="001C4519" w:rsidP="00ED031E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bookmarkStart w:id="0" w:name="_GoBack"/>
            <w:r w:rsidRPr="00C67B1C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报价</w:t>
            </w:r>
            <w:r w:rsidR="008117C2" w:rsidRPr="00C67B1C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&amp;议价</w:t>
            </w:r>
            <w:r w:rsidRPr="00C67B1C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作业流程</w:t>
            </w:r>
            <w:bookmarkEnd w:id="0"/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C67B1C" w:rsidRDefault="001C4519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67B1C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C67B1C" w:rsidRDefault="00B9698F" w:rsidP="00AB5737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C67B1C">
              <w:rPr>
                <w:rFonts w:asciiTheme="minorEastAsia" w:eastAsia="宋体" w:hAnsiTheme="minorEastAsia" w:hint="eastAsia"/>
                <w:szCs w:val="18"/>
                <w:lang w:eastAsia="zh-CN"/>
              </w:rPr>
              <w:t>营销</w:t>
            </w:r>
            <w:r w:rsidR="001C4519" w:rsidRPr="00C67B1C">
              <w:rPr>
                <w:rFonts w:asciiTheme="minorEastAsia" w:eastAsia="宋体" w:hAnsiTheme="minorEastAsia" w:hint="eastAsia"/>
                <w:szCs w:val="18"/>
                <w:lang w:eastAsia="zh-CN"/>
              </w:rPr>
              <w:t>部</w:t>
            </w:r>
          </w:p>
        </w:tc>
      </w:tr>
      <w:tr w:rsidR="006B507C" w:rsidRPr="00C67B1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C67B1C" w:rsidRDefault="001C4519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C67B1C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C67B1C" w:rsidRDefault="001C4519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C67B1C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C67B1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C67B1C" w:rsidRDefault="001C4519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67B1C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C67B1C" w:rsidRDefault="00AB5737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C67B1C">
              <w:rPr>
                <w:rFonts w:asciiTheme="minorHAnsi" w:eastAsia="宋体" w:hAnsiTheme="minorHAnsi" w:hint="eastAsia"/>
                <w:szCs w:val="18"/>
                <w:lang w:eastAsia="zh-CN"/>
              </w:rPr>
              <w:t>李</w:t>
            </w:r>
            <w:r w:rsidRPr="00C67B1C">
              <w:rPr>
                <w:rFonts w:asciiTheme="minorHAnsi" w:eastAsia="宋体" w:hAnsiTheme="minorHAnsi"/>
                <w:szCs w:val="18"/>
                <w:lang w:eastAsia="zh-CN"/>
              </w:rPr>
              <w:t>婧</w:t>
            </w:r>
          </w:p>
        </w:tc>
      </w:tr>
      <w:tr w:rsidR="006B507C" w:rsidRPr="00C67B1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C67B1C" w:rsidRDefault="001C4519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C67B1C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C67B1C" w:rsidRDefault="001C4519" w:rsidP="00C67B1C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C67B1C"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 w:rsidR="00B9698F" w:rsidRPr="00C67B1C">
              <w:rPr>
                <w:rFonts w:asciiTheme="minorHAnsi" w:eastAsia="宋体" w:hAnsiTheme="minorHAnsi" w:hint="eastAsia"/>
                <w:szCs w:val="18"/>
                <w:lang w:eastAsia="zh-CN"/>
              </w:rPr>
              <w:t>7</w:t>
            </w:r>
            <w:r w:rsidRPr="00C67B1C">
              <w:rPr>
                <w:rFonts w:asciiTheme="minorHAnsi" w:eastAsia="宋体" w:hAnsiTheme="minorHAnsi"/>
                <w:szCs w:val="18"/>
                <w:lang w:eastAsia="zh-CN"/>
              </w:rPr>
              <w:t>/0</w:t>
            </w:r>
            <w:r w:rsidR="00C67B1C">
              <w:rPr>
                <w:rFonts w:asciiTheme="minorHAnsi" w:eastAsia="宋体" w:hAnsiTheme="minorHAnsi" w:hint="eastAsia"/>
                <w:szCs w:val="18"/>
                <w:lang w:eastAsia="zh-CN"/>
              </w:rPr>
              <w:t>3</w:t>
            </w:r>
            <w:r w:rsidRPr="00C67B1C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 w:rsidR="00B9698F" w:rsidRPr="00C67B1C">
              <w:rPr>
                <w:rFonts w:asciiTheme="minorHAnsi" w:eastAsia="宋体" w:hAnsiTheme="minorHAnsi" w:hint="eastAsia"/>
                <w:szCs w:val="18"/>
                <w:lang w:eastAsia="zh-CN"/>
              </w:rPr>
              <w:t>14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C67B1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C67B1C" w:rsidRDefault="001C4519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C67B1C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C67B1C" w:rsidRDefault="002006E4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C67B1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C67B1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C67B1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1C4519" w:rsidRPr="00C67B1C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C67B1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1C4519" w:rsidRPr="00C67B1C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1C4519" w:rsidRPr="00C67B1C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C67B1C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C67B1C" w:rsidRDefault="001C4519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67B1C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C67B1C" w:rsidRDefault="001C4519" w:rsidP="00B9698F">
            <w:pPr>
              <w:jc w:val="both"/>
              <w:rPr>
                <w:rFonts w:ascii="PMingLiU" w:hAnsi="PMingLiU"/>
                <w:sz w:val="20"/>
              </w:rPr>
            </w:pPr>
            <w:r w:rsidRPr="00C67B1C">
              <w:rPr>
                <w:rFonts w:ascii="PMingLiU" w:eastAsia="宋体" w:hAnsi="PMingLiU" w:hint="eastAsia"/>
                <w:sz w:val="20"/>
                <w:szCs w:val="20"/>
                <w:lang w:eastAsia="zh-CN"/>
              </w:rPr>
              <w:t>针对</w:t>
            </w:r>
            <w:r w:rsidR="00B9698F" w:rsidRPr="00C67B1C">
              <w:rPr>
                <w:rFonts w:ascii="PMingLiU" w:eastAsia="宋体" w:hAnsi="PMingLiU" w:hint="eastAsia"/>
                <w:sz w:val="20"/>
                <w:szCs w:val="20"/>
                <w:lang w:eastAsia="zh-CN"/>
              </w:rPr>
              <w:t>新客户询价</w:t>
            </w:r>
            <w:r w:rsidR="00B9698F" w:rsidRPr="00C67B1C">
              <w:rPr>
                <w:rFonts w:ascii="PMingLiU" w:eastAsia="宋体" w:hAnsi="PMingLiU" w:hint="eastAsia"/>
                <w:sz w:val="20"/>
                <w:szCs w:val="20"/>
                <w:lang w:eastAsia="zh-CN"/>
              </w:rPr>
              <w:t>&amp;</w:t>
            </w:r>
            <w:r w:rsidR="00B9698F" w:rsidRPr="00C67B1C">
              <w:rPr>
                <w:rFonts w:ascii="PMingLiU" w:eastAsia="宋体" w:hAnsi="PMingLiU" w:hint="eastAsia"/>
                <w:sz w:val="20"/>
                <w:szCs w:val="20"/>
                <w:lang w:eastAsia="zh-CN"/>
              </w:rPr>
              <w:t>现有客户新案询价</w:t>
            </w:r>
          </w:p>
        </w:tc>
      </w:tr>
    </w:tbl>
    <w:p w:rsidR="0068790C" w:rsidRPr="00C67B1C" w:rsidRDefault="0068790C" w:rsidP="0068790C">
      <w:pPr>
        <w:spacing w:line="20" w:lineRule="exact"/>
        <w:rPr>
          <w:rFonts w:asciiTheme="minorEastAsia" w:eastAsiaTheme="minorEastAsia" w:hAnsiTheme="minorEastAsia"/>
        </w:rPr>
      </w:pPr>
    </w:p>
    <w:tbl>
      <w:tblPr>
        <w:tblW w:w="96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3828"/>
        <w:gridCol w:w="2835"/>
        <w:gridCol w:w="2976"/>
      </w:tblGrid>
      <w:tr w:rsidR="007079AB" w:rsidRPr="00C67B1C" w:rsidTr="007079AB">
        <w:trPr>
          <w:trHeight w:val="34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79AB" w:rsidRPr="00C67B1C" w:rsidRDefault="001C4519" w:rsidP="00D778C6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C67B1C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业务部门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79AB" w:rsidRPr="00C67B1C" w:rsidRDefault="007079AB" w:rsidP="007079AB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79AB" w:rsidRPr="00C67B1C" w:rsidRDefault="001C4519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C67B1C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7079AB" w:rsidRPr="00C67B1C" w:rsidTr="007079AB">
        <w:trPr>
          <w:trHeight w:val="1232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AB" w:rsidRPr="00C67B1C" w:rsidRDefault="002006E4" w:rsidP="00661E08">
            <w:pPr>
              <w:rPr>
                <w:rFonts w:asciiTheme="minorHAnsi" w:eastAsiaTheme="minorEastAsia" w:hAnsiTheme="minorHAnsi"/>
              </w:rPr>
            </w:pPr>
            <w:r w:rsidRPr="00C67B1C">
              <w:rPr>
                <w:rFonts w:asciiTheme="minorHAnsi" w:eastAsiaTheme="minorEastAsia" w:hAnsiTheme="minorHAnsi"/>
                <w:noProof/>
                <w:szCs w:val="20"/>
              </w:rPr>
              <w:pict>
                <v:group id="畫布 50" o:spid="_x0000_s1113" editas="canvas" style="position:absolute;margin-left:-2.9pt;margin-top:-.1pt;width:329.25pt;height:610pt;z-index:251674112;mso-position-horizontal-relative:text;mso-position-vertical-relative:text" coordorigin="1104,3260" coordsize="6585,1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114" type="#_x0000_t75" style="position:absolute;left:1104;top:3260;width:6585;height:12200;visibility:visible">
                    <v:fill o:detectmouseclick="t"/>
                    <v:path o:connecttype="none"/>
                  </v:shape>
                  <v:rect id="Rectangle 67" o:spid="_x0000_s1115" style="position:absolute;left:2100;top:8158;width:1657;height:9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VF9cUA&#10;AADbAAAADwAAAGRycy9kb3ducmV2LnhtbESPQWvCQBSE74L/YXlCb3WTVFSiq4i00B5sqYri7Zl9&#10;ZkOzb0N2q+m/7xYKHoeZ+YaZLztbiyu1vnKsIB0mIIgLpysuFex3L49TED4ga6wdk4If8rBc9Htz&#10;zLW78Sddt6EUEcI+RwUmhCaX0heGLPqha4ijd3GtxRBlW0rd4i3CbS2zJBlLixXHBYMNrQ0VX9tv&#10;q2CTHcfnjA/Vs1m9p28Tw6f1x5NSD4NuNQMRqAv38H/7VSsYpf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NUX1xQAAANsAAAAPAAAAAAAAAAAAAAAAAJgCAABkcnMv&#10;ZG93bnJldi54bWxQSwUGAAAAAAQABAD1AAAAigMAAAAA&#10;" strokeweight=".5pt">
                    <v:shadow on="t" color="black" opacity="26214f" origin="-.5,-.5" offset=".74836mm,.74836mm"/>
                    <v:textbox style="mso-next-textbox:#Rectangle 67" inset="1mm,,1mm">
                      <w:txbxContent>
                        <w:p w:rsidR="007079AB" w:rsidRPr="00C67B1C" w:rsidRDefault="002410E6" w:rsidP="00174EE2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C67B1C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重新提交审批申请</w:t>
                          </w:r>
                        </w:p>
                      </w:txbxContent>
                    </v:textbox>
                  </v:rect>
                  <v:oval id="橢圓 61" o:spid="_x0000_s1116" style="position:absolute;left:3623;top:8120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style="mso-next-textbox:#橢圓 61" inset="0,0,0,0">
                      <w:txbxContent>
                        <w:p w:rsidR="007079AB" w:rsidRDefault="001C4519" w:rsidP="00174EE2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1C4519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oval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9" o:spid="_x0000_s1118" type="#_x0000_t4" style="position:absolute;left:2100;top:9697;width:1668;height:109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XTM8IA&#10;AADbAAAADwAAAGRycy9kb3ducmV2LnhtbERPTWvCQBC9C/6HZYTedKOHVlNXKUqhxyaGgLchO92E&#10;ZmfD7jbG/vpuodDbPN7n7I+T7cVIPnSOFaxXGQjixumOjYLq8rrcgggRWWPvmBTcKcDxMJ/tMdfu&#10;xgWNZTQihXDIUUEb45BLGZqWLIaVG4gT9+G8xZigN1J7vKVw28tNlj1Kix2nhhYHOrXUfJZfVkFX&#10;7M7X77p49+W9NGNdZzszVko9LKaXZxCRpvgv/nO/6TT/CX5/SQf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1dMzwgAAANsAAAAPAAAAAAAAAAAAAAAAAJgCAABkcnMvZG93&#10;bnJldi54bWxQSwUGAAAAAAQABAD1AAAAhwMAAAAA&#10;" strokeweight=".5pt">
                    <v:shadow on="t" color="black" opacity="26214f" origin="-.5,-.5" offset=".74836mm,.74836mm"/>
                    <v:textbox style="mso-next-textbox:#AutoShape 89" inset="1mm,0,1mm,0">
                      <w:txbxContent>
                        <w:p w:rsidR="007079AB" w:rsidRPr="00C67B1C" w:rsidRDefault="004947C9" w:rsidP="00174EE2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C67B1C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审批结果</w:t>
                          </w: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1" o:spid="_x0000_s1119" type="#_x0000_t202" style="position:absolute;left:3122;top:10790;width:725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 style="mso-next-textbox:#Text Box 101">
                      <w:txbxContent>
                        <w:p w:rsidR="007079AB" w:rsidRDefault="001C4519" w:rsidP="00174EE2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1C4519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Yes</w:t>
                          </w:r>
                        </w:p>
                      </w:txbxContent>
                    </v:textbox>
                  </v:shape>
                  <v:rect id="Rectangle 67" o:spid="_x0000_s1120" style="position:absolute;left:2109;top:4928;width:1656;height:9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7079AB" w:rsidRPr="00C67B1C" w:rsidRDefault="008117C2" w:rsidP="00174EE2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C67B1C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报价单录入</w:t>
                          </w:r>
                        </w:p>
                      </w:txbxContent>
                    </v:textbox>
                  </v:rect>
                  <v:oval id="橢圓 25" o:spid="_x0000_s1121" style="position:absolute;left:3624;top:4700;width:240;height:2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Hk+8YA&#10;AADbAAAADwAAAGRycy9kb3ducmV2LnhtbESPQWvCQBSE74L/YXlCL2I2FSwldRVRCz0UUVus3p7Z&#10;ZzaYfRuy25j++65Q6HGYmW+Y6byzlWip8aVjBY9JCoI4d7rkQsHnx+voGYQPyBorx6TghzzMZ/3e&#10;FDPtbryjdh8KESHsM1RgQqgzKX1uyKJPXE0cvYtrLIYom0LqBm8Rbis5TtMnabHkuGCwpqWh/Lr/&#10;tgr0plq37+fT9nhocWXKr7UeLq5KPQy6xQuIQF34D/+137SC8QTuX+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cHk+8YAAADbAAAADwAAAAAAAAAAAAAAAACYAgAAZHJz&#10;L2Rvd25yZXYueG1sUEsFBgAAAAAEAAQA9QAAAIsDAAAAAA==&#10;" fillcolor="#f2f2f2 [3052]" strokeweight=".5pt">
                    <v:stroke dashstyle="3 1" joinstyle="miter"/>
                    <v:textbox style="mso-next-textbox:#橢圓 25" inset="0,0,0,0">
                      <w:txbxContent>
                        <w:p w:rsidR="007079AB" w:rsidRDefault="001C4519" w:rsidP="00174EE2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1C4519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流程圖: 預設處理作業 43" o:spid="_x0000_s1122" type="#_x0000_t112" style="position:absolute;left:2146;top:3593;width:1560;height:9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" strokeweight=".5pt">
                    <v:shadow on="t" color="black" opacity="26214f" origin="-.5,-.5" offset=".74836mm,.74836mm"/>
                    <v:textbox inset="1mm,0,1mm,0">
                      <w:txbxContent>
                        <w:p w:rsidR="007079AB" w:rsidRPr="00C67B1C" w:rsidRDefault="008117C2" w:rsidP="00174EE2">
                          <w:pPr>
                            <w:spacing w:line="240" w:lineRule="exact"/>
                            <w:jc w:val="center"/>
                            <w:rPr>
                              <w:szCs w:val="18"/>
                            </w:rPr>
                          </w:pPr>
                          <w:r w:rsidRPr="00C67B1C">
                            <w:rPr>
                              <w:rFonts w:eastAsia="宋体" w:hint="eastAsia"/>
                              <w:szCs w:val="18"/>
                              <w:lang w:eastAsia="zh-CN"/>
                            </w:rPr>
                            <w:t>审批后估价单</w:t>
                          </w:r>
                        </w:p>
                      </w:txbxContent>
                    </v:textbox>
                  </v:shape>
                  <v:shape id="流程圖: 預設處理作業 43" o:spid="_x0000_s1124" type="#_x0000_t112" style="position:absolute;left:2136;top:12906;width:1560;height:9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" strokeweight=".5pt">
                    <v:shadow on="t" color="black" opacity="26214f" origin="-.5,-.5" offset=".74836mm,.74836mm"/>
                    <v:textbox inset="1mm,0,1mm,0">
                      <w:txbxContent>
                        <w:p w:rsidR="00081D53" w:rsidRPr="00C67B1C" w:rsidRDefault="00DB7225" w:rsidP="00174EE2">
                          <w:pPr>
                            <w:spacing w:line="240" w:lineRule="exact"/>
                            <w:jc w:val="center"/>
                            <w:rPr>
                              <w:sz w:val="16"/>
                            </w:rPr>
                          </w:pPr>
                          <w:r w:rsidRPr="00C67B1C">
                            <w:rPr>
                              <w:rFonts w:eastAsia="宋体" w:hint="eastAsia"/>
                              <w:szCs w:val="18"/>
                              <w:lang w:eastAsia="zh-CN"/>
                            </w:rPr>
                            <w:t>T100</w:t>
                          </w:r>
                          <w:r w:rsidRPr="00C67B1C">
                            <w:rPr>
                              <w:rFonts w:eastAsia="宋体" w:hint="eastAsia"/>
                              <w:szCs w:val="18"/>
                              <w:lang w:eastAsia="zh-CN"/>
                            </w:rPr>
                            <w:t>销售核价流程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30" type="#_x0000_t32" style="position:absolute;left:2926;top:10790;width:8;height:544;flip:x" o:connectortype="straight" strokecolor="black [3213]" strokeweight=".5pt">
                    <v:stroke endarrow="block"/>
                  </v:shape>
                  <v:shape id="_x0000_s1136" type="#_x0000_t32" style="position:absolute;left:2926;top:4493;width:12;height:435" o:connectortype="straight" strokecolor="black [3213]" strokeweight=".5pt">
                    <v:stroke endarrow="block"/>
                  </v:shape>
                  <v:shape id="_x0000_s1138" type="#_x0000_t32" style="position:absolute;left:2929;top:7490;width:13;height:668;flip:x" o:connectortype="straight" strokecolor="black [3213]" strokeweight=".5pt">
                    <v:stroke endarrow="block"/>
                  </v:shape>
                  <v:shape id="_x0000_s1139" type="#_x0000_t32" style="position:absolute;left:2929;top:9125;width:5;height:572" o:connectortype="straight" stroked="f">
                    <v:stroke endarrow="block"/>
                  </v:shape>
                  <v:shape id="_x0000_s1140" type="#_x0000_t32" style="position:absolute;left:2929;top:9125;width:5;height:572" o:connectortype="straight" stroked="f">
                    <v:stroke endarrow="block"/>
                  </v:shape>
                  <v:shape id="_x0000_s1141" type="#_x0000_t32" style="position:absolute;left:2929;top:9125;width:5;height:572" o:connectortype="straight" stroked="f">
                    <v:stroke endarrow="block"/>
                  </v:shape>
                  <v:shape id="_x0000_s1142" type="#_x0000_t32" style="position:absolute;left:2929;top:9125;width:5;height:572" o:connectortype="straight" strokecolor="black [3213]" strokeweight=".5pt">
                    <v:stroke endarrow="block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_x0000_s1143" type="#_x0000_t34" style="position:absolute;left:2100;top:5412;width:9;height:4832;rotation:180;flip:x" o:connectortype="elbow" adj="-864000,-45793,5040000" strokecolor="black [3213]" strokeweight=".5pt">
                    <v:stroke endarrow="block"/>
                  </v:shape>
                  <v:shape id="_x0000_s1144" type="#_x0000_t34" style="position:absolute;left:3757;top:8642;width:11;height:1602;flip:x y" o:connectortype="elbow" adj="-706909,138121,7398982" stroked="f">
                    <v:stroke endarrow="block"/>
                  </v:shape>
                  <v:shape id="_x0000_s1145" type="#_x0000_t34" style="position:absolute;left:3757;top:8642;width:11;height:1602;flip:x y" o:connectortype="elbow" adj="-706909,138121,7398982" stroked="f">
                    <v:stroke endarrow="block"/>
                  </v:shape>
                  <v:shape id="_x0000_s1146" type="#_x0000_t34" style="position:absolute;left:3757;top:8642;width:11;height:1602;flip:x y" o:connectortype="elbow" adj="-706909,138121,7398982" stroked="f">
                    <v:stroke endarrow="block"/>
                  </v:shape>
                  <v:shape id="Text Box 101" o:spid="_x0000_s1147" type="#_x0000_t202" style="position:absolute;left:1779;top:9697;width:659;height:3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D26774" w:rsidRPr="004947C9" w:rsidRDefault="004947C9" w:rsidP="00174EE2">
                          <w:pPr>
                            <w:pStyle w:val="aa"/>
                            <w:spacing w:before="0" w:beforeAutospacing="0" w:after="0" w:afterAutospacing="0" w:line="280" w:lineRule="exact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No</w:t>
                          </w:r>
                        </w:p>
                      </w:txbxContent>
                    </v:textbox>
                  </v:shape>
                  <v:shape id="_x0000_s1148" type="#_x0000_t32" style="position:absolute;left:2918;top:12353;width:8;height:513;flip:x" o:connectortype="straight" strokecolor="black [3213]" strokeweight=".5pt">
                    <v:stroke endarrow="block"/>
                  </v:shape>
                  <v:oval id="橢圓 25" o:spid="_x0000_s1152" style="position:absolute;left:3574;top:3513;width:240;height:2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Hk+8YA&#10;AADbAAAADwAAAGRycy9kb3ducmV2LnhtbESPQWvCQBSE74L/YXlCL2I2FSwldRVRCz0UUVus3p7Z&#10;ZzaYfRuy25j++65Q6HGYmW+Y6byzlWip8aVjBY9JCoI4d7rkQsHnx+voGYQPyBorx6TghzzMZ/3e&#10;FDPtbryjdh8KESHsM1RgQqgzKX1uyKJPXE0cvYtrLIYom0LqBm8Rbis5TtMnabHkuGCwpqWh/Lr/&#10;tgr0plq37+fT9nhocWXKr7UeLq5KPQy6xQuIQF34D/+137SC8QTuX+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cHk+8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F74FCE" w:rsidRDefault="001C4519" w:rsidP="00174EE2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1C4519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  <v:oval id="橢圓 61" o:spid="_x0000_s1153" style="position:absolute;left:3757;top:12788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inset="0,0,0,0">
                      <w:txbxContent>
                        <w:p w:rsidR="00174EE2" w:rsidRDefault="001C4519" w:rsidP="00174EE2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1C4519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4</w:t>
                          </w:r>
                        </w:p>
                      </w:txbxContent>
                    </v:textbox>
                  </v:oval>
                  <v:shape id="AutoShape 89" o:spid="_x0000_s1157" type="#_x0000_t4" style="position:absolute;left:2092;top:6467;width:1668;height:109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XTM8IA&#10;AADbAAAADwAAAGRycy9kb3ducmV2LnhtbERPTWvCQBC9C/6HZYTedKOHVlNXKUqhxyaGgLchO92E&#10;ZmfD7jbG/vpuodDbPN7n7I+T7cVIPnSOFaxXGQjixumOjYLq8rrcgggRWWPvmBTcKcDxMJ/tMdfu&#10;xgWNZTQihXDIUUEb45BLGZqWLIaVG4gT9+G8xZigN1J7vKVw28tNlj1Kix2nhhYHOrXUfJZfVkFX&#10;7M7X77p49+W9NGNdZzszVko9LKaXZxCRpvgv/nO/6TT/CX5/SQf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1dMzwgAAANsAAAAPAAAAAAAAAAAAAAAAAJgCAABkcnMvZG93&#10;bnJldi54bWxQSwUGAAAAAAQABAD1AAAAhwMAAAAA&#10;" strokeweight=".5pt">
                    <v:shadow on="t" color="black" opacity="26214f" origin="-.5,-.5" offset=".74836mm,.74836mm"/>
                    <v:textbox inset="1mm,0,1mm,0">
                      <w:txbxContent>
                        <w:p w:rsidR="008117C2" w:rsidRPr="00C67B1C" w:rsidRDefault="008117C2" w:rsidP="00174EE2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C67B1C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是否低于低</w:t>
                          </w:r>
                          <w:r w:rsidR="002410E6" w:rsidRPr="00C67B1C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审批</w:t>
                          </w:r>
                          <w:r w:rsidRPr="00C67B1C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价</w:t>
                          </w:r>
                        </w:p>
                      </w:txbxContent>
                    </v:textbox>
                  </v:shape>
                  <v:shape id="_x0000_s1158" type="#_x0000_t32" style="position:absolute;left:2921;top:5895;width:5;height:572" o:connectortype="straight" strokecolor="black [3213]" strokeweight=".5pt">
                    <v:stroke endarrow="block"/>
                  </v:shape>
                  <v:shape id="Text Box 101" o:spid="_x0000_s1160" type="#_x0000_t202" style="position:absolute;left:3688;top:6489;width:725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8117C2" w:rsidRDefault="008117C2" w:rsidP="00174EE2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1C4519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No</w:t>
                          </w:r>
                        </w:p>
                      </w:txbxContent>
                    </v:textbox>
                  </v:shape>
                  <v:shape id="Text Box 101" o:spid="_x0000_s1171" type="#_x0000_t202" style="position:absolute;left:3139;top:7560;width:725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2410E6" w:rsidRDefault="002410E6" w:rsidP="00174EE2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Y</w:t>
                          </w:r>
                          <w:r>
                            <w:rPr>
                              <w:rFonts w:ascii="Calibri" w:eastAsia="宋体" w:hAnsi="Calibr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es</w:t>
                          </w:r>
                        </w:p>
                      </w:txbxContent>
                    </v:textbox>
                  </v:shape>
                  <v:rect id="Rectangle 67" o:spid="_x0000_s1173" style="position:absolute;left:2100;top:11334;width:1657;height:9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VF9cUA&#10;AADbAAAADwAAAGRycy9kb3ducmV2LnhtbESPQWvCQBSE74L/YXlCb3WTVFSiq4i00B5sqYri7Zl9&#10;ZkOzb0N2q+m/7xYKHoeZ+YaZLztbiyu1vnKsIB0mIIgLpysuFex3L49TED4ga6wdk4If8rBc9Htz&#10;zLW78Sddt6EUEcI+RwUmhCaX0heGLPqha4ijd3GtxRBlW0rd4i3CbS2zJBlLixXHBYMNrQ0VX9tv&#10;q2CTHcfnjA/Vs1m9p28Tw6f1x5NSD4NuNQMRqAv38H/7VSsYpf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NUX1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4947C9" w:rsidRPr="00C67B1C" w:rsidRDefault="004947C9" w:rsidP="00174EE2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C67B1C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报价发出</w:t>
                          </w:r>
                          <w:r w:rsidRPr="00C67B1C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&amp;</w:t>
                          </w:r>
                          <w:r w:rsidRPr="00C67B1C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通知相关人员</w:t>
                          </w:r>
                        </w:p>
                      </w:txbxContent>
                    </v:textbox>
                  </v:rect>
                  <v:shape id="_x0000_s1176" type="#_x0000_t34" style="position:absolute;left:3757;top:7014;width:3;height:4804;flip:x" o:connectortype="elbow" adj="-2592000,-31537,27072000" strokecolor="black [3213]" strokeweight=".5pt">
                    <v:stroke endarrow="block"/>
                  </v:shape>
                </v:group>
              </w:pic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AB" w:rsidRPr="00C67B1C" w:rsidRDefault="007079AB" w:rsidP="00661E0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AB" w:rsidRPr="00C67B1C" w:rsidRDefault="008117C2" w:rsidP="009C0CA7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</w:pPr>
            <w:r w:rsidRPr="00C67B1C">
              <w:rPr>
                <w:rFonts w:ascii="PMingLiU" w:eastAsia="宋体" w:hAnsi="PMingLiU" w:hint="eastAsia"/>
                <w:lang w:eastAsia="zh-CN"/>
              </w:rPr>
              <w:t>总经理审批估价底稿</w:t>
            </w:r>
          </w:p>
          <w:p w:rsidR="007079AB" w:rsidRPr="00C67B1C" w:rsidRDefault="007079AB" w:rsidP="009C0CA7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kern w:val="0"/>
                <w:szCs w:val="16"/>
              </w:rPr>
            </w:pPr>
          </w:p>
          <w:p w:rsidR="007079AB" w:rsidRPr="00C67B1C" w:rsidRDefault="008117C2" w:rsidP="005315CF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 w:hint="eastAsia"/>
                <w:kern w:val="0"/>
                <w:szCs w:val="16"/>
                <w:lang w:val="zh-TW"/>
              </w:rPr>
            </w:pPr>
            <w:r w:rsidRPr="00C67B1C">
              <w:rPr>
                <w:rFonts w:asciiTheme="minorEastAsia" w:eastAsia="宋体" w:hAnsiTheme="minorEastAsia" w:cs="Microsoft JhengHei" w:hint="eastAsia"/>
                <w:kern w:val="0"/>
                <w:szCs w:val="16"/>
                <w:lang w:val="zh-TW" w:eastAsia="zh-CN"/>
              </w:rPr>
              <w:t>BPM报价单录入</w:t>
            </w:r>
          </w:p>
          <w:p w:rsidR="00C67B1C" w:rsidRDefault="00C67B1C" w:rsidP="00C67B1C">
            <w:pPr>
              <w:pStyle w:val="a8"/>
              <w:ind w:left="360"/>
              <w:rPr>
                <w:rFonts w:asciiTheme="minorEastAsia" w:eastAsiaTheme="minorEastAsia" w:hAnsiTheme="minorEastAsia" w:cs="Microsoft JhengHei" w:hint="eastAsia"/>
                <w:kern w:val="0"/>
                <w:szCs w:val="16"/>
                <w:lang w:val="zh-TW"/>
              </w:rPr>
            </w:pPr>
          </w:p>
          <w:p w:rsidR="00C67B1C" w:rsidRPr="00C67B1C" w:rsidRDefault="00C67B1C" w:rsidP="00C67B1C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</w:pPr>
            <w:r w:rsidRPr="00C67B1C">
              <w:rPr>
                <w:rFonts w:asciiTheme="minorEastAsia" w:eastAsiaTheme="minorEastAsia" w:hAnsiTheme="minorEastAsia" w:cs="Microsoft JhengHei" w:hint="eastAsia"/>
                <w:kern w:val="0"/>
                <w:szCs w:val="16"/>
                <w:lang w:val="zh-TW"/>
              </w:rPr>
              <w:t>发起人</w:t>
            </w:r>
            <w:r w:rsidRPr="00C67B1C"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  <w:t>(</w:t>
            </w:r>
            <w:r w:rsidRPr="00C67B1C">
              <w:rPr>
                <w:rFonts w:asciiTheme="minorEastAsia" w:eastAsiaTheme="minorEastAsia" w:hAnsiTheme="minorEastAsia" w:cs="Microsoft JhengHei" w:hint="eastAsia"/>
                <w:kern w:val="0"/>
                <w:szCs w:val="16"/>
                <w:lang w:val="zh-TW"/>
              </w:rPr>
              <w:t>业务员</w:t>
            </w:r>
            <w:r w:rsidRPr="00C67B1C"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  <w:t>)—</w:t>
            </w:r>
            <w:r w:rsidRPr="00C67B1C">
              <w:rPr>
                <w:rFonts w:asciiTheme="minorEastAsia" w:eastAsiaTheme="minorEastAsia" w:hAnsiTheme="minorEastAsia" w:cs="Microsoft JhengHei" w:hint="eastAsia"/>
                <w:kern w:val="0"/>
                <w:szCs w:val="16"/>
                <w:lang w:val="zh-TW"/>
              </w:rPr>
              <w:t>业务主管—存入数据库—</w:t>
            </w:r>
            <w:r w:rsidRPr="00C67B1C"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  <w:t>End</w:t>
            </w:r>
          </w:p>
          <w:p w:rsidR="006D2A3B" w:rsidRPr="00C67B1C" w:rsidRDefault="006D2A3B" w:rsidP="006D2A3B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</w:pPr>
          </w:p>
          <w:p w:rsidR="007079AB" w:rsidRPr="00C67B1C" w:rsidRDefault="006D2A3B" w:rsidP="00B36289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 w:hint="eastAsia"/>
                <w:kern w:val="0"/>
                <w:szCs w:val="16"/>
                <w:lang w:val="zh-TW"/>
              </w:rPr>
            </w:pPr>
            <w:r w:rsidRPr="00C67B1C">
              <w:rPr>
                <w:rFonts w:asciiTheme="minorEastAsia" w:eastAsia="宋体" w:hAnsiTheme="minorEastAsia" w:cs="Microsoft JhengHei" w:hint="eastAsia"/>
                <w:kern w:val="0"/>
                <w:szCs w:val="16"/>
                <w:lang w:val="zh-TW" w:eastAsia="zh-CN"/>
              </w:rPr>
              <w:t>客户目标价&amp;原审批底稿</w:t>
            </w:r>
          </w:p>
          <w:p w:rsidR="00C67B1C" w:rsidRPr="00C67B1C" w:rsidRDefault="00C67B1C" w:rsidP="00C67B1C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</w:pPr>
            <w:r w:rsidRPr="00C67B1C">
              <w:rPr>
                <w:rFonts w:asciiTheme="minorEastAsia" w:eastAsiaTheme="minorEastAsia" w:hAnsiTheme="minorEastAsia" w:cs="Microsoft JhengHei" w:hint="eastAsia"/>
                <w:kern w:val="0"/>
                <w:szCs w:val="16"/>
                <w:lang w:val="zh-TW"/>
              </w:rPr>
              <w:t>发起人</w:t>
            </w:r>
            <w:r w:rsidRPr="00C67B1C"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  <w:t>(</w:t>
            </w:r>
            <w:r w:rsidRPr="00C67B1C">
              <w:rPr>
                <w:rFonts w:asciiTheme="minorEastAsia" w:eastAsiaTheme="minorEastAsia" w:hAnsiTheme="minorEastAsia" w:cs="Microsoft JhengHei" w:hint="eastAsia"/>
                <w:kern w:val="0"/>
                <w:szCs w:val="16"/>
                <w:lang w:val="zh-TW"/>
              </w:rPr>
              <w:t>业务员</w:t>
            </w:r>
            <w:r w:rsidRPr="00C67B1C"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  <w:t>)—</w:t>
            </w:r>
            <w:r w:rsidRPr="00C67B1C">
              <w:rPr>
                <w:rFonts w:asciiTheme="minorEastAsia" w:eastAsiaTheme="minorEastAsia" w:hAnsiTheme="minorEastAsia" w:cs="Microsoft JhengHei" w:hint="eastAsia"/>
                <w:kern w:val="0"/>
                <w:szCs w:val="16"/>
                <w:lang w:val="zh-TW"/>
              </w:rPr>
              <w:t>业务主管—总经理—存入数据库—</w:t>
            </w:r>
            <w:r w:rsidRPr="00C67B1C"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  <w:t>End</w:t>
            </w:r>
          </w:p>
          <w:p w:rsidR="007079AB" w:rsidRPr="00C67B1C" w:rsidRDefault="007079AB" w:rsidP="00B36289">
            <w:pPr>
              <w:spacing w:line="240" w:lineRule="exact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</w:pPr>
          </w:p>
          <w:p w:rsidR="007079AB" w:rsidRPr="00C67B1C" w:rsidRDefault="00DB7225" w:rsidP="00CD24DC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</w:pPr>
            <w:r w:rsidRPr="00C67B1C">
              <w:rPr>
                <w:rFonts w:ascii="PMingLiU" w:eastAsia="宋体" w:hAnsi="PMingLiU" w:hint="eastAsia"/>
                <w:lang w:eastAsia="zh-CN"/>
              </w:rPr>
              <w:t>T100</w:t>
            </w:r>
            <w:r w:rsidRPr="00C67B1C">
              <w:rPr>
                <w:rFonts w:ascii="PMingLiU" w:eastAsia="宋体" w:hAnsi="PMingLiU" w:hint="eastAsia"/>
                <w:lang w:eastAsia="zh-CN"/>
              </w:rPr>
              <w:t>核价流程</w:t>
            </w:r>
          </w:p>
          <w:p w:rsidR="007079AB" w:rsidRPr="00C67B1C" w:rsidRDefault="007079AB" w:rsidP="00174EE2">
            <w:pPr>
              <w:pStyle w:val="a8"/>
              <w:ind w:leftChars="0" w:left="195"/>
              <w:rPr>
                <w:rFonts w:asciiTheme="minorEastAsia" w:eastAsiaTheme="minorEastAsia" w:hAnsiTheme="minorEastAsia"/>
                <w:szCs w:val="20"/>
              </w:rPr>
            </w:pPr>
          </w:p>
        </w:tc>
      </w:tr>
    </w:tbl>
    <w:p w:rsidR="00360001" w:rsidRPr="00C67B1C" w:rsidRDefault="001C4519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C67B1C">
        <w:rPr>
          <w:rFonts w:asciiTheme="minorEastAsia" w:eastAsia="宋体" w:hAnsiTheme="minorEastAsia" w:hint="eastAsia"/>
          <w:szCs w:val="20"/>
          <w:lang w:eastAsia="zh-CN"/>
        </w:rPr>
        <w:t>审核人员：审核日期：</w:t>
      </w:r>
    </w:p>
    <w:sectPr w:rsidR="00360001" w:rsidRPr="00C67B1C" w:rsidSect="0068790C">
      <w:headerReference w:type="default" r:id="rId7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6FCA" w:rsidRDefault="001B6FCA">
      <w:r>
        <w:separator/>
      </w:r>
    </w:p>
  </w:endnote>
  <w:endnote w:type="continuationSeparator" w:id="1">
    <w:p w:rsidR="001B6FCA" w:rsidRDefault="001B6F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6FCA" w:rsidRDefault="001B6FCA">
      <w:r>
        <w:separator/>
      </w:r>
    </w:p>
  </w:footnote>
  <w:footnote w:type="continuationSeparator" w:id="1">
    <w:p w:rsidR="001B6FCA" w:rsidRDefault="001B6F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2006E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4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6">
    <w:nsid w:val="7F25060F"/>
    <w:multiLevelType w:val="hybridMultilevel"/>
    <w:tmpl w:val="620CFED0"/>
    <w:lvl w:ilvl="0" w:tplc="062C427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4098" fill="f" fillcolor="white" stroke="f">
      <v:fill color="white" on="f"/>
      <v:stroke on="f"/>
      <o:colormenu v:ext="edit" strokecolor="none [334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3C1B"/>
    <w:rsid w:val="000244FB"/>
    <w:rsid w:val="00044164"/>
    <w:rsid w:val="00050940"/>
    <w:rsid w:val="00060FCB"/>
    <w:rsid w:val="00080694"/>
    <w:rsid w:val="00081D53"/>
    <w:rsid w:val="0008795D"/>
    <w:rsid w:val="00091FC9"/>
    <w:rsid w:val="000C7E24"/>
    <w:rsid w:val="000E1AA1"/>
    <w:rsid w:val="00100C5D"/>
    <w:rsid w:val="00127ADA"/>
    <w:rsid w:val="00141FDA"/>
    <w:rsid w:val="0016419F"/>
    <w:rsid w:val="00171837"/>
    <w:rsid w:val="00174EE2"/>
    <w:rsid w:val="001753A1"/>
    <w:rsid w:val="00194EF3"/>
    <w:rsid w:val="001A0E0A"/>
    <w:rsid w:val="001A5AF1"/>
    <w:rsid w:val="001B6FCA"/>
    <w:rsid w:val="001C03D7"/>
    <w:rsid w:val="001C3AC3"/>
    <w:rsid w:val="001C4158"/>
    <w:rsid w:val="001C4519"/>
    <w:rsid w:val="001C4DC1"/>
    <w:rsid w:val="001D2A5D"/>
    <w:rsid w:val="002006E4"/>
    <w:rsid w:val="002410E6"/>
    <w:rsid w:val="00247AC1"/>
    <w:rsid w:val="00252CA5"/>
    <w:rsid w:val="002658B4"/>
    <w:rsid w:val="002745DF"/>
    <w:rsid w:val="002965C5"/>
    <w:rsid w:val="002B6F5F"/>
    <w:rsid w:val="002C466F"/>
    <w:rsid w:val="002E3C5E"/>
    <w:rsid w:val="002E5F5D"/>
    <w:rsid w:val="002F6000"/>
    <w:rsid w:val="00306288"/>
    <w:rsid w:val="003251FA"/>
    <w:rsid w:val="0035361A"/>
    <w:rsid w:val="00353E0B"/>
    <w:rsid w:val="00356BB0"/>
    <w:rsid w:val="00360001"/>
    <w:rsid w:val="00385C2B"/>
    <w:rsid w:val="00393C1B"/>
    <w:rsid w:val="003B21BD"/>
    <w:rsid w:val="003C1637"/>
    <w:rsid w:val="003C2AAB"/>
    <w:rsid w:val="003E5655"/>
    <w:rsid w:val="003F0E3C"/>
    <w:rsid w:val="004100EB"/>
    <w:rsid w:val="0041015F"/>
    <w:rsid w:val="0042441F"/>
    <w:rsid w:val="004258F3"/>
    <w:rsid w:val="00426453"/>
    <w:rsid w:val="00454D27"/>
    <w:rsid w:val="00461305"/>
    <w:rsid w:val="00472FB9"/>
    <w:rsid w:val="00480818"/>
    <w:rsid w:val="004947C9"/>
    <w:rsid w:val="004977B1"/>
    <w:rsid w:val="004A2022"/>
    <w:rsid w:val="004A4EE2"/>
    <w:rsid w:val="004B713B"/>
    <w:rsid w:val="004C77F6"/>
    <w:rsid w:val="004F219E"/>
    <w:rsid w:val="004F33D0"/>
    <w:rsid w:val="004F60D5"/>
    <w:rsid w:val="00521DDB"/>
    <w:rsid w:val="00522D43"/>
    <w:rsid w:val="005315CF"/>
    <w:rsid w:val="0053355C"/>
    <w:rsid w:val="0054705F"/>
    <w:rsid w:val="005709C4"/>
    <w:rsid w:val="00572F6E"/>
    <w:rsid w:val="005801CE"/>
    <w:rsid w:val="00585FBE"/>
    <w:rsid w:val="005B138E"/>
    <w:rsid w:val="005D67EC"/>
    <w:rsid w:val="005E227B"/>
    <w:rsid w:val="005F10B3"/>
    <w:rsid w:val="005F3DED"/>
    <w:rsid w:val="005F6967"/>
    <w:rsid w:val="00627075"/>
    <w:rsid w:val="0062729C"/>
    <w:rsid w:val="00636829"/>
    <w:rsid w:val="00661E08"/>
    <w:rsid w:val="006679D1"/>
    <w:rsid w:val="0068790C"/>
    <w:rsid w:val="006B29C7"/>
    <w:rsid w:val="006B507C"/>
    <w:rsid w:val="006B73FB"/>
    <w:rsid w:val="006C6E53"/>
    <w:rsid w:val="006D2A3B"/>
    <w:rsid w:val="006E4A39"/>
    <w:rsid w:val="006E6FA5"/>
    <w:rsid w:val="007067B1"/>
    <w:rsid w:val="007079AB"/>
    <w:rsid w:val="00731C76"/>
    <w:rsid w:val="0073787F"/>
    <w:rsid w:val="007618DB"/>
    <w:rsid w:val="007744D2"/>
    <w:rsid w:val="00782A0D"/>
    <w:rsid w:val="008117C2"/>
    <w:rsid w:val="008443D4"/>
    <w:rsid w:val="00844690"/>
    <w:rsid w:val="00853DA0"/>
    <w:rsid w:val="00863866"/>
    <w:rsid w:val="0086439A"/>
    <w:rsid w:val="00891B63"/>
    <w:rsid w:val="008D701E"/>
    <w:rsid w:val="008E360B"/>
    <w:rsid w:val="008F7955"/>
    <w:rsid w:val="00910EB9"/>
    <w:rsid w:val="0094146F"/>
    <w:rsid w:val="0095545C"/>
    <w:rsid w:val="0099661A"/>
    <w:rsid w:val="009B2EFF"/>
    <w:rsid w:val="009C0CA7"/>
    <w:rsid w:val="009E5ED2"/>
    <w:rsid w:val="00A05400"/>
    <w:rsid w:val="00A2116A"/>
    <w:rsid w:val="00A24490"/>
    <w:rsid w:val="00A34F98"/>
    <w:rsid w:val="00A35A71"/>
    <w:rsid w:val="00A4050E"/>
    <w:rsid w:val="00A447C8"/>
    <w:rsid w:val="00A457C5"/>
    <w:rsid w:val="00A72A89"/>
    <w:rsid w:val="00A77813"/>
    <w:rsid w:val="00A93B67"/>
    <w:rsid w:val="00AB5737"/>
    <w:rsid w:val="00AB75D4"/>
    <w:rsid w:val="00AF1DEC"/>
    <w:rsid w:val="00AF7706"/>
    <w:rsid w:val="00B00A5E"/>
    <w:rsid w:val="00B10FAE"/>
    <w:rsid w:val="00B2278B"/>
    <w:rsid w:val="00B36289"/>
    <w:rsid w:val="00B559A4"/>
    <w:rsid w:val="00B77FD9"/>
    <w:rsid w:val="00B80CB2"/>
    <w:rsid w:val="00B80E76"/>
    <w:rsid w:val="00B9269D"/>
    <w:rsid w:val="00B93A4E"/>
    <w:rsid w:val="00B9425E"/>
    <w:rsid w:val="00B9698F"/>
    <w:rsid w:val="00BA7180"/>
    <w:rsid w:val="00BA7D77"/>
    <w:rsid w:val="00BD436D"/>
    <w:rsid w:val="00BF22C7"/>
    <w:rsid w:val="00C24744"/>
    <w:rsid w:val="00C347DC"/>
    <w:rsid w:val="00C51F17"/>
    <w:rsid w:val="00C67B1C"/>
    <w:rsid w:val="00CA15CB"/>
    <w:rsid w:val="00CC61F2"/>
    <w:rsid w:val="00CD24DC"/>
    <w:rsid w:val="00D10533"/>
    <w:rsid w:val="00D26774"/>
    <w:rsid w:val="00D324BF"/>
    <w:rsid w:val="00D32E12"/>
    <w:rsid w:val="00D35778"/>
    <w:rsid w:val="00D46916"/>
    <w:rsid w:val="00D46972"/>
    <w:rsid w:val="00D65906"/>
    <w:rsid w:val="00D72CA6"/>
    <w:rsid w:val="00D75B54"/>
    <w:rsid w:val="00D778C6"/>
    <w:rsid w:val="00D84354"/>
    <w:rsid w:val="00D909CA"/>
    <w:rsid w:val="00DB0F97"/>
    <w:rsid w:val="00DB7225"/>
    <w:rsid w:val="00DC3F78"/>
    <w:rsid w:val="00DC5F80"/>
    <w:rsid w:val="00DD0FB3"/>
    <w:rsid w:val="00DE1839"/>
    <w:rsid w:val="00DE6E23"/>
    <w:rsid w:val="00E10B45"/>
    <w:rsid w:val="00E1453F"/>
    <w:rsid w:val="00E16D9C"/>
    <w:rsid w:val="00E37A08"/>
    <w:rsid w:val="00E5299B"/>
    <w:rsid w:val="00E57601"/>
    <w:rsid w:val="00E84A7C"/>
    <w:rsid w:val="00E90908"/>
    <w:rsid w:val="00EA4A32"/>
    <w:rsid w:val="00EB117C"/>
    <w:rsid w:val="00EB3F8A"/>
    <w:rsid w:val="00EB40B0"/>
    <w:rsid w:val="00ED031E"/>
    <w:rsid w:val="00EF0A8B"/>
    <w:rsid w:val="00F21F5E"/>
    <w:rsid w:val="00F349A1"/>
    <w:rsid w:val="00F7235B"/>
    <w:rsid w:val="00F74FCE"/>
    <w:rsid w:val="00FA717D"/>
    <w:rsid w:val="00FB54EB"/>
    <w:rsid w:val="00FB63BF"/>
    <w:rsid w:val="00FD0A19"/>
    <w:rsid w:val="00FD29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="f" fillcolor="white" stroke="f">
      <v:fill color="white" on="f"/>
      <v:stroke on="f"/>
      <o:colormenu v:ext="edit" strokecolor="none [334]"/>
    </o:shapedefaults>
    <o:shapelayout v:ext="edit">
      <o:idmap v:ext="edit" data="1"/>
      <o:rules v:ext="edit">
        <o:r id="V:Rule15" type="connector" idref="#_x0000_s1146">
          <o:proxy start="" idref="#AutoShape 89" connectloc="3"/>
          <o:proxy end="" idref="#Rectangle 67" connectloc="3"/>
        </o:r>
        <o:r id="V:Rule16" type="connector" idref="#_x0000_s1139">
          <o:proxy start="" idref="#Rectangle 67" connectloc="2"/>
          <o:proxy end="" idref="#AutoShape 89" connectloc="0"/>
        </o:r>
        <o:r id="V:Rule17" type="connector" idref="#_x0000_s1176">
          <o:proxy start="" idref="#AutoShape 89" connectloc="3"/>
          <o:proxy end="" idref="#Rectangle 67" connectloc="3"/>
        </o:r>
        <o:r id="V:Rule18" type="connector" idref="#_x0000_s1141">
          <o:proxy start="" idref="#Rectangle 67" connectloc="2"/>
          <o:proxy end="" idref="#AutoShape 89" connectloc="0"/>
        </o:r>
        <o:r id="V:Rule19" type="connector" idref="#_x0000_s1130">
          <o:proxy start="" idref="#AutoShape 89" connectloc="2"/>
        </o:r>
        <o:r id="V:Rule20" type="connector" idref="#_x0000_s1142">
          <o:proxy start="" idref="#Rectangle 67" connectloc="2"/>
          <o:proxy end="" idref="#AutoShape 89" connectloc="0"/>
        </o:r>
        <o:r id="V:Rule21" type="connector" idref="#_x0000_s1143">
          <o:proxy start="" idref="#AutoShape 89" connectloc="1"/>
          <o:proxy end="" idref="#Rectangle 67" connectloc="1"/>
        </o:r>
        <o:r id="V:Rule22" type="connector" idref="#_x0000_s1140">
          <o:proxy start="" idref="#Rectangle 67" connectloc="2"/>
          <o:proxy end="" idref="#AutoShape 89" connectloc="0"/>
        </o:r>
        <o:r id="V:Rule23" type="connector" idref="#_x0000_s1148">
          <o:proxy end="" idref="#AutoShape 89" connectloc="0"/>
        </o:r>
        <o:r id="V:Rule24" type="connector" idref="#_x0000_s1138">
          <o:proxy start="" idref="#Rectangle 67" connectloc="2"/>
          <o:proxy end="" idref="#Rectangle 67" connectloc="0"/>
        </o:r>
        <o:r id="V:Rule25" type="connector" idref="#_x0000_s1145">
          <o:proxy start="" idref="#AutoShape 89" connectloc="3"/>
          <o:proxy end="" idref="#Rectangle 67" connectloc="3"/>
        </o:r>
        <o:r id="V:Rule26" type="connector" idref="#_x0000_s1144">
          <o:proxy start="" idref="#AutoShape 89" connectloc="3"/>
          <o:proxy end="" idref="#Rectangle 67" connectloc="3"/>
        </o:r>
        <o:r id="V:Rule27" type="connector" idref="#_x0000_s1158">
          <o:proxy end="" idref="#AutoShape 89" connectloc="0"/>
        </o:r>
        <o:r id="V:Rule28" type="connector" idref="#_x0000_s1136">
          <o:proxy start="" idref="#流程圖: 預設處理作業 43" connectloc="2"/>
          <o:proxy end="" idref="#AutoShape 89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4F219E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F219E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4F219E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4F219E"/>
    <w:rPr>
      <w:szCs w:val="20"/>
    </w:rPr>
  </w:style>
  <w:style w:type="paragraph" w:styleId="a6">
    <w:name w:val="Body Text Indent"/>
    <w:basedOn w:val="a"/>
    <w:link w:val="Char"/>
    <w:rsid w:val="004F219E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0C7E24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SOP&#31684;&#26412;\T100%20SOP%20&#31684;&#26412;_(&#32321;)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T100 SOP 範本_(繁)</Template>
  <TotalTime>177</TotalTime>
  <Pages>1</Pages>
  <Words>44</Words>
  <Characters>255</Characters>
  <Application>Microsoft Office Word</Application>
  <DocSecurity>0</DocSecurity>
  <Lines>2</Lines>
  <Paragraphs>1</Paragraphs>
  <ScaleCrop>false</ScaleCrop>
  <Company>dsc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李婧</cp:lastModifiedBy>
  <cp:revision>27</cp:revision>
  <cp:lastPrinted>2014-06-20T01:56:00Z</cp:lastPrinted>
  <dcterms:created xsi:type="dcterms:W3CDTF">2014-07-16T09:04:00Z</dcterms:created>
  <dcterms:modified xsi:type="dcterms:W3CDTF">2017-03-20T08:09:00Z</dcterms:modified>
</cp:coreProperties>
</file>