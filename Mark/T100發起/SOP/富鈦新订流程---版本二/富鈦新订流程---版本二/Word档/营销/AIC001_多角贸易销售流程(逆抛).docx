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15168" w:type="dxa"/>
        <w:tblInd w:w="57" w:type="dxa"/>
        <w:tblLook w:val="04A0"/>
      </w:tblPr>
      <w:tblGrid>
        <w:gridCol w:w="2063"/>
        <w:gridCol w:w="2062"/>
        <w:gridCol w:w="6919"/>
        <w:gridCol w:w="2062"/>
        <w:gridCol w:w="2062"/>
      </w:tblGrid>
      <w:tr w:rsidR="006B507C" w:rsidRPr="003F0E3C" w:rsidTr="002712DB">
        <w:trPr>
          <w:trHeight w:val="340"/>
        </w:trPr>
        <w:tc>
          <w:tcPr>
            <w:tcW w:w="1418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60565D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60565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60565D" w:rsidP="00EC6CE6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60565D">
              <w:rPr>
                <w:rFonts w:asciiTheme="minorHAnsi" w:eastAsia="宋体" w:hAnsiTheme="minorHAnsi"/>
                <w:szCs w:val="18"/>
                <w:lang w:eastAsia="zh-CN"/>
              </w:rPr>
              <w:t>AIC</w:t>
            </w:r>
            <w:r w:rsidR="00EC6CE6">
              <w:rPr>
                <w:rFonts w:asciiTheme="minorHAnsi" w:eastAsia="宋体" w:hAnsiTheme="minorHAnsi" w:hint="eastAsia"/>
                <w:szCs w:val="18"/>
                <w:lang w:eastAsia="zh-CN"/>
              </w:rPr>
              <w:t>001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60565D" w:rsidP="0068790C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bookmarkStart w:id="0" w:name="_GoBack"/>
            <w:r w:rsidRPr="0060565D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多角贸易销售流程</w:t>
            </w:r>
            <w:r w:rsidRPr="0060565D">
              <w:rPr>
                <w:rFonts w:asciiTheme="minorEastAsia" w:eastAsia="宋体" w:hAnsiTheme="minorEastAsia"/>
                <w:b/>
                <w:sz w:val="32"/>
                <w:lang w:eastAsia="zh-CN"/>
              </w:rPr>
              <w:t>(</w:t>
            </w:r>
            <w:r w:rsidRPr="0060565D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逆抛</w:t>
            </w:r>
            <w:r w:rsidRPr="0060565D">
              <w:rPr>
                <w:rFonts w:asciiTheme="minorEastAsia" w:eastAsia="宋体" w:hAnsiTheme="minorEastAsia"/>
                <w:b/>
                <w:sz w:val="32"/>
                <w:lang w:eastAsia="zh-CN"/>
              </w:rPr>
              <w:t>)</w:t>
            </w:r>
            <w:bookmarkEnd w:id="0"/>
          </w:p>
        </w:tc>
        <w:tc>
          <w:tcPr>
            <w:tcW w:w="1418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60565D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60565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C9476D" w:rsidP="00D67834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营销部</w:t>
            </w:r>
          </w:p>
        </w:tc>
      </w:tr>
      <w:tr w:rsidR="006B507C" w:rsidRPr="003F0E3C" w:rsidTr="002712DB">
        <w:trPr>
          <w:trHeight w:val="340"/>
        </w:trPr>
        <w:tc>
          <w:tcPr>
            <w:tcW w:w="1418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60565D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60565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60565D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60565D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60565D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60565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C9476D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李婧</w:t>
            </w:r>
          </w:p>
        </w:tc>
      </w:tr>
      <w:tr w:rsidR="006B507C" w:rsidRPr="003F0E3C" w:rsidTr="002712DB">
        <w:trPr>
          <w:trHeight w:val="340"/>
        </w:trPr>
        <w:tc>
          <w:tcPr>
            <w:tcW w:w="1418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60565D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60565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60565D" w:rsidP="00EC6CE6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60565D"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EC6CE6"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 w:rsidRPr="0060565D"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 w:rsidR="00EC6CE6"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Pr="0060565D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 w:rsidR="00EC6CE6">
              <w:rPr>
                <w:rFonts w:asciiTheme="minorHAnsi" w:eastAsia="宋体" w:hAnsiTheme="minorHAnsi" w:hint="eastAsia"/>
                <w:szCs w:val="18"/>
                <w:lang w:eastAsia="zh-CN"/>
              </w:rPr>
              <w:t>14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60565D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60565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1968AD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60565D" w:rsidRPr="0060565D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60565D" w:rsidRPr="0060565D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60565D" w:rsidRPr="0060565D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5B138E" w:rsidTr="002712DB">
        <w:trPr>
          <w:trHeight w:val="680"/>
        </w:trPr>
        <w:tc>
          <w:tcPr>
            <w:tcW w:w="1418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60565D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60565D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1418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F21F5E" w:rsidRDefault="0060565D" w:rsidP="00F84F5B">
            <w:pPr>
              <w:rPr>
                <w:rFonts w:ascii="PMingLiU" w:hAnsi="PMingLiU"/>
                <w:sz w:val="20"/>
              </w:rPr>
            </w:pPr>
            <w:r w:rsidRPr="0060565D">
              <w:rPr>
                <w:rFonts w:eastAsia="宋体" w:hint="eastAsia"/>
                <w:bCs/>
                <w:sz w:val="20"/>
                <w:lang w:eastAsia="zh-CN"/>
              </w:rPr>
              <w:t>多角贸易销售流程</w:t>
            </w:r>
            <w:r w:rsidRPr="0060565D">
              <w:rPr>
                <w:rFonts w:eastAsia="宋体"/>
                <w:bCs/>
                <w:sz w:val="20"/>
                <w:lang w:eastAsia="zh-CN"/>
              </w:rPr>
              <w:t>(</w:t>
            </w:r>
            <w:r w:rsidRPr="0060565D">
              <w:rPr>
                <w:rFonts w:eastAsia="宋体" w:hint="eastAsia"/>
                <w:bCs/>
                <w:sz w:val="20"/>
                <w:lang w:eastAsia="zh-CN"/>
              </w:rPr>
              <w:t>逆抛</w:t>
            </w:r>
            <w:r w:rsidRPr="0060565D">
              <w:rPr>
                <w:rFonts w:eastAsia="宋体"/>
                <w:bCs/>
                <w:sz w:val="20"/>
                <w:lang w:eastAsia="zh-CN"/>
              </w:rPr>
              <w:t>)-</w:t>
            </w:r>
            <w:r w:rsidRPr="0060565D">
              <w:rPr>
                <w:rFonts w:eastAsia="宋体" w:hint="eastAsia"/>
                <w:bCs/>
                <w:sz w:val="20"/>
                <w:lang w:eastAsia="zh-CN"/>
              </w:rPr>
              <w:t>总公司</w:t>
            </w:r>
            <w:r w:rsidR="002D217C">
              <w:rPr>
                <w:rFonts w:eastAsia="宋体" w:hint="eastAsia"/>
                <w:bCs/>
                <w:sz w:val="20"/>
                <w:lang w:eastAsia="zh-CN"/>
              </w:rPr>
              <w:t>（</w:t>
            </w:r>
            <w:r w:rsidR="002D217C">
              <w:rPr>
                <w:rFonts w:eastAsia="宋体" w:hint="eastAsia"/>
                <w:bCs/>
                <w:sz w:val="20"/>
                <w:lang w:eastAsia="zh-CN"/>
              </w:rPr>
              <w:t>360</w:t>
            </w:r>
            <w:r w:rsidR="002D217C">
              <w:rPr>
                <w:rFonts w:eastAsia="宋体" w:hint="eastAsia"/>
                <w:bCs/>
                <w:sz w:val="20"/>
                <w:lang w:eastAsia="zh-CN"/>
              </w:rPr>
              <w:t>）</w:t>
            </w:r>
            <w:r w:rsidRPr="0060565D">
              <w:rPr>
                <w:rFonts w:eastAsia="宋体" w:hint="eastAsia"/>
                <w:bCs/>
                <w:sz w:val="20"/>
                <w:lang w:eastAsia="zh-CN"/>
              </w:rPr>
              <w:t>接单，生产厂</w:t>
            </w:r>
            <w:r w:rsidR="002D217C">
              <w:rPr>
                <w:rFonts w:eastAsia="宋体" w:hint="eastAsia"/>
                <w:bCs/>
                <w:sz w:val="20"/>
                <w:lang w:eastAsia="zh-CN"/>
              </w:rPr>
              <w:t>（</w:t>
            </w:r>
            <w:r w:rsidR="002D217C">
              <w:rPr>
                <w:rFonts w:eastAsia="宋体" w:hint="eastAsia"/>
                <w:bCs/>
                <w:sz w:val="20"/>
                <w:lang w:eastAsia="zh-CN"/>
              </w:rPr>
              <w:t>280</w:t>
            </w:r>
            <w:r w:rsidR="002D217C">
              <w:rPr>
                <w:rFonts w:eastAsia="宋体" w:hint="eastAsia"/>
                <w:bCs/>
                <w:sz w:val="20"/>
                <w:lang w:eastAsia="zh-CN"/>
              </w:rPr>
              <w:t>）</w:t>
            </w:r>
            <w:r w:rsidRPr="0060565D">
              <w:rPr>
                <w:rFonts w:eastAsia="宋体" w:hint="eastAsia"/>
                <w:bCs/>
                <w:sz w:val="20"/>
                <w:lang w:eastAsia="zh-CN"/>
              </w:rPr>
              <w:t>直接出货至客户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1516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6096"/>
        <w:gridCol w:w="4016"/>
        <w:gridCol w:w="5056"/>
      </w:tblGrid>
      <w:tr w:rsidR="00387A2A" w:rsidRPr="003F0E3C" w:rsidTr="00676B48">
        <w:trPr>
          <w:trHeight w:val="338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87A2A" w:rsidRPr="003F0E3C" w:rsidRDefault="0060565D" w:rsidP="00B04025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60565D">
              <w:rPr>
                <w:rFonts w:asciiTheme="minorEastAsia" w:eastAsia="宋体" w:hAnsiTheme="minorEastAsia"/>
                <w:b/>
                <w:bCs/>
                <w:lang w:eastAsia="zh-CN"/>
              </w:rPr>
              <w:t>(</w:t>
            </w:r>
            <w:r w:rsidR="00B04025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360</w:t>
            </w:r>
            <w:r w:rsidRPr="0060565D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公司</w:t>
            </w:r>
            <w:r w:rsidRPr="0060565D">
              <w:rPr>
                <w:rFonts w:asciiTheme="minorEastAsia" w:eastAsia="宋体" w:hAnsiTheme="minorEastAsia"/>
                <w:b/>
                <w:bCs/>
                <w:lang w:eastAsia="zh-CN"/>
              </w:rPr>
              <w:t>)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87A2A" w:rsidRPr="00B04025" w:rsidRDefault="00B04025" w:rsidP="00387A2A">
            <w:pPr>
              <w:jc w:val="center"/>
              <w:rPr>
                <w:rFonts w:asciiTheme="minorEastAsia" w:eastAsia="宋体" w:hAnsiTheme="minorEastAsia"/>
                <w:b/>
                <w:bCs/>
                <w:lang w:eastAsia="zh-CN"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作业说明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87A2A" w:rsidRPr="003F0E3C" w:rsidRDefault="0060565D" w:rsidP="00B04025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60565D">
              <w:rPr>
                <w:rFonts w:asciiTheme="minorEastAsia" w:eastAsia="宋体" w:hAnsiTheme="minorEastAsia"/>
                <w:b/>
                <w:bCs/>
                <w:lang w:eastAsia="zh-CN"/>
              </w:rPr>
              <w:t>(</w:t>
            </w:r>
            <w:r w:rsidR="00B04025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280</w:t>
            </w:r>
            <w:r w:rsidRPr="0060565D">
              <w:rPr>
                <w:rFonts w:asciiTheme="minorEastAsia" w:eastAsia="宋体" w:hAnsiTheme="minorEastAsia"/>
                <w:b/>
                <w:bCs/>
                <w:lang w:eastAsia="zh-CN"/>
              </w:rPr>
              <w:t>)</w:t>
            </w:r>
          </w:p>
        </w:tc>
      </w:tr>
      <w:tr w:rsidR="00387A2A" w:rsidRPr="00676B48" w:rsidTr="00676B48">
        <w:trPr>
          <w:trHeight w:val="273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87A2A" w:rsidRPr="00676B48" w:rsidRDefault="0060565D" w:rsidP="00676B48">
            <w:pPr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60565D">
              <w:rPr>
                <w:rFonts w:asciiTheme="minorHAnsi" w:eastAsia="宋体" w:hAnsiTheme="minorHAnsi" w:hint="eastAsia"/>
                <w:sz w:val="20"/>
                <w:szCs w:val="20"/>
                <w:u w:val="single"/>
                <w:lang w:eastAsia="zh-CN"/>
              </w:rPr>
              <w:t>业务仓管会计</w:t>
            </w:r>
          </w:p>
        </w:tc>
        <w:tc>
          <w:tcPr>
            <w:tcW w:w="40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04025" w:rsidRPr="00B04025" w:rsidRDefault="00B04025" w:rsidP="00B04025">
            <w:pPr>
              <w:rPr>
                <w:rFonts w:asciiTheme="minorEastAsia" w:eastAsia="宋体" w:hAnsiTheme="minorEastAsia"/>
                <w:b/>
                <w:bCs/>
                <w:color w:val="0000FF"/>
                <w:sz w:val="20"/>
                <w:szCs w:val="20"/>
                <w:u w:val="single"/>
                <w:lang w:eastAsia="zh-CN"/>
              </w:rPr>
            </w:pPr>
            <w:r>
              <w:rPr>
                <w:rFonts w:asciiTheme="minorEastAsia" w:eastAsia="宋体" w:hAnsiTheme="minorEastAsia" w:hint="eastAsia"/>
                <w:b/>
                <w:bCs/>
                <w:color w:val="0000FF"/>
                <w:sz w:val="20"/>
                <w:szCs w:val="20"/>
                <w:u w:val="single"/>
                <w:lang w:eastAsia="zh-CN"/>
              </w:rPr>
              <w:t>1、280接收到订单后需要多级签核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9180D" w:rsidRPr="00676B48" w:rsidRDefault="0060565D" w:rsidP="00676B48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0565D">
              <w:rPr>
                <w:rFonts w:asciiTheme="minorHAnsi" w:eastAsia="宋体" w:hAnsiTheme="minorHAnsi" w:hint="eastAsia"/>
                <w:sz w:val="20"/>
                <w:szCs w:val="20"/>
                <w:u w:val="single"/>
                <w:lang w:eastAsia="zh-CN"/>
              </w:rPr>
              <w:t>业务仓管会计</w:t>
            </w:r>
          </w:p>
        </w:tc>
      </w:tr>
      <w:tr w:rsidR="00676B48" w:rsidRPr="003F0E3C" w:rsidTr="00676B48">
        <w:trPr>
          <w:trHeight w:val="6690"/>
        </w:trPr>
        <w:tc>
          <w:tcPr>
            <w:tcW w:w="6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B48" w:rsidRPr="003F0E3C" w:rsidRDefault="001968AD" w:rsidP="00661E08">
            <w:pPr>
              <w:rPr>
                <w:rFonts w:asciiTheme="minorHAnsi" w:eastAsiaTheme="minorEastAsia" w:hAnsiTheme="minorHAnsi"/>
                <w:noProof/>
                <w:szCs w:val="20"/>
              </w:rPr>
            </w:pPr>
            <w:r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group id="畫布 50" o:spid="_x0000_s1026" editas="canvas" style="position:absolute;margin-left:2.55pt;margin-top:3.1pt;width:759pt;height:332.25pt;z-index:251670016;mso-position-horizontal-relative:text;mso-position-vertical-relative:text" coordsize="96393,42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96393;height:42195;visibility:visible">
                    <v:fill o:detectmouseclick="t"/>
                    <v:path o:connecttype="none"/>
                  </v:shape>
                  <v:rect id="Rectangle 67" o:spid="_x0000_s1028" style="position:absolute;left:1187;top:769;width:7766;height:46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W8JsQA&#10;AADaAAAADwAAAGRycy9kb3ducmV2LnhtbESPQWsCMRSE7wX/Q3iCN826grZbo4go6MGW2qL09rp5&#10;3SxuXpZN1PXfN4LQ4zAz3zDTeWsrcaHGl44VDAcJCOLc6ZILBV+f6/4zCB+QNVaOScGNPMxnnacp&#10;Ztpd+YMu+1CICGGfoQITQp1J6XNDFv3A1cTR+3WNxRBlU0jd4DXCbSXTJBlLiyXHBYM1LQ3lp/3Z&#10;Ktilx/FPyodyZRZvw+3E8PfyfaRUr9suXkEEasN/+NHeaAUvcL8Sb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FvCbEAAAA2gAAAA8AAAAAAAAAAAAAAAAAmAIAAGRycy9k&#10;b3ducmV2LnhtbFBLBQYAAAAABAAEAPUAAACJAwAAAAA=&#10;" strokeweight=".5pt">
                    <v:shadow on="t" color="black" opacity="26214f" origin="-.5,-.5" offset=".74836mm,.74836mm"/>
                    <v:textbox inset="1mm,,1mm">
                      <w:txbxContent>
                        <w:p w:rsidR="00D52647" w:rsidRDefault="0060565D" w:rsidP="00B0402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60565D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订单维护作业</w:t>
                          </w:r>
                        </w:p>
                        <w:p w:rsidR="00D52647" w:rsidRDefault="0060565D" w:rsidP="00B0402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60565D">
                            <w:rPr>
                              <w:rFonts w:ascii="Calibri" w:eastAsia="宋体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(axmt500)</w:t>
                          </w:r>
                        </w:p>
                      </w:txbxContent>
                    </v:textbox>
                  </v:rect>
                  <v:rect id="Rectangle 67" o:spid="_x0000_s1029" style="position:absolute;left:1187;top:7918;width:7766;height:45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p1L8IA&#10;AADbAAAADwAAAGRycy9kb3ducmV2LnhtbERPS4vCMBC+C/6HMIIXWVNddKUaRWUFj77B29CMbbWZ&#10;lCZqd3/9ZkHwNh/fcyaz2hTiQZXLLSvodSMQxInVOacKDvvVxwiE88gaC8uk4IcczKbNxgRjbZ+8&#10;pcfOpyKEsItRQeZ9GUvpkowMuq4tiQN3sZVBH2CVSl3hM4SbQvajaCgN5hwaMixpmVFy292Ngo2/&#10;3n9H5Xy4+O4cv9ary/H0eS6Uarfq+RiEp9q/xS/3Wof5A/j/JRwgp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+nUvwgAAANsAAAAPAAAAAAAAAAAAAAAAAJgCAABkcnMvZG93&#10;bnJldi54bWxQSwUGAAAAAAQABAD1AAAAhwMAAAAA&#10;" fillcolor="#b6dde8 [1304]" strokeweight=".5pt">
                    <v:shadow on="t" color="black" opacity="26214f" origin="-.5,-.5" offset=".74836mm,.74836mm"/>
                    <v:textbox inset="1mm,,1mm">
                      <w:txbxContent>
                        <w:p w:rsidR="00D52647" w:rsidRDefault="0060565D" w:rsidP="00B04025">
                          <w:pPr>
                            <w:pStyle w:val="aa"/>
                            <w:spacing w:before="0" w:beforeAutospacing="0" w:after="0" w:afterAutospacing="0" w:line="1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6"/>
                              <w:szCs w:val="16"/>
                            </w:rPr>
                          </w:pPr>
                          <w:r w:rsidRPr="0060565D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多角贸易订单抛转作业</w:t>
                          </w:r>
                        </w:p>
                        <w:p w:rsidR="00D52647" w:rsidRDefault="0060565D" w:rsidP="00B04025">
                          <w:pPr>
                            <w:pStyle w:val="aa"/>
                            <w:spacing w:before="0" w:beforeAutospacing="0" w:after="0" w:afterAutospacing="0" w:line="180" w:lineRule="exact"/>
                            <w:jc w:val="center"/>
                          </w:pPr>
                          <w:r w:rsidRPr="0060565D">
                            <w:rPr>
                              <w:rFonts w:ascii="Calibri" w:eastAsia="宋体" w:hAnsi="Times New Roman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(aicp100)</w:t>
                          </w:r>
                        </w:p>
                      </w:txbxContent>
                    </v:textbox>
                  </v:rect>
                  <v:rect id="Rectangle 67" o:spid="_x0000_s1030" style="position:absolute;left:29413;top:2470;width:7766;height:46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mLUsMA&#10;AADbAAAADwAAAGRycy9kb3ducmV2LnhtbESP0UoDMRBF3wX/IYzgm80qpZW1aRFBaClFtvUDhs24&#10;Wd1MQhLbtV/feRD6NsO9c++ZxWr0gzpSyn1gA4+TChRxG2zPnYHPw/vDM6hckC0OgcnAH2VYLW9v&#10;FljbcOKGjvvSKQnhXKMBV0qstc6tI495EiKxaF8heSyypk7bhCcJ94N+qqqZ9tizNDiM9Oao/dn/&#10;egPxg5tD2rjz2e6aMtXr7XfMc2Pu78bXF1CFxnI1/1+vreALrPwiA+j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mLUsMAAADbAAAADwAAAAAAAAAAAAAAAACYAgAAZHJzL2Rv&#10;d25yZXYueG1sUEsFBgAAAAAEAAQA9QAAAIgDAAAAAA==&#10;" fillcolor="#e5b8b7 [1301]" strokeweight=".5pt">
                    <v:shadow on="t" color="black" opacity="26214f" origin="-.5,-.5" offset=".74836mm,.74836mm"/>
                    <v:textbox inset="1mm,,1mm">
                      <w:txbxContent>
                        <w:p w:rsidR="00D52647" w:rsidRDefault="0060565D" w:rsidP="00B0402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60565D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采购单</w:t>
                          </w:r>
                        </w:p>
                        <w:p w:rsidR="006F7BC5" w:rsidRDefault="0060565D" w:rsidP="00B0402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60565D">
                            <w:rPr>
                              <w:rFonts w:ascii="Calibri" w:eastAsia="宋体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(</w:t>
                          </w:r>
                          <w:r w:rsidRPr="0060565D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总公司对</w:t>
                          </w:r>
                          <w:r w:rsidRPr="0060565D">
                            <w:rPr>
                              <w:rFonts w:ascii="Calibri" w:eastAsia="宋体" w:hAnsi="Times New Roman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OBU</w:t>
                          </w:r>
                          <w:r w:rsidRPr="0060565D">
                            <w:rPr>
                              <w:rFonts w:ascii="Calibri" w:eastAsia="宋体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)</w:t>
                          </w:r>
                        </w:p>
                        <w:p w:rsidR="00D52647" w:rsidRDefault="00D52647" w:rsidP="00B0402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</w:p>
                      </w:txbxContent>
                    </v:textbox>
                  </v:rect>
                  <v:rect id="Rectangle 67" o:spid="_x0000_s1031" style="position:absolute;left:77428;top:18038;width:8566;height:52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25kcQA&#10;AADbAAAADwAAAGRycy9kb3ducmV2LnhtbESPQYvCMBSE74L/ITxhL4umKqhUo6is4NF1VfD2aJ5t&#10;tXkpTdTqrzfCgsdhZr5hJrPaFOJGlcstK+h2IhDEidU5pwp2f6v2CITzyBoLy6TgQQ5m02ZjgrG2&#10;d/6l29anIkDYxagg876MpXRJRgZdx5bEwTvZyqAPskqlrvAe4KaQvSgaSIM5h4UMS1pmlFy2V6Ng&#10;48/X56icDxY/3/vhenXaH/rHQqmvVj0fg/BU+0/4v73WCnpdeH8JP0B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tuZHEAAAA2wAAAA8AAAAAAAAAAAAAAAAAmAIAAGRycy9k&#10;b3ducmV2LnhtbFBLBQYAAAAABAAEAPUAAACJAwAAAAA=&#10;" fillcolor="#b6dde8 [1304]" strokeweight=".5pt">
                    <v:shadow on="t" color="black" opacity="26214f" origin="-.5,-.5" offset=".74836mm,.74836mm"/>
                    <v:textbox inset="1mm,,1mm">
                      <w:txbxContent>
                        <w:p w:rsidR="00D52647" w:rsidRPr="00D85921" w:rsidRDefault="0060565D" w:rsidP="00B04025">
                          <w:pPr>
                            <w:pStyle w:val="aa"/>
                            <w:spacing w:before="0" w:beforeAutospacing="0" w:after="0" w:afterAutospacing="0" w:line="1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6"/>
                              <w:szCs w:val="16"/>
                            </w:rPr>
                          </w:pPr>
                          <w:r w:rsidRPr="0060565D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多角贸易出货单抛转作业</w:t>
                          </w:r>
                        </w:p>
                        <w:p w:rsidR="00D52647" w:rsidRPr="00D85921" w:rsidRDefault="0060565D" w:rsidP="00B04025">
                          <w:pPr>
                            <w:pStyle w:val="aa"/>
                            <w:spacing w:before="0" w:beforeAutospacing="0" w:after="0" w:afterAutospacing="0" w:line="1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6"/>
                              <w:szCs w:val="16"/>
                            </w:rPr>
                          </w:pPr>
                          <w:r w:rsidRPr="0060565D">
                            <w:rPr>
                              <w:rFonts w:ascii="Calibri" w:eastAsia="宋体" w:hAnsi="Times New Roman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(aicp500)</w:t>
                          </w:r>
                        </w:p>
                      </w:txbxContent>
                    </v:textbox>
                  </v:rect>
                  <v:rect id="Rectangle 67" o:spid="_x0000_s1034" style="position:absolute;left:66760;top:2480;width:7766;height:46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hL6sIA&#10;AADbAAAADwAAAGRycy9kb3ducmV2LnhtbESP0WoCMRRE3wv+Q7iCbzWriJXVKEUoKFLKqh9w2dxu&#10;tt3chCTV1a9vhEIfh5k5w6w2ve3EhUJsHSuYjAsQxLXTLTcKzqe35wWImJA1do5JwY0ibNaDpxWW&#10;2l25ossxNSJDOJaowKTkSyljbchiHDtPnL1PFyymLEMjdcBrhttOTotiLi22nBcMetoaqr+PP1aB&#10;/+DqFPbmftfvVZrJ3eHLxxelRsP+dQkiUZ/+w3/tnVYwncHjS/4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uEvqwgAAANsAAAAPAAAAAAAAAAAAAAAAAJgCAABkcnMvZG93&#10;bnJldi54bWxQSwUGAAAAAAQABAD1AAAAhwMAAAAA&#10;" fillcolor="#e5b8b7 [1301]" strokeweight=".5pt">
                    <v:shadow on="t" color="black" opacity="26214f" origin="-.5,-.5" offset=".74836mm,.74836mm"/>
                    <v:textbox inset="1mm,,1mm">
                      <w:txbxContent>
                        <w:p w:rsidR="009F29C5" w:rsidRDefault="0060565D" w:rsidP="00B0402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60565D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订单</w:t>
                          </w:r>
                        </w:p>
                        <w:p w:rsidR="006F7BC5" w:rsidRDefault="0060565D" w:rsidP="00B0402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60565D">
                            <w:rPr>
                              <w:rFonts w:ascii="Calibri" w:eastAsia="宋体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(OBU</w:t>
                          </w:r>
                          <w:r w:rsidRPr="0060565D">
                            <w:rPr>
                              <w:rFonts w:ascii="Calibri" w:eastAsia="宋体" w:hAnsi="Calibri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对生产厂</w:t>
                          </w:r>
                          <w:r w:rsidRPr="0060565D">
                            <w:rPr>
                              <w:rFonts w:ascii="Calibri" w:eastAsia="宋体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)</w:t>
                          </w:r>
                        </w:p>
                        <w:p w:rsidR="009F29C5" w:rsidRDefault="009F29C5" w:rsidP="00B0402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</w:p>
                      </w:txbxContent>
                    </v:textbox>
                  </v:rect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流程圖: 預設處理作業 25" o:spid="_x0000_s1035" type="#_x0000_t112" style="position:absolute;left:77428;top:2468;width:8566;height:46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JS8UA&#10;AADbAAAADwAAAGRycy9kb3ducmV2LnhtbESPQWvCQBSE74X+h+UJvdWNCZUSXUMQC/XSohbp8ZF9&#10;ZoPZt2l2a+K/7wpCj8PMfMMsi9G24kK9bxwrmE0TEMSV0w3XCr4Ob8+vIHxA1tg6JgVX8lCsHh+W&#10;mGs38I4u+1CLCGGfowITQpdL6StDFv3UdcTRO7neYoiyr6XucYhw28o0SebSYsNxwWBHa0PVef9r&#10;FRw/f7bHQ9bSUG42p+9sTVtz/VDqaTKWCxCBxvAfvrfftYL0BW5f4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EMlLxQAAANsAAAAPAAAAAAAAAAAAAAAAAJgCAABkcnMv&#10;ZG93bnJldi54bWxQSwUGAAAAAAQABAD1AAAAigMAAAAA&#10;" strokeweight=".5pt">
                    <v:shadow on="t" color="black" opacity="26214f" origin="-.5,-.5" offset=".74836mm,.74836mm"/>
                    <v:textbox inset="1mm,0,1mm,0">
                      <w:txbxContent>
                        <w:p w:rsidR="009F29C5" w:rsidRDefault="0060565D" w:rsidP="00B0402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60565D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生产作业</w:t>
                          </w:r>
                        </w:p>
                        <w:p w:rsidR="009F29C5" w:rsidRDefault="0060565D" w:rsidP="00B0402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60565D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流程</w:t>
                          </w:r>
                        </w:p>
                      </w:txbxContent>
                    </v:textbox>
                  </v:shape>
                  <v:rect id="Rectangle 67" o:spid="_x0000_s1037" style="position:absolute;left:77428;top:10145;width:8566;height:457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sU8UA&#10;AADbAAAADwAAAGRycy9kb3ducmV2LnhtbESPQWsCMRSE7wX/Q3iCN826grZbo4go6MGW2qL09rp5&#10;3SxuXpZN1PXfN4LQ4zAz3zDTeWsrcaHGl44VDAcJCOLc6ZILBV+f6/4zCB+QNVaOScGNPMxnnacp&#10;Ztpd+YMu+1CICGGfoQITQp1J6XNDFv3A1cTR+3WNxRBlU0jd4DXCbSXTJBlLiyXHBYM1LQ3lp/3Z&#10;Ktilx/FPyodyZRZvw+3E8PfyfaRUr9suXkEEasN/+NHeaAXpC9y/xB8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nKxT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D85921" w:rsidRDefault="0060565D" w:rsidP="00B04025">
                          <w:pPr>
                            <w:pStyle w:val="aa"/>
                            <w:spacing w:before="0" w:beforeAutospacing="0" w:after="0" w:afterAutospacing="0" w:line="1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6"/>
                              <w:szCs w:val="16"/>
                            </w:rPr>
                          </w:pPr>
                          <w:r w:rsidRPr="0060565D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出货单</w:t>
                          </w:r>
                        </w:p>
                        <w:p w:rsidR="00D85921" w:rsidRPr="00D85921" w:rsidRDefault="0060565D" w:rsidP="00B04025">
                          <w:pPr>
                            <w:pStyle w:val="aa"/>
                            <w:spacing w:before="0" w:beforeAutospacing="0" w:after="0" w:afterAutospacing="0" w:line="1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6"/>
                              <w:szCs w:val="16"/>
                            </w:rPr>
                          </w:pPr>
                          <w:r w:rsidRPr="0060565D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维护作业</w:t>
                          </w:r>
                        </w:p>
                        <w:p w:rsidR="00D85921" w:rsidRPr="00D85921" w:rsidRDefault="0060565D" w:rsidP="00B04025">
                          <w:pPr>
                            <w:pStyle w:val="aa"/>
                            <w:spacing w:before="0" w:beforeAutospacing="0" w:after="0" w:afterAutospacing="0" w:line="1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6"/>
                              <w:szCs w:val="16"/>
                            </w:rPr>
                          </w:pPr>
                          <w:r w:rsidRPr="0060565D">
                            <w:rPr>
                              <w:rFonts w:ascii="Calibri" w:eastAsia="宋体" w:hAnsi="Times New Roman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(axmt540)</w:t>
                          </w:r>
                        </w:p>
                      </w:txbxContent>
                    </v:textbox>
                  </v:rect>
                  <v:rect id="Rectangle 67" o:spid="_x0000_s1038" style="position:absolute;left:29415;top:22294;width:7766;height:46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Z+r8MA&#10;AADbAAAADwAAAGRycy9kb3ducmV2LnhtbESP0WoCMRRE3wv9h3CFvtWstlRZjVKEgqWUsuoHXDbX&#10;zermJiSpbv36RhB8HGbmDDNf9rYTJwqxdaxgNCxAENdOt9wo2G0/nqcgYkLW2DkmBX8UYbl4fJhj&#10;qd2ZKzptUiMyhGOJCkxKvpQy1oYsxqHzxNnbu2AxZRkaqQOeM9x2clwUb9Jiy3nBoKeVofq4+bUK&#10;/A9X2/BpLhf9XaVXuf46+DhR6mnQv89AJOrTPXxrr7WClxFcv+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Z+r8MAAADbAAAADwAAAAAAAAAAAAAAAACYAgAAZHJzL2Rv&#10;d25yZXYueG1sUEsFBgAAAAAEAAQA9QAAAIgDAAAAAA==&#10;" fillcolor="#e5b8b7 [1301]" strokeweight=".5pt">
                    <v:shadow on="t" color="black" opacity="26214f" origin="-.5,-.5" offset=".74836mm,.74836mm"/>
                    <v:textbox inset="1mm,,1mm">
                      <w:txbxContent>
                        <w:p w:rsidR="00676B48" w:rsidRDefault="0060565D" w:rsidP="00B0402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60565D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入库单</w:t>
                          </w:r>
                        </w:p>
                      </w:txbxContent>
                    </v:textbox>
                  </v:rect>
                  <v:rect id="Rectangle 67" o:spid="_x0000_s1041" style="position:absolute;left:1375;top:22364;width:7766;height:46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dN8MA&#10;AADbAAAADwAAAGRycy9kb3ducmV2LnhtbESP0WoCMRRE3wv+Q7iCbzVrlVq2RimFgiKlrPoBl83t&#10;ZuvmJiRRV7++KRR8HGbmDLNY9bYTZwqxdaxgMi5AENdOt9woOOw/Hl9AxISssXNMCq4UYbUcPCyw&#10;1O7CFZ13qREZwrFEBSYlX0oZa0MW49h54ux9u2AxZRkaqQNeMtx28qkonqXFlvOCQU/vhurj7mQV&#10;+C+u9mFjbjf9WaWZXG9/fJwrNRr2b68gEvXpHv5vr7WC6Qz+vu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HdN8MAAADbAAAADwAAAAAAAAAAAAAAAACYAgAAZHJzL2Rv&#10;d25yZXYueG1sUEsFBgAAAAAEAAQA9QAAAIgDAAAAAA==&#10;" fillcolor="#e5b8b7 [1301]" strokeweight=".5pt">
                    <v:shadow on="t" color="black" opacity="26214f" origin="-.5,-.5" offset=".74836mm,.74836mm"/>
                    <v:textbox inset="1mm,,1mm">
                      <w:txbxContent>
                        <w:p w:rsidR="00676B48" w:rsidRDefault="0060565D" w:rsidP="00B0402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60565D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出货单</w:t>
                          </w:r>
                        </w:p>
                      </w:txbxContent>
                    </v:textbox>
                  </v:rect>
                  <v:rect id="Rectangle 67" o:spid="_x0000_s1042" style="position:absolute;left:29415;top:29063;width:7766;height:457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8pT8UA&#10;AADbAAAADwAAAGRycy9kb3ducmV2LnhtbESPT4vCMBTE7wt+h/AEL8uaquhKNYqKgkf/rAveHs2z&#10;rTYvpYla/fSbBcHjMDO/YcbT2hTiRpXLLSvotCMQxInVOacKfvarryEI55E1FpZJwYMcTCeNjzHG&#10;2t55S7edT0WAsItRQeZ9GUvpkowMurYtiYN3spVBH2SVSl3hPcBNIbtRNJAGcw4LGZa0yCi57K5G&#10;wcafr89hORvMl5+H7/XqdPjtHQulWs16NgLhqfbv8Ku91gp6ffj/En6An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TylPxQAAANsAAAAPAAAAAAAAAAAAAAAAAJgCAABkcnMv&#10;ZG93bnJldi54bWxQSwUGAAAAAAQABAD1AAAAigMAAAAA&#10;" fillcolor="#b6dde8 [1304]" strokeweight=".5pt">
                    <v:shadow on="t" color="black" opacity="26214f" origin="-.5,-.5" offset=".74836mm,.74836mm"/>
                    <v:textbox inset="1mm,,1mm">
                      <w:txbxContent>
                        <w:p w:rsidR="00676B48" w:rsidRDefault="0060565D" w:rsidP="00B04025">
                          <w:pPr>
                            <w:pStyle w:val="aa"/>
                            <w:spacing w:before="0" w:beforeAutospacing="0" w:after="0" w:afterAutospacing="0" w:line="180" w:lineRule="exact"/>
                            <w:jc w:val="center"/>
                          </w:pPr>
                          <w:r w:rsidRPr="0060565D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多角贸易应收付抛转作业</w:t>
                          </w:r>
                        </w:p>
                        <w:p w:rsidR="00676B48" w:rsidRDefault="0060565D" w:rsidP="00B04025">
                          <w:pPr>
                            <w:pStyle w:val="aa"/>
                            <w:spacing w:before="0" w:beforeAutospacing="0" w:after="0" w:afterAutospacing="0" w:line="180" w:lineRule="exact"/>
                            <w:jc w:val="center"/>
                          </w:pPr>
                          <w:r w:rsidRPr="0060565D">
                            <w:rPr>
                              <w:rFonts w:ascii="Calibri" w:eastAsia="宋体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(aicp550)</w:t>
                          </w:r>
                        </w:p>
                      </w:txbxContent>
                    </v:textbox>
                  </v:rect>
                  <v:rect id="Rectangle 67" o:spid="_x0000_s1043" style="position:absolute;left:29759;top:35952;width:7766;height:46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/m28MA&#10;AADbAAAADwAAAGRycy9kb3ducmV2LnhtbESP0WoCMRRE3wv9h3ALvtWsttiyNYoIglJEVvsBl83t&#10;ZuvmJiSpbv36RhB8HGbmDDOd97YTJwqxdaxgNCxAENdOt9wo+Dqsnt9BxISssXNMCv4ownz2+DDF&#10;UrszV3Tap0ZkCMcSFZiUfCllrA1ZjEPnibP37YLFlGVopA54znDbyXFRTKTFlvOCQU9LQ/Vx/2sV&#10;+B1Xh7Axl4veVulVrj9/fHxTavDULz5AJOrTPXxrr7WClwlcv+Qf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/m28MAAADbAAAADwAAAAAAAAAAAAAAAACYAgAAZHJzL2Rv&#10;d25yZXYueG1sUEsFBgAAAAAEAAQA9QAAAIgDAAAAAA==&#10;" fillcolor="#e5b8b7 [1301]" strokeweight=".5pt">
                    <v:shadow on="t" color="black" opacity="26214f" origin="-.5,-.5" offset=".74836mm,.74836mm"/>
                    <v:textbox inset="1mm,,1mm">
                      <w:txbxContent>
                        <w:p w:rsidR="00676B48" w:rsidRDefault="0060565D" w:rsidP="00B0402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60565D">
                            <w:rPr>
                              <w:rFonts w:ascii="Calibri" w:eastAsia="宋体" w:hAnsi="Times New Roman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AP</w:t>
                          </w:r>
                          <w:r w:rsidRPr="0060565D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立帐</w:t>
                          </w:r>
                        </w:p>
                      </w:txbxContent>
                    </v:textbox>
                  </v:rect>
                  <v:rect id="Rectangle 67" o:spid="_x0000_s1046" style="position:absolute;left:85994;top:35914;width:7766;height:46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ByqcMA&#10;AADbAAAADwAAAGRycy9kb3ducmV2LnhtbESP0WoCMRRE3wv+Q7hC32pWW6rdGkUEwVKKrPYDLpvb&#10;zermJiRRt359Uyj0cZiZM8x82dtOXCjE1rGC8agAQVw73XKj4POweZiBiAlZY+eYFHxThOVicDfH&#10;UrsrV3TZp0ZkCMcSFZiUfCllrA1ZjCPnibP35YLFlGVopA54zXDbyUlRPEuLLecFg57WhurT/mwV&#10;+B1Xh/Bmbjf9UaUnuX0/+jhV6n7Yr15BJOrTf/ivvdUKHl/g90v+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ByqcMAAADbAAAADwAAAAAAAAAAAAAAAACYAgAAZHJzL2Rv&#10;d25yZXYueG1sUEsFBgAAAAAEAAQA9QAAAIgDAAAAAA==&#10;" fillcolor="#e5b8b7 [1301]" strokeweight=".5pt">
                    <v:shadow on="t" color="black" opacity="26214f" origin="-.5,-.5" offset=".74836mm,.74836mm"/>
                    <v:textbox inset="1mm,,1mm">
                      <w:txbxContent>
                        <w:p w:rsidR="00676B48" w:rsidRDefault="0060565D" w:rsidP="00B0402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60565D">
                            <w:rPr>
                              <w:rFonts w:ascii="Calibri" w:eastAsia="宋体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AR</w:t>
                          </w:r>
                          <w:r w:rsidRPr="0060565D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立帐</w:t>
                          </w:r>
                        </w:p>
                      </w:txbxContent>
                    </v:textbox>
                  </v:rect>
                  <v:rect id="Rectangle 67" o:spid="_x0000_s1047" style="position:absolute;left:20278;top:35952;width:7766;height:46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yoSb8A&#10;AADbAAAADwAAAGRycy9kb3ducmV2LnhtbERPzWoCMRC+F3yHMAVvNdsiraxGKUJBkSKrPsCwGTdr&#10;N5OQRF19enMQevz4/meL3nbiQiG2jhW8jwoQxLXTLTcKDvuftwmImJA1do5JwY0iLOaDlxmW2l25&#10;ossuNSKHcCxRgUnJl1LG2pDFOHKeOHNHFyymDEMjdcBrDred/CiKT2mx5dxg0NPSUP23O1sFfsvV&#10;PqzN/a5/qzSWq83Jxy+lhq/99xREoj79i5/ulVYwzuvzl/wD5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XKhJvwAAANsAAAAPAAAAAAAAAAAAAAAAAJgCAABkcnMvZG93bnJl&#10;di54bWxQSwUGAAAAAAQABAD1AAAAhAMAAAAA&#10;" fillcolor="#e5b8b7 [1301]" strokeweight=".5pt">
                    <v:shadow on="t" color="black" opacity="26214f" origin="-.5,-.5" offset=".74836mm,.74836mm"/>
                    <v:textbox inset="1mm,,1mm">
                      <w:txbxContent>
                        <w:p w:rsidR="00676B48" w:rsidRDefault="0060565D" w:rsidP="00B0402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60565D">
                            <w:rPr>
                              <w:rFonts w:ascii="Calibri" w:eastAsia="宋体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AR</w:t>
                          </w:r>
                          <w:r w:rsidRPr="0060565D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立帐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0" o:spid="_x0000_s1048" type="#_x0000_t32" style="position:absolute;left:5070;top:5392;width:0;height:252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8Y28UAAADbAAAADwAAAGRycy9kb3ducmV2LnhtbESPT2vCQBTE74LfYXmCN91ERCS6Slso&#10;/ikemlbPj+xrEpp9G3dXTfvpu4LQ4zAzv2GW68404krO15YVpOMEBHFhdc2lgs+P19EchA/IGhvL&#10;pOCHPKxX/d4SM21v/E7XPJQiQthnqKAKoc2k9EVFBv3YtsTR+7LOYIjSlVI7vEW4aeQkSWbSYM1x&#10;ocKWXioqvvOLUbB/a+vJeXNwuybQKde/x+dNelRqOOieFiACdeE//GhvtYJpCvcv8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B8Y28UAAADbAAAADwAAAAAAAAAA&#10;AAAAAAChAgAAZHJzL2Rvd25yZXYueG1sUEsFBgAAAAAEAAQA+QAAAJMDAAAAAA==&#10;" strokeweight=".5pt">
                    <v:stroke endarrow="block"/>
                  </v:shape>
                  <v:shape id="AutoShape 90" o:spid="_x0000_s1049" type="#_x0000_t32" style="position:absolute;left:74526;top:4779;width:2902;height:1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x34cAAAADbAAAADwAAAGRycy9kb3ducmV2LnhtbESP0YrCMBRE3xf2H8IVfNumVhGpRpEF&#10;YfHN6gdcmmtTbW5Kk7XZv98Igo/DzJxhNrtoO/GgwbeOFcyyHARx7XTLjYLL+fC1AuEDssbOMSn4&#10;Iw+77efHBkvtRj7RowqNSBD2JSowIfSllL42ZNFnridO3tUNFkOSQyP1gGOC204Web6UFltOCwZ7&#10;+jZU36tfq6Aws7g43LCfH6t4L65Vs3T1qNR0EvdrEIFieIdf7R+tYDGH55f0A+T2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T8d+HAAAAA2wAAAA8AAAAAAAAAAAAAAAAA&#10;oQIAAGRycy9kb3ducmV2LnhtbFBLBQYAAAAABAAEAPkAAACOAwAAAAA=&#10;" strokeweight=".5pt">
                    <v:stroke endarrow="block"/>
                  </v:shape>
                  <v:line id="直線接點 10" o:spid="_x0000_s1050" style="position:absolute;visibility:visible" from="81711,7090" to="81711,10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a5vcYAAADbAAAADwAAAGRycy9kb3ducmV2LnhtbESPT2vCQBDF70K/wzKFXkQ3bWiV1FVK&#10;odSCSP13H7NjEpqdDbtbTb+9cyh4m+G9ee83s0XvWnWmEBvPBh7HGSji0tuGKwP73cdoCiomZIut&#10;ZzLwRxEW87vBDAvrL7yh8zZVSkI4FmigTqkrtI5lTQ7j2HfEop18cJhkDZW2AS8S7lr9lGUv2mHD&#10;0lBjR+81lT/bX2dgsmqOk/U6DDXtvp6X34fP/JTnxjzc92+voBL16Wb+v15awRd6+UUG0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Gub3GAAAA2wAAAA8AAAAAAAAA&#10;AAAAAAAAoQIAAGRycy9kb3ducmV2LnhtbFBLBQYAAAAABAAEAPkAAACUAwAAAAA=&#10;" strokeweight=".5pt">
                    <v:stroke endarrow="block"/>
                  </v:line>
                  <v:line id="直線接點 44" o:spid="_x0000_s1051" style="position:absolute;visibility:visible" from="9141,10112" to="11430,10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sABcMAAADbAAAADwAAAGRycy9kb3ducmV2LnhtbESPQYvCMBSE78L+h/AW9qbpShGpRlEX&#10;YcGDVL14ezTPttq8lCRq9dcbYWGPw8x8w0znnWnEjZyvLSv4HiQgiAuray4VHPbr/hiED8gaG8uk&#10;4EEe5rOP3hQzbe+c020XShEh7DNUUIXQZlL6oiKDfmBb4uidrDMYonSl1A7vEW4aOUySkTRYc1yo&#10;sKVVRcVldzUKxvvW/zxWx7XduvMz36Q5pbhU6uuzW0xABOrCf/iv/asVpCm8v8QfIG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LAAXDAAAA2wAAAA8AAAAAAAAAAAAA&#10;AAAAoQIAAGRycy9kb3ducmV2LnhtbFBLBQYAAAAABAAEAPkAAACRAwAAAAA=&#10;" strokeweight=".5pt"/>
                  <v:line id="直線接點 45" o:spid="_x0000_s1052" style="position:absolute;visibility:visible" from="11430,950" to="11430,10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elnsQAAADbAAAADwAAAGRycy9kb3ducmV2LnhtbESPQWvCQBSE74L/YXmCN90osUjqKmoR&#10;hB4k6sXbI/uapM2+Dbtbjf31rlDwOMzMN8xi1ZlGXMn52rKCyTgBQVxYXXOp4HzajeYgfEDW2Fgm&#10;BXfysFr2ewvMtL1xTtdjKEWEsM9QQRVCm0npi4oM+rFtiaP3ZZ3BEKUrpXZ4i3DTyGmSvEmDNceF&#10;ClvaVlT8HH+Ngvmp9R/37WVnD+77L/9Mc0pxo9Rw0K3fQQTqwiv8395rBekMnl/iD5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R6WexAAAANsAAAAPAAAAAAAAAAAA&#10;AAAAAKECAABkcnMvZG93bnJldi54bWxQSwUGAAAAAAQABAD5AAAAkgMAAAAA&#10;" strokeweight=".5pt"/>
                  <v:line id="直線接點 46" o:spid="_x0000_s1053" style="position:absolute;visibility:visible" from="11430,950" to="70643,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U76cMAAADbAAAADwAAAGRycy9kb3ducmV2LnhtbESPQYvCMBSE78L+h/AWvGnqUkSqUdRF&#10;EDxI1Yu3R/O27dq8lCRq9dcbYWGPw8x8w8wWnWnEjZyvLSsYDRMQxIXVNZcKTsfNYALCB2SNjWVS&#10;8CAPi/lHb4aZtnfO6XYIpYgQ9hkqqEJoMyl9UZFBP7QtcfR+rDMYonSl1A7vEW4a+ZUkY2mw5rhQ&#10;YUvriorL4WoUTI6t/36szxu7d7/PfJfmlOJKqf5nt5yCCNSF//Bfe6sVpGN4f4k/QM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2VO+nDAAAA2wAAAA8AAAAAAAAAAAAA&#10;AAAAoQIAAGRycy9kb3ducmV2LnhtbFBLBQYAAAAABAAEAPkAAACRAwAAAAA=&#10;" strokeweight=".5pt"/>
                  <v:shape id="AutoShape 90" o:spid="_x0000_s1054" type="#_x0000_t32" style="position:absolute;left:33298;top:953;width:0;height:161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olNMQAAADbAAAADwAAAGRycy9kb3ducmV2LnhtbESPQWsCMRSE74L/ITzBW80qxcpqFBWK&#10;rcWD2+r5sXndXbp5WZOoq7++KRQ8DjPzDTNbtKYWF3K+sqxgOEhAEOdWV1wo+Pp8fZqA8AFZY22Z&#10;FNzIw2Le7cww1fbKe7pkoRARwj5FBWUITSqlz0sy6Ae2IY7et3UGQ5SukNrhNcJNLUdJMpYGK44L&#10;JTa0Lin/yc5GwfajqUanzc6914GOmb4fVpvhQal+r11OQQRqwyP8337TCp5f4O9L/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uiU0xAAAANsAAAAPAAAAAAAAAAAA&#10;AAAAAKECAABkcnMvZG93bnJldi54bWxQSwUGAAAAAAQABAD5AAAAkgMAAAAA&#10;" strokeweight=".5pt">
                    <v:stroke endarrow="block"/>
                  </v:shape>
                  <v:shape id="AutoShape 90" o:spid="_x0000_s1057" type="#_x0000_t32" style="position:absolute;left:70643;top:954;width:0;height:152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QQccUAAADbAAAADwAAAGRycy9kb3ducmV2LnhtbESPT2vCQBTE7wW/w/KE3pqNgZYSXcUK&#10;Ylvpwfjn/Mg+k9Ds23R3q9FP7xYKHoeZ+Q0zmfWmFSdyvrGsYJSkIIhLqxuuFOy2y6dXED4ga2wt&#10;k4ILeZhNBw8TzLU984ZORahEhLDPUUEdQpdL6cuaDPrEdsTRO1pnMETpKqkdniPctDJL0xdpsOG4&#10;UGNHi5rK7+LXKPhcd032s/pyH22gQ6Gv+7fVaK/U47Cfj0EE6sM9/N9+1wqeM/j7En+An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QQccUAAADbAAAADwAAAAAAAAAA&#10;AAAAAAChAgAAZHJzL2Rvd25yZXYueG1sUEsFBgAAAAAEAAQA+QAAAJMDAAAAAA==&#10;" strokeweight=".5pt">
                    <v:stroke endarrow="block"/>
                  </v:shape>
                  <v:shape id="AutoShape 90" o:spid="_x0000_s1058" type="#_x0000_t32" style="position:absolute;left:81711;top:14723;width:0;height:331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wnm8IAAADbAAAADwAAAGRycy9kb3ducmV2LnhtbERPz2vCMBS+C/4P4QnebKqwMTrTMgVx&#10;Ojysmzs/mre2rHmpSdRuf705DDx+fL+XxWA6cSHnW8sK5kkKgriyuuVawefHZvYEwgdkjZ1lUvBL&#10;Hop8PFpipu2V3+lShlrEEPYZKmhC6DMpfdWQQZ/Ynjhy39YZDBG6WmqH1xhuOrlI00dpsOXY0GBP&#10;64aqn/JsFOzf+nZx2h7crgv0Veq/42o7Pyo1nQwvzyACDeEu/ne/agUPcWz8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Pwnm8IAAADbAAAADwAAAAAAAAAAAAAA&#10;AAChAgAAZHJzL2Rvd25yZXYueG1sUEsFBgAAAAAEAAQA+QAAAJADAAAAAA==&#10;" strokeweight=".5pt">
                    <v:stroke endarrow="block"/>
                  </v:shape>
                  <v:line id="直線接點 61" o:spid="_x0000_s1059" style="position:absolute;flip:y;visibility:visible" from="5258,20674" to="77428,20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8mPcIAAADbAAAADwAAAGRycy9kb3ducmV2LnhtbESPwWrDMBBE74X8g9hAb7XsQtLgRgkh&#10;kJJTS51cfFusrS1irYyk2O7fV4VCj8PMvGG2+9n2YiQfjGMFRZaDIG6cNtwquF5OTxsQISJr7B2T&#10;gm8KsN8tHrZYajfxJ41VbEWCcChRQRfjUEoZmo4shswNxMn7ct5iTNK3UnucEtz28jnP19Ki4bTQ&#10;4UDHjppbdbcK3oJtyKFxYV59VMXd1+/mpVbqcTkfXkFEmuN/+K991grWBfx+ST9A7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d8mPcIAAADbAAAADwAAAAAAAAAAAAAA&#10;AAChAgAAZHJzL2Rvd25yZXYueG1sUEsFBgAAAAAEAAQA+QAAAJADAAAAAA==&#10;" strokeweight=".5pt"/>
                  <v:shape id="AutoShape 90" o:spid="_x0000_s1060" type="#_x0000_t32" style="position:absolute;left:33293;top:20787;width:5;height:150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jazMQAAADbAAAADwAAAGRycy9kb3ducmV2LnhtbESPQWvCQBSE74L/YXmCN92Yg0jqKrZQ&#10;rBUPxtrzI/uaBLNv092tpv56VxA8DjPzDTNfdqYRZ3K+tqxgMk5AEBdW11wq+Dq8j2YgfEDW2Fgm&#10;Bf/kYbno9+aYaXvhPZ3zUIoIYZ+hgiqENpPSFxUZ9GPbEkfvxzqDIUpXSu3wEuGmkWmSTKXBmuNC&#10;hS29VVSc8j+j4HPb1unveuc2TaDvXF+Pr+vJUanhoFu9gAjUhWf40f7QCqYp3L/EHy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eNrMxAAAANsAAAAPAAAAAAAAAAAA&#10;AAAAAKECAABkcnMvZG93bnJldi54bWxQSwUGAAAAAAQABAD5AAAAkgMAAAAA&#10;" strokeweight=".5pt">
                    <v:stroke endarrow="block"/>
                  </v:shape>
                  <v:shape id="AutoShape 90" o:spid="_x0000_s1063" type="#_x0000_t32" style="position:absolute;left:5258;top:20787;width:0;height:157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FCuMQAAADbAAAADwAAAGRycy9kb3ducmV2LnhtbESPQWsCMRSE70L/Q3iF3jSroJTVKLYg&#10;2ooHt+r5sXnuLm5e1iTV1V9vhEKPw8x8w0xmranFhZyvLCvo9xIQxLnVFRcKdj+L7jsIH5A11pZJ&#10;wY08zKYvnQmm2l55S5csFCJC2KeooAyhSaX0eUkGfc82xNE7WmcwROkKqR1eI9zUcpAkI2mw4rhQ&#10;YkOfJeWn7Nco+F431eC83LivOtAh0/f9x7K/V+rttZ2PQQRqw3/4r73SCkZDeH6JP0B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kUK4xAAAANsAAAAPAAAAAAAAAAAA&#10;AAAAAKECAABkcnMvZG93bnJldi54bWxQSwUGAAAAAAQABAD5AAAAkgMAAAAA&#10;" strokeweight=".5pt">
                    <v:stroke endarrow="block"/>
                  </v:shape>
                  <v:rect id="Rectangle 67" o:spid="_x0000_s1064" style="position:absolute;left:1375;top:29063;width:7766;height:457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UkesUA&#10;AADbAAAADwAAAGRycy9kb3ducmV2LnhtbESPQWvCQBSE74X+h+UVvNWNEWKJriLSgh60aEXp7TX7&#10;mg3Nvg3ZVeO/d4WCx2FmvmEms87W4kytrxwrGPQTEMSF0xWXCvZfH69vIHxA1lg7JgVX8jCbPj9N&#10;MNfuwls670IpIoR9jgpMCE0upS8MWfR91xBH79e1FkOUbSl1i5cIt7VMkySTFiuOCwYbWhgq/nYn&#10;q2CdHrOflA/Vu5lvBquR4e/F51Cp3ks3H4MI1IVH+L+91AqyEd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JSR6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730029" w:rsidRDefault="0060565D" w:rsidP="00B04025">
                          <w:pPr>
                            <w:pStyle w:val="aa"/>
                            <w:spacing w:before="0" w:beforeAutospacing="0" w:after="0" w:afterAutospacing="0" w:line="180" w:lineRule="exact"/>
                            <w:jc w:val="center"/>
                          </w:pPr>
                          <w:r w:rsidRPr="0060565D">
                            <w:rPr>
                              <w:rFonts w:ascii="Calibri" w:eastAsia="宋体" w:hAnsi="Times New Roman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INVOICE</w:t>
                          </w:r>
                        </w:p>
                        <w:p w:rsidR="00730029" w:rsidRDefault="0060565D" w:rsidP="00B04025">
                          <w:pPr>
                            <w:pStyle w:val="aa"/>
                            <w:spacing w:before="0" w:beforeAutospacing="0" w:after="0" w:afterAutospacing="0" w:line="180" w:lineRule="exact"/>
                            <w:jc w:val="center"/>
                          </w:pPr>
                          <w:r w:rsidRPr="0060565D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维护作业</w:t>
                          </w:r>
                        </w:p>
                        <w:p w:rsidR="00730029" w:rsidRDefault="0060565D" w:rsidP="00B04025">
                          <w:pPr>
                            <w:pStyle w:val="aa"/>
                            <w:spacing w:before="0" w:beforeAutospacing="0" w:after="0" w:afterAutospacing="0" w:line="180" w:lineRule="exact"/>
                            <w:jc w:val="center"/>
                          </w:pPr>
                          <w:r w:rsidRPr="0060565D">
                            <w:rPr>
                              <w:rFonts w:ascii="Calibri" w:eastAsia="宋体" w:hAnsi="Calibri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(axmt620)</w:t>
                          </w:r>
                        </w:p>
                      </w:txbxContent>
                    </v:textbox>
                  </v:rect>
                  <v:shape id="AutoShape 90" o:spid="_x0000_s1065" type="#_x0000_t32" style="position:absolute;left:5258;top:26987;width:0;height:207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DtJsAAAADbAAAADwAAAGRycy9kb3ducmV2LnhtbERPy4rCMBTdC/5DuAPuNNWFSDWKMyA6&#10;Di6sj/WlubZlmpuaZLTj15uF4PJw3rNFa2pxI+crywqGgwQEcW51xYWC42HVn4DwAVljbZkU/JOH&#10;xbzbmWGq7Z33dMtCIWII+xQVlCE0qZQ+L8mgH9iGOHIX6wyGCF0htcN7DDe1HCXJWBqsODaU2NBX&#10;Sflv9mcUbH+aanRd79x3Heic6cfpcz08KdX7aJdTEIHa8Ba/3ButYBzHxi/xB8j5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Q7SbAAAAA2wAAAA8AAAAAAAAAAAAAAAAA&#10;oQIAAGRycy9kb3ducmV2LnhtbFBLBQYAAAAABAAEAPkAAACOAwAAAAA=&#10;" strokeweight=".5pt">
                    <v:stroke endarrow="block"/>
                  </v:shape>
                  <v:shape id="AutoShape 90" o:spid="_x0000_s1066" type="#_x0000_t32" style="position:absolute;left:9141;top:31352;width:2027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xIvcQAAADbAAAADwAAAGRycy9kb3ducmV2LnhtbESPT2sCMRTE7wW/Q3iCt5rVg9TVKCoU&#10;bUsPrn/Oj81zd3Hzsk1SXf30TUHwOMzMb5jpvDW1uJDzlWUFg34Cgji3uuJCwX73/voGwgdkjbVl&#10;UnAjD/NZ52WKqbZX3tIlC4WIEPYpKihDaFIpfV6SQd+3DXH0TtYZDFG6QmqH1wg3tRwmyUgarDgu&#10;lNjQqqT8nP0aBZ9fTTX8WX+7jzrQMdP3w3I9OCjV67aLCYhAbXiGH+2NVjAaw/+X+APk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Ei9xAAAANsAAAAPAAAAAAAAAAAA&#10;AAAAAKECAABkcnMvZG93bnJldi54bWxQSwUGAAAAAAQABAD5AAAAkgMAAAAA&#10;" strokeweight=".5pt">
                    <v:stroke endarrow="block"/>
                  </v:shape>
                  <v:line id="直線接點 70" o:spid="_x0000_s1067" style="position:absolute;visibility:visible" from="24161,34441" to="89877,34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zMu8IAAADbAAAADwAAAGRycy9kb3ducmV2LnhtbERPz2vCMBS+C/sfwhvspqlDpnRGcR2F&#10;wQ7S6sXbo3lruzUvJclsu79+OQgeP77f2/1oOnEl51vLCpaLBARxZXXLtYLzKZ9vQPiArLGzTAom&#10;8rDfPcy2mGo7cEHXMtQihrBPUUETQp9K6auGDPqF7Ykj92WdwRChq6V2OMRw08nnJHmRBluODQ32&#10;lDVU/ZS/RsHm1Pv3Kbvk9ui+/4rPVUErfFPq6XE8vIIINIa7+Ob+0ArWcX38En+A3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zMu8IAAADbAAAADwAAAAAAAAAAAAAA&#10;AAChAgAAZHJzL2Rvd25yZXYueG1sUEsFBgAAAAAEAAQA+QAAAJADAAAAAA==&#10;" strokeweight=".5pt"/>
                  <v:shape id="AutoShape 90" o:spid="_x0000_s1068" type="#_x0000_t32" style="position:absolute;left:33305;top:34447;width:0;height:15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PSZsUAAADbAAAADwAAAGRycy9kb3ducmV2LnhtbESPT2vCQBTE74LfYXmCN93Eg0p0lbZQ&#10;/FM8NK2eH9nXJDT7Nu6umvbTdwWhx2FmfsMs151pxJWcry0rSMcJCOLC6ppLBZ8fr6M5CB+QNTaW&#10;ScEPeViv+r0lZtre+J2ueShFhLDPUEEVQptJ6YuKDPqxbYmj92WdwRClK6V2eItw08hJkkylwZrj&#10;QoUtvVRUfOcXo2D/1taT8+bgdk2gU65/j8+b9KjUcNA9LUAE6sJ/+NHeagWzFO5f4g+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PSZsUAAADbAAAADwAAAAAAAAAA&#10;AAAAAAChAgAAZHJzL2Rvd25yZXYueG1sUEsFBgAAAAAEAAQA+QAAAJMDAAAAAA==&#10;" strokeweight=".5pt">
                    <v:stroke endarrow="block"/>
                  </v:shape>
                  <v:shape id="AutoShape 90" o:spid="_x0000_s1071" type="#_x0000_t32" style="position:absolute;left:89877;top:34530;width:0;height:13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Rx/sQAAADbAAAADwAAAGRycy9kb3ducmV2LnhtbESPQWsCMRSE74L/ITzBW80qxcpqFBWK&#10;rcWD2+r5sXndXbp5WZOoq7++KRQ8DjPzDTNbtKYWF3K+sqxgOEhAEOdWV1wo+Pp8fZqA8AFZY22Z&#10;FNzIw2Le7cww1fbKe7pkoRARwj5FBWUITSqlz0sy6Ae2IY7et3UGQ5SukNrhNcJNLUdJMpYGK44L&#10;JTa0Lin/yc5GwfajqUanzc6914GOmb4fVpvhQal+r11OQQRqwyP8337TCl6e4e9L/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BHH+xAAAANsAAAAPAAAAAAAAAAAA&#10;AAAAAKECAABkcnMvZG93bnJldi54bWxQSwUGAAAAAAQABAD5AAAAkgMAAAAA&#10;" strokeweight=".5pt">
                    <v:stroke endarrow="block"/>
                  </v:shape>
                  <v:shape id="AutoShape 90" o:spid="_x0000_s1072" type="#_x0000_t32" style="position:absolute;left:24161;top:34447;width:0;height:150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aiQcQAAADbAAAADwAAAGRycy9kb3ducmV2LnhtbESPQWvCQBSE74L/YXlCb7qJB5HUNagg&#10;qS09mNaeH9nXJJh9G3e3mvbXdwtCj8PMfMOs8sF04krOt5YVpLMEBHFldcu1gve3/XQJwgdkjZ1l&#10;UvBNHvL1eLTCTNsbH+lahlpECPsMFTQh9JmUvmrIoJ/Znjh6n9YZDFG6WmqHtwg3nZwnyUIabDku&#10;NNjTrqHqXH4ZBc8vfTu/FK/u0AX6KPXPaVukJ6UeJsPmEUSgIfyH7+0nrWCZwt+X+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pqJBxAAAANsAAAAPAAAAAAAAAAAA&#10;AAAAAKECAABkcnMvZG93bnJldi54bWxQSwUGAAAAAAQABAD5AAAAkgMAAAAA&#10;" strokeweight=".5pt">
                    <v:stroke endarrow="block"/>
                  </v:shape>
                  <v:line id="直線接點 82" o:spid="_x0000_s1073" style="position:absolute;flip:x;visibility:visible" from="33293,33641" to="33298,34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FesMAAAADbAAAADwAAAGRycy9kb3ducmV2LnhtbESPT4vCMBTE74LfITzBm6YK/qFrlEVQ&#10;PK1YvXh7NG/bsM1LSaLWb28WBI/DzPyGWW0624g7+WAcK5iMMxDEpdOGKwWX8260BBEissbGMSl4&#10;UoDNut9bYa7dg090L2IlEoRDjgrqGNtcylDWZDGMXUucvF/nLcYkfSW1x0eC20ZOs2wuLRpOCzW2&#10;tK2p/CtuVsE+2JIcGhe62bGY3Pz1xyyuSg0H3fcXiEhd/ITf7YNWsJzC/5f0A+T6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kBXrDAAAAA2wAAAA8AAAAAAAAAAAAAAAAA&#10;oQIAAGRycy9kb3ducmV2LnhtbFBLBQYAAAAABAAEAPkAAACOAwAAAAA=&#10;" strokeweight=".5pt"/>
                  <v:rect id="Rectangle 67" o:spid="_x0000_s1080" style="position:absolute;left:38703;top:1448;width:24645;height:46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mLUsMA&#10;AADbAAAADwAAAGRycy9kb3ducmV2LnhtbESP0UoDMRBF3wX/IYzgm80qpZW1aRFBaClFtvUDhs24&#10;Wd1MQhLbtV/feRD6NsO9c++ZxWr0gzpSyn1gA4+TChRxG2zPnYHPw/vDM6hckC0OgcnAH2VYLW9v&#10;FljbcOKGjvvSKQnhXKMBV0qstc6tI495EiKxaF8heSyypk7bhCcJ94N+qqqZ9tizNDiM9Oao/dn/&#10;egPxg5tD2rjz2e6aMtXr7XfMc2Pu78bXF1CFxnI1/1+vreALrPwiA+j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mLUsMAAADbAAAADwAAAAAAAAAAAAAAAACYAgAAZHJzL2Rv&#10;d25yZXYueG1sUEsFBgAAAAAEAAQA9QAAAIgDAAAAAA==&#10;" fillcolor="#e5b8b7 [1301]" strokeweight=".5pt">
                    <v:shadow on="t" color="black" opacity="26214f" origin="-.5,-.5" offset=".74836mm,.74836mm"/>
                    <v:textbox inset="1mm,,1mm">
                      <w:txbxContent>
                        <w:p w:rsidR="00B04025" w:rsidRDefault="00B04025" w:rsidP="00B04025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、</w:t>
                          </w: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Packing &amp; Invoice</w:t>
                          </w: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需要在</w:t>
                          </w: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280</w:t>
                          </w:r>
                          <w:r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中完成</w:t>
                          </w:r>
                          <w:r w:rsidR="00DD6040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，</w:t>
                          </w:r>
                          <w:r w:rsidR="00DD6040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360</w:t>
                          </w:r>
                          <w:r w:rsidR="00DD6040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中</w:t>
                          </w:r>
                          <w:r w:rsidR="00DD6040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Invoice</w:t>
                          </w:r>
                          <w:r w:rsidR="00EC6CE6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 xml:space="preserve"> &amp; Packing</w:t>
                          </w:r>
                          <w:r w:rsidR="00EC6CE6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也</w:t>
                          </w:r>
                          <w:r w:rsidR="00DD6040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需要存在</w:t>
                          </w:r>
                          <w:r w:rsidR="00EC6CE6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。</w:t>
                          </w:r>
                        </w:p>
                        <w:p w:rsidR="00B04025" w:rsidRDefault="00B04025" w:rsidP="00B04025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</w:p>
                      </w:txbxContent>
                    </v:textbox>
                  </v:rect>
                </v:group>
              </w:pict>
            </w:r>
          </w:p>
        </w:tc>
        <w:tc>
          <w:tcPr>
            <w:tcW w:w="4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B48" w:rsidRPr="003F0E3C" w:rsidRDefault="00676B48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5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B48" w:rsidRPr="004B713B" w:rsidRDefault="00676B48" w:rsidP="002712DB">
            <w:pPr>
              <w:spacing w:line="240" w:lineRule="exact"/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:rsidR="00360001" w:rsidRPr="003F0E3C" w:rsidRDefault="001968AD" w:rsidP="00251CFB">
      <w:pPr>
        <w:widowControl/>
        <w:ind w:left="1418" w:firstLine="480"/>
        <w:rPr>
          <w:rFonts w:asciiTheme="minorEastAsia" w:eastAsiaTheme="minorEastAsia" w:hAnsiTheme="minorEastAsia"/>
          <w:szCs w:val="20"/>
        </w:rPr>
      </w:pPr>
      <w:r w:rsidRPr="001968AD">
        <w:rPr>
          <w:noProof/>
          <w:lang w:eastAsia="zh-CN"/>
        </w:rPr>
        <w:pict>
          <v:rect id="矩形 4" o:spid="_x0000_s1078" style="position:absolute;left:0;text-align:left;margin-left:202pt;margin-top:.9pt;width:19.5pt;height:17.25pt;z-index:2516751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" fillcolor="#e5b8b7 [1301]" strokeweight=".5pt">
            <v:shadow on="t" color="black" opacity="26214f" origin="-.5,-.5" offset=".74836mm,.74836mm"/>
            <v:textbox inset="1mm,0,1mm,0"/>
          </v:rect>
        </w:pict>
      </w:r>
      <w:r w:rsidRPr="001968AD">
        <w:rPr>
          <w:noProof/>
          <w:lang w:eastAsia="zh-CN"/>
        </w:rPr>
        <w:pict>
          <v:rect id="矩形 3" o:spid="_x0000_s1077" style="position:absolute;left:0;text-align:left;margin-left:70.7pt;margin-top:.9pt;width:19.5pt;height:17.25pt;z-index:2516730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" fillcolor="#b6dde8 [1304]" strokeweight=".5pt">
            <v:shadow on="t" color="black" opacity="26214f" origin="-.5,-.5" offset=".74836mm,.74836mm"/>
            <v:textbox inset="1mm,0,1mm,0"/>
          </v:rect>
        </w:pict>
      </w:r>
      <w:r w:rsidRPr="001968AD">
        <w:rPr>
          <w:noProof/>
          <w:lang w:eastAsia="zh-CN"/>
        </w:rPr>
        <w:pict>
          <v:rect id="矩形 2" o:spid="_x0000_s1076" style="position:absolute;left:0;text-align:left;margin-left:99pt;margin-top:549pt;width:18pt;height:18pt;z-index:2516720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" fillcolor="#ff9"/>
        </w:pict>
      </w:r>
      <w:r w:rsidRPr="001968AD">
        <w:rPr>
          <w:noProof/>
          <w:lang w:eastAsia="zh-CN"/>
        </w:rPr>
        <w:pict>
          <v:rect id="矩形 1" o:spid="_x0000_s1075" style="position:absolute;left:0;text-align:left;margin-left:99pt;margin-top:549pt;width:18pt;height:18pt;z-index:2516710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" fillcolor="#ff9"/>
        </w:pict>
      </w:r>
      <w:r w:rsidR="0060565D" w:rsidRPr="0060565D">
        <w:rPr>
          <w:rFonts w:eastAsia="宋体" w:hint="eastAsia"/>
          <w:lang w:eastAsia="zh-CN"/>
        </w:rPr>
        <w:t>表示是数据抛转作业表示单据是自动产生</w:t>
      </w:r>
      <w:r w:rsidR="0060565D" w:rsidRPr="0060565D">
        <w:rPr>
          <w:rFonts w:asciiTheme="minorEastAsia" w:eastAsia="宋体" w:hAnsiTheme="minorEastAsia" w:hint="eastAsia"/>
          <w:szCs w:val="20"/>
          <w:lang w:eastAsia="zh-CN"/>
        </w:rPr>
        <w:t>审核人员：审核日期：</w:t>
      </w:r>
    </w:p>
    <w:sectPr w:rsidR="00360001" w:rsidRPr="003F0E3C" w:rsidSect="009632F9">
      <w:headerReference w:type="default" r:id="rId8"/>
      <w:pgSz w:w="16838" w:h="11906" w:orient="landscape"/>
      <w:pgMar w:top="1134" w:right="851" w:bottom="1134" w:left="851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5E9" w:rsidRDefault="005B05E9">
      <w:r>
        <w:separator/>
      </w:r>
    </w:p>
  </w:endnote>
  <w:endnote w:type="continuationSeparator" w:id="1">
    <w:p w:rsidR="005B05E9" w:rsidRDefault="005B05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5E9" w:rsidRDefault="005B05E9">
      <w:r>
        <w:separator/>
      </w:r>
    </w:p>
  </w:footnote>
  <w:footnote w:type="continuationSeparator" w:id="1">
    <w:p w:rsidR="005B05E9" w:rsidRDefault="005B05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1968A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6">
    <w:nsid w:val="7F25060F"/>
    <w:multiLevelType w:val="hybridMultilevel"/>
    <w:tmpl w:val="620CFED0"/>
    <w:lvl w:ilvl="0" w:tplc="062C42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attachedTemplate r:id="rId1"/>
  <w:stylePaneFormatFilter w:val="3F01"/>
  <w:defaultTabStop w:val="480"/>
  <w:doNotHyphenateCaps/>
  <w:drawingGridHorizontalSpacing w:val="9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4098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C1B"/>
    <w:rsid w:val="000244FB"/>
    <w:rsid w:val="00044164"/>
    <w:rsid w:val="000473B0"/>
    <w:rsid w:val="00050940"/>
    <w:rsid w:val="00060FCB"/>
    <w:rsid w:val="00080694"/>
    <w:rsid w:val="00091FC9"/>
    <w:rsid w:val="000B670D"/>
    <w:rsid w:val="000B7569"/>
    <w:rsid w:val="000C6C7E"/>
    <w:rsid w:val="000C7E24"/>
    <w:rsid w:val="000E1AA1"/>
    <w:rsid w:val="00141FDA"/>
    <w:rsid w:val="00146828"/>
    <w:rsid w:val="0016419F"/>
    <w:rsid w:val="00171837"/>
    <w:rsid w:val="001753A1"/>
    <w:rsid w:val="00183837"/>
    <w:rsid w:val="00194EF3"/>
    <w:rsid w:val="001968AD"/>
    <w:rsid w:val="001A0E0A"/>
    <w:rsid w:val="001A5AF1"/>
    <w:rsid w:val="001C03D7"/>
    <w:rsid w:val="001C3AC3"/>
    <w:rsid w:val="001C4158"/>
    <w:rsid w:val="001C4DC1"/>
    <w:rsid w:val="001D2A5D"/>
    <w:rsid w:val="00251CFB"/>
    <w:rsid w:val="00252CA5"/>
    <w:rsid w:val="002600E5"/>
    <w:rsid w:val="002658B4"/>
    <w:rsid w:val="002712DB"/>
    <w:rsid w:val="002745DF"/>
    <w:rsid w:val="002965C5"/>
    <w:rsid w:val="002B6F5F"/>
    <w:rsid w:val="002C1C73"/>
    <w:rsid w:val="002D217C"/>
    <w:rsid w:val="002E3C5E"/>
    <w:rsid w:val="002E5F5D"/>
    <w:rsid w:val="002F6000"/>
    <w:rsid w:val="00306288"/>
    <w:rsid w:val="003251FA"/>
    <w:rsid w:val="00330C50"/>
    <w:rsid w:val="00335DA3"/>
    <w:rsid w:val="0035361A"/>
    <w:rsid w:val="00353E0B"/>
    <w:rsid w:val="00356BB0"/>
    <w:rsid w:val="00360001"/>
    <w:rsid w:val="00385C2B"/>
    <w:rsid w:val="00387A2A"/>
    <w:rsid w:val="00393C1B"/>
    <w:rsid w:val="003B21BD"/>
    <w:rsid w:val="003C1637"/>
    <w:rsid w:val="003C2AAB"/>
    <w:rsid w:val="003D2DD1"/>
    <w:rsid w:val="003E5655"/>
    <w:rsid w:val="003F0E3C"/>
    <w:rsid w:val="0042441F"/>
    <w:rsid w:val="00426453"/>
    <w:rsid w:val="00454D27"/>
    <w:rsid w:val="00461305"/>
    <w:rsid w:val="004A4EE2"/>
    <w:rsid w:val="004B713B"/>
    <w:rsid w:val="004C77F6"/>
    <w:rsid w:val="004F33D0"/>
    <w:rsid w:val="004F60D5"/>
    <w:rsid w:val="00521DDB"/>
    <w:rsid w:val="00522D43"/>
    <w:rsid w:val="00523988"/>
    <w:rsid w:val="0052449B"/>
    <w:rsid w:val="005315CF"/>
    <w:rsid w:val="005366A1"/>
    <w:rsid w:val="0054705F"/>
    <w:rsid w:val="005709C4"/>
    <w:rsid w:val="00572F6E"/>
    <w:rsid w:val="005801CE"/>
    <w:rsid w:val="00591F97"/>
    <w:rsid w:val="00594765"/>
    <w:rsid w:val="00594C31"/>
    <w:rsid w:val="005B05E9"/>
    <w:rsid w:val="005B138E"/>
    <w:rsid w:val="005D67EC"/>
    <w:rsid w:val="005E227B"/>
    <w:rsid w:val="005F10B3"/>
    <w:rsid w:val="005F3DED"/>
    <w:rsid w:val="0060565D"/>
    <w:rsid w:val="00627075"/>
    <w:rsid w:val="0062729C"/>
    <w:rsid w:val="00636829"/>
    <w:rsid w:val="00661E08"/>
    <w:rsid w:val="00676B48"/>
    <w:rsid w:val="0068790C"/>
    <w:rsid w:val="006B507C"/>
    <w:rsid w:val="006B73FB"/>
    <w:rsid w:val="006C6E53"/>
    <w:rsid w:val="006E4A39"/>
    <w:rsid w:val="006E6FA5"/>
    <w:rsid w:val="006F7BC5"/>
    <w:rsid w:val="007067B1"/>
    <w:rsid w:val="00730029"/>
    <w:rsid w:val="00731C76"/>
    <w:rsid w:val="0073787F"/>
    <w:rsid w:val="007618DB"/>
    <w:rsid w:val="007744D2"/>
    <w:rsid w:val="00782A0D"/>
    <w:rsid w:val="008363C2"/>
    <w:rsid w:val="008443D4"/>
    <w:rsid w:val="00844690"/>
    <w:rsid w:val="00853DA0"/>
    <w:rsid w:val="00863866"/>
    <w:rsid w:val="0086439A"/>
    <w:rsid w:val="008D701E"/>
    <w:rsid w:val="008E360B"/>
    <w:rsid w:val="008F7955"/>
    <w:rsid w:val="00903A04"/>
    <w:rsid w:val="0090471B"/>
    <w:rsid w:val="00910EB9"/>
    <w:rsid w:val="0094146F"/>
    <w:rsid w:val="009632F9"/>
    <w:rsid w:val="009B2EFF"/>
    <w:rsid w:val="009C0CA7"/>
    <w:rsid w:val="009F29C5"/>
    <w:rsid w:val="00A24490"/>
    <w:rsid w:val="00A35A71"/>
    <w:rsid w:val="00A4050E"/>
    <w:rsid w:val="00A447C8"/>
    <w:rsid w:val="00A72A89"/>
    <w:rsid w:val="00A77813"/>
    <w:rsid w:val="00A92FE7"/>
    <w:rsid w:val="00AB75D4"/>
    <w:rsid w:val="00AE71D4"/>
    <w:rsid w:val="00AF1DEC"/>
    <w:rsid w:val="00AF7706"/>
    <w:rsid w:val="00B00A5E"/>
    <w:rsid w:val="00B021A6"/>
    <w:rsid w:val="00B04025"/>
    <w:rsid w:val="00B11CA1"/>
    <w:rsid w:val="00B2278B"/>
    <w:rsid w:val="00B36289"/>
    <w:rsid w:val="00B559A4"/>
    <w:rsid w:val="00B80CB2"/>
    <w:rsid w:val="00B80E76"/>
    <w:rsid w:val="00B8773C"/>
    <w:rsid w:val="00B9269D"/>
    <w:rsid w:val="00B93A4E"/>
    <w:rsid w:val="00B9425E"/>
    <w:rsid w:val="00BA7180"/>
    <w:rsid w:val="00BA7D77"/>
    <w:rsid w:val="00BC3647"/>
    <w:rsid w:val="00BD436D"/>
    <w:rsid w:val="00BE26FE"/>
    <w:rsid w:val="00BF22C7"/>
    <w:rsid w:val="00BF508F"/>
    <w:rsid w:val="00C24744"/>
    <w:rsid w:val="00C51F17"/>
    <w:rsid w:val="00C92D09"/>
    <w:rsid w:val="00C9476D"/>
    <w:rsid w:val="00CA15CB"/>
    <w:rsid w:val="00CC61F2"/>
    <w:rsid w:val="00CD24DC"/>
    <w:rsid w:val="00CF7F82"/>
    <w:rsid w:val="00D324BF"/>
    <w:rsid w:val="00D32E12"/>
    <w:rsid w:val="00D35778"/>
    <w:rsid w:val="00D46916"/>
    <w:rsid w:val="00D46972"/>
    <w:rsid w:val="00D4753F"/>
    <w:rsid w:val="00D52647"/>
    <w:rsid w:val="00D65906"/>
    <w:rsid w:val="00D72CA6"/>
    <w:rsid w:val="00D75B54"/>
    <w:rsid w:val="00D84354"/>
    <w:rsid w:val="00D85921"/>
    <w:rsid w:val="00D909CA"/>
    <w:rsid w:val="00DB0F97"/>
    <w:rsid w:val="00DC3F78"/>
    <w:rsid w:val="00DC5F80"/>
    <w:rsid w:val="00DD0FB3"/>
    <w:rsid w:val="00DD6040"/>
    <w:rsid w:val="00DE1839"/>
    <w:rsid w:val="00DE6E23"/>
    <w:rsid w:val="00E37A08"/>
    <w:rsid w:val="00E5158E"/>
    <w:rsid w:val="00E5299B"/>
    <w:rsid w:val="00E57601"/>
    <w:rsid w:val="00E706C4"/>
    <w:rsid w:val="00E73629"/>
    <w:rsid w:val="00E828D4"/>
    <w:rsid w:val="00E84A7C"/>
    <w:rsid w:val="00E90908"/>
    <w:rsid w:val="00E9180D"/>
    <w:rsid w:val="00EA4A32"/>
    <w:rsid w:val="00EB117C"/>
    <w:rsid w:val="00EB3F8A"/>
    <w:rsid w:val="00EC6CE6"/>
    <w:rsid w:val="00EE4920"/>
    <w:rsid w:val="00EF0A8B"/>
    <w:rsid w:val="00EF6CF9"/>
    <w:rsid w:val="00F12E29"/>
    <w:rsid w:val="00F21F5E"/>
    <w:rsid w:val="00F349A1"/>
    <w:rsid w:val="00F57F84"/>
    <w:rsid w:val="00F7235B"/>
    <w:rsid w:val="00F84F5B"/>
    <w:rsid w:val="00FA426F"/>
    <w:rsid w:val="00FA717D"/>
    <w:rsid w:val="00FB54EB"/>
    <w:rsid w:val="00FB63BF"/>
    <w:rsid w:val="00FC73FA"/>
    <w:rsid w:val="00FD0A19"/>
    <w:rsid w:val="00FD2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="f" fillcolor="white" stroke="f">
      <v:fill color="white" on="f"/>
      <v:stroke on="f"/>
    </o:shapedefaults>
    <o:shapelayout v:ext="edit">
      <o:idmap v:ext="edit" data="1"/>
      <o:rules v:ext="edit">
        <o:r id="V:Rule2" type="connector" idref="#AutoShape 90"/>
        <o:r id="V:Rule3" type="connector" idref="#AutoShape 90"/>
        <o:r id="V:Rule4" type="connector" idref="#AutoShape 90"/>
        <o:r id="V:Rule5" type="connector" idref="#AutoShape 90"/>
        <o:r id="V:Rule6" type="connector" idref="#AutoShape 90"/>
        <o:r id="V:Rule7" type="connector" idref="#AutoShape 90"/>
        <o:r id="V:Rule8" type="connector" idref="#AutoShape 90"/>
        <o:r id="V:Rule9" type="connector" idref="#AutoShape 90"/>
        <o:r id="V:Rule10" type="connector" idref="#AutoShape 90"/>
        <o:r id="V:Rule11" type="connector" idref="#AutoShape 90"/>
        <o:r id="V:Rule12" type="connector" idref="#AutoShape 90"/>
        <o:r id="V:Rule24" type="connector" idref="#AutoShape 9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146828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46828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146828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146828"/>
    <w:rPr>
      <w:szCs w:val="20"/>
    </w:rPr>
  </w:style>
  <w:style w:type="paragraph" w:styleId="a6">
    <w:name w:val="Body Text Indent"/>
    <w:basedOn w:val="a"/>
    <w:link w:val="Char"/>
    <w:rsid w:val="00146828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SOP&#31684;&#26412;\T100%20SOP%20&#31684;&#26412;_(&#32321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  <a:lnDef>
      <a:spPr>
        <a:noFill/>
        <a:ln w="6350">
          <a:solidFill>
            <a:srgbClr val="000000"/>
          </a:solidFill>
          <a:round/>
          <a:headEnd/>
          <a:tailEnd type="none" w="med" len="med"/>
        </a:ln>
        <a:extLst>
          <a:ext uri="{909E8E84-426E-40DD-AFC4-6F175D3DCCD1}">
            <a14:hiddenFill xmlns="" xmlns:a14="http://schemas.microsoft.com/office/drawing/2010/main">
              <a:noFill/>
            </a14:hiddenFill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3A2F5-70CA-46DD-8DEC-127CDF3EA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T100 SOP 範本_(繁)</Template>
  <TotalTime>735</TotalTime>
  <Pages>1</Pages>
  <Words>43</Words>
  <Characters>249</Characters>
  <Application>Microsoft Office Word</Application>
  <DocSecurity>0</DocSecurity>
  <Lines>2</Lines>
  <Paragraphs>1</Paragraphs>
  <ScaleCrop>false</ScaleCrop>
  <Company>dsc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李婧</cp:lastModifiedBy>
  <cp:revision>47</cp:revision>
  <cp:lastPrinted>2014-06-20T01:56:00Z</cp:lastPrinted>
  <dcterms:created xsi:type="dcterms:W3CDTF">2014-07-01T08:42:00Z</dcterms:created>
  <dcterms:modified xsi:type="dcterms:W3CDTF">2017-03-20T07:13:00Z</dcterms:modified>
</cp:coreProperties>
</file>