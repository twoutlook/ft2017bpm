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57510E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57510E" w:rsidRDefault="009F729D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57510E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57510E" w:rsidRDefault="009F729D" w:rsidP="00CF07CE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57510E">
              <w:rPr>
                <w:rFonts w:asciiTheme="minorHAnsi" w:eastAsia="宋体" w:hAnsiTheme="minorHAnsi"/>
                <w:szCs w:val="18"/>
                <w:lang w:eastAsia="zh-CN"/>
              </w:rPr>
              <w:t>AXM00</w:t>
            </w:r>
            <w:r w:rsidR="00CF07CE" w:rsidRPr="0057510E">
              <w:rPr>
                <w:rFonts w:asciiTheme="minorHAnsi" w:eastAsia="宋体" w:hAnsiTheme="minorHAnsi" w:hint="eastAsia"/>
                <w:szCs w:val="18"/>
                <w:lang w:eastAsia="zh-CN"/>
              </w:rPr>
              <w:t>1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57510E" w:rsidRDefault="009F729D" w:rsidP="0068790C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r w:rsidRPr="0057510E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客户申请流程</w:t>
            </w:r>
            <w:bookmarkEnd w:id="0"/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57510E" w:rsidRDefault="009F729D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57510E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57510E" w:rsidRDefault="00CF07CE" w:rsidP="00D67834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57510E">
              <w:rPr>
                <w:rFonts w:asciiTheme="minorEastAsia" w:eastAsia="宋体" w:hAnsiTheme="minorEastAsia" w:hint="eastAsia"/>
                <w:szCs w:val="18"/>
                <w:lang w:eastAsia="zh-CN"/>
              </w:rPr>
              <w:t>营销</w:t>
            </w:r>
            <w:r w:rsidR="009F729D" w:rsidRPr="0057510E">
              <w:rPr>
                <w:rFonts w:asciiTheme="minorEastAsia" w:eastAsia="宋体" w:hAnsiTheme="minorEastAsia" w:hint="eastAsia"/>
                <w:szCs w:val="18"/>
                <w:lang w:eastAsia="zh-CN"/>
              </w:rPr>
              <w:t>部</w:t>
            </w:r>
          </w:p>
        </w:tc>
      </w:tr>
      <w:tr w:rsidR="006B507C" w:rsidRPr="0057510E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57510E" w:rsidRDefault="009F729D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57510E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57510E" w:rsidRDefault="009F729D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57510E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57510E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57510E" w:rsidRDefault="009F729D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57510E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57510E" w:rsidRDefault="00FC6D5B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57510E">
              <w:rPr>
                <w:rFonts w:asciiTheme="minorHAnsi" w:eastAsia="宋体" w:hAnsiTheme="minorHAnsi" w:hint="eastAsia"/>
                <w:szCs w:val="18"/>
                <w:lang w:eastAsia="zh-CN"/>
              </w:rPr>
              <w:t>李</w:t>
            </w:r>
            <w:r w:rsidRPr="0057510E">
              <w:rPr>
                <w:rFonts w:asciiTheme="minorHAnsi" w:eastAsia="宋体" w:hAnsiTheme="minorHAnsi"/>
                <w:szCs w:val="18"/>
                <w:lang w:eastAsia="zh-CN"/>
              </w:rPr>
              <w:t>婧</w:t>
            </w:r>
          </w:p>
        </w:tc>
      </w:tr>
      <w:tr w:rsidR="006B507C" w:rsidRPr="0057510E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57510E" w:rsidRDefault="009F729D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57510E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57510E" w:rsidRDefault="009F729D" w:rsidP="00E1094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57510E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CF07CE" w:rsidRPr="0057510E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57510E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E10942">
              <w:rPr>
                <w:rFonts w:asciiTheme="minorHAnsi" w:eastAsia="宋体" w:hAnsiTheme="minorHAnsi" w:hint="eastAsia"/>
                <w:szCs w:val="18"/>
                <w:lang w:eastAsia="zh-CN"/>
              </w:rPr>
              <w:t>3</w:t>
            </w:r>
            <w:r w:rsidRPr="0057510E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CF07CE" w:rsidRPr="0057510E">
              <w:rPr>
                <w:rFonts w:asciiTheme="minorHAnsi" w:eastAsia="宋体" w:hAnsiTheme="minorHAnsi" w:hint="eastAsia"/>
                <w:szCs w:val="18"/>
                <w:lang w:eastAsia="zh-CN"/>
              </w:rPr>
              <w:t>14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57510E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57510E" w:rsidRDefault="009F729D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57510E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57510E" w:rsidRDefault="008F2B0C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57510E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57510E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57510E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9F729D" w:rsidRPr="0057510E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57510E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9F729D" w:rsidRPr="0057510E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9F729D" w:rsidRPr="0057510E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57510E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57510E" w:rsidRDefault="009F729D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57510E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57510E" w:rsidRDefault="009F729D" w:rsidP="00F21F5E">
            <w:pPr>
              <w:jc w:val="both"/>
              <w:rPr>
                <w:rFonts w:ascii="PMingLiU" w:hAnsi="PMingLiU"/>
                <w:sz w:val="20"/>
              </w:rPr>
            </w:pPr>
            <w:r w:rsidRPr="0057510E">
              <w:rPr>
                <w:rFonts w:ascii="PMingLiU" w:eastAsia="宋体" w:hAnsi="PMingLiU" w:hint="eastAsia"/>
                <w:sz w:val="20"/>
                <w:lang w:eastAsia="zh-CN"/>
              </w:rPr>
              <w:t>客户引进前进行客户基本资料调查</w:t>
            </w:r>
            <w:r w:rsidRPr="0057510E">
              <w:rPr>
                <w:rFonts w:ascii="PMingLiU" w:eastAsia="宋体" w:hAnsi="PMingLiU"/>
                <w:sz w:val="20"/>
                <w:lang w:eastAsia="zh-CN"/>
              </w:rPr>
              <w:t>.</w:t>
            </w:r>
            <w:r w:rsidRPr="0057510E">
              <w:rPr>
                <w:rFonts w:ascii="PMingLiU" w:eastAsia="宋体" w:hAnsi="PMingLiU" w:hint="eastAsia"/>
                <w:sz w:val="20"/>
                <w:lang w:eastAsia="zh-CN"/>
              </w:rPr>
              <w:t>并透过客户申请作业申请建立客户基本数据以供交易使用</w:t>
            </w:r>
            <w:r w:rsidRPr="0057510E">
              <w:rPr>
                <w:rFonts w:asciiTheme="minorEastAsia" w:eastAsia="宋体" w:hAnsiTheme="minorEastAsia" w:hint="eastAsia"/>
                <w:szCs w:val="18"/>
                <w:lang w:eastAsia="zh-CN"/>
              </w:rPr>
              <w:t>。</w:t>
            </w:r>
          </w:p>
        </w:tc>
      </w:tr>
    </w:tbl>
    <w:p w:rsidR="0068790C" w:rsidRPr="0057510E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638"/>
        <w:gridCol w:w="2114"/>
        <w:gridCol w:w="1918"/>
        <w:gridCol w:w="1701"/>
        <w:gridCol w:w="2260"/>
      </w:tblGrid>
      <w:tr w:rsidR="00252CA5" w:rsidRPr="0057510E" w:rsidTr="00252CA5">
        <w:trPr>
          <w:trHeight w:val="34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52CA5" w:rsidRPr="0057510E" w:rsidRDefault="009F729D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7510E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客户</w:t>
            </w:r>
            <w:r w:rsidR="00756372" w:rsidRPr="0057510E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/业务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52CA5" w:rsidRPr="0057510E" w:rsidRDefault="009F729D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7510E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业务</w:t>
            </w:r>
            <w:r w:rsidR="00C672BB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/财务</w:t>
            </w:r>
            <w:r w:rsidRPr="0057510E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部门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52CA5" w:rsidRPr="0057510E" w:rsidRDefault="00756372" w:rsidP="00252CA5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7510E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业务部门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52CA5" w:rsidRPr="0057510E" w:rsidRDefault="009F729D" w:rsidP="00B9269D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7510E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财会部门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52CA5" w:rsidRPr="0057510E" w:rsidRDefault="009F729D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7510E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252CA5" w:rsidRPr="0057510E" w:rsidTr="00252CA5">
        <w:trPr>
          <w:trHeight w:val="1232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A5" w:rsidRPr="0057510E" w:rsidRDefault="008F2B0C" w:rsidP="00661E08">
            <w:pPr>
              <w:rPr>
                <w:rFonts w:asciiTheme="minorHAnsi" w:eastAsiaTheme="minorEastAsia" w:hAnsiTheme="minorHAnsi"/>
              </w:rPr>
            </w:pPr>
            <w:r w:rsidRPr="008F2B0C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margin-left:-2.9pt;margin-top:-.1pt;width:367.95pt;height:610pt;z-index:251665920;mso-position-horizontal-relative:text;mso-position-vertical-relative:text" coordorigin="1104,3260" coordsize="7359,1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left:1104;top:3260;width:7359;height:12200;visibility:visible">
                    <v:fill o:detectmouseclick="t"/>
                    <v:path o:connecttype="none"/>
                  </v:shape>
                  <v:rect id="Rectangle 67" o:spid="_x0000_s1028" style="position:absolute;left:3077;top:4717;width:1438;height:8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B4cUA&#10;AADbAAAADwAAAGRycy9kb3ducmV2LnhtbESPQWvCQBSE74X+h+UVvDUbI8SSuoqIgh6saEtLb6/Z&#10;12ww+zZkV43/visIPQ4z8w0zmfW2EWfqfO1YwTBJQRCXTtdcKfh4Xz2/gPABWWPjmBRcycNs+vgw&#10;wUK7C+/pfAiViBD2BSowIbSFlL40ZNEnriWO3q/rLIYou0rqDi8RbhuZpWkuLdYcFwy2tDBUHg8n&#10;q2CbfeU/GX/WSzN/G27Ghr8Xu5FSg6d+/goiUB/+w/f2WivIc7h9iT9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aYHhxQAAANsAAAAPAAAAAAAAAAAAAAAAAJgCAABkcnMv&#10;ZG93bnJldi54bWxQSwUGAAAAAAQABAD1AAAAigMAAAAA&#10;" strokeweight=".5pt">
                    <v:shadow on="t" color="black" opacity="26214f" origin="-.5,-.5" offset=".74836mm,.74836mm"/>
                    <v:textbox style="mso-next-textbox:#Rectangle 67" inset="1mm,,1mm">
                      <w:txbxContent>
                        <w:p w:rsidR="00252CA5" w:rsidRDefault="009F729D" w:rsidP="00B80E76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9F729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客户申请作业</w:t>
                          </w:r>
                          <w:r w:rsidRPr="009F729D">
                            <w:rPr>
                              <w:rFonts w:ascii="Calibr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</w:t>
                          </w:r>
                          <w:bookmarkStart w:id="1" w:name="OLE_LINK1"/>
                          <w:bookmarkStart w:id="2" w:name="OLE_LINK2"/>
                          <w:r w:rsidRPr="009F729D">
                            <w:rPr>
                              <w:rFonts w:ascii="Calibr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axmt200</w:t>
                          </w:r>
                          <w:bookmarkEnd w:id="1"/>
                          <w:bookmarkEnd w:id="2"/>
                          <w:r w:rsidRPr="009F729D">
                            <w:rPr>
                              <w:rFonts w:ascii="Calibr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0" o:spid="_x0000_s1029" type="#_x0000_t32" style="position:absolute;left:3796;top:5615;width:1;height:44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CSXcQAAADbAAAADwAAAGRycy9kb3ducmV2LnhtbESPQW/CMAyF75P4D5GRdhspHNBUCAiQ&#10;EGPTDuuAs9WYtqJxSpJBt18/HybtZus9v/d5vuxdq24UYuPZwHiUgSIuvW24MnD43D49g4oJ2WLr&#10;mQx8U4TlYvAwx9z6O3/QrUiVkhCOORqoU+pyrWNZk8M48h2xaGcfHCZZQ6VtwLuEu1ZPsmyqHTYs&#10;DTV2tKmpvBRfzsDrW9dMrrv3sG8TnQr7c1zvxkdjHof9agYqUZ/+zX/XL1bwhV5+kQH0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4JJdxAAAANsAAAAPAAAAAAAAAAAA&#10;AAAAAKECAABkcnMvZG93bnJldi54bWxQSwUGAAAAAAQABAD5AAAAkgMAAAAA&#10;" strokeweight=".5pt">
                    <v:stroke endarrow="block"/>
                  </v:shape>
                  <v:rect id="Rectangle 67" o:spid="_x0000_s1030" style="position:absolute;left:2982;top:13520;width:1657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F9cUA&#10;AADbAAAADwAAAGRycy9kb3ducmV2LnhtbESPQWvCQBSE74L/YXlCb3WTVFSiq4i00B5sqYri7Zl9&#10;ZkOzb0N2q+m/7xYKHoeZ+YaZLztbiyu1vnKsIB0mIIgLpysuFex3L49TED4ga6wdk4If8rBc9Htz&#10;zLW78Sddt6EUEcI+RwUmhCaX0heGLPqha4ijd3GtxRBlW0rd4i3CbS2zJBlLixXHBYMNrQ0VX9tv&#10;q2CTHcfnjA/Vs1m9p28Tw6f1x5NSD4NuNQMRqAv38H/7VSsYpf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NUX1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252CA5" w:rsidRDefault="009F729D" w:rsidP="00F21F5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9F729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客户据点数据维护作业</w:t>
                          </w:r>
                        </w:p>
                        <w:p w:rsidR="00252CA5" w:rsidRPr="00F21F5E" w:rsidRDefault="009F729D" w:rsidP="00F21F5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9F729D">
                            <w:rPr>
                              <w:rFonts w:ascii="Calibr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(axmm202)</w:t>
                          </w:r>
                        </w:p>
                      </w:txbxContent>
                    </v:textbox>
                  </v:rect>
                  <v:oval id="橢圓 1" o:spid="_x0000_s1031" style="position:absolute;left:4389;top:4597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AoBcIA&#10;AADaAAAADwAAAGRycy9kb3ducmV2LnhtbERPS2vCQBC+F/wPyxS8lLrRQympmyBVwYOItaWP25gd&#10;s8HsbMiuMf33riB4Gj6+50zz3taio9ZXjhWMRwkI4sLpiksFX5/L51cQPiBrrB2Tgn/ykGeDhymm&#10;2p35g7pdKEUMYZ+iAhNCk0rpC0MW/cg1xJE7uNZiiLAtpW7xHMNtLSdJ8iItVhwbDDb0bqg47k5W&#10;gd7Ui269/9v+fnc4N9XPQj/NjkoNH/vZG4hAfbiLb+6VjvPh+sr1yu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wCgFwgAAANoAAAAPAAAAAAAAAAAAAAAAAJgCAABkcnMvZG93&#10;bnJldi54bWxQSwUGAAAAAAQABAD1AAAAhwMAAAAA&#10;" fillcolor="#f2f2f2 [3052]" strokeweight=".5pt">
                    <v:stroke dashstyle="3 1" joinstyle="miter"/>
                    <v:textbox style="mso-next-textbox:#橢圓 1" inset="0,0,0,0">
                      <w:txbxContent>
                        <w:p w:rsidR="00252CA5" w:rsidRPr="00FD2933" w:rsidRDefault="009F729D" w:rsidP="00FD2933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 w:rsidRPr="009F729D">
                            <w:rPr>
                              <w:rFonts w:eastAsia="宋体"/>
                              <w:sz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61" o:spid="_x0000_s1032" style="position:absolute;left:4505;top:13482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style="mso-next-textbox:#橢圓 61" inset="0,0,0,0">
                      <w:txbxContent>
                        <w:p w:rsidR="00252CA5" w:rsidRDefault="009F729D" w:rsidP="009C0CA7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9F729D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6</w:t>
                          </w:r>
                        </w:p>
                      </w:txbxContent>
                    </v:textbox>
                  </v:oval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34" o:spid="_x0000_s1033" type="#_x0000_t119" style="position:absolute;left:1182;top:3543;width:1385;height:8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U0fMQA&#10;AADbAAAADwAAAGRycy9kb3ducmV2LnhtbESPzWvCQBTE74X+D8sreAm6UesHqauUgh9X03rw9si+&#10;JsHdtyG7xvjfu0Khx2FmfsOsNr01oqPW144VjEcpCOLC6ZpLBT/f2+EShA/IGo1jUnAnD5v168sK&#10;M+1ufKQuD6WIEPYZKqhCaDIpfVGRRT9yDXH0fl1rMUTZllK3eItwa+QkTefSYs1xocKGvioqLvnV&#10;KjhP7NXo/aKRyThJutnBmMvupNTgrf/8ABGoD//hv/ZBK5i+w/NL/AF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FNHzEAAAA2wAAAA8AAAAAAAAAAAAAAAAAmAIAAGRycy9k&#10;b3ducmV2LnhtbFBLBQYAAAAABAAEAPUAAACJAwAAAAA=&#10;" strokeweight=".5pt">
                    <v:shadow on="t" color="black" opacity="26214f" origin="-.5,-.5" offset=".74836mm,.74836mm"/>
                    <v:textbox style="mso-next-textbox:#流程圖: 人工作業 34" inset="0,0,0,0">
                      <w:txbxContent>
                        <w:p w:rsidR="00252CA5" w:rsidRDefault="009F729D" w:rsidP="00F21F5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9F729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提供客户相关数据</w:t>
                          </w:r>
                        </w:p>
                      </w:txbxContent>
                    </v:textbox>
                  </v:shape>
                  <v:rect id="Rectangle 67" o:spid="_x0000_s1034" style="position:absolute;left:2975;top:10357;width:1656;height:11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gwi8UA&#10;AADbAAAADwAAAGRycy9kb3ducmV2LnhtbESPQWsCMRSE70L/Q3gFbzXrilZWo4i0oAcrVVG8PTev&#10;m6Wbl2UTdfvvm0LB4zAz3zDTeWsrcaPGl44V9HsJCOLc6ZILBYf9+8sYhA/IGivHpOCHPMxnT50p&#10;Ztrd+ZNuu1CICGGfoQITQp1J6XNDFn3P1cTR+3KNxRBlU0jd4D3CbSXTJBlJiyXHBYM1LQ3l37ur&#10;VbBJT6NLysfyzSw++utXw+fldqBU97ldTEAEasMj/N9eaQWDIfx9iT9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CDCL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252CA5" w:rsidRPr="00E951B0" w:rsidRDefault="00E951B0" w:rsidP="00E951B0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eastAsia="宋体"/>
                              <w:lang w:eastAsia="zh-CN"/>
                            </w:rPr>
                          </w:pPr>
                          <w:r w:rsidRPr="009F729D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 xml:space="preserve"> </w:t>
                          </w:r>
                          <w:r w:rsidR="009F729D" w:rsidRPr="009F729D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系统自动生成</w:t>
                          </w:r>
                          <w:r w:rsidR="009F729D" w:rsidRPr="009F729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客户编号</w:t>
                          </w:r>
                          <w:r w:rsidR="009F729D" w:rsidRPr="009F729D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oval id="橢圓 36" o:spid="_x0000_s1035" style="position:absolute;left:4475;top:7355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rsUcYA&#10;AADbAAAADwAAAGRycy9kb3ducmV2LnhtbESPQWvCQBSE70L/w/IKvYjZWEFK6irSKngQUVtse3vN&#10;vmaD2bchu8b4711B6HGYmW+YyayzlWip8aVjBcMkBUGcO11yoeDzYzl4AeEDssbKMSm4kIfZ9KE3&#10;wUy7M++o3YdCRAj7DBWYEOpMSp8bsugTVxNH7881FkOUTSF1g+cIt5V8TtOxtFhyXDBY05uh/Lg/&#10;WQV6Uy3a9e/P9vvQ4rspvxa6Pz8q9fTYzV9BBOrCf/jeXmkFozH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rsUcYAAADbAAAADwAAAAAAAAAAAAAAAACYAgAAZHJz&#10;L2Rvd25yZXYueG1sUEsFBgAAAAAEAAQA9QAAAIsDAAAAAA==&#10;" fillcolor="#f2f2f2 [3052]" strokeweight=".5pt">
                    <v:stroke dashstyle="3 1" joinstyle="miter"/>
                    <v:textbox style="mso-next-textbox:#橢圓 36" inset="0,0,0,0">
                      <w:txbxContent>
                        <w:p w:rsidR="00252CA5" w:rsidRDefault="009F729D" w:rsidP="00F21F5E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9F729D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4</w:t>
                          </w:r>
                        </w:p>
                      </w:txbxContent>
                    </v:textbox>
                  </v:oval>
                  <v:oval id="橢圓 38" o:spid="_x0000_s1038" style="position:absolute;left:2446;top:3482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nduMMA&#10;AADbAAAADwAAAGRycy9kb3ducmV2LnhtbERPy2rCQBTdC/7DcIVupE5aoUjqJIha6EJKfdDq7pq5&#10;ZoKZOyEzjenfdxYFl4fznue9rUVHra8cK3iaJCCIC6crLhUc9m+PMxA+IGusHZOCX/KQZ8PBHFPt&#10;brylbhdKEUPYp6jAhNCkUvrCkEU/cQ1x5C6utRgibEupW7zFcFvL5yR5kRYrjg0GG1oaKq67H6tA&#10;f9TrbnM+fR6/OlyZ6nutx4urUg+jfvEKIlAf7uJ/97tWMI1j45f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nduMMAAADbAAAADwAAAAAAAAAAAAAAAACYAgAAZHJzL2Rv&#10;d25yZXYueG1sUEsFBgAAAAAEAAQA9QAAAIgDAAAAAA==&#10;" fillcolor="#f2f2f2 [3052]" strokeweight=".5pt">
                    <v:stroke dashstyle="3 1" joinstyle="miter"/>
                    <v:textbox style="mso-next-textbox:#橢圓 38" inset="0,0,0,0">
                      <w:txbxContent>
                        <w:p w:rsidR="00252CA5" w:rsidRDefault="009F729D" w:rsidP="00F21F5E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9F729D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接點 2" o:spid="_x0000_s1039" type="#_x0000_t34" style="position:absolute;left:2672;top:3593;width:327;height:1921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t2msEAAADaAAAADwAAAGRycy9kb3ducmV2LnhtbESPT4vCMBTE74LfITxhb5paREo1iiji&#10;gif/gB6fzdu2bPNSkqj125uFBY/DzPyGmS8704gHOV9bVjAeJSCIC6trLhWcT9thBsIHZI2NZVLw&#10;Ig/LRb83x1zbJx/ocQyliBD2OSqoQmhzKX1RkUE/si1x9H6sMxiidKXUDp8RbhqZJslUGqw5LlTY&#10;0rqi4vd4Nwpul6nO0sOm2ezw/prsXXGdjDOlvgbdagYiUBc+4f/2t1aQwt+VeAPk4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W3aawQAAANoAAAAPAAAAAAAAAAAAAAAA&#10;AKECAABkcnMvZG93bnJldi54bWxQSwUGAAAAAAQABAD5AAAAjwMAAAAA&#10;" strokecolor="#0d0d0d [3069]" strokeweight=".5pt">
                    <v:stroke endarrow="block"/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16" o:spid="_x0000_s1041" type="#_x0000_t114" style="position:absolute;left:3076;top:7451;width:1439;height:10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NsMsIA&#10;AADbAAAADwAAAGRycy9kb3ducmV2LnhtbERPS4vCMBC+C/sfwix401SR4lajLC6C4MHH7up1aMa2&#10;tJmUJtr6740geJuP7znzZWcqcaPGFZYVjIYRCOLU6oIzBX+/68EUhPPIGivLpOBODpaLj94cE21b&#10;PtDt6DMRQtglqCD3vk6kdGlOBt3Q1sSBu9jGoA+wyaRusA3hppLjKIqlwYJDQ441rXJKy+PVKNi2&#10;o/j8tSq3P6fJdHMoo+x/vNsr1f/svmcgPHX+LX65NzrMj+H5Szh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E2wywgAAANsAAAAPAAAAAAAAAAAAAAAAAJgCAABkcnMvZG93&#10;bnJldi54bWxQSwUGAAAAAAQABAD1AAAAhwMAAAAA&#10;" strokeweight=".5pt">
                    <v:shadow on="t" color="black" opacity="26214f" origin="-.5,-.5" offset=".74836mm,.74836mm"/>
                    <v:textbox style="mso-next-textbox:#流程圖: 文件 16" inset="1mm,0,1mm,0">
                      <w:txbxContent>
                        <w:p w:rsidR="00252CA5" w:rsidRPr="001B02E6" w:rsidRDefault="00756372" w:rsidP="00252CA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1B02E6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BPM</w:t>
                          </w:r>
                          <w:r w:rsidRPr="001B02E6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签核</w:t>
                          </w:r>
                        </w:p>
                      </w:txbxContent>
                    </v:textbox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042" type="#_x0000_t4" style="position:absolute;left:2963;top:8943;width:1668;height:1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TM8IA&#10;AADbAAAADwAAAGRycy9kb3ducmV2LnhtbERPTWvCQBC9C/6HZYTedKOHVlNXKUqhxyaGgLchO92E&#10;ZmfD7jbG/vpuodDbPN7n7I+T7cVIPnSOFaxXGQjixumOjYLq8rrcgggRWWPvmBTcKcDxMJ/tMdfu&#10;xgWNZTQihXDIUUEb45BLGZqWLIaVG4gT9+G8xZigN1J7vKVw28tNlj1Kix2nhhYHOrXUfJZfVkFX&#10;7M7X77p49+W9NGNdZzszVko9LKaXZxCRpvgv/nO/6TT/CX5/S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1dMzwgAAANsAAAAPAAAAAAAAAAAAAAAAAJgCAABkcnMvZG93&#10;bnJldi54bWxQSwUGAAAAAAQABAD1AAAAhwMAAAAA&#10;" strokeweight=".5pt">
                    <v:shadow on="t" color="black" opacity="26214f" origin="-.5,-.5" offset=".74836mm,.74836mm"/>
                    <v:textbox style="mso-next-textbox:#AutoShape 89" inset="1mm,0,1mm,0">
                      <w:txbxContent>
                        <w:p w:rsidR="00252CA5" w:rsidRDefault="009F729D" w:rsidP="00252CA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9F729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审核</w:t>
                          </w:r>
                          <w:r w:rsidR="00756372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结果</w:t>
                          </w:r>
                        </w:p>
                      </w:txbxContent>
                    </v:textbox>
                  </v:shape>
                  <v:shape id="AutoShape 90" o:spid="_x0000_s1043" type="#_x0000_t32" style="position:absolute;left:3796;top:8459;width:1;height:4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aeW8QAAADbAAAADwAAAGRycy9kb3ducmV2LnhtbESPQW/CMAyF75P4D5GRdhspHNBUCAiQ&#10;EGPTDuuAs9WYtqJxSpJBt18/HybtZus9v/d5vuxdq24UYuPZwHiUgSIuvW24MnD43D49g4oJ2WLr&#10;mQx8U4TlYvAwx9z6O3/QrUiVkhCOORqoU+pyrWNZk8M48h2xaGcfHCZZQ6VtwLuEu1ZPsmyqHTYs&#10;DTV2tKmpvBRfzsDrW9dMrrv3sG8TnQr7c1zvxkdjHof9agYqUZ/+zX/XL1bwBVZ+kQH0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lp5bxAAAANsAAAAPAAAAAAAAAAAA&#10;AAAAAKECAABkcnMvZG93bnJldi54bWxQSwUGAAAAAAQABAD5AAAAkgMAAAAA&#10;" strokeweight=".5pt">
                    <v:stroke endarrow="block"/>
                  </v:shape>
                  <v:shape id="肘形接點 19" o:spid="_x0000_s1044" type="#_x0000_t34" style="position:absolute;left:2963;top:5166;width:114;height:4324;rotation:18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uYjMEAAADbAAAADwAAAGRycy9kb3ducmV2LnhtbERPS2sCMRC+C/6HMII3zapF6nazogWl&#10;h1580PM0mW6WbibLJl3Xf28Khd7m43tOsR1cI3rqQu1ZwWKegSDW3tRcKbheDrNnECEiG2w8k4I7&#10;BdiW41GBufE3PlF/jpVIIRxyVGBjbHMpg7bkMMx9S5y4L985jAl2lTQd3lK4a+Qyy9bSYc2pwWJL&#10;r5b09/nHKZBe20u/Wenre793h/vT8nP3cVRqOhl2LyAiDfFf/Od+M2n+Bn5/SQfI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C5iMwQAAANsAAAAPAAAAAAAAAAAAAAAA&#10;AKECAABkcnMvZG93bnJldi54bWxQSwUGAAAAAAQABAD5AAAAjwMAAAAA&#10;" adj="-68221" strokecolor="#0d0d0d [3069]" strokeweight=".5p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045" type="#_x0000_t202" style="position:absolute;left:2568;top:9118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 style="mso-next-textbox:#Text Box 101">
                      <w:txbxContent>
                        <w:p w:rsidR="00252CA5" w:rsidRDefault="009F729D" w:rsidP="00252CA5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9F729D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101" o:spid="_x0000_s1047" type="#_x0000_t202" style="position:absolute;left:4032;top:9744;width:724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252CA5" w:rsidRDefault="009F729D" w:rsidP="00252CA5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9F729D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肘形接點 23" o:spid="_x0000_s1048" type="#_x0000_t34" style="position:absolute;left:3525;top:13235;width:570;height:0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zhpMQAAADbAAAADwAAAGRycy9kb3ducmV2LnhtbESPzWrDMBCE74W+g9hCb7UcNwTjWAml&#10;obSQU36gPW6kjW1irYykJM7bV4FCj8PMfMPUy9H24kI+dI4VTLIcBLF2puNGwX738VKCCBHZYO+Y&#10;FNwowHLx+FBjZdyVN3TZxkYkCIcKFbQxDpWUQbdkMWRuIE7e0XmLMUnfSOPxmuC2l0Wez6TFjtNC&#10;iwO9t6RP27NVcPiembLYrPrVJ55v07XXP9NJqdTz0/g2BxFpjP/hv/aXUVC8wv1L+gF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POGkxAAAANsAAAAPAAAAAAAAAAAA&#10;AAAAAKECAABkcnMvZG93bnJldi54bWxQSwUGAAAAAAQABAD5AAAAkgMAAAAA&#10;" strokecolor="#0d0d0d [3069]" strokeweight=".5pt">
                    <v:stroke endarrow="block"/>
                  </v:shape>
                  <v:rect id="Rectangle 67" o:spid="_x0000_s1049" style="position:absolute;left:2982;top:11983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252CA5" w:rsidRDefault="009F729D" w:rsidP="0042645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9F729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客户维护作业</w:t>
                          </w:r>
                          <w:r w:rsidRPr="009F729D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(axmm200)</w:t>
                          </w:r>
                        </w:p>
                        <w:p w:rsidR="00E951B0" w:rsidRDefault="00E951B0" w:rsidP="0042645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查询</w:t>
                          </w:r>
                        </w:p>
                      </w:txbxContent>
                    </v:textbox>
                  </v:rect>
                  <v:oval id="橢圓 25" o:spid="_x0000_s1050" style="position:absolute;left:4475;top:11912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k+8YA&#10;AADbAAAADwAAAGRycy9kb3ducmV2LnhtbESPQWvCQBSE74L/YXlCL2I2FSw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Hk+8YAAADbAAAADwAAAAAAAAAAAAAAAACYAgAAZHJz&#10;L2Rvd25yZXYueG1sUEsFBgAAAAAEAAQA9QAAAIsDAAAAAA==&#10;" fillcolor="#f2f2f2 [3052]" strokeweight=".5pt">
                    <v:stroke dashstyle="3 1" joinstyle="miter"/>
                    <v:textbox style="mso-next-textbox:#橢圓 25" inset="0,0,0,0">
                      <w:txbxContent>
                        <w:p w:rsidR="00252CA5" w:rsidRDefault="009F729D" w:rsidP="00252CA5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9F729D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5</w:t>
                          </w:r>
                        </w:p>
                      </w:txbxContent>
                    </v:textbox>
                  </v:oval>
                  <v:rect id="Rectangle 67" o:spid="_x0000_s1052" style="position:absolute;left:2963;top:6061;width:1667;height:9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4IcUA&#10;AADbAAAADwAAAGRycy9kb3ducmV2LnhtbESPQWvCQBSE70L/w/IK3szGCLGkriJioT2oaEtLb6/Z&#10;12ww+zZktxr/vSsIPQ4z8w0zW/S2ESfqfO1YwThJQRCXTtdcKfh4fxk9gfABWWPjmBRcyMNi/jCY&#10;YaHdmfd0OoRKRAj7AhWYENpCSl8asugT1xJH79d1FkOUXSV1h+cIt43M0jSXFmuOCwZbWhkqj4c/&#10;q2CTfeU/GX/Wa7Pcjt+mhr9Xu4lSw8d++QwiUB/+w/f2q1aQ5XD7En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Azgh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C24744" w:rsidRDefault="009F729D" w:rsidP="00FD0A1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9F729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客户集团默认据点数据申请作业</w:t>
                          </w:r>
                        </w:p>
                        <w:p w:rsidR="00FD0A19" w:rsidRDefault="009F729D" w:rsidP="00FD0A1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9F729D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(axmt201)</w:t>
                          </w:r>
                        </w:p>
                      </w:txbxContent>
                    </v:textbox>
                  </v:rect>
                  <v:shape id="AutoShape 90" o:spid="_x0000_s1053" type="#_x0000_t32" style="position:absolute;left:3796;top:7037;width:1;height:41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cAML4AAADbAAAADwAAAGRycy9kb3ducmV2LnhtbERPzWrCQBC+F/oOyxS81Y1pEYmuIgWh&#10;9GbqAwzZMRvNzobs1mzf3jkIHj++/80u+17daIxdYAOLeQGKuAm249bA6ffwvgIVE7LFPjAZ+KcI&#10;u+3rywYrGyY+0q1OrZIQjhUacCkNldaxceQxzsNALNw5jB6TwLHVdsRJwn2vy6JYao8dS4PDgb4c&#10;Ndf6zxso3SJ/Hi44fPzU+Vqe63YZmsmY2Vver0Elyukpfri/rfhkrHyRH6C3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hwAwvgAAANsAAAAPAAAAAAAAAAAAAAAAAKEC&#10;AABkcnMvZG93bnJldi54bWxQSwUGAAAAAAQABAD5AAAAjAMAAAAA&#10;" strokeweight=".5pt">
                    <v:stroke endarrow="block"/>
                  </v:shape>
                  <v:oval id="橢圓 29" o:spid="_x0000_s1054" style="position:absolute;left:4515;top:5989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u/sYA&#10;AADbAAAADwAAAGRycy9kb3ducmV2LnhtbESPQWvCQBSE74L/YXlCL2I29SBt6iqiFnooorZYvT2z&#10;z2ww+zZktzH9912h0OMwM98w03lnK9FS40vHCh6TFARx7nTJhYLPj9fREwgfkDVWjknBD3mYz/q9&#10;KWba3XhH7T4UIkLYZ6jAhFBnUvrckEWfuJo4ehfXWAxRNoXUDd4i3FZynKYTabHkuGCwpqWh/Lr/&#10;tgr0plq37+fT9nhocWXKr7UeLq5KPQy6xQuIQF34D/+137SC8T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zu/sYAAADbAAAADwAAAAAAAAAAAAAAAACYAgAAZHJz&#10;L2Rvd25yZXYueG1sUEsFBgAAAAAEAAQA9QAAAIsDAAAAAA==&#10;" fillcolor="#f2f2f2 [3052]" strokeweight=".5pt">
                    <v:stroke dashstyle="3 1" joinstyle="miter"/>
                    <v:textbox style="mso-next-textbox:#橢圓 29" inset="0,0,0,0">
                      <w:txbxContent>
                        <w:p w:rsidR="00C24744" w:rsidRDefault="009F729D" w:rsidP="00C24744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9F729D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shape id="AutoShape 90" o:spid="_x0000_s1056" type="#_x0000_t32" style="position:absolute;left:3810;top:9859;width:1;height:4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aeW8QAAADbAAAADwAAAGRycy9kb3ducmV2LnhtbESPQW/CMAyF75P4D5GRdhspHNBUCAiQ&#10;EGPTDuuAs9WYtqJxSpJBt18/HybtZus9v/d5vuxdq24UYuPZwHiUgSIuvW24MnD43D49g4oJ2WLr&#10;mQx8U4TlYvAwx9z6O3/QrUiVkhCOORqoU+pyrWNZk8M48h2xaGcfHCZZQ6VtwLuEu1ZPsmyqHTYs&#10;DTV2tKmpvBRfzsDrW9dMrrv3sG8TnQr7c1zvxkdjHof9agYqUZ/+zX/XL1bwBVZ+kQH0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lp5bxAAAANsAAAAPAAAAAAAAAAAA&#10;AAAAAKECAABkcnMvZG93bnJldi54bWxQSwUGAAAAAAQABAD5AAAAkgMAAAAA&#10;" strokeweight=".5pt">
                    <v:stroke endarrow="block"/>
                  </v:shape>
                  <v:shape id="AutoShape 90" o:spid="_x0000_s1057" type="#_x0000_t32" style="position:absolute;left:3811;top:11514;width:1;height:4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aeW8QAAADbAAAADwAAAGRycy9kb3ducmV2LnhtbESPQW/CMAyF75P4D5GRdhspHNBUCAiQ&#10;EGPTDuuAs9WYtqJxSpJBt18/HybtZus9v/d5vuxdq24UYuPZwHiUgSIuvW24MnD43D49g4oJ2WLr&#10;mQx8U4TlYvAwx9z6O3/QrUiVkhCOORqoU+pyrWNZk8M48h2xaGcfHCZZQ6VtwLuEu1ZPsmyqHTYs&#10;DTV2tKmpvBRfzsDrW9dMrrv3sG8TnQr7c1zvxkdjHof9agYqUZ/+zX/XL1bwBVZ+kQH0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lp5bxAAAANsAAAAPAAAAAAAAAAAA&#10;AAAAAKECAABkcnMvZG93bnJldi54bWxQSwUGAAAAAAQABAD5AAAAkgMAAAAA&#10;" strokeweight=".5pt">
                    <v:stroke endarrow="block"/>
                  </v:shape>
                </v:group>
              </w:pic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A5" w:rsidRPr="0057510E" w:rsidRDefault="00252CA5">
            <w:pPr>
              <w:jc w:val="both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A5" w:rsidRPr="0057510E" w:rsidRDefault="00252CA5">
            <w:pPr>
              <w:jc w:val="both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A5" w:rsidRPr="0057510E" w:rsidRDefault="00252CA5">
            <w:pPr>
              <w:jc w:val="both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372" w:rsidRPr="0057510E" w:rsidRDefault="0057510E" w:rsidP="0057510E">
            <w:pPr>
              <w:spacing w:line="240" w:lineRule="exact"/>
              <w:rPr>
                <w:rFonts w:asciiTheme="minorEastAsia" w:eastAsia="宋体" w:hAnsiTheme="minorEastAsia" w:cs="Microsoft JhengHei"/>
                <w:kern w:val="0"/>
                <w:szCs w:val="16"/>
                <w:lang w:val="zh-TW" w:eastAsia="zh-CN"/>
              </w:rPr>
            </w:pPr>
            <w:r w:rsidRPr="0057510E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1、</w:t>
            </w:r>
            <w:r w:rsidR="00756372" w:rsidRPr="0057510E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开发前期与客户进行收集地址、联系方式、贸易方式、付款方式、产品类型</w:t>
            </w:r>
            <w:r w:rsidRPr="0057510E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、信用限额</w:t>
            </w:r>
            <w:r w:rsidRPr="0057510E">
              <w:rPr>
                <w:rFonts w:asciiTheme="minorEastAsia" w:eastAsia="宋体" w:hAnsiTheme="minorEastAsia" w:cs="Microsoft JhengHei"/>
                <w:kern w:val="0"/>
                <w:szCs w:val="16"/>
                <w:lang w:val="zh-TW" w:eastAsia="zh-CN"/>
              </w:rPr>
              <w:t>&amp;</w:t>
            </w:r>
            <w:r w:rsidRPr="0057510E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信用等级</w:t>
            </w:r>
            <w:r w:rsidR="00756372" w:rsidRPr="0057510E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等基本信息</w:t>
            </w:r>
            <w:r w:rsidRPr="0057510E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（需要收集内容参照《客户基本信息表》</w:t>
            </w:r>
            <w:r w:rsidRPr="0057510E">
              <w:rPr>
                <w:rFonts w:asciiTheme="minorEastAsia" w:eastAsia="宋体" w:hAnsiTheme="minorEastAsia" w:cs="Microsoft JhengHei"/>
                <w:kern w:val="0"/>
                <w:szCs w:val="16"/>
                <w:lang w:val="zh-TW" w:eastAsia="zh-CN"/>
              </w:rPr>
              <w:t>）</w:t>
            </w:r>
          </w:p>
          <w:p w:rsidR="00252CA5" w:rsidRPr="0057510E" w:rsidRDefault="00252CA5" w:rsidP="00756372">
            <w:p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</w:rPr>
            </w:pPr>
          </w:p>
          <w:p w:rsidR="00252CA5" w:rsidRPr="0057510E" w:rsidRDefault="0057510E" w:rsidP="00756372">
            <w:pPr>
              <w:pStyle w:val="a8"/>
              <w:numPr>
                <w:ilvl w:val="0"/>
                <w:numId w:val="10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57510E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业务人员将</w:t>
            </w:r>
            <w:r w:rsidR="009F729D" w:rsidRPr="0057510E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搜集到的相关信息如客户全名、简称、税务编号、企业负责人、资本额、主要经营产品等等相关数据维护到客户申请作业</w:t>
            </w:r>
            <w:r w:rsidR="009F729D" w:rsidRPr="0057510E">
              <w:rPr>
                <w:rFonts w:asciiTheme="minorEastAsia" w:eastAsia="宋体" w:hAnsiTheme="minorEastAsia" w:cs="Microsoft JhengHei"/>
                <w:kern w:val="0"/>
                <w:szCs w:val="16"/>
                <w:lang w:val="zh-TW" w:eastAsia="zh-CN"/>
              </w:rPr>
              <w:t>(axmt200)</w:t>
            </w:r>
          </w:p>
          <w:p w:rsidR="00252CA5" w:rsidRPr="0057510E" w:rsidRDefault="00252CA5" w:rsidP="00B36289">
            <w:p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</w:p>
          <w:p w:rsidR="00C24744" w:rsidRPr="0057510E" w:rsidRDefault="009F729D" w:rsidP="00756372">
            <w:pPr>
              <w:numPr>
                <w:ilvl w:val="0"/>
                <w:numId w:val="10"/>
              </w:num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57510E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业务员维护集团客户交易时的惯用交易条件数据如币别、税别、收款条件、交易条件等等相关数据维护到客户集团默认据点数据申请作业</w:t>
            </w:r>
            <w:r w:rsidRPr="0057510E">
              <w:rPr>
                <w:rFonts w:asciiTheme="minorEastAsia" w:eastAsia="宋体" w:hAnsiTheme="minorEastAsia" w:cs="Microsoft JhengHei"/>
                <w:kern w:val="0"/>
                <w:szCs w:val="16"/>
                <w:lang w:val="zh-TW" w:eastAsia="zh-CN"/>
              </w:rPr>
              <w:t>(axmt201)</w:t>
            </w:r>
          </w:p>
          <w:p w:rsidR="00C24744" w:rsidRPr="0057510E" w:rsidRDefault="00C24744" w:rsidP="00B36289">
            <w:p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</w:p>
          <w:p w:rsidR="005B138E" w:rsidRPr="0057510E" w:rsidRDefault="0057510E" w:rsidP="0057510E">
            <w:pPr>
              <w:pStyle w:val="a8"/>
              <w:numPr>
                <w:ilvl w:val="0"/>
                <w:numId w:val="10"/>
              </w:numPr>
              <w:ind w:leftChars="0"/>
              <w:rPr>
                <w:rFonts w:asciiTheme="minorEastAsia" w:eastAsia="宋体" w:hAnsiTheme="minorEastAsia" w:cs="Microsoft JhengHei"/>
                <w:kern w:val="0"/>
                <w:szCs w:val="16"/>
                <w:lang w:val="zh-TW" w:eastAsia="zh-CN"/>
              </w:rPr>
            </w:pPr>
            <w:r w:rsidRPr="0057510E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业务员提交申请—业务主管审核—财务稽核—</w:t>
            </w:r>
            <w:r w:rsidRPr="0057510E">
              <w:rPr>
                <w:rFonts w:asciiTheme="minorEastAsia" w:eastAsia="宋体" w:hAnsiTheme="minorEastAsia" w:cs="Microsoft JhengHei"/>
                <w:kern w:val="0"/>
                <w:szCs w:val="16"/>
                <w:lang w:val="zh-TW" w:eastAsia="zh-CN"/>
              </w:rPr>
              <w:t>(Y)—</w:t>
            </w:r>
            <w:r w:rsidRPr="0057510E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回写</w:t>
            </w:r>
            <w:r w:rsidRPr="0057510E">
              <w:rPr>
                <w:rFonts w:asciiTheme="minorEastAsia" w:eastAsia="宋体" w:hAnsiTheme="minorEastAsia" w:cs="Microsoft JhengHei"/>
                <w:kern w:val="0"/>
                <w:szCs w:val="16"/>
                <w:lang w:val="zh-TW" w:eastAsia="zh-CN"/>
              </w:rPr>
              <w:t>T100—End</w:t>
            </w:r>
          </w:p>
          <w:p w:rsidR="0057510E" w:rsidRPr="0057510E" w:rsidRDefault="0057510E" w:rsidP="0057510E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</w:p>
          <w:p w:rsidR="0057510E" w:rsidRDefault="0057510E" w:rsidP="0057510E">
            <w:pPr>
              <w:pStyle w:val="a8"/>
              <w:ind w:leftChars="0" w:left="360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 w:eastAsia="zh-CN"/>
              </w:rPr>
            </w:pPr>
            <w:r w:rsidRPr="0057510E">
              <w:rPr>
                <w:rFonts w:asciiTheme="minorEastAsia" w:eastAsiaTheme="minorEastAsia" w:hAnsiTheme="minorEastAsia" w:cs="Microsoft JhengHei" w:hint="eastAsia"/>
                <w:kern w:val="0"/>
                <w:szCs w:val="16"/>
                <w:lang w:val="zh-TW"/>
              </w:rPr>
              <w:t>业务员提交申请—业务主管审核—财务稽核—</w:t>
            </w:r>
            <w:r w:rsidRPr="0057510E"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  <w:t>(N)—</w:t>
            </w:r>
            <w:r w:rsidRPr="0057510E">
              <w:rPr>
                <w:rFonts w:asciiTheme="minorEastAsia" w:eastAsiaTheme="minorEastAsia" w:hAnsiTheme="minorEastAsia" w:cs="Microsoft JhengHei" w:hint="eastAsia"/>
                <w:kern w:val="0"/>
                <w:szCs w:val="16"/>
                <w:lang w:val="zh-TW"/>
              </w:rPr>
              <w:t>发起人</w:t>
            </w:r>
            <w:r w:rsidRPr="0057510E"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  <w:t>(</w:t>
            </w:r>
            <w:r w:rsidRPr="0057510E">
              <w:rPr>
                <w:rFonts w:asciiTheme="minorEastAsia" w:eastAsiaTheme="minorEastAsia" w:hAnsiTheme="minorEastAsia" w:cs="Microsoft JhengHei" w:hint="eastAsia"/>
                <w:kern w:val="0"/>
                <w:szCs w:val="16"/>
                <w:lang w:val="zh-TW"/>
              </w:rPr>
              <w:t>确认是否需要总经理签核</w:t>
            </w:r>
            <w:r w:rsidRPr="0057510E"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  <w:t>)—</w:t>
            </w:r>
            <w:r w:rsidRPr="0057510E">
              <w:rPr>
                <w:rFonts w:asciiTheme="minorEastAsia" w:eastAsiaTheme="minorEastAsia" w:hAnsiTheme="minorEastAsia" w:cs="Microsoft JhengHei" w:hint="eastAsia"/>
                <w:kern w:val="0"/>
                <w:szCs w:val="16"/>
                <w:lang w:val="zh-TW"/>
              </w:rPr>
              <w:t>总经理签核—回写</w:t>
            </w:r>
            <w:r w:rsidRPr="0057510E"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  <w:t>T100—End</w:t>
            </w:r>
          </w:p>
          <w:p w:rsidR="001B02E6" w:rsidRPr="0057510E" w:rsidRDefault="001B02E6" w:rsidP="0057510E">
            <w:pPr>
              <w:pStyle w:val="a8"/>
              <w:ind w:leftChars="0" w:left="360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 w:eastAsia="zh-CN"/>
              </w:rPr>
            </w:pPr>
          </w:p>
          <w:p w:rsidR="005B138E" w:rsidRPr="0057510E" w:rsidRDefault="009F729D" w:rsidP="00756372">
            <w:pPr>
              <w:numPr>
                <w:ilvl w:val="0"/>
                <w:numId w:val="10"/>
              </w:num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57510E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进入客户维护作业</w:t>
            </w:r>
            <w:r w:rsidRPr="0057510E">
              <w:rPr>
                <w:rFonts w:asciiTheme="minorEastAsia" w:eastAsia="宋体" w:hAnsiTheme="minorEastAsia" w:cs="Microsoft JhengHei"/>
                <w:kern w:val="0"/>
                <w:szCs w:val="16"/>
                <w:lang w:val="zh-TW" w:eastAsia="zh-CN"/>
              </w:rPr>
              <w:t>(axmm200)</w:t>
            </w:r>
            <w:r w:rsidRPr="0057510E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审核客户相关资料</w:t>
            </w:r>
          </w:p>
          <w:p w:rsidR="005B138E" w:rsidRPr="0057510E" w:rsidRDefault="005B138E" w:rsidP="005B138E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</w:p>
          <w:p w:rsidR="00252CA5" w:rsidRPr="0057510E" w:rsidRDefault="009F729D" w:rsidP="00756372">
            <w:pPr>
              <w:pStyle w:val="a8"/>
              <w:numPr>
                <w:ilvl w:val="0"/>
                <w:numId w:val="10"/>
              </w:numPr>
              <w:ind w:leftChars="0"/>
              <w:rPr>
                <w:rFonts w:asciiTheme="minorEastAsia" w:eastAsiaTheme="minorEastAsia" w:hAnsiTheme="minorEastAsia"/>
                <w:szCs w:val="20"/>
              </w:rPr>
            </w:pPr>
            <w:r w:rsidRPr="0057510E">
              <w:rPr>
                <w:rFonts w:asciiTheme="minorEastAsia" w:eastAsia="宋体" w:hAnsiTheme="minorEastAsia" w:hint="eastAsia"/>
                <w:szCs w:val="20"/>
                <w:lang w:eastAsia="zh-CN"/>
              </w:rPr>
              <w:t>业务员维护各据点跟客户交易时的惯用交易条件数据如币别、税别、收款条件、交易条件等等相关数据维护到客户据点数据维护作业</w:t>
            </w:r>
            <w:r w:rsidRPr="0057510E">
              <w:rPr>
                <w:rFonts w:asciiTheme="minorEastAsia" w:eastAsia="宋体" w:hAnsiTheme="minorEastAsia"/>
                <w:szCs w:val="20"/>
                <w:lang w:eastAsia="zh-CN"/>
              </w:rPr>
              <w:t>(axmm202)</w:t>
            </w:r>
          </w:p>
          <w:p w:rsidR="00E951B0" w:rsidRPr="0057510E" w:rsidRDefault="00E951B0" w:rsidP="00B62619">
            <w:pPr>
              <w:rPr>
                <w:rFonts w:asciiTheme="minorEastAsia" w:eastAsia="宋体" w:hAnsiTheme="minorEastAsia"/>
                <w:szCs w:val="20"/>
                <w:lang w:eastAsia="zh-CN"/>
              </w:rPr>
            </w:pPr>
          </w:p>
          <w:p w:rsidR="00B62619" w:rsidRPr="0057510E" w:rsidRDefault="00B62619" w:rsidP="00CF07CE">
            <w:pPr>
              <w:rPr>
                <w:rFonts w:asciiTheme="minorEastAsia" w:eastAsia="宋体" w:hAnsiTheme="minorEastAsia"/>
                <w:szCs w:val="20"/>
                <w:lang w:eastAsia="zh-CN"/>
              </w:rPr>
            </w:pPr>
          </w:p>
        </w:tc>
      </w:tr>
    </w:tbl>
    <w:p w:rsidR="00360001" w:rsidRPr="0057510E" w:rsidRDefault="009F729D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57510E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57510E" w:rsidSect="0068790C">
      <w:headerReference w:type="default" r:id="rId7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396" w:rsidRDefault="00F53396">
      <w:r>
        <w:separator/>
      </w:r>
    </w:p>
  </w:endnote>
  <w:endnote w:type="continuationSeparator" w:id="1">
    <w:p w:rsidR="00F53396" w:rsidRDefault="00F533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396" w:rsidRDefault="00F53396">
      <w:r>
        <w:separator/>
      </w:r>
    </w:p>
  </w:footnote>
  <w:footnote w:type="continuationSeparator" w:id="1">
    <w:p w:rsidR="00F53396" w:rsidRDefault="00F533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8F2B0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1A84710D"/>
    <w:multiLevelType w:val="hybridMultilevel"/>
    <w:tmpl w:val="4D68E85C"/>
    <w:lvl w:ilvl="0" w:tplc="2FC641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E81295"/>
    <w:multiLevelType w:val="hybridMultilevel"/>
    <w:tmpl w:val="84B24052"/>
    <w:lvl w:ilvl="0" w:tplc="196EFAE8">
      <w:start w:val="1"/>
      <w:numFmt w:val="decimal"/>
      <w:lvlText w:val="%1、"/>
      <w:lvlJc w:val="left"/>
      <w:pPr>
        <w:ind w:left="195" w:hanging="195"/>
      </w:pPr>
      <w:rPr>
        <w:rFonts w:asciiTheme="minorEastAsia" w:eastAsia="宋体" w:hAnsiTheme="minorEastAsia" w:cs="Microsoft Jheng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37840104"/>
    <w:multiLevelType w:val="hybridMultilevel"/>
    <w:tmpl w:val="0DE2ECEA"/>
    <w:lvl w:ilvl="0" w:tplc="17461D08">
      <w:start w:val="2"/>
      <w:numFmt w:val="decimal"/>
      <w:lvlText w:val="%1、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8">
    <w:nsid w:val="636564CA"/>
    <w:multiLevelType w:val="hybridMultilevel"/>
    <w:tmpl w:val="AF18AF5E"/>
    <w:lvl w:ilvl="0" w:tplc="41969E4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25060F"/>
    <w:multiLevelType w:val="hybridMultilevel"/>
    <w:tmpl w:val="620CFED0"/>
    <w:lvl w:ilvl="0" w:tplc="062C42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9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819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244FB"/>
    <w:rsid w:val="00044164"/>
    <w:rsid w:val="00050940"/>
    <w:rsid w:val="00060FCB"/>
    <w:rsid w:val="00064AB4"/>
    <w:rsid w:val="00080694"/>
    <w:rsid w:val="00091FC9"/>
    <w:rsid w:val="000C7E24"/>
    <w:rsid w:val="000E1AA1"/>
    <w:rsid w:val="000E2185"/>
    <w:rsid w:val="00141FDA"/>
    <w:rsid w:val="0016419F"/>
    <w:rsid w:val="00171837"/>
    <w:rsid w:val="001753A1"/>
    <w:rsid w:val="00194EF3"/>
    <w:rsid w:val="001A0E0A"/>
    <w:rsid w:val="001A564C"/>
    <w:rsid w:val="001A5AF1"/>
    <w:rsid w:val="001B02E6"/>
    <w:rsid w:val="001C03D7"/>
    <w:rsid w:val="001C3AC3"/>
    <w:rsid w:val="001C4158"/>
    <w:rsid w:val="001C4DC1"/>
    <w:rsid w:val="001D2A5D"/>
    <w:rsid w:val="00252CA5"/>
    <w:rsid w:val="002658B4"/>
    <w:rsid w:val="002745DF"/>
    <w:rsid w:val="002965C5"/>
    <w:rsid w:val="002B6F5F"/>
    <w:rsid w:val="002E3C5E"/>
    <w:rsid w:val="002E5F5D"/>
    <w:rsid w:val="002F6000"/>
    <w:rsid w:val="00306288"/>
    <w:rsid w:val="003251FA"/>
    <w:rsid w:val="00331DB9"/>
    <w:rsid w:val="0035361A"/>
    <w:rsid w:val="00353E0B"/>
    <w:rsid w:val="00356BB0"/>
    <w:rsid w:val="00360001"/>
    <w:rsid w:val="00385C2B"/>
    <w:rsid w:val="00393C1B"/>
    <w:rsid w:val="003B21BD"/>
    <w:rsid w:val="003C1637"/>
    <w:rsid w:val="003C2AAB"/>
    <w:rsid w:val="003E5655"/>
    <w:rsid w:val="003F0E3C"/>
    <w:rsid w:val="0042441F"/>
    <w:rsid w:val="00426453"/>
    <w:rsid w:val="00454D27"/>
    <w:rsid w:val="00461305"/>
    <w:rsid w:val="00467705"/>
    <w:rsid w:val="004A4EE2"/>
    <w:rsid w:val="004B713B"/>
    <w:rsid w:val="004C77F6"/>
    <w:rsid w:val="004F33D0"/>
    <w:rsid w:val="004F60D5"/>
    <w:rsid w:val="00521DDB"/>
    <w:rsid w:val="00522D43"/>
    <w:rsid w:val="005315CF"/>
    <w:rsid w:val="0054705F"/>
    <w:rsid w:val="005709C4"/>
    <w:rsid w:val="00571B95"/>
    <w:rsid w:val="00572F6E"/>
    <w:rsid w:val="0057510E"/>
    <w:rsid w:val="005801CE"/>
    <w:rsid w:val="005B138E"/>
    <w:rsid w:val="005D67EC"/>
    <w:rsid w:val="005E227B"/>
    <w:rsid w:val="005F10B3"/>
    <w:rsid w:val="005F3DED"/>
    <w:rsid w:val="00627075"/>
    <w:rsid w:val="0062729C"/>
    <w:rsid w:val="00636829"/>
    <w:rsid w:val="00661E08"/>
    <w:rsid w:val="0068790C"/>
    <w:rsid w:val="00692179"/>
    <w:rsid w:val="006B507C"/>
    <w:rsid w:val="006B73FB"/>
    <w:rsid w:val="006C6E53"/>
    <w:rsid w:val="006E4A39"/>
    <w:rsid w:val="006E6FA5"/>
    <w:rsid w:val="007067B1"/>
    <w:rsid w:val="00731C76"/>
    <w:rsid w:val="0073514A"/>
    <w:rsid w:val="0073787F"/>
    <w:rsid w:val="007553B4"/>
    <w:rsid w:val="00756372"/>
    <w:rsid w:val="007618DB"/>
    <w:rsid w:val="007744D2"/>
    <w:rsid w:val="00782A0D"/>
    <w:rsid w:val="007F73A2"/>
    <w:rsid w:val="008443D4"/>
    <w:rsid w:val="00844690"/>
    <w:rsid w:val="00853DA0"/>
    <w:rsid w:val="00863866"/>
    <w:rsid w:val="0086439A"/>
    <w:rsid w:val="008A055B"/>
    <w:rsid w:val="008D701E"/>
    <w:rsid w:val="008E360B"/>
    <w:rsid w:val="008F2B0C"/>
    <w:rsid w:val="008F7955"/>
    <w:rsid w:val="00910EB9"/>
    <w:rsid w:val="0094146F"/>
    <w:rsid w:val="009B2EFF"/>
    <w:rsid w:val="009C0CA7"/>
    <w:rsid w:val="009C5CE0"/>
    <w:rsid w:val="009E5ED2"/>
    <w:rsid w:val="009F729D"/>
    <w:rsid w:val="00A24490"/>
    <w:rsid w:val="00A35A71"/>
    <w:rsid w:val="00A4050E"/>
    <w:rsid w:val="00A447C8"/>
    <w:rsid w:val="00A72A89"/>
    <w:rsid w:val="00A77813"/>
    <w:rsid w:val="00AB75D4"/>
    <w:rsid w:val="00AF1DEC"/>
    <w:rsid w:val="00AF7706"/>
    <w:rsid w:val="00B00A5E"/>
    <w:rsid w:val="00B2278B"/>
    <w:rsid w:val="00B36289"/>
    <w:rsid w:val="00B559A4"/>
    <w:rsid w:val="00B56BF3"/>
    <w:rsid w:val="00B62619"/>
    <w:rsid w:val="00B80CB2"/>
    <w:rsid w:val="00B80E76"/>
    <w:rsid w:val="00B9269D"/>
    <w:rsid w:val="00B93A4E"/>
    <w:rsid w:val="00B9425E"/>
    <w:rsid w:val="00BA7180"/>
    <w:rsid w:val="00BA7D77"/>
    <w:rsid w:val="00BD436D"/>
    <w:rsid w:val="00BF22C7"/>
    <w:rsid w:val="00C24744"/>
    <w:rsid w:val="00C51F17"/>
    <w:rsid w:val="00C672BB"/>
    <w:rsid w:val="00CA15CB"/>
    <w:rsid w:val="00CC61F2"/>
    <w:rsid w:val="00CD24DC"/>
    <w:rsid w:val="00CF07CE"/>
    <w:rsid w:val="00D324BF"/>
    <w:rsid w:val="00D32E12"/>
    <w:rsid w:val="00D35778"/>
    <w:rsid w:val="00D46916"/>
    <w:rsid w:val="00D46972"/>
    <w:rsid w:val="00D65906"/>
    <w:rsid w:val="00D72CA6"/>
    <w:rsid w:val="00D75B54"/>
    <w:rsid w:val="00D84354"/>
    <w:rsid w:val="00D909CA"/>
    <w:rsid w:val="00DB0F97"/>
    <w:rsid w:val="00DC3F78"/>
    <w:rsid w:val="00DC5F80"/>
    <w:rsid w:val="00DD0FB3"/>
    <w:rsid w:val="00DE1839"/>
    <w:rsid w:val="00DE6E23"/>
    <w:rsid w:val="00E10942"/>
    <w:rsid w:val="00E1453F"/>
    <w:rsid w:val="00E37A08"/>
    <w:rsid w:val="00E5299B"/>
    <w:rsid w:val="00E57601"/>
    <w:rsid w:val="00E84A7C"/>
    <w:rsid w:val="00E90908"/>
    <w:rsid w:val="00E951B0"/>
    <w:rsid w:val="00EA4A32"/>
    <w:rsid w:val="00EB117C"/>
    <w:rsid w:val="00EB3F8A"/>
    <w:rsid w:val="00EF0A8B"/>
    <w:rsid w:val="00F21F5E"/>
    <w:rsid w:val="00F349A1"/>
    <w:rsid w:val="00F53396"/>
    <w:rsid w:val="00F7235B"/>
    <w:rsid w:val="00FA717D"/>
    <w:rsid w:val="00FB54EB"/>
    <w:rsid w:val="00FB63BF"/>
    <w:rsid w:val="00FC6D5B"/>
    <w:rsid w:val="00FD0A19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fill="f" fillcolor="white" stroke="f">
      <v:fill color="white" on="f"/>
      <v:stroke on="f"/>
    </o:shapedefaults>
    <o:shapelayout v:ext="edit">
      <o:idmap v:ext="edit" data="1"/>
      <o:rules v:ext="edit">
        <o:r id="V:Rule3" type="connector" idref="#AutoShape 90"/>
        <o:r id="V:Rule6" type="connector" idref="#AutoShape 90"/>
        <o:r id="V:Rule7" type="connector" idref="#AutoShape 90"/>
        <o:r id="V:Rule8" type="connector" idref="#AutoShape 90"/>
        <o:r id="V:Rule12" type="connector" idref="#肘形接點 23"/>
        <o:r id="V:Rule13" type="connector" idref="#肘形接點 2"/>
        <o:r id="V:Rule15" type="connector" idref="#AutoShape 90"/>
        <o:r id="V:Rule16" type="connector" idref="#肘形接點 1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0E2185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E2185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0E2185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0E2185"/>
    <w:rPr>
      <w:szCs w:val="20"/>
    </w:rPr>
  </w:style>
  <w:style w:type="paragraph" w:styleId="a6">
    <w:name w:val="Body Text Indent"/>
    <w:basedOn w:val="a"/>
    <w:link w:val="Char"/>
    <w:rsid w:val="000E2185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</Template>
  <TotalTime>444</TotalTime>
  <Pages>1</Pages>
  <Words>96</Words>
  <Characters>552</Characters>
  <Application>Microsoft Office Word</Application>
  <DocSecurity>0</DocSecurity>
  <Lines>4</Lines>
  <Paragraphs>1</Paragraphs>
  <ScaleCrop>false</ScaleCrop>
  <Company>dsc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李婧</cp:lastModifiedBy>
  <cp:revision>27</cp:revision>
  <cp:lastPrinted>2014-06-20T01:56:00Z</cp:lastPrinted>
  <dcterms:created xsi:type="dcterms:W3CDTF">2014-07-01T08:42:00Z</dcterms:created>
  <dcterms:modified xsi:type="dcterms:W3CDTF">2017-03-20T07:49:00Z</dcterms:modified>
</cp:coreProperties>
</file>