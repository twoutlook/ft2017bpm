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057407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5740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F83DE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57407">
              <w:rPr>
                <w:rFonts w:asciiTheme="minorHAnsi" w:eastAsia="宋体" w:hAnsiTheme="minorHAnsi"/>
                <w:szCs w:val="18"/>
                <w:lang w:eastAsia="zh-CN"/>
              </w:rPr>
              <w:t>AXM00</w:t>
            </w:r>
            <w:r w:rsidR="00F83DE2" w:rsidRPr="00057407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05740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客户</w:t>
            </w:r>
            <w:r w:rsidR="00526DF4" w:rsidRPr="0005740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资料变更</w:t>
            </w:r>
            <w:r w:rsidRPr="0005740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5740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57407" w:rsidRDefault="00F83DE2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057407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9F729D" w:rsidRPr="00057407">
              <w:rPr>
                <w:rFonts w:asciiTheme="minorEastAsia" w:eastAsia="宋体" w:hAnsiTheme="minorEastAsia" w:hint="eastAsia"/>
                <w:szCs w:val="18"/>
                <w:lang w:eastAsia="zh-CN"/>
              </w:rPr>
              <w:t>部门</w:t>
            </w:r>
          </w:p>
        </w:tc>
      </w:tr>
      <w:tr w:rsidR="006B507C" w:rsidRPr="00057407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5740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57407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057407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5740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57407" w:rsidRDefault="00C16E3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57407">
              <w:rPr>
                <w:rFonts w:asciiTheme="minorHAnsi" w:eastAsiaTheme="minorEastAsia" w:hAnsiTheme="minorHAnsi"/>
                <w:szCs w:val="18"/>
              </w:rPr>
              <w:t>李婧</w:t>
            </w:r>
          </w:p>
        </w:tc>
      </w:tr>
      <w:tr w:rsidR="006B507C" w:rsidRPr="00057407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5740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05740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57407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F83DE2" w:rsidRPr="00057407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057407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057407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057407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F83DE2" w:rsidRPr="00057407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057407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5740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57407" w:rsidRDefault="00625B8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57407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057407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057407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9F729D" w:rsidRPr="00057407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057407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9F729D" w:rsidRPr="00057407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9F729D" w:rsidRPr="00057407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057407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5740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057407" w:rsidRDefault="009F729D" w:rsidP="00F21F5E">
            <w:pPr>
              <w:jc w:val="both"/>
              <w:rPr>
                <w:rFonts w:ascii="PMingLiU" w:hAnsi="PMingLiU"/>
                <w:sz w:val="20"/>
              </w:rPr>
            </w:pPr>
            <w:r w:rsidRPr="00057407">
              <w:rPr>
                <w:rFonts w:ascii="PMingLiU" w:eastAsia="宋体" w:hAnsi="PMingLiU" w:hint="eastAsia"/>
                <w:sz w:val="20"/>
                <w:lang w:eastAsia="zh-CN"/>
              </w:rPr>
              <w:t>客户引进前进行客户基本资料调查</w:t>
            </w:r>
            <w:r w:rsidRPr="00057407">
              <w:rPr>
                <w:rFonts w:ascii="PMingLiU" w:eastAsia="宋体" w:hAnsi="PMingLiU"/>
                <w:sz w:val="20"/>
                <w:lang w:eastAsia="zh-CN"/>
              </w:rPr>
              <w:t>.</w:t>
            </w:r>
            <w:r w:rsidRPr="00057407">
              <w:rPr>
                <w:rFonts w:ascii="PMingLiU" w:eastAsia="宋体" w:hAnsi="PMingLiU" w:hint="eastAsia"/>
                <w:sz w:val="20"/>
                <w:lang w:eastAsia="zh-CN"/>
              </w:rPr>
              <w:t>并透过客户申请作业申请建立客户基本数据以供交易使用</w:t>
            </w:r>
            <w:r w:rsidRPr="00057407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057407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638"/>
        <w:gridCol w:w="2114"/>
        <w:gridCol w:w="1918"/>
        <w:gridCol w:w="1701"/>
        <w:gridCol w:w="2260"/>
      </w:tblGrid>
      <w:tr w:rsidR="00252CA5" w:rsidRPr="00057407" w:rsidTr="00252CA5">
        <w:trPr>
          <w:trHeight w:val="34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057407" w:rsidRDefault="009F729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客户</w:t>
            </w:r>
            <w:r w:rsidR="00756372"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/业务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057407" w:rsidRDefault="009F729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  <w:r w:rsidR="00057407"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/财务</w:t>
            </w:r>
            <w:r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部门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057407" w:rsidRDefault="00756372" w:rsidP="00252CA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057407" w:rsidRDefault="009F729D" w:rsidP="00B9269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财会部门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057407" w:rsidRDefault="009F729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5740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252CA5" w:rsidRPr="00057407" w:rsidTr="00252CA5">
        <w:trPr>
          <w:trHeight w:val="1232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057407" w:rsidRDefault="00625B8B" w:rsidP="00661E08">
            <w:pPr>
              <w:rPr>
                <w:rFonts w:asciiTheme="minorHAnsi" w:eastAsiaTheme="minorEastAsia" w:hAnsiTheme="minorHAnsi"/>
              </w:rPr>
            </w:pPr>
            <w:r w:rsidRPr="00057407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9pt;margin-top:-.1pt;width:367.95pt;height:610pt;z-index:251665920;mso-position-horizontal-relative:text;mso-position-vertical-relative:text" coordorigin="1104,3260" coordsize="7359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104;top:3260;width:7359;height:12200;visibility:visible">
                    <v:fill o:detectmouseclick="t"/>
                    <v:path o:connecttype="none"/>
                  </v:shape>
                  <v:rect id="Rectangle 67" o:spid="_x0000_s1028" style="position:absolute;left:3077;top:4717;width:1438;height:8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B4cUA&#10;AADbAAAADwAAAGRycy9kb3ducmV2LnhtbESPQWvCQBSE74X+h+UVvDUbI8SSuoqIgh6saEtLb6/Z&#10;12ww+zZkV43/visIPQ4z8w0zmfW2EWfqfO1YwTBJQRCXTtdcKfh4Xz2/gPABWWPjmBRcycNs+vgw&#10;wUK7C+/pfAiViBD2BSowIbSFlL40ZNEnriWO3q/rLIYou0rqDi8RbhuZpWkuLdYcFwy2tDBUHg8n&#10;q2CbfeU/GX/WSzN/G27Ghr8Xu5FSg6d+/goiUB/+w/f2WivIc7h9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YH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52CA5" w:rsidRDefault="009F729D" w:rsidP="00B80E7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客户申请作业</w:t>
                          </w:r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bookmarkStart w:id="1" w:name="OLE_LINK1"/>
                          <w:bookmarkStart w:id="2" w:name="OLE_LINK2"/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axmt200</w:t>
                          </w:r>
                          <w:bookmarkEnd w:id="1"/>
                          <w:bookmarkEnd w:id="2"/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A601A7" w:rsidRDefault="00A601A7" w:rsidP="00B80E7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资料变更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29" type="#_x0000_t32" style="position:absolute;left:3796;top:5615;width:1;height:4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CSXc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JJdxAAAANsAAAAPAAAAAAAAAAAA&#10;AAAAAKECAABkcnMvZG93bnJldi54bWxQSwUGAAAAAAQABAD5AAAAkgMAAAAA&#10;" strokeweight=".5pt">
                    <v:stroke endarrow="block"/>
                  </v:shape>
                  <v:rect id="Rectangle 67" o:spid="_x0000_s1030" style="position:absolute;left:2982;top:13520;width:1657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客户据点数据维护作业</w:t>
                          </w:r>
                        </w:p>
                        <w:p w:rsidR="00252CA5" w:rsidRPr="00F21F5E" w:rsidRDefault="009F729D" w:rsidP="00F21F5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(axmm202)</w:t>
                          </w:r>
                        </w:p>
                      </w:txbxContent>
                    </v:textbox>
                  </v:rect>
                  <v:oval id="橢圓 1" o:spid="_x0000_s1031" style="position:absolute;left:4389;top:459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252CA5" w:rsidRPr="00FD2933" w:rsidRDefault="009F729D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9F729D">
                            <w:rPr>
                              <w:rFonts w:eastAsia="宋体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61" o:spid="_x0000_s1032" style="position:absolute;left:4505;top:1348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252CA5" w:rsidRDefault="009F729D" w:rsidP="009C0CA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4" o:spid="_x0000_s1033" type="#_x0000_t119" style="position:absolute;left:1182;top:3543;width:1385;height:8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0fMQA&#10;AADbAAAADwAAAGRycy9kb3ducmV2LnhtbESPzWvCQBTE74X+D8sreAm6UesHqauUgh9X03rw9si+&#10;JsHdtyG7xvjfu0Khx2FmfsOsNr01oqPW144VjEcpCOLC6ZpLBT/f2+EShA/IGo1jUnAnD5v168sK&#10;M+1ufKQuD6WIEPYZKqhCaDIpfVGRRT9yDXH0fl1rMUTZllK3eItwa+QkTefSYs1xocKGvioqLvnV&#10;KjhP7NXo/aKRyThJutnBmMvupNTgrf/8ABGoD//hv/ZBK5i+w/N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FNHz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提供客户相关数据</w:t>
                          </w:r>
                        </w:p>
                      </w:txbxContent>
                    </v:textbox>
                  </v:shape>
                  <v:rect id="Rectangle 67" o:spid="_x0000_s1034" style="position:absolute;left:2975;top:10357;width:1656;height:11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52CA5" w:rsidRPr="00E951B0" w:rsidRDefault="00E951B0" w:rsidP="00E951B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9F729D"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系统自动生成</w:t>
                          </w:r>
                          <w:r w:rsidR="009F729D"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客户编号</w:t>
                          </w:r>
                          <w:r w:rsidR="009F729D"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36" o:spid="_x0000_s1035" style="position:absolute;left:4475;top:7355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38" o:spid="_x0000_s1038" style="position:absolute;left:2446;top:348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duMMA&#10;AADbAAAADwAAAGRycy9kb3ducmV2LnhtbERPy2rCQBTdC/7DcIVupE5aoU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nduM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2" o:spid="_x0000_s1039" type="#_x0000_t34" style="position:absolute;left:2672;top:3593;width:327;height:192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t2msEAAADaAAAADwAAAGRycy9kb3ducmV2LnhtbESPT4vCMBTE74LfITxhb5paREo1iiji&#10;gif/gB6fzdu2bPNSkqj125uFBY/DzPyGmS8704gHOV9bVjAeJSCIC6trLhWcT9thBsIHZI2NZVLw&#10;Ig/LRb83x1zbJx/ocQyliBD2OSqoQmhzKX1RkUE/si1x9H6sMxiidKXUDp8RbhqZJslUGqw5LlTY&#10;0rqi4vd4Nwpul6nO0sOm2ezw/prsXXGdjDOlvgbdagYiUBc+4f/2t1aQwt+VeAPk4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W3aawQAAANoAAAAPAAAAAAAAAAAAAAAA&#10;AKECAABkcnMvZG93bnJldi54bWxQSwUGAAAAAAQABAD5AAAAjwMAAAAA&#10;" strokecolor="#0d0d0d [3069]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041" type="#_x0000_t114" style="position:absolute;left:3076;top:7451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252CA5" w:rsidRPr="00057407" w:rsidRDefault="00756372" w:rsidP="00252CA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057407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BPM</w:t>
                          </w:r>
                          <w:r w:rsidRPr="00057407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签核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42" type="#_x0000_t4" style="position:absolute;left:2963;top:8943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  <w:r w:rsidR="00756372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结果</w:t>
                          </w:r>
                        </w:p>
                      </w:txbxContent>
                    </v:textbox>
                  </v:shape>
                  <v:shape id="AutoShape 90" o:spid="_x0000_s1043" type="#_x0000_t32" style="position:absolute;left:3796;top:8459;width:1;height:4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  <v:shape id="肘形接點 19" o:spid="_x0000_s1044" type="#_x0000_t34" style="position:absolute;left:2963;top:5166;width:114;height:4324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uYjMEAAADbAAAADwAAAGRycy9kb3ducmV2LnhtbERPS2sCMRC+C/6HMII3zapF6nazogWl&#10;h1580PM0mW6WbibLJl3Xf28Khd7m43tOsR1cI3rqQu1ZwWKegSDW3tRcKbheDrNnECEiG2w8k4I7&#10;BdiW41GBufE3PlF/jpVIIRxyVGBjbHMpg7bkMMx9S5y4L985jAl2lTQd3lK4a+Qyy9bSYc2pwWJL&#10;r5b09/nHKZBe20u/Wenre793h/vT8nP3cVRqOhl2LyAiDfFf/Od+M2n+Bn5/SQfI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C5iMwQAAANsAAAAPAAAAAAAAAAAAAAAA&#10;AKECAABkcnMvZG93bnJldi54bWxQSwUGAAAAAAQABAD5AAAAjwMAAAAA&#10;" adj="-68221" strokecolor="#0d0d0d [3069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45" type="#_x0000_t202" style="position:absolute;left:2568;top:9118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047" type="#_x0000_t202" style="position:absolute;left:4032;top:9744;width:724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肘形接點 23" o:spid="_x0000_s1048" type="#_x0000_t34" style="position:absolute;left:3525;top:13235;width:570;height: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zhpMQAAADbAAAADwAAAGRycy9kb3ducmV2LnhtbESPzWrDMBCE74W+g9hCb7UcNwTjWAml&#10;obSQU36gPW6kjW1irYykJM7bV4FCj8PMfMPUy9H24kI+dI4VTLIcBLF2puNGwX738VKCCBHZYO+Y&#10;FNwowHLx+FBjZdyVN3TZxkYkCIcKFbQxDpWUQbdkMWRuIE7e0XmLMUnfSOPxmuC2l0Wez6TFjtNC&#10;iwO9t6RP27NVcPiembLYrPrVJ55v07XXP9NJqdTz0/g2BxFpjP/hv/aXUVC8wv1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OGkxAAAANsAAAAPAAAAAAAAAAAA&#10;AAAAAKECAABkcnMvZG93bnJldi54bWxQSwUGAAAAAAQABAD5AAAAkgMAAAAA&#10;" strokecolor="#0d0d0d [3069]" strokeweight=".5pt">
                    <v:stroke endarrow="block"/>
                  </v:shape>
                  <v:rect id="Rectangle 67" o:spid="_x0000_s1049" style="position:absolute;left:2982;top:11983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52CA5" w:rsidRDefault="009F729D" w:rsidP="0042645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客户维护作业</w:t>
                          </w: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(axmm200)</w:t>
                          </w:r>
                        </w:p>
                        <w:p w:rsidR="00E951B0" w:rsidRDefault="00E951B0" w:rsidP="0042645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查询</w:t>
                          </w:r>
                        </w:p>
                      </w:txbxContent>
                    </v:textbox>
                  </v:rect>
                  <v:oval id="橢圓 25" o:spid="_x0000_s1050" style="position:absolute;left:4475;top:1191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rect id="Rectangle 67" o:spid="_x0000_s1052" style="position:absolute;left:2963;top:6061;width:1667;height:9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24744" w:rsidRDefault="009F729D" w:rsidP="00FD0A1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客户集团默认据点数据申请作业</w:t>
                          </w:r>
                        </w:p>
                        <w:p w:rsidR="00FD0A19" w:rsidRDefault="009F729D" w:rsidP="00FD0A1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(axmt201)</w:t>
                          </w:r>
                        </w:p>
                      </w:txbxContent>
                    </v:textbox>
                  </v:rect>
                  <v:shape id="AutoShape 90" o:spid="_x0000_s1053" type="#_x0000_t32" style="position:absolute;left:3796;top:7037;width:1;height:41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cAML4AAADbAAAADwAAAGRycy9kb3ducmV2LnhtbERPzWrCQBC+F/oOyxS81Y1pEYmuIgWh&#10;9GbqAwzZMRvNzobs1mzf3jkIHj++/80u+17daIxdYAOLeQGKuAm249bA6ffwvgIVE7LFPjAZ+KcI&#10;u+3rywYrGyY+0q1OrZIQjhUacCkNldaxceQxzsNALNw5jB6TwLHVdsRJwn2vy6JYao8dS4PDgb4c&#10;Ndf6zxso3SJ/Hi44fPzU+Vqe63YZmsmY2Vver0Elyukpfri/rfhkrHyRH6C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hwAwvgAAANsAAAAPAAAAAAAAAAAAAAAAAKEC&#10;AABkcnMvZG93bnJldi54bWxQSwUGAAAAAAQABAD5AAAAjAMAAAAA&#10;" strokeweight=".5pt">
                    <v:stroke endarrow="block"/>
                  </v:shape>
                  <v:oval id="橢圓 29" o:spid="_x0000_s1054" style="position:absolute;left:4515;top:598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/sYA&#10;AADbAAAADwAAAGRycy9kb3ducmV2LnhtbESPQWvCQBSE74L/YXlCL2I29SBt6iqiFnooorZYvT2z&#10;z2ww+zZktzH9912h0OMwM98w03lnK9FS40vHCh6TFARx7nTJhYLPj9fREwgfkDVWjknBD3mYz/q9&#10;KWba3XhH7T4UIkLYZ6jAhFBnUvrckEWfuJo4ehfXWAxRNoXUDd4i3FZynKYTabHkuGCwpqWh/Lr/&#10;tgr0plq37+fT9nhocWXKr7UeLq5KPQy6xQuIQF34D/+137SC8T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zu/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24744" w:rsidRDefault="009F729D" w:rsidP="00C2474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90" o:spid="_x0000_s1056" type="#_x0000_t32" style="position:absolute;left:3810;top:9859;width:1;height:4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  <v:shape id="AutoShape 90" o:spid="_x0000_s1057" type="#_x0000_t32" style="position:absolute;left:3811;top:11514;width:1;height:4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  <v:shape id="肘形接點 23" o:spid="_x0000_s1058" type="#_x0000_t34" style="position:absolute;left:3528;top:13234;width:570;height: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zhpMQAAADbAAAADwAAAGRycy9kb3ducmV2LnhtbESPzWrDMBCE74W+g9hCb7UcNwTjWAml&#10;obSQU36gPW6kjW1irYykJM7bV4FCj8PMfMPUy9H24kI+dI4VTLIcBLF2puNGwX738VKCCBHZYO+Y&#10;FNwowHLx+FBjZdyVN3TZxkYkCIcKFbQxDpWUQbdkMWRuIE7e0XmLMUnfSOPxmuC2l0Wez6TFjtNC&#10;iwO9t6RP27NVcPiembLYrPrVJ55v07XXP9NJqdTz0/g2BxFpjP/hv/aXUVC8wv1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OGkxAAAANsAAAAPAAAAAAAAAAAA&#10;AAAAAKECAABkcnMvZG93bnJldi54bWxQSwUGAAAAAAQABAD5AAAAkgMAAAAA&#10;" strokecolor="#0d0d0d [3069]" strokeweight=".5pt">
                    <v:stroke endarrow="block"/>
                  </v:shape>
                  <v:shape id="AutoShape 90" o:spid="_x0000_s1059" type="#_x0000_t32" style="position:absolute;left:3809;top:14487;width:1;height:4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  <v:shape id="_x0000_s1062" type="#_x0000_t202" style="position:absolute;left:3297;top:14971;width:1052;height:407" filled="f" stroked="f">
                    <v:textbox>
                      <w:txbxContent>
                        <w:p w:rsidR="00190F59" w:rsidRPr="00190F59" w:rsidRDefault="00190F59" w:rsidP="002F75CE">
                          <w:pPr>
                            <w:ind w:firstLineChars="100" w:firstLine="180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t>EN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057407" w:rsidRDefault="00252CA5">
            <w:pPr>
              <w:jc w:val="both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057407" w:rsidRDefault="00252CA5">
            <w:pPr>
              <w:jc w:val="both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057407" w:rsidRDefault="00252CA5">
            <w:pPr>
              <w:jc w:val="both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372" w:rsidRPr="00057407" w:rsidRDefault="00A601A7" w:rsidP="00A601A7">
            <w:pPr>
              <w:spacing w:line="240" w:lineRule="exact"/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</w:pPr>
            <w:r w:rsidRPr="00057407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1、需要变更资料</w:t>
            </w:r>
          </w:p>
          <w:p w:rsidR="00252CA5" w:rsidRPr="00057407" w:rsidRDefault="00252CA5" w:rsidP="00756372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252CA5" w:rsidRPr="00057407" w:rsidRDefault="009F729D" w:rsidP="00756372">
            <w:pPr>
              <w:pStyle w:val="a8"/>
              <w:numPr>
                <w:ilvl w:val="0"/>
                <w:numId w:val="10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057407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业务人员把搜集到的相关信息如客户全名、简称、税务编号、企业负责人、资本额、主要经营产品等等相关数据维护到客户申请作业</w:t>
            </w:r>
            <w:r w:rsidRPr="00057407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(axmt200)</w:t>
            </w:r>
          </w:p>
          <w:p w:rsidR="00252CA5" w:rsidRPr="00057407" w:rsidRDefault="00252CA5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C24744" w:rsidRPr="00057407" w:rsidRDefault="009F729D" w:rsidP="00756372">
            <w:pPr>
              <w:numPr>
                <w:ilvl w:val="0"/>
                <w:numId w:val="10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057407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业务员维护集团客户交易时的惯用交易条件数据如币别、税别、收款条件、交易条件等等相关数据维护到客户集团默认据点数据申请作业</w:t>
            </w:r>
            <w:r w:rsidRPr="00057407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(axmt201)</w:t>
            </w:r>
          </w:p>
          <w:p w:rsidR="00C24744" w:rsidRPr="00057407" w:rsidRDefault="00C24744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057407" w:rsidRPr="00057407" w:rsidRDefault="00057407" w:rsidP="00057407">
            <w:pPr>
              <w:pStyle w:val="a8"/>
              <w:numPr>
                <w:ilvl w:val="0"/>
                <w:numId w:val="10"/>
              </w:numPr>
              <w:ind w:leftChars="0"/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</w:pPr>
            <w:r w:rsidRPr="00057407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业务员提交申请—业务主管审核—财务稽核—</w:t>
            </w:r>
            <w:r w:rsidRPr="00057407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(Y)—</w:t>
            </w:r>
            <w:r w:rsidRPr="00057407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回写</w:t>
            </w:r>
            <w:r w:rsidRPr="00057407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T100—End</w:t>
            </w:r>
          </w:p>
          <w:p w:rsidR="00057407" w:rsidRPr="00057407" w:rsidRDefault="00057407" w:rsidP="00057407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057407" w:rsidRPr="00057407" w:rsidRDefault="00057407" w:rsidP="00057407">
            <w:pPr>
              <w:pStyle w:val="a8"/>
              <w:ind w:leftChars="0"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 w:eastAsia="zh-CN"/>
              </w:rPr>
            </w:pPr>
            <w:r w:rsidRPr="00057407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业务员提交申请—业务主管审核—财务稽核—</w:t>
            </w:r>
            <w:r w:rsidRPr="00057407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(N)—</w:t>
            </w:r>
            <w:r w:rsidRPr="00057407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发起人</w:t>
            </w:r>
            <w:r w:rsidRPr="00057407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(</w:t>
            </w:r>
            <w:r w:rsidRPr="00057407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确认是否需要总经理签核</w:t>
            </w:r>
            <w:r w:rsidRPr="00057407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)—</w:t>
            </w:r>
            <w:r w:rsidRPr="00057407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总经理签核—回写</w:t>
            </w:r>
            <w:r w:rsidRPr="00057407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T100—End</w:t>
            </w:r>
          </w:p>
          <w:p w:rsidR="005B138E" w:rsidRPr="00057407" w:rsidRDefault="005B138E" w:rsidP="005B138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5B138E" w:rsidRPr="00057407" w:rsidRDefault="009F729D" w:rsidP="00756372">
            <w:pPr>
              <w:numPr>
                <w:ilvl w:val="0"/>
                <w:numId w:val="10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057407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进入客户维护作业</w:t>
            </w:r>
            <w:r w:rsidRPr="00057407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(axmm200)</w:t>
            </w:r>
            <w:r w:rsidRPr="00057407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审核客户相关资料</w:t>
            </w:r>
          </w:p>
          <w:p w:rsidR="005B138E" w:rsidRPr="00057407" w:rsidRDefault="005B138E" w:rsidP="005B138E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252CA5" w:rsidRPr="00057407" w:rsidRDefault="009F729D" w:rsidP="00756372">
            <w:pPr>
              <w:pStyle w:val="a8"/>
              <w:numPr>
                <w:ilvl w:val="0"/>
                <w:numId w:val="10"/>
              </w:numPr>
              <w:ind w:leftChars="0"/>
              <w:rPr>
                <w:rFonts w:asciiTheme="minorEastAsia" w:eastAsiaTheme="minorEastAsia" w:hAnsiTheme="minorEastAsia"/>
                <w:szCs w:val="20"/>
              </w:rPr>
            </w:pPr>
            <w:r w:rsidRPr="00057407">
              <w:rPr>
                <w:rFonts w:asciiTheme="minorEastAsia" w:eastAsia="宋体" w:hAnsiTheme="minorEastAsia" w:hint="eastAsia"/>
                <w:szCs w:val="20"/>
                <w:lang w:eastAsia="zh-CN"/>
              </w:rPr>
              <w:t>业务员维护各据点跟客户交易时的惯用交易条件数据如币别、税别、收款条件、交易条件等等相关数据维护到客户据点数据维护作业</w:t>
            </w:r>
            <w:r w:rsidRPr="00057407">
              <w:rPr>
                <w:rFonts w:asciiTheme="minorEastAsia" w:eastAsia="宋体" w:hAnsiTheme="minorEastAsia"/>
                <w:szCs w:val="20"/>
                <w:lang w:eastAsia="zh-CN"/>
              </w:rPr>
              <w:t>(axmm202)</w:t>
            </w:r>
          </w:p>
          <w:p w:rsidR="00B62619" w:rsidRPr="00057407" w:rsidRDefault="00B62619" w:rsidP="0011491F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</w:tc>
      </w:tr>
    </w:tbl>
    <w:p w:rsidR="00360001" w:rsidRPr="00057407" w:rsidRDefault="009F729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057407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057407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BCA" w:rsidRDefault="00ED7BCA">
      <w:r>
        <w:separator/>
      </w:r>
    </w:p>
  </w:endnote>
  <w:endnote w:type="continuationSeparator" w:id="1">
    <w:p w:rsidR="00ED7BCA" w:rsidRDefault="00ED7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BCA" w:rsidRDefault="00ED7BCA">
      <w:r>
        <w:separator/>
      </w:r>
    </w:p>
  </w:footnote>
  <w:footnote w:type="continuationSeparator" w:id="1">
    <w:p w:rsidR="00ED7BCA" w:rsidRDefault="00ED7B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625B8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A84710D"/>
    <w:multiLevelType w:val="hybridMultilevel"/>
    <w:tmpl w:val="4D68E85C"/>
    <w:lvl w:ilvl="0" w:tplc="2FC64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81295"/>
    <w:multiLevelType w:val="hybridMultilevel"/>
    <w:tmpl w:val="84B24052"/>
    <w:lvl w:ilvl="0" w:tplc="196EFAE8">
      <w:start w:val="1"/>
      <w:numFmt w:val="decimal"/>
      <w:lvlText w:val="%1、"/>
      <w:lvlJc w:val="left"/>
      <w:pPr>
        <w:ind w:left="195" w:hanging="195"/>
      </w:pPr>
      <w:rPr>
        <w:rFonts w:asciiTheme="minorEastAsia" w:eastAsia="宋体" w:hAnsiTheme="minorEastAsia" w:cs="Microsoft Jheng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7840104"/>
    <w:multiLevelType w:val="hybridMultilevel"/>
    <w:tmpl w:val="0DE2ECEA"/>
    <w:lvl w:ilvl="0" w:tplc="17461D08">
      <w:start w:val="2"/>
      <w:numFmt w:val="decimal"/>
      <w:lvlText w:val="%1、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8">
    <w:nsid w:val="636564CA"/>
    <w:multiLevelType w:val="hybridMultilevel"/>
    <w:tmpl w:val="AF18AF5E"/>
    <w:lvl w:ilvl="0" w:tplc="41969E4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7407"/>
    <w:rsid w:val="00060FCB"/>
    <w:rsid w:val="00063657"/>
    <w:rsid w:val="00080694"/>
    <w:rsid w:val="00091FC9"/>
    <w:rsid w:val="000C7E24"/>
    <w:rsid w:val="000E1AA1"/>
    <w:rsid w:val="000E2185"/>
    <w:rsid w:val="0011491F"/>
    <w:rsid w:val="00141FDA"/>
    <w:rsid w:val="0016419F"/>
    <w:rsid w:val="00171837"/>
    <w:rsid w:val="001753A1"/>
    <w:rsid w:val="00190F59"/>
    <w:rsid w:val="00194EF3"/>
    <w:rsid w:val="001A0E0A"/>
    <w:rsid w:val="001A5AF1"/>
    <w:rsid w:val="001C03D7"/>
    <w:rsid w:val="001C3AC3"/>
    <w:rsid w:val="001C4158"/>
    <w:rsid w:val="001C4DC1"/>
    <w:rsid w:val="001D2A5D"/>
    <w:rsid w:val="00252CA5"/>
    <w:rsid w:val="002658B4"/>
    <w:rsid w:val="002745DF"/>
    <w:rsid w:val="002965C5"/>
    <w:rsid w:val="002B6F5F"/>
    <w:rsid w:val="002E3C5E"/>
    <w:rsid w:val="002E5F5D"/>
    <w:rsid w:val="002F6000"/>
    <w:rsid w:val="002F75CE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6453"/>
    <w:rsid w:val="00454D27"/>
    <w:rsid w:val="00461305"/>
    <w:rsid w:val="00486CE1"/>
    <w:rsid w:val="004A4EE2"/>
    <w:rsid w:val="004B713B"/>
    <w:rsid w:val="004C77F6"/>
    <w:rsid w:val="004F33D0"/>
    <w:rsid w:val="004F60D5"/>
    <w:rsid w:val="00521DDB"/>
    <w:rsid w:val="00522D43"/>
    <w:rsid w:val="00526DF4"/>
    <w:rsid w:val="005315CF"/>
    <w:rsid w:val="0054705F"/>
    <w:rsid w:val="005709C4"/>
    <w:rsid w:val="00572F6E"/>
    <w:rsid w:val="005801CE"/>
    <w:rsid w:val="005B138E"/>
    <w:rsid w:val="005D67EC"/>
    <w:rsid w:val="005E227B"/>
    <w:rsid w:val="005F10B3"/>
    <w:rsid w:val="005F3DED"/>
    <w:rsid w:val="00625B8B"/>
    <w:rsid w:val="00627075"/>
    <w:rsid w:val="0062729C"/>
    <w:rsid w:val="00636829"/>
    <w:rsid w:val="00661E08"/>
    <w:rsid w:val="0068790C"/>
    <w:rsid w:val="00692179"/>
    <w:rsid w:val="006B507C"/>
    <w:rsid w:val="006B73FB"/>
    <w:rsid w:val="006C6E53"/>
    <w:rsid w:val="006E4A39"/>
    <w:rsid w:val="006E6FA5"/>
    <w:rsid w:val="007067B1"/>
    <w:rsid w:val="00731C76"/>
    <w:rsid w:val="0073787F"/>
    <w:rsid w:val="007553B4"/>
    <w:rsid w:val="00756372"/>
    <w:rsid w:val="007618DB"/>
    <w:rsid w:val="007744D2"/>
    <w:rsid w:val="00782A0D"/>
    <w:rsid w:val="008443D4"/>
    <w:rsid w:val="00844690"/>
    <w:rsid w:val="00853DA0"/>
    <w:rsid w:val="00863866"/>
    <w:rsid w:val="0086439A"/>
    <w:rsid w:val="008A055B"/>
    <w:rsid w:val="008D701E"/>
    <w:rsid w:val="008E360B"/>
    <w:rsid w:val="008F7955"/>
    <w:rsid w:val="00910EB9"/>
    <w:rsid w:val="0094146F"/>
    <w:rsid w:val="009B2EFF"/>
    <w:rsid w:val="009C0CA7"/>
    <w:rsid w:val="009E5ED2"/>
    <w:rsid w:val="009F729D"/>
    <w:rsid w:val="00A24490"/>
    <w:rsid w:val="00A35A71"/>
    <w:rsid w:val="00A4050E"/>
    <w:rsid w:val="00A447C8"/>
    <w:rsid w:val="00A601A7"/>
    <w:rsid w:val="00A72A89"/>
    <w:rsid w:val="00A77813"/>
    <w:rsid w:val="00AB75D4"/>
    <w:rsid w:val="00AF1DEC"/>
    <w:rsid w:val="00AF7706"/>
    <w:rsid w:val="00B00A5E"/>
    <w:rsid w:val="00B2278B"/>
    <w:rsid w:val="00B36289"/>
    <w:rsid w:val="00B559A4"/>
    <w:rsid w:val="00B62619"/>
    <w:rsid w:val="00B80CB2"/>
    <w:rsid w:val="00B80E76"/>
    <w:rsid w:val="00B9269D"/>
    <w:rsid w:val="00B93A4E"/>
    <w:rsid w:val="00B9425E"/>
    <w:rsid w:val="00BA7180"/>
    <w:rsid w:val="00BA7D77"/>
    <w:rsid w:val="00BD436D"/>
    <w:rsid w:val="00BF22C7"/>
    <w:rsid w:val="00C16E34"/>
    <w:rsid w:val="00C24744"/>
    <w:rsid w:val="00C51F17"/>
    <w:rsid w:val="00C757B2"/>
    <w:rsid w:val="00CA15CB"/>
    <w:rsid w:val="00CB7685"/>
    <w:rsid w:val="00CC61F2"/>
    <w:rsid w:val="00CD24DC"/>
    <w:rsid w:val="00CF1C35"/>
    <w:rsid w:val="00D324BF"/>
    <w:rsid w:val="00D32E12"/>
    <w:rsid w:val="00D35778"/>
    <w:rsid w:val="00D46916"/>
    <w:rsid w:val="00D46972"/>
    <w:rsid w:val="00D65906"/>
    <w:rsid w:val="00D72CA6"/>
    <w:rsid w:val="00D75B54"/>
    <w:rsid w:val="00D84354"/>
    <w:rsid w:val="00D909CA"/>
    <w:rsid w:val="00DB0F97"/>
    <w:rsid w:val="00DC3F78"/>
    <w:rsid w:val="00DC5F80"/>
    <w:rsid w:val="00DD0FB3"/>
    <w:rsid w:val="00DE1839"/>
    <w:rsid w:val="00DE6E23"/>
    <w:rsid w:val="00E1453F"/>
    <w:rsid w:val="00E242B3"/>
    <w:rsid w:val="00E37A08"/>
    <w:rsid w:val="00E5299B"/>
    <w:rsid w:val="00E57601"/>
    <w:rsid w:val="00E84A7C"/>
    <w:rsid w:val="00E90908"/>
    <w:rsid w:val="00E951B0"/>
    <w:rsid w:val="00EA4A32"/>
    <w:rsid w:val="00EB117C"/>
    <w:rsid w:val="00EB3F8A"/>
    <w:rsid w:val="00ED7BCA"/>
    <w:rsid w:val="00EF0A8B"/>
    <w:rsid w:val="00F21F5E"/>
    <w:rsid w:val="00F349A1"/>
    <w:rsid w:val="00F7235B"/>
    <w:rsid w:val="00F75161"/>
    <w:rsid w:val="00F83DE2"/>
    <w:rsid w:val="00FA717D"/>
    <w:rsid w:val="00FB54EB"/>
    <w:rsid w:val="00FB63BF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3" type="connector" idref="#AutoShape 90"/>
        <o:r id="V:Rule6" type="connector" idref="#AutoShape 90"/>
        <o:r id="V:Rule7" type="connector" idref="#AutoShape 90"/>
        <o:r id="V:Rule8" type="connector" idref="#AutoShape 90"/>
        <o:r id="V:Rule9" type="connector" idref="#肘形接點 23"/>
        <o:r id="V:Rule10" type="connector" idref="#AutoShape 90"/>
        <o:r id="V:Rule17" type="connector" idref="#肘形接點 19"/>
        <o:r id="V:Rule18" type="connector" idref="#肘形接點 2"/>
        <o:r id="V:Rule19" type="connector" idref="#AutoShape 90"/>
        <o:r id="V:Rule20" type="connector" idref="#肘形接點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0E2185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E2185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0E2185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0E2185"/>
    <w:rPr>
      <w:szCs w:val="20"/>
    </w:rPr>
  </w:style>
  <w:style w:type="paragraph" w:styleId="a6">
    <w:name w:val="Body Text Indent"/>
    <w:basedOn w:val="a"/>
    <w:link w:val="Char"/>
    <w:rsid w:val="000E2185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11</TotalTime>
  <Pages>1</Pages>
  <Words>87</Words>
  <Characters>502</Characters>
  <Application>Microsoft Office Word</Application>
  <DocSecurity>0</DocSecurity>
  <Lines>4</Lines>
  <Paragraphs>1</Paragraphs>
  <ScaleCrop>false</ScaleCrop>
  <Company>dsc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14</cp:revision>
  <cp:lastPrinted>2014-06-20T01:56:00Z</cp:lastPrinted>
  <dcterms:created xsi:type="dcterms:W3CDTF">2017-02-14T02:05:00Z</dcterms:created>
  <dcterms:modified xsi:type="dcterms:W3CDTF">2017-03-20T07:49:00Z</dcterms:modified>
</cp:coreProperties>
</file>