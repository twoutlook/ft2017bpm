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15168" w:type="dxa"/>
        <w:tblInd w:w="57" w:type="dxa"/>
        <w:tblLook w:val="04A0"/>
      </w:tblPr>
      <w:tblGrid>
        <w:gridCol w:w="2063"/>
        <w:gridCol w:w="2062"/>
        <w:gridCol w:w="6919"/>
        <w:gridCol w:w="2062"/>
        <w:gridCol w:w="2062"/>
      </w:tblGrid>
      <w:tr w:rsidR="006B507C" w:rsidRPr="003F0E3C" w:rsidTr="002712DB">
        <w:trPr>
          <w:trHeight w:val="340"/>
        </w:trPr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E3560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E356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E3560" w:rsidP="00043586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0E3560">
              <w:rPr>
                <w:rFonts w:asciiTheme="minorHAnsi" w:eastAsia="宋体" w:hAnsiTheme="minorHAnsi"/>
                <w:szCs w:val="18"/>
                <w:lang w:eastAsia="zh-CN"/>
              </w:rPr>
              <w:t>AIC</w:t>
            </w:r>
            <w:r w:rsidR="00043586">
              <w:rPr>
                <w:rFonts w:asciiTheme="minorHAnsi" w:eastAsia="宋体" w:hAnsiTheme="minorHAnsi" w:hint="eastAsia"/>
                <w:szCs w:val="18"/>
                <w:lang w:eastAsia="zh-CN"/>
              </w:rPr>
              <w:t>004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0E3560" w:rsidP="0068790C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0E3560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多角贸易代采买流程</w:t>
            </w:r>
            <w:r w:rsidRPr="000E3560">
              <w:rPr>
                <w:rFonts w:asciiTheme="minorEastAsia" w:eastAsia="宋体" w:hAnsiTheme="minorEastAsia"/>
                <w:b/>
                <w:sz w:val="32"/>
                <w:lang w:eastAsia="zh-CN"/>
              </w:rPr>
              <w:t>(</w:t>
            </w:r>
            <w:proofErr w:type="gramStart"/>
            <w:r w:rsidRPr="000E3560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逆抛</w:t>
            </w:r>
            <w:proofErr w:type="gramEnd"/>
            <w:r w:rsidRPr="000E3560">
              <w:rPr>
                <w:rFonts w:asciiTheme="minorEastAsia" w:eastAsia="宋体" w:hAnsiTheme="minorEastAsia"/>
                <w:b/>
                <w:sz w:val="32"/>
                <w:lang w:eastAsia="zh-CN"/>
              </w:rPr>
              <w:t>)</w:t>
            </w:r>
            <w:bookmarkEnd w:id="0"/>
          </w:p>
        </w:tc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E3560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0E356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14DAC" w:rsidP="00D67834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营销部</w:t>
            </w:r>
          </w:p>
        </w:tc>
      </w:tr>
      <w:tr w:rsidR="006B507C" w:rsidRPr="003F0E3C" w:rsidTr="002712DB">
        <w:trPr>
          <w:trHeight w:val="340"/>
        </w:trPr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E3560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E356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E3560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0E3560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E3560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0E356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14DAC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李婧</w:t>
            </w:r>
          </w:p>
        </w:tc>
      </w:tr>
      <w:tr w:rsidR="006B507C" w:rsidRPr="003F0E3C" w:rsidTr="002712DB">
        <w:trPr>
          <w:trHeight w:val="340"/>
        </w:trPr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E3560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E356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E3560" w:rsidP="00043586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0E3560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043586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0E3560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043586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0E3560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043586">
              <w:rPr>
                <w:rFonts w:asciiTheme="minorHAnsi" w:eastAsia="宋体" w:hAnsiTheme="minorHAnsi" w:hint="eastAsia"/>
                <w:szCs w:val="18"/>
                <w:lang w:eastAsia="zh-CN"/>
              </w:rPr>
              <w:t>14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E3560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E356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992FC4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0E3560" w:rsidRPr="000E3560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0E3560" w:rsidRPr="000E3560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0E3560" w:rsidRPr="000E3560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5B138E" w:rsidTr="002712DB">
        <w:trPr>
          <w:trHeight w:val="680"/>
        </w:trPr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E3560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0E356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1418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F21F5E" w:rsidRDefault="000E3560" w:rsidP="004E0D25">
            <w:pPr>
              <w:rPr>
                <w:rFonts w:ascii="PMingLiU" w:hAnsi="PMingLiU"/>
                <w:sz w:val="20"/>
              </w:rPr>
            </w:pPr>
            <w:r w:rsidRPr="000E3560">
              <w:rPr>
                <w:rFonts w:eastAsia="宋体" w:hint="eastAsia"/>
                <w:bCs/>
                <w:sz w:val="20"/>
                <w:lang w:eastAsia="zh-CN"/>
              </w:rPr>
              <w:t>多角贸易代采买流程</w:t>
            </w:r>
            <w:r w:rsidRPr="000E3560">
              <w:rPr>
                <w:rFonts w:eastAsia="宋体"/>
                <w:bCs/>
                <w:sz w:val="20"/>
                <w:lang w:eastAsia="zh-CN"/>
              </w:rPr>
              <w:t>(</w:t>
            </w:r>
            <w:proofErr w:type="gramStart"/>
            <w:r w:rsidRPr="000E3560">
              <w:rPr>
                <w:rFonts w:eastAsia="宋体" w:hint="eastAsia"/>
                <w:bCs/>
                <w:sz w:val="20"/>
                <w:lang w:eastAsia="zh-CN"/>
              </w:rPr>
              <w:t>逆抛</w:t>
            </w:r>
            <w:proofErr w:type="gramEnd"/>
            <w:r w:rsidRPr="000E3560">
              <w:rPr>
                <w:rFonts w:eastAsia="宋体"/>
                <w:bCs/>
                <w:sz w:val="20"/>
                <w:lang w:eastAsia="zh-CN"/>
              </w:rPr>
              <w:t>)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1516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096"/>
        <w:gridCol w:w="4016"/>
        <w:gridCol w:w="5056"/>
      </w:tblGrid>
      <w:tr w:rsidR="00387A2A" w:rsidRPr="003F0E3C" w:rsidTr="00676B48">
        <w:trPr>
          <w:trHeight w:val="338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87A2A" w:rsidRPr="003F0E3C" w:rsidRDefault="000E3560" w:rsidP="002A0A1C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0E3560">
              <w:rPr>
                <w:rFonts w:asciiTheme="minorEastAsia" w:eastAsia="宋体" w:hAnsiTheme="minorEastAsia"/>
                <w:b/>
                <w:bCs/>
                <w:lang w:eastAsia="zh-CN"/>
              </w:rPr>
              <w:t>(</w:t>
            </w:r>
            <w:r w:rsidR="002A0A1C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360</w:t>
            </w:r>
            <w:r w:rsidRPr="000E3560">
              <w:rPr>
                <w:rFonts w:asciiTheme="minorEastAsia" w:eastAsia="宋体" w:hAnsiTheme="minorEastAsia"/>
                <w:b/>
                <w:bCs/>
                <w:lang w:eastAsia="zh-CN"/>
              </w:rPr>
              <w:t>)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87A2A" w:rsidRPr="003F0E3C" w:rsidRDefault="000E3560" w:rsidP="00387A2A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0E3560">
              <w:rPr>
                <w:rFonts w:asciiTheme="minorEastAsia" w:eastAsia="宋体" w:hAnsiTheme="minorEastAsia"/>
                <w:b/>
                <w:bCs/>
                <w:lang w:eastAsia="zh-CN"/>
              </w:rPr>
              <w:t>(</w:t>
            </w:r>
            <w:r w:rsidR="0042602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说明</w:t>
            </w:r>
            <w:r w:rsidRPr="000E3560">
              <w:rPr>
                <w:rFonts w:asciiTheme="minorEastAsia" w:eastAsia="宋体" w:hAnsiTheme="minorEastAsia"/>
                <w:b/>
                <w:bCs/>
                <w:lang w:eastAsia="zh-CN"/>
              </w:rPr>
              <w:t>)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87A2A" w:rsidRPr="003F0E3C" w:rsidRDefault="000E3560" w:rsidP="002A0A1C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0E3560">
              <w:rPr>
                <w:rFonts w:asciiTheme="minorEastAsia" w:eastAsia="宋体" w:hAnsiTheme="minorEastAsia"/>
                <w:b/>
                <w:bCs/>
                <w:lang w:eastAsia="zh-CN"/>
              </w:rPr>
              <w:t>(</w:t>
            </w:r>
            <w:r w:rsidR="002A0A1C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280</w:t>
            </w:r>
            <w:r w:rsidRPr="000E3560">
              <w:rPr>
                <w:rFonts w:asciiTheme="minorEastAsia" w:eastAsia="宋体" w:hAnsiTheme="minorEastAsia"/>
                <w:b/>
                <w:bCs/>
                <w:lang w:eastAsia="zh-CN"/>
              </w:rPr>
              <w:t>)</w:t>
            </w:r>
          </w:p>
        </w:tc>
      </w:tr>
      <w:tr w:rsidR="00387A2A" w:rsidRPr="00676B48" w:rsidTr="00676B48">
        <w:trPr>
          <w:trHeight w:val="273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7A2A" w:rsidRPr="00676B48" w:rsidRDefault="000E3560" w:rsidP="004E0D25">
            <w:pPr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0E3560">
              <w:rPr>
                <w:rFonts w:asciiTheme="minorHAnsi" w:eastAsia="宋体" w:hAnsiTheme="minorHAnsi" w:hint="eastAsia"/>
                <w:sz w:val="20"/>
                <w:szCs w:val="20"/>
                <w:u w:val="single"/>
                <w:lang w:eastAsia="zh-CN"/>
              </w:rPr>
              <w:t>采购会计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7A2A" w:rsidRPr="00676B48" w:rsidRDefault="00387A2A" w:rsidP="00676B48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9180D" w:rsidRPr="00676B48" w:rsidRDefault="000E3560" w:rsidP="004E0D25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E3560">
              <w:rPr>
                <w:rFonts w:asciiTheme="minorHAnsi" w:eastAsia="宋体" w:hAnsiTheme="minorHAnsi" w:hint="eastAsia"/>
                <w:sz w:val="20"/>
                <w:szCs w:val="20"/>
                <w:u w:val="single"/>
                <w:lang w:eastAsia="zh-CN"/>
              </w:rPr>
              <w:t>业务仓管会计</w:t>
            </w:r>
          </w:p>
        </w:tc>
      </w:tr>
      <w:tr w:rsidR="00676B48" w:rsidRPr="003F0E3C" w:rsidTr="00676B48">
        <w:trPr>
          <w:trHeight w:val="6690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B48" w:rsidRPr="003F0E3C" w:rsidRDefault="00992FC4" w:rsidP="00661E08">
            <w:pPr>
              <w:rPr>
                <w:rFonts w:asciiTheme="minorHAnsi" w:eastAsiaTheme="minorEastAsia" w:hAnsiTheme="minorHAnsi"/>
                <w:noProof/>
                <w:szCs w:val="20"/>
              </w:rPr>
            </w:pPr>
            <w:r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margin-left:3.2pt;margin-top:3.1pt;width:759pt;height:332.25pt;z-index:251670016;mso-position-horizontal-relative:text;mso-position-vertical-relative:text" coordorigin="943,3604" coordsize="15180,6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left:943;top:3604;width:15180;height:6645;visibility:visible">
                    <v:fill o:detectmouseclick="t"/>
                    <v:path o:connecttype="none"/>
                  </v:shape>
                  <v:rect id="Rectangle 67" o:spid="_x0000_s1028" style="position:absolute;left:1520;top:3737;width:1223;height:7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W8JsQA&#10;AADaAAAADwAAAGRycy9kb3ducmV2LnhtbESPQWsCMRSE7wX/Q3iCN826grZbo4go6MGW2qL09rp5&#10;3SxuXpZN1PXfN4LQ4zAz3zDTeWsrcaHGl44VDAcJCOLc6ZILBV+f6/4zCB+QNVaOScGNPMxnnacp&#10;Ztpd+YMu+1CICGGfoQITQp1J6XNDFv3A1cTR+3WNxRBlU0jd4DXCbSXTJBlLiyXHBYM1LQ3lp/3Z&#10;Ktilx/FPyodyZRZvw+3E8PfyfaRUr9suXkEEasN/+NHeaAUvcL8Sb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FvCbEAAAA2gAAAA8AAAAAAAAAAAAAAAAAmAIAAGRycy9k&#10;b3ducmV2LnhtbFBLBQYAAAAABAAEAPUAAACJAwAAAAA=&#10;" strokeweight=".5pt">
                    <v:shadow on="t" color="black" opacity="26214f" origin="-.5,-.5" offset=".74836mm,.74836mm"/>
                    <v:textbox inset="1mm,,1mm">
                      <w:txbxContent>
                        <w:p w:rsidR="004E0D25" w:rsidRDefault="000E3560" w:rsidP="002A0A1C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6"/>
                              <w:szCs w:val="16"/>
                            </w:rPr>
                          </w:pPr>
                          <w:r w:rsidRPr="000E356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采购单</w:t>
                          </w:r>
                        </w:p>
                        <w:p w:rsidR="004E0D25" w:rsidRPr="00D85921" w:rsidRDefault="000E3560" w:rsidP="002A0A1C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6"/>
                              <w:szCs w:val="16"/>
                            </w:rPr>
                          </w:pPr>
                          <w:r w:rsidRPr="000E356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维护作业</w:t>
                          </w:r>
                        </w:p>
                        <w:p w:rsidR="004E0D25" w:rsidRPr="00D85921" w:rsidRDefault="000E3560" w:rsidP="002A0A1C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6"/>
                              <w:szCs w:val="16"/>
                            </w:rPr>
                          </w:pPr>
                          <w:r w:rsidRPr="000E3560">
                            <w:rPr>
                              <w:rFonts w:ascii="Calibri" w:eastAsia="宋体" w:hAnsi="Times New Roman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(apmt500)</w:t>
                          </w:r>
                        </w:p>
                        <w:p w:rsidR="00D52647" w:rsidRPr="004E0D25" w:rsidRDefault="00D52647" w:rsidP="002A0A1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</w:p>
                      </w:txbxContent>
                    </v:textbox>
                  </v:rect>
                  <v:rect id="Rectangle 67" o:spid="_x0000_s1029" style="position:absolute;left:1520;top:4863;width:1223;height:7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p1L8IA&#10;AADbAAAADwAAAGRycy9kb3ducmV2LnhtbERPS4vCMBC+C/6HMIIXWVNddKUaRWUFj77B29CMbbWZ&#10;lCZqd3/9ZkHwNh/fcyaz2hTiQZXLLSvodSMQxInVOacKDvvVxwiE88gaC8uk4IcczKbNxgRjbZ+8&#10;pcfOpyKEsItRQeZ9GUvpkowMuq4tiQN3sZVBH2CVSl3hM4SbQvajaCgN5hwaMixpmVFy292Ngo2/&#10;3n9H5Xy4+O4cv9ary/H0eS6Uarfq+RiEp9q/xS/3Wof5A/j/JRwgp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+nUvwgAAANsAAAAPAAAAAAAAAAAAAAAAAJgCAABkcnMvZG93&#10;bnJldi54bWxQSwUGAAAAAAQABAD1AAAAhwMAAAAA&#10;" fillcolor="#b6dde8 [1304]" strokeweight=".5pt">
                    <v:shadow on="t" color="black" opacity="26214f" origin="-.5,-.5" offset=".74836mm,.74836mm"/>
                    <v:textbox inset="1mm,,1mm">
                      <w:txbxContent>
                        <w:p w:rsidR="004E0D25" w:rsidRDefault="000E3560" w:rsidP="002A0A1C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6"/>
                              <w:szCs w:val="16"/>
                            </w:rPr>
                          </w:pPr>
                          <w:r w:rsidRPr="000E356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多角贸易采购</w:t>
                          </w:r>
                          <w:proofErr w:type="gramStart"/>
                          <w:r w:rsidRPr="000E356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单抛转</w:t>
                          </w:r>
                          <w:proofErr w:type="gramEnd"/>
                          <w:r w:rsidRPr="000E356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作业</w:t>
                          </w:r>
                        </w:p>
                        <w:p w:rsidR="004E0D25" w:rsidRDefault="000E3560" w:rsidP="002A0A1C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</w:pPr>
                          <w:r w:rsidRPr="000E3560">
                            <w:rPr>
                              <w:rFonts w:ascii="Calibri" w:eastAsia="宋体" w:hAnsi="Times New Roman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(aicp200)</w:t>
                          </w:r>
                        </w:p>
                        <w:p w:rsidR="00D52647" w:rsidRDefault="00D52647" w:rsidP="002A0A1C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</w:pPr>
                        </w:p>
                      </w:txbxContent>
                    </v:textbox>
                  </v:rect>
                  <v:rect id="Rectangle 67" o:spid="_x0000_s1030" style="position:absolute;left:13136;top:5514;width:1349;height:8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25kcQA&#10;AADbAAAADwAAAGRycy9kb3ducmV2LnhtbESPQYvCMBSE74L/ITxhL4umKqhUo6is4NF1VfD2aJ5t&#10;tXkpTdTqrzfCgsdhZr5hJrPaFOJGlcstK+h2IhDEidU5pwp2f6v2CITzyBoLy6TgQQ5m02ZjgrG2&#10;d/6l29anIkDYxagg876MpXRJRgZdx5bEwTvZyqAPskqlrvAe4KaQvSgaSIM5h4UMS1pmlFy2V6Ng&#10;48/X56icDxY/3/vhenXaH/rHQqmvVj0fg/BU+0/4v73WCnpdeH8JP0B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tuZHEAAAA2wAAAA8AAAAAAAAAAAAAAAAAmAIAAGRycy9k&#10;b3ducmV2LnhtbFBLBQYAAAAABAAEAPUAAACJAwAAAAA=&#10;" fillcolor="#b6dde8 [1304]" strokeweight=".5pt">
                    <v:shadow on="t" color="black" opacity="26214f" origin="-.5,-.5" offset=".74836mm,.74836mm"/>
                    <v:textbox inset="1mm,,1mm">
                      <w:txbxContent>
                        <w:p w:rsidR="00D52647" w:rsidRPr="00D85921" w:rsidRDefault="000E3560" w:rsidP="002A0A1C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6"/>
                              <w:szCs w:val="16"/>
                            </w:rPr>
                          </w:pPr>
                          <w:r w:rsidRPr="000E356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多角贸易出</w:t>
                          </w:r>
                          <w:proofErr w:type="gramStart"/>
                          <w:r w:rsidRPr="000E356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货单抛转作业</w:t>
                          </w:r>
                          <w:proofErr w:type="gramEnd"/>
                        </w:p>
                        <w:p w:rsidR="00D52647" w:rsidRPr="00D85921" w:rsidRDefault="000E3560" w:rsidP="002A0A1C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6"/>
                              <w:szCs w:val="16"/>
                            </w:rPr>
                          </w:pPr>
                          <w:r w:rsidRPr="000E3560">
                            <w:rPr>
                              <w:rFonts w:ascii="Calibri" w:eastAsia="宋体" w:hAnsi="Times New Roman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(aicp500)</w:t>
                          </w:r>
                        </w:p>
                      </w:txbxContent>
                    </v:textbox>
                  </v:rect>
                  <v:rect id="Rectangle 67" o:spid="_x0000_s1033" style="position:absolute;left:11456;top:3995;width:1223;height:7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L6sIA&#10;AADbAAAADwAAAGRycy9kb3ducmV2LnhtbESP0WoCMRRE3wv+Q7iCbzWriJXVKEUoKFLKqh9w2dxu&#10;tt3chCTV1a9vhEIfh5k5w6w2ve3EhUJsHSuYjAsQxLXTLTcKzqe35wWImJA1do5JwY0ibNaDpxWW&#10;2l25ossxNSJDOJaowKTkSyljbchiHDtPnL1PFyymLEMjdcBrhttOTotiLi22nBcMetoaqr+PP1aB&#10;/+DqFPbmftfvVZrJ3eHLxxelRsP+dQkiUZ/+w3/tnVYwncHjS/4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EvqwgAAANsAAAAPAAAAAAAAAAAAAAAAAJgCAABkcnMvZG93&#10;bnJldi54bWxQSwUGAAAAAAQABAD1AAAAhwMAAAAA&#10;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9F29C5" w:rsidRDefault="000E3560" w:rsidP="002A0A1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0E356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订单</w:t>
                          </w:r>
                        </w:p>
                        <w:p w:rsidR="006F7BC5" w:rsidRDefault="000E3560" w:rsidP="002A0A1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0E3560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(</w:t>
                          </w:r>
                          <w:r w:rsidR="00D4004A">
                            <w:rPr>
                              <w:rFonts w:ascii="Calibri" w:eastAsia="宋体" w:hAnsi="Calibri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360</w:t>
                          </w:r>
                          <w:r w:rsidRPr="000E3560">
                            <w:rPr>
                              <w:rFonts w:ascii="Calibri" w:eastAsia="宋体" w:hAnsi="Calibri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对</w:t>
                          </w:r>
                          <w:r w:rsidR="00D4004A">
                            <w:rPr>
                              <w:rFonts w:ascii="Calibri" w:eastAsia="宋体" w:hAnsi="Calibri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280</w:t>
                          </w:r>
                          <w:r w:rsidRPr="000E3560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)</w:t>
                          </w:r>
                        </w:p>
                        <w:p w:rsidR="009F29C5" w:rsidRDefault="009F29C5" w:rsidP="002A0A1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</w:p>
                      </w:txbxContent>
                    </v:textbox>
                  </v:rect>
                  <v:rect id="Rectangle 67" o:spid="_x0000_s1034" style="position:absolute;left:13136;top:4027;width:1349;height:6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sU8UA&#10;AADbAAAADwAAAGRycy9kb3ducmV2LnhtbESPQWsCMRSE7wX/Q3iCN826grZbo4go6MGW2qL09rp5&#10;3SxuXpZN1PXfN4LQ4zAz3zDTeWsrcaHGl44VDAcJCOLc6ZILBV+f6/4zCB+QNVaOScGNPMxnnacp&#10;Ztpd+YMu+1CICGGfoQITQp1J6XNDFv3A1cTR+3WNxRBlU0jd4DXCbSXTJBlLiyXHBYM1LQ3lp/3Z&#10;Ktilx/FPyodyZRZvw+3E8PfyfaRUr9suXkEEasN/+NHeaAXpC9y/xB8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nKxT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D85921" w:rsidRDefault="000E3560" w:rsidP="002A0A1C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6"/>
                              <w:szCs w:val="16"/>
                            </w:rPr>
                          </w:pPr>
                          <w:r w:rsidRPr="000E356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出货单</w:t>
                          </w:r>
                        </w:p>
                        <w:p w:rsidR="00D85921" w:rsidRPr="00D85921" w:rsidRDefault="000E3560" w:rsidP="002A0A1C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6"/>
                              <w:szCs w:val="16"/>
                            </w:rPr>
                          </w:pPr>
                          <w:r w:rsidRPr="000E356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维护作业</w:t>
                          </w:r>
                        </w:p>
                        <w:p w:rsidR="00D85921" w:rsidRPr="00D85921" w:rsidRDefault="000E3560" w:rsidP="002A0A1C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6"/>
                              <w:szCs w:val="16"/>
                            </w:rPr>
                          </w:pPr>
                          <w:r w:rsidRPr="000E3560">
                            <w:rPr>
                              <w:rFonts w:ascii="Calibri" w:eastAsia="宋体" w:hAnsi="Times New Roman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(axmt540)</w:t>
                          </w:r>
                        </w:p>
                      </w:txbxContent>
                    </v:textbox>
                  </v:rect>
                  <v:rect id="Rectangle 67" o:spid="_x0000_s1035" style="position:absolute;left:5112;top:6172;width:1223;height:7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+r8MA&#10;AADbAAAADwAAAGRycy9kb3ducmV2LnhtbESP0WoCMRRE3wv9h3CFvtWstlRZjVKEgqWUsuoHXDbX&#10;zermJiSpbv36RhB8HGbmDDNf9rYTJwqxdaxgNCxAENdOt9wo2G0/nqcgYkLW2DkmBX8UYbl4fJhj&#10;qd2ZKzptUiMyhGOJCkxKvpQy1oYsxqHzxNnbu2AxZRkaqQOeM9x2clwUb9Jiy3nBoKeVofq4+bUK&#10;/A9X2/BpLhf9XaVXuf46+DhR6mnQv89AJOrTPXxrr7WClxFcv+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Z+r8MAAADbAAAADwAAAAAAAAAAAAAAAACYAgAAZHJzL2Rv&#10;d25yZXYueG1sUEsFBgAAAAAEAAQA9QAAAIgDAAAAAA==&#10;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676B48" w:rsidRDefault="000E3560" w:rsidP="002A0A1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0E356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入库单</w:t>
                          </w:r>
                        </w:p>
                      </w:txbxContent>
                    </v:textbox>
                  </v:rect>
                  <v:rect id="Rectangle 67" o:spid="_x0000_s1038" style="position:absolute;left:5112;top:7493;width:1223;height:7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8pT8UA&#10;AADbAAAADwAAAGRycy9kb3ducmV2LnhtbESPT4vCMBTE7wt+h/AEL8uaquhKNYqKgkf/rAveHs2z&#10;rTYvpYla/fSbBcHjMDO/YcbT2hTiRpXLLSvotCMQxInVOacKfvarryEI55E1FpZJwYMcTCeNjzHG&#10;2t55S7edT0WAsItRQeZ9GUvpkowMurYtiYN3spVBH2SVSl3hPcBNIbtRNJAGcw4LGZa0yCi57K5G&#10;wcafr89hORvMl5+H7/XqdPjtHQulWs16NgLhqfbv8Ku91gp6ffj/En6An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ylPxQAAANsAAAAPAAAAAAAAAAAAAAAAAJgCAABkcnMv&#10;ZG93bnJldi54bWxQSwUGAAAAAAQABAD1AAAAigMAAAAA&#10;" fillcolor="#b6dde8 [1304]" strokeweight=".5pt">
                    <v:shadow on="t" color="black" opacity="26214f" origin="-.5,-.5" offset=".74836mm,.74836mm"/>
                    <v:textbox inset="1mm,,1mm">
                      <w:txbxContent>
                        <w:p w:rsidR="00676B48" w:rsidRDefault="000E3560" w:rsidP="002A0A1C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</w:pPr>
                          <w:r w:rsidRPr="000E356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多角贸易应收</w:t>
                          </w:r>
                          <w:proofErr w:type="gramStart"/>
                          <w:r w:rsidRPr="000E356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付抛转</w:t>
                          </w:r>
                          <w:proofErr w:type="gramEnd"/>
                          <w:r w:rsidRPr="000E356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作业</w:t>
                          </w:r>
                        </w:p>
                        <w:p w:rsidR="00676B48" w:rsidRDefault="000E3560" w:rsidP="002A0A1C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</w:pPr>
                          <w:r w:rsidRPr="000E3560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(aicp550)</w:t>
                          </w:r>
                        </w:p>
                      </w:txbxContent>
                    </v:textbox>
                  </v:rect>
                  <v:rect id="Rectangle 67" o:spid="_x0000_s1039" style="position:absolute;left:5166;top:8578;width:1223;height:7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/m28MA&#10;AADbAAAADwAAAGRycy9kb3ducmV2LnhtbESP0WoCMRRE3wv9h3ALvtWsttiyNYoIglJEVvsBl83t&#10;ZuvmJiSpbv36RhB8HGbmDDOd97YTJwqxdaxgNCxAENdOt9wo+Dqsnt9BxISssXNMCv4ownz2+DDF&#10;UrszV3Tap0ZkCMcSFZiUfCllrA1ZjEPnibP37YLFlGVopA54znDbyXFRTKTFlvOCQU9LQ/Vx/2sV&#10;+B1Xh7Axl4veVulVrj9/fHxTavDULz5AJOrTPXxrr7WClwlcv+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/m28MAAADbAAAADwAAAAAAAAAAAAAAAACYAgAAZHJzL2Rv&#10;d25yZXYueG1sUEsFBgAAAAAEAAQA9QAAAIgDAAAAAA==&#10;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D4004A" w:rsidRPr="00D4004A" w:rsidRDefault="000E3560" w:rsidP="00D4004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="宋体" w:hAnsi="Times New Roman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</w:pPr>
                          <w:r w:rsidRPr="000E3560">
                            <w:rPr>
                              <w:rFonts w:ascii="Calibri" w:eastAsia="宋体" w:hAnsi="Times New Roman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AP</w:t>
                          </w:r>
                          <w:r w:rsidRPr="000E356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立帐</w:t>
                          </w:r>
                        </w:p>
                      </w:txbxContent>
                    </v:textbox>
                  </v:rect>
                  <v:rect id="Rectangle 67" o:spid="_x0000_s1042" style="position:absolute;left:14485;top:8584;width:1223;height:7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ByqcMA&#10;AADbAAAADwAAAGRycy9kb3ducmV2LnhtbESP0WoCMRRE3wv+Q7hC32pWW6rdGkUEwVKKrPYDLpvb&#10;zermJiRRt359Uyj0cZiZM8x82dtOXCjE1rGC8agAQVw73XKj4POweZiBiAlZY+eYFHxThOVicDfH&#10;UrsrV3TZp0ZkCMcSFZiUfCllrA1ZjCPnibP35YLFlGVopA54zXDbyUlRPEuLLecFg57WhurT/mwV&#10;+B1Xh/Bmbjf9UaUnuX0/+jhV6n7Yr15BJOrTf/ivvdUKHl/g90v+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ByqcMAAADbAAAADwAAAAAAAAAAAAAAAACYAgAAZHJzL2Rv&#10;d25yZXYueG1sUEsFBgAAAAAEAAQA9QAAAIgDAAAAAA==&#10;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676B48" w:rsidRDefault="000E3560" w:rsidP="002A0A1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0E3560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AR</w:t>
                          </w:r>
                          <w:r w:rsidRPr="000E356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立帐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0" o:spid="_x0000_s1043" type="#_x0000_t32" style="position:absolute;left:2131;top:4465;width:0;height:39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8Y28UAAADbAAAADwAAAGRycy9kb3ducmV2LnhtbESPT2vCQBTE74LfYXmCN91ERCS6Slso&#10;/ikemlbPj+xrEpp9G3dXTfvpu4LQ4zAzv2GW68404krO15YVpOMEBHFhdc2lgs+P19EchA/IGhvL&#10;pOCHPKxX/d4SM21v/E7XPJQiQthnqKAKoc2k9EVFBv3YtsTR+7LOYIjSlVI7vEW4aeQkSWbSYM1x&#10;ocKWXioqvvOLUbB/a+vJeXNwuybQKde/x+dNelRqOOieFiACdeE//GhvtYJpCv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8Y28UAAADbAAAADwAAAAAAAAAA&#10;AAAAAAChAgAAZHJzL2Rvd25yZXYueG1sUEsFBgAAAAAEAAQA+QAAAJMDAAAAAA==&#10;" strokeweight=".5pt">
                    <v:stroke endarrow="block"/>
                  </v:shape>
                  <v:shape id="AutoShape 90" o:spid="_x0000_s1044" type="#_x0000_t32" style="position:absolute;left:12679;top:4357;width:457;height: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x34cAAAADbAAAADwAAAGRycy9kb3ducmV2LnhtbESP0YrCMBRE3xf2H8IVfNumVhGpRpEF&#10;YfHN6gdcmmtTbW5Kk7XZv98Igo/DzJxhNrtoO/GgwbeOFcyyHARx7XTLjYLL+fC1AuEDssbOMSn4&#10;Iw+77efHBkvtRj7RowqNSBD2JSowIfSllL42ZNFnridO3tUNFkOSQyP1gGOC204Web6UFltOCwZ7&#10;+jZU36tfq6Aws7g43LCfH6t4L65Vs3T1qNR0EvdrEIFieIdf7R+tYDGH55f0A+T2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8d+HAAAAA2wAAAA8AAAAAAAAAAAAAAAAA&#10;oQIAAGRycy9kb3ducmV2LnhtbFBLBQYAAAAABAAEAPkAAACOAwAAAAA=&#10;" strokeweight=".5pt">
                    <v:stroke endarrow="block"/>
                  </v:shape>
                  <v:line id="直線接點 44" o:spid="_x0000_s1045" style="position:absolute;visibility:visible" from="2772,5208" to="3133,5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ABcMAAADbAAAADwAAAGRycy9kb3ducmV2LnhtbESPQYvCMBSE78L+h/AW9qbpShGpRlEX&#10;YcGDVL14ezTPttq8lCRq9dcbYWGPw8x8w0znnWnEjZyvLSv4HiQgiAuray4VHPbr/hiED8gaG8uk&#10;4EEe5rOP3hQzbe+c020XShEh7DNUUIXQZlL6oiKDfmBb4uidrDMYonSl1A7vEW4aOUySkTRYc1yo&#10;sKVVRcVldzUKxvvW/zxWx7XduvMz36Q5pbhU6uuzW0xABOrCf/iv/asVpCm8v8QfIG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LAAXDAAAA2wAAAA8AAAAAAAAAAAAA&#10;AAAAoQIAAGRycy9kb3ducmV2LnhtbFBLBQYAAAAABAAEAPkAAACRAwAAAAA=&#10;" strokeweight=".5pt"/>
                  <v:line id="直線接點 45" o:spid="_x0000_s1046" style="position:absolute;visibility:visible" from="3133,3765" to="3133,5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elnsQAAADbAAAADwAAAGRycy9kb3ducmV2LnhtbESPQWvCQBSE74L/YXmCN90osUjqKmoR&#10;hB4k6sXbI/uapM2+Dbtbjf31rlDwOMzMN8xi1ZlGXMn52rKCyTgBQVxYXXOp4HzajeYgfEDW2Fgm&#10;BXfysFr2ewvMtL1xTtdjKEWEsM9QQRVCm0npi4oM+rFtiaP3ZZ3BEKUrpXZ4i3DTyGmSvEmDNceF&#10;ClvaVlT8HH+Ngvmp9R/37WVnD+77L/9Mc0pxo9Rw0K3fQQTqwiv8395rBekM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R6WexAAAANsAAAAPAAAAAAAAAAAA&#10;AAAAAKECAABkcnMvZG93bnJldi54bWxQSwUGAAAAAAQABAD5AAAAkgMAAAAA&#10;" strokeweight=".5pt"/>
                  <v:line id="直線接點 46" o:spid="_x0000_s1047" style="position:absolute;visibility:visible" from="3133,3765" to="12068,3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76cMAAADbAAAADwAAAGRycy9kb3ducmV2LnhtbESPQYvCMBSE78L+h/AWvGnqUkSqUdRF&#10;EDxI1Yu3R/O27dq8lCRq9dcbYWGPw8x8w8wWnWnEjZyvLSsYDRMQxIXVNZcKTsfNYALCB2SNjWVS&#10;8CAPi/lHb4aZtnfO6XYIpYgQ9hkqqEJoMyl9UZFBP7QtcfR+rDMYonSl1A7vEW4a+ZUkY2mw5rhQ&#10;YUvriorL4WoUTI6t/36szxu7d7/PfJfmlOJKqf5nt5yCCNSF//Bfe6sVpGN4f4k/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VO+nDAAAA2wAAAA8AAAAAAAAAAAAA&#10;AAAAoQIAAGRycy9kb3ducmV2LnhtbFBLBQYAAAAABAAEAPkAAACRAwAAAAA=&#10;" strokeweight=".5pt"/>
                  <v:shape id="AutoShape 90" o:spid="_x0000_s1050" type="#_x0000_t32" style="position:absolute;left:12068;top:3754;width:0;height:24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QQccUAAADbAAAADwAAAGRycy9kb3ducmV2LnhtbESPT2vCQBTE7wW/w/KE3pqNgZYSXcUK&#10;Ylvpwfjn/Mg+k9Ds23R3q9FP7xYKHoeZ+Q0zmfWmFSdyvrGsYJSkIIhLqxuuFOy2y6dXED4ga2wt&#10;k4ILeZhNBw8TzLU984ZORahEhLDPUUEdQpdL6cuaDPrEdsTRO1pnMETpKqkdniPctDJL0xdpsOG4&#10;UGNHi5rK7+LXKPhcd032s/pyH22gQ6Gv+7fVaK/U47Cfj0EE6sM9/N9+1wqeM/j7En+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QQccUAAADbAAAADwAAAAAAAAAA&#10;AAAAAAChAgAAZHJzL2Rvd25yZXYueG1sUEsFBgAAAAAEAAQA+QAAAJMDAAAAAA==&#10;" strokeweight=".5pt">
                    <v:stroke endarrow="block"/>
                  </v:shape>
                  <v:shape id="AutoShape 90" o:spid="_x0000_s1051" type="#_x0000_t32" style="position:absolute;left:13811;top:4688;width:0;height:82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wnm8IAAADbAAAADwAAAGRycy9kb3ducmV2LnhtbERPz2vCMBS+C/4P4QnebKqwMTrTMgVx&#10;Ojysmzs/mre2rHmpSdRuf705DDx+fL+XxWA6cSHnW8sK5kkKgriyuuVawefHZvYEwgdkjZ1lUvBL&#10;Hop8PFpipu2V3+lShlrEEPYZKmhC6DMpfdWQQZ/Ynjhy39YZDBG6WmqH1xhuOrlI00dpsOXY0GBP&#10;64aqn/JsFOzf+nZx2h7crgv0Veq/42o7Pyo1nQwvzyACDeEu/ne/agUPcWz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Pwnm8IAAADbAAAADwAAAAAAAAAAAAAA&#10;AAChAgAAZHJzL2Rvd25yZXYueG1sUEsFBgAAAAAEAAQA+QAAAJADAAAAAA==&#10;" strokeweight=".5pt">
                    <v:stroke endarrow="block"/>
                  </v:shape>
                  <v:line id="直線接點 61" o:spid="_x0000_s1052" style="position:absolute;visibility:visible" from="5723,5929" to="13136,5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n//cUAAADbAAAADwAAAGRycy9kb3ducmV2LnhtbESPQWvCQBSE74X+h+UVvNWNJQRJXaW1&#10;CAUPEuPF2yP7mkSzb8Pu1iT99V2h0OMwM98wq81oOnEj51vLChbzBARxZXXLtYJTuXtegvABWWNn&#10;mRRM5GGzfnxYYa7twAXdjqEWEcI+RwVNCH0upa8aMujntieO3pd1BkOUrpba4RDhppMvSZJJgy3H&#10;hQZ72jZUXY/fRsGy7P3HtD3v7MFdfop9WlCK70rNnsa3VxCBxvAf/mt/agXZAu5f4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cn//cUAAADbAAAADwAAAAAAAAAA&#10;AAAAAAChAgAAZHJzL2Rvd25yZXYueG1sUEsFBgAAAAAEAAQA+QAAAJMDAAAAAA==&#10;" strokeweight=".5pt"/>
                  <v:shape id="AutoShape 90" o:spid="_x0000_s1053" type="#_x0000_t32" style="position:absolute;left:5723;top:5935;width:0;height:23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jazMQAAADbAAAADwAAAGRycy9kb3ducmV2LnhtbESPQWvCQBSE74L/YXmCN92Yg0jqKrZQ&#10;rBUPxtrzI/uaBLNv092tpv56VxA8DjPzDTNfdqYRZ3K+tqxgMk5AEBdW11wq+Dq8j2YgfEDW2Fgm&#10;Bf/kYbno9+aYaXvhPZ3zUIoIYZ+hgiqENpPSFxUZ9GPbEkfvxzqDIUpXSu3wEuGmkWmSTKXBmuNC&#10;hS29VVSc8j+j4HPb1unveuc2TaDvXF+Pr+vJUanhoFu9gAjUhWf40f7QCqYp3L/EH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eNrMxAAAANsAAAAPAAAAAAAAAAAA&#10;AAAAAKECAABkcnMvZG93bnJldi54bWxQSwUGAAAAAAQABAD5AAAAkgMAAAAA&#10;" strokeweight=".5pt">
                    <v:stroke endarrow="block"/>
                  </v:shape>
                  <v:line id="直線接點 70" o:spid="_x0000_s1056" style="position:absolute;visibility:visible" from="5725,8352" to="15097,8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zMu8IAAADbAAAADwAAAGRycy9kb3ducmV2LnhtbERPz2vCMBS+C/sfwhvspqlDpnRGcR2F&#10;wQ7S6sXbo3lruzUvJclsu79+OQgeP77f2/1oOnEl51vLCpaLBARxZXXLtYLzKZ9vQPiArLGzTAom&#10;8rDfPcy2mGo7cEHXMtQihrBPUUETQp9K6auGDPqF7Ykj92WdwRChq6V2OMRw08nnJHmRBluODQ32&#10;lDVU/ZS/RsHm1Pv3Kbvk9ui+/4rPVUErfFPq6XE8vIIINIa7+Ob+0ArWcX38En+A3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zMu8IAAADbAAAADwAAAAAAAAAAAAAA&#10;AAChAgAAZHJzL2Rvd25yZXYueG1sUEsFBgAAAAAEAAQA+QAAAJADAAAAAA==&#10;" strokeweight=".5pt"/>
                  <v:shape id="AutoShape 90" o:spid="_x0000_s1057" type="#_x0000_t32" style="position:absolute;left:5725;top:8341;width:0;height:23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PSZsUAAADbAAAADwAAAGRycy9kb3ducmV2LnhtbESPT2vCQBTE74LfYXmCN93Eg0p0lbZQ&#10;/FM8NK2eH9nXJDT7Nu6umvbTdwWhx2FmfsMs151pxJWcry0rSMcJCOLC6ppLBZ8fr6M5CB+QNTaW&#10;ScEPeViv+r0lZtre+J2ueShFhLDPUEEVQptJ6YuKDPqxbYmj92WdwRClK6V2eItw08hJkkylwZrj&#10;QoUtvVRUfOcXo2D/1taT8+bgdk2gU65/j8+b9KjUcNA9LUAE6sJ/+NHeagWzFO5f4g+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PSZsUAAADbAAAADwAAAAAAAAAA&#10;AAAAAAChAgAAZHJzL2Rvd25yZXYueG1sUEsFBgAAAAAEAAQA+QAAAJMDAAAAAA==&#10;" strokeweight=".5pt">
                    <v:stroke endarrow="block"/>
                  </v:shape>
                  <v:shape id="AutoShape 90" o:spid="_x0000_s1060" type="#_x0000_t32" style="position:absolute;left:15097;top:8366;width:0;height:21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Rx/sQAAADbAAAADwAAAGRycy9kb3ducmV2LnhtbESPQWsCMRSE74L/ITzBW80qxcpqFBWK&#10;rcWD2+r5sXndXbp5WZOoq7++KRQ8DjPzDTNbtKYWF3K+sqxgOEhAEOdWV1wo+Pp8fZqA8AFZY22Z&#10;FNzIw2Le7cww1fbKe7pkoRARwj5FBWUITSqlz0sy6Ae2IY7et3UGQ5SukNrhNcJNLUdJMpYGK44L&#10;JTa0Lin/yc5GwfajqUanzc6914GOmb4fVpvhQal+r11OQQRqwyP8337TCl6e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BHH+xAAAANsAAAAPAAAAAAAAAAAA&#10;AAAAAKECAABkcnMvZG93bnJldi54bWxQSwUGAAAAAAQABAD5AAAAkgMAAAAA&#10;" strokeweight=".5pt">
                    <v:stroke endarrow="block"/>
                  </v:shape>
                  <v:line id="直線接點 82" o:spid="_x0000_s1061" style="position:absolute;flip:x;visibility:visible" from="5723,8214" to="5723,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FesMAAAADbAAAADwAAAGRycy9kb3ducmV2LnhtbESPT4vCMBTE74LfITzBm6YK/qFrlEVQ&#10;PK1YvXh7NG/bsM1LSaLWb28WBI/DzPyGWW0624g7+WAcK5iMMxDEpdOGKwWX8260BBEissbGMSl4&#10;UoDNut9bYa7dg090L2IlEoRDjgrqGNtcylDWZDGMXUucvF/nLcYkfSW1x0eC20ZOs2wuLRpOCzW2&#10;tK2p/CtuVsE+2JIcGhe62bGY3Pz1xyyuSg0H3fcXiEhd/ITf7YNWsJzC/5f0A+T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kBXrDAAAAA2wAAAA8AAAAAAAAAAAAAAAAA&#10;oQIAAGRycy9kb3ducmV2LnhtbFBLBQYAAAAABAAEAPkAAACOAwAAAAA=&#10;" strokeweight=".5pt"/>
                  <v:shape id="AutoShape 90" o:spid="_x0000_s1062" type="#_x0000_t32" style="position:absolute;left:5723;top:6900;width:0;height:5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i16sQAAADbAAAADwAAAGRycy9kb3ducmV2LnhtbESPQWsCMRSE74L/ITzBW81qschqFBWK&#10;rcWD2+r5sXndXbp5WZOoq7++KRQ8DjPzDTNbtKYWF3K+sqxgOEhAEOdWV1wo+Pp8fZqA8AFZY22Z&#10;FNzIw2Le7cww1fbKe7pkoRARwj5FBWUITSqlz0sy6Ae2IY7et3UGQ5SukNrhNcJNLUdJ8iINVhwX&#10;SmxoXVL+k52Ngu1HU41Om517rwMdM30/rDbDg1L9XrucggjUhkf4v/2mFYyf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WLXqxAAAANsAAAAPAAAAAAAAAAAA&#10;AAAAAKECAABkcnMvZG93bnJldi54bWxQSwUGAAAAAAQABAD5AAAAkgMAAAAA&#10;" strokeweight=".5pt">
                    <v:stroke endarrow="block"/>
                  </v:shape>
                  <v:rect id="Rectangle 67" o:spid="_x0000_s1068" style="position:absolute;left:7030;top:3960;width:3851;height:16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+r8MA&#10;AADbAAAADwAAAGRycy9kb3ducmV2LnhtbESP0WoCMRRE3wv9h3CFvtWstlRZjVKEgqWUsuoHXDbX&#10;zermJiSpbv36RhB8HGbmDDNf9rYTJwqxdaxgNCxAENdOt9wo2G0/nqcgYkLW2DkmBX8UYbl4fJhj&#10;qd2ZKzptUiMyhGOJCkxKvpQy1oYsxqHzxNnbu2AxZRkaqQOeM9x2clwUb9Jiy3nBoKeVofq4+bUK&#10;/A9X2/BpLhf9XaVXuf46+DhR6mnQv89AJOrTPXxrr7WClxFcv+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Z+r8MAAADbAAAADwAAAAAAAAAAAAAAAACYAgAAZHJzL2Rv&#10;d25yZXYueG1sUEsFBgAAAAAEAAQA9QAAAIgDAAAAAA==&#10;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2A0A1C" w:rsidRDefault="00D4004A" w:rsidP="00D4004A">
                          <w:pPr>
                            <w:pStyle w:val="aa"/>
                            <w:numPr>
                              <w:ilvl w:val="0"/>
                              <w:numId w:val="8"/>
                            </w:numPr>
                            <w:spacing w:before="0" w:beforeAutospacing="0" w:after="0" w:afterAutospacing="0" w:line="280" w:lineRule="exact"/>
                            <w:rPr>
                              <w:rFonts w:ascii="Calibri" w:eastAsia="宋体" w:hAnsi="Times New Roman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360</w:t>
                          </w:r>
                          <w:r w:rsidR="002A0A1C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采购订单来源：可由销售订单手动生成</w:t>
                          </w:r>
                          <w:r w:rsidR="002806E4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或者手工输入采购订单</w:t>
                          </w:r>
                        </w:p>
                        <w:p w:rsidR="00D4004A" w:rsidRPr="007722DF" w:rsidRDefault="00D4004A" w:rsidP="00D4004A">
                          <w:pPr>
                            <w:pStyle w:val="aa"/>
                            <w:numPr>
                              <w:ilvl w:val="0"/>
                              <w:numId w:val="8"/>
                            </w:numPr>
                            <w:spacing w:before="0" w:beforeAutospacing="0" w:after="0" w:afterAutospacing="0" w:line="280" w:lineRule="exact"/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360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入库完成后可自由分配出货</w:t>
                          </w:r>
                        </w:p>
                        <w:p w:rsidR="007722DF" w:rsidRDefault="007722DF" w:rsidP="00D4004A">
                          <w:pPr>
                            <w:pStyle w:val="aa"/>
                            <w:numPr>
                              <w:ilvl w:val="0"/>
                              <w:numId w:val="8"/>
                            </w:numPr>
                            <w:spacing w:before="0" w:beforeAutospacing="0" w:after="0" w:afterAutospacing="0" w:line="280" w:lineRule="exact"/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Packing &amp; Invoice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除需要在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280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中完成外</w:t>
                          </w:r>
                          <w:r w:rsidR="002806E4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，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360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中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Invoice &amp; Packing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也需要存在。</w:t>
                          </w:r>
                        </w:p>
                      </w:txbxContent>
                    </v:textbox>
                  </v:rect>
                  <v:rect id="Rectangle 67" o:spid="_x0000_s1074" style="position:absolute;left:1495;top:6194;width:1223;height:7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+r8MA&#10;AADbAAAADwAAAGRycy9kb3ducmV2LnhtbESP0WoCMRRE3wv9h3CFvtWstlRZjVKEgqWUsuoHXDbX&#10;zermJiSpbv36RhB8HGbmDDNf9rYTJwqxdaxgNCxAENdOt9wo2G0/nqcgYkLW2DkmBX8UYbl4fJhj&#10;qd2ZKzptUiMyhGOJCkxKvpQy1oYsxqHzxNnbu2AxZRkaqQOeM9x2clwUb9Jiy3nBoKeVofq4+bUK&#10;/A9X2/BpLhf9XaVXuf46+DhR6mnQv89AJOrTPXxrr7WClxFcv+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Z+r8MAAADbAAAADwAAAAAAAAAAAAAAAACYAgAAZHJzL2Rv&#10;d25yZXYueG1sUEsFBgAAAAAEAAQA9QAAAIgDAAAAAA==&#10;" filled="f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6A5AE4" w:rsidRDefault="006A5AE4" w:rsidP="002A0A1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订单</w:t>
                          </w:r>
                        </w:p>
                      </w:txbxContent>
                    </v:textbox>
                  </v:rect>
                  <v:rect id="Rectangle 67" o:spid="_x0000_s1075" style="position:absolute;left:1495;top:7515;width:1223;height:7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8pT8UA&#10;AADbAAAADwAAAGRycy9kb3ducmV2LnhtbESPT4vCMBTE7wt+h/AEL8uaquhKNYqKgkf/rAveHs2z&#10;rTYvpYla/fSbBcHjMDO/YcbT2hTiRpXLLSvotCMQxInVOacKfvarryEI55E1FpZJwYMcTCeNjzHG&#10;2t55S7edT0WAsItRQeZ9GUvpkowMurYtiYN3spVBH2SVSl3hPcBNIbtRNJAGcw4LGZa0yCi57K5G&#10;wcafr89hORvMl5+H7/XqdPjtHQulWs16NgLhqfbv8Ku91gp6ffj/En6An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ylPxQAAANsAAAAPAAAAAAAAAAAAAAAAAJgCAABkcnMv&#10;ZG93bnJldi54bWxQSwUGAAAAAAQABAD1AAAAigMAAAAA&#10;" filled="f" fillcolor="#b6dde8 [1304]" strokeweight=".5pt">
                    <v:shadow on="t" color="black" opacity="26214f" origin="-.5,-.5" offset=".74836mm,.74836mm"/>
                    <v:textbox inset="1mm,,1mm">
                      <w:txbxContent>
                        <w:p w:rsidR="006A5AE4" w:rsidRDefault="006A5AE4" w:rsidP="002A0A1C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出货单</w:t>
                          </w:r>
                        </w:p>
                      </w:txbxContent>
                    </v:textbox>
                  </v:rect>
                  <v:rect id="Rectangle 67" o:spid="_x0000_s1076" style="position:absolute;left:1549;top:8600;width:1223;height:7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/m28MA&#10;AADbAAAADwAAAGRycy9kb3ducmV2LnhtbESP0WoCMRRE3wv9h3ALvtWsttiyNYoIglJEVvsBl83t&#10;ZuvmJiSpbv36RhB8HGbmDDOd97YTJwqxdaxgNCxAENdOt9wo+Dqsnt9BxISssXNMCv4ownz2+DDF&#10;UrszV3Tap0ZkCMcSFZiUfCllrA1ZjEPnibP37YLFlGVopA54znDbyXFRTKTFlvOCQU9LQ/Vx/2sV&#10;+B1Xh7Axl4veVulVrj9/fHxTavDULz5AJOrTPXxrr7WClwlcv+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/m28MAAADbAAAADwAAAAAAAAAAAAAAAACYAgAAZHJzL2Rv&#10;d25yZXYueG1sUEsFBgAAAAAEAAQA9QAAAIgDAAAAAA==&#10;" filled="f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6A5AE4" w:rsidRPr="00D4004A" w:rsidRDefault="006A5AE4" w:rsidP="00D4004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="宋体" w:hAnsi="Times New Roman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Times New Roman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AR</w:t>
                          </w:r>
                          <w:r w:rsidRPr="000E356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立帐</w:t>
                          </w:r>
                        </w:p>
                      </w:txbxContent>
                    </v:textbox>
                  </v:rect>
                  <v:shape id="AutoShape 90" o:spid="_x0000_s1078" type="#_x0000_t32" style="position:absolute;left:2108;top:8363;width:1;height:23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PSZsUAAADbAAAADwAAAGRycy9kb3ducmV2LnhtbESPT2vCQBTE74LfYXmCN93Eg0p0lbZQ&#10;/FM8NK2eH9nXJDT7Nu6umvbTdwWhx2FmfsMs151pxJWcry0rSMcJCOLC6ppLBZ8fr6M5CB+QNTaW&#10;ScEPeViv+r0lZtre+J2ueShFhLDPUEEVQptJ6YuKDPqxbYmj92WdwRClK6V2eItw08hJkkylwZrj&#10;QoUtvVRUfOcXo2D/1taT8+bgdk2gU65/j8+b9KjUcNA9LUAE6sJ/+NHeagWzFO5f4g+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PSZsUAAADbAAAADwAAAAAAAAAA&#10;AAAAAAChAgAAZHJzL2Rvd25yZXYueG1sUEsFBgAAAAAEAAQA+QAAAJMDAAAAAA==&#10;" strokeweight=".5pt">
                    <v:stroke endarrow="block"/>
                  </v:shape>
                  <v:shape id="AutoShape 90" o:spid="_x0000_s1079" type="#_x0000_t32" style="position:absolute;left:2106;top:6922;width:1;height:5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i16sQAAADbAAAADwAAAGRycy9kb3ducmV2LnhtbESPQWsCMRSE74L/ITzBW81qschqFBWK&#10;rcWD2+r5sXndXbp5WZOoq7++KRQ8DjPzDTNbtKYWF3K+sqxgOEhAEOdWV1wo+Pp8fZqA8AFZY22Z&#10;FNzIw2Le7cww1fbKe7pkoRARwj5FBWUITSqlz0sy6Ae2IY7et3UGQ5SukNrhNcJNLUdJ8iINVhwX&#10;SmxoXVL+k52Ngu1HU41Om517rwMdM30/rDbDg1L9XrucggjUhkf4v/2mFYyf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WLXqxAAAANsAAAAPAAAAAAAAAAAA&#10;AAAAAKECAABkcnMvZG93bnJldi54bWxQSwUGAAAAAAQABAD5AAAAkgMAAAAA&#10;" strokeweight=".5pt">
                    <v:stroke endarrow="block"/>
                  </v:shape>
                </v:group>
              </w:pict>
            </w:r>
          </w:p>
        </w:tc>
        <w:tc>
          <w:tcPr>
            <w:tcW w:w="4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B48" w:rsidRPr="003F0E3C" w:rsidRDefault="00676B48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5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B48" w:rsidRPr="004B713B" w:rsidRDefault="00676B48" w:rsidP="002712DB">
            <w:pPr>
              <w:spacing w:line="240" w:lineRule="exact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992FC4" w:rsidP="00251CFB">
      <w:pPr>
        <w:widowControl/>
        <w:ind w:left="1418" w:firstLine="480"/>
        <w:rPr>
          <w:rFonts w:asciiTheme="minorEastAsia" w:eastAsiaTheme="minorEastAsia" w:hAnsiTheme="minorEastAsia"/>
          <w:szCs w:val="20"/>
        </w:rPr>
      </w:pPr>
      <w:r w:rsidRPr="00992FC4">
        <w:rPr>
          <w:noProof/>
          <w:lang w:eastAsia="zh-CN"/>
        </w:rPr>
        <w:pict>
          <v:rect id="矩形 4" o:spid="_x0000_s1066" style="position:absolute;left:0;text-align:left;margin-left:202pt;margin-top:.9pt;width:19.5pt;height:17.25pt;z-index:2516751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" fillcolor="#e5b8b7 [1301]" strokeweight=".5pt">
            <v:shadow on="t" color="black" opacity="26214f" origin="-.5,-.5" offset=".74836mm,.74836mm"/>
            <v:textbox inset="1mm,0,1mm,0"/>
          </v:rect>
        </w:pict>
      </w:r>
      <w:r w:rsidRPr="00992FC4">
        <w:rPr>
          <w:noProof/>
          <w:lang w:eastAsia="zh-CN"/>
        </w:rPr>
        <w:pict>
          <v:rect id="矩形 3" o:spid="_x0000_s1065" style="position:absolute;left:0;text-align:left;margin-left:70.7pt;margin-top:.9pt;width:19.5pt;height:17.25pt;z-index:2516730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" fillcolor="#b6dde8 [1304]" strokeweight=".5pt">
            <v:shadow on="t" color="black" opacity="26214f" origin="-.5,-.5" offset=".74836mm,.74836mm"/>
            <v:textbox inset="1mm,0,1mm,0"/>
          </v:rect>
        </w:pict>
      </w:r>
      <w:r w:rsidRPr="00992FC4">
        <w:rPr>
          <w:noProof/>
          <w:lang w:eastAsia="zh-CN"/>
        </w:rPr>
        <w:pict>
          <v:rect id="矩形 2" o:spid="_x0000_s1064" style="position:absolute;left:0;text-align:left;margin-left:99pt;margin-top:549pt;width:18pt;height:18pt;z-index:251672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" fillcolor="#ff9"/>
        </w:pict>
      </w:r>
      <w:r w:rsidRPr="00992FC4">
        <w:rPr>
          <w:noProof/>
          <w:lang w:eastAsia="zh-CN"/>
        </w:rPr>
        <w:pict>
          <v:rect id="矩形 1" o:spid="_x0000_s1063" style="position:absolute;left:0;text-align:left;margin-left:99pt;margin-top:549pt;width:18pt;height:18pt;z-index:251671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" fillcolor="#ff9"/>
        </w:pict>
      </w:r>
      <w:r w:rsidR="000E3560" w:rsidRPr="000E3560">
        <w:rPr>
          <w:rFonts w:eastAsia="宋体" w:hint="eastAsia"/>
          <w:lang w:eastAsia="zh-CN"/>
        </w:rPr>
        <w:t>表示是</w:t>
      </w:r>
      <w:proofErr w:type="gramStart"/>
      <w:r w:rsidR="000E3560" w:rsidRPr="000E3560">
        <w:rPr>
          <w:rFonts w:eastAsia="宋体" w:hint="eastAsia"/>
          <w:lang w:eastAsia="zh-CN"/>
        </w:rPr>
        <w:t>数据抛转作业</w:t>
      </w:r>
      <w:proofErr w:type="gramEnd"/>
      <w:r w:rsidR="000E3560" w:rsidRPr="000E3560">
        <w:rPr>
          <w:rFonts w:eastAsia="宋体" w:hint="eastAsia"/>
          <w:lang w:eastAsia="zh-CN"/>
        </w:rPr>
        <w:t>表示单据是自动产生</w:t>
      </w:r>
      <w:r w:rsidR="000E3560" w:rsidRPr="000E3560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9632F9">
      <w:headerReference w:type="default" r:id="rId8"/>
      <w:pgSz w:w="16838" w:h="11906" w:orient="landscape"/>
      <w:pgMar w:top="1134" w:right="851" w:bottom="1134" w:left="851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018" w:rsidRDefault="00F06018">
      <w:r>
        <w:separator/>
      </w:r>
    </w:p>
  </w:endnote>
  <w:endnote w:type="continuationSeparator" w:id="1">
    <w:p w:rsidR="00F06018" w:rsidRDefault="00F06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018" w:rsidRDefault="00F06018">
      <w:r>
        <w:separator/>
      </w:r>
    </w:p>
  </w:footnote>
  <w:footnote w:type="continuationSeparator" w:id="1">
    <w:p w:rsidR="00F06018" w:rsidRDefault="00F060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992FC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39A2AA7"/>
    <w:multiLevelType w:val="hybridMultilevel"/>
    <w:tmpl w:val="82A8CCEA"/>
    <w:lvl w:ilvl="0" w:tplc="E80A7BA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7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attachedTemplate r:id="rId1"/>
  <w:stylePaneFormatFilter w:val="3F01"/>
  <w:defaultTabStop w:val="480"/>
  <w:doNotHyphenateCaps/>
  <w:drawingGridHorizontalSpacing w:val="9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43586"/>
    <w:rsid w:val="00044164"/>
    <w:rsid w:val="000473B0"/>
    <w:rsid w:val="00050940"/>
    <w:rsid w:val="00060FCB"/>
    <w:rsid w:val="00080694"/>
    <w:rsid w:val="00085539"/>
    <w:rsid w:val="00091FC9"/>
    <w:rsid w:val="000B670D"/>
    <w:rsid w:val="000B7569"/>
    <w:rsid w:val="000C6C7E"/>
    <w:rsid w:val="000C7E24"/>
    <w:rsid w:val="000E1AA1"/>
    <w:rsid w:val="000E3560"/>
    <w:rsid w:val="00114DAC"/>
    <w:rsid w:val="00141FDA"/>
    <w:rsid w:val="0016419F"/>
    <w:rsid w:val="00171837"/>
    <w:rsid w:val="001753A1"/>
    <w:rsid w:val="00194EF3"/>
    <w:rsid w:val="001A0E0A"/>
    <w:rsid w:val="001A5AF1"/>
    <w:rsid w:val="001C03D7"/>
    <w:rsid w:val="001C3AC3"/>
    <w:rsid w:val="001C4158"/>
    <w:rsid w:val="001C4DC1"/>
    <w:rsid w:val="001D2A5D"/>
    <w:rsid w:val="00226C55"/>
    <w:rsid w:val="00251CFB"/>
    <w:rsid w:val="00252CA5"/>
    <w:rsid w:val="002600E5"/>
    <w:rsid w:val="002658B4"/>
    <w:rsid w:val="002712DB"/>
    <w:rsid w:val="002745DF"/>
    <w:rsid w:val="002806E4"/>
    <w:rsid w:val="002965C5"/>
    <w:rsid w:val="002A0A1C"/>
    <w:rsid w:val="002B6F5F"/>
    <w:rsid w:val="002C1C73"/>
    <w:rsid w:val="002E3C5E"/>
    <w:rsid w:val="002E5F5D"/>
    <w:rsid w:val="002F6000"/>
    <w:rsid w:val="00306288"/>
    <w:rsid w:val="003251FA"/>
    <w:rsid w:val="00330C50"/>
    <w:rsid w:val="00335DA3"/>
    <w:rsid w:val="0035361A"/>
    <w:rsid w:val="00353E0B"/>
    <w:rsid w:val="00356BB0"/>
    <w:rsid w:val="00360001"/>
    <w:rsid w:val="00385C2B"/>
    <w:rsid w:val="00387A2A"/>
    <w:rsid w:val="00393C1B"/>
    <w:rsid w:val="003B21BD"/>
    <w:rsid w:val="003C1637"/>
    <w:rsid w:val="003C2AAB"/>
    <w:rsid w:val="003D2DD1"/>
    <w:rsid w:val="003E5655"/>
    <w:rsid w:val="003F0E3C"/>
    <w:rsid w:val="0042441F"/>
    <w:rsid w:val="0042602D"/>
    <w:rsid w:val="00426453"/>
    <w:rsid w:val="00454D27"/>
    <w:rsid w:val="00461305"/>
    <w:rsid w:val="004A4EE2"/>
    <w:rsid w:val="004B713B"/>
    <w:rsid w:val="004C77F6"/>
    <w:rsid w:val="004E0D25"/>
    <w:rsid w:val="004F33D0"/>
    <w:rsid w:val="004F60D5"/>
    <w:rsid w:val="00521DDB"/>
    <w:rsid w:val="00522D43"/>
    <w:rsid w:val="005315CF"/>
    <w:rsid w:val="005366A1"/>
    <w:rsid w:val="0054705F"/>
    <w:rsid w:val="005709C4"/>
    <w:rsid w:val="00572F6E"/>
    <w:rsid w:val="005801CE"/>
    <w:rsid w:val="00591F97"/>
    <w:rsid w:val="00594765"/>
    <w:rsid w:val="00594C31"/>
    <w:rsid w:val="005B138E"/>
    <w:rsid w:val="005C04B0"/>
    <w:rsid w:val="005D67EC"/>
    <w:rsid w:val="005E227B"/>
    <w:rsid w:val="005F10B3"/>
    <w:rsid w:val="005F3DED"/>
    <w:rsid w:val="00627075"/>
    <w:rsid w:val="0062729C"/>
    <w:rsid w:val="00636829"/>
    <w:rsid w:val="00661E08"/>
    <w:rsid w:val="00676B48"/>
    <w:rsid w:val="0068790C"/>
    <w:rsid w:val="006A5AE4"/>
    <w:rsid w:val="006B507C"/>
    <w:rsid w:val="006B73FB"/>
    <w:rsid w:val="006C6E53"/>
    <w:rsid w:val="006E4A39"/>
    <w:rsid w:val="006E6FA5"/>
    <w:rsid w:val="006F7BC5"/>
    <w:rsid w:val="007067B1"/>
    <w:rsid w:val="00730029"/>
    <w:rsid w:val="00731C76"/>
    <w:rsid w:val="0073787F"/>
    <w:rsid w:val="007618DB"/>
    <w:rsid w:val="007722DF"/>
    <w:rsid w:val="007744D2"/>
    <w:rsid w:val="00782A0D"/>
    <w:rsid w:val="00812423"/>
    <w:rsid w:val="008363C2"/>
    <w:rsid w:val="008443D4"/>
    <w:rsid w:val="00844690"/>
    <w:rsid w:val="00853DA0"/>
    <w:rsid w:val="00863866"/>
    <w:rsid w:val="0086439A"/>
    <w:rsid w:val="008D701E"/>
    <w:rsid w:val="008E360B"/>
    <w:rsid w:val="008F7955"/>
    <w:rsid w:val="0090471B"/>
    <w:rsid w:val="00910EB9"/>
    <w:rsid w:val="0094146F"/>
    <w:rsid w:val="009632F9"/>
    <w:rsid w:val="00992FC4"/>
    <w:rsid w:val="00993AF0"/>
    <w:rsid w:val="009B2EFF"/>
    <w:rsid w:val="009C0CA7"/>
    <w:rsid w:val="009C56CB"/>
    <w:rsid w:val="009F29C5"/>
    <w:rsid w:val="00A24490"/>
    <w:rsid w:val="00A35A71"/>
    <w:rsid w:val="00A4050E"/>
    <w:rsid w:val="00A447C8"/>
    <w:rsid w:val="00A72A89"/>
    <w:rsid w:val="00A77813"/>
    <w:rsid w:val="00A92FE7"/>
    <w:rsid w:val="00AB75D4"/>
    <w:rsid w:val="00AE71D4"/>
    <w:rsid w:val="00AF1DEC"/>
    <w:rsid w:val="00AF7706"/>
    <w:rsid w:val="00B00A5E"/>
    <w:rsid w:val="00B021A6"/>
    <w:rsid w:val="00B2278B"/>
    <w:rsid w:val="00B32648"/>
    <w:rsid w:val="00B36289"/>
    <w:rsid w:val="00B559A4"/>
    <w:rsid w:val="00B73CC9"/>
    <w:rsid w:val="00B80CB2"/>
    <w:rsid w:val="00B80E76"/>
    <w:rsid w:val="00B8773C"/>
    <w:rsid w:val="00B9269D"/>
    <w:rsid w:val="00B93A4E"/>
    <w:rsid w:val="00B9425E"/>
    <w:rsid w:val="00BA7180"/>
    <w:rsid w:val="00BA7D77"/>
    <w:rsid w:val="00BC3647"/>
    <w:rsid w:val="00BD436D"/>
    <w:rsid w:val="00BE26FE"/>
    <w:rsid w:val="00BF22C7"/>
    <w:rsid w:val="00BF508F"/>
    <w:rsid w:val="00C24744"/>
    <w:rsid w:val="00C51F17"/>
    <w:rsid w:val="00C92D09"/>
    <w:rsid w:val="00CA15CB"/>
    <w:rsid w:val="00CC61F2"/>
    <w:rsid w:val="00CD24DC"/>
    <w:rsid w:val="00CF7F82"/>
    <w:rsid w:val="00D324BF"/>
    <w:rsid w:val="00D32E12"/>
    <w:rsid w:val="00D35778"/>
    <w:rsid w:val="00D4004A"/>
    <w:rsid w:val="00D46916"/>
    <w:rsid w:val="00D46972"/>
    <w:rsid w:val="00D4753F"/>
    <w:rsid w:val="00D52647"/>
    <w:rsid w:val="00D65906"/>
    <w:rsid w:val="00D72CA6"/>
    <w:rsid w:val="00D75B54"/>
    <w:rsid w:val="00D84354"/>
    <w:rsid w:val="00D85921"/>
    <w:rsid w:val="00D909CA"/>
    <w:rsid w:val="00DB0F97"/>
    <w:rsid w:val="00DC3F78"/>
    <w:rsid w:val="00DC5F80"/>
    <w:rsid w:val="00DD0FB3"/>
    <w:rsid w:val="00DE1839"/>
    <w:rsid w:val="00DE6E23"/>
    <w:rsid w:val="00E26776"/>
    <w:rsid w:val="00E37A08"/>
    <w:rsid w:val="00E5158E"/>
    <w:rsid w:val="00E5299B"/>
    <w:rsid w:val="00E57601"/>
    <w:rsid w:val="00E706C4"/>
    <w:rsid w:val="00E73629"/>
    <w:rsid w:val="00E84A7C"/>
    <w:rsid w:val="00E90908"/>
    <w:rsid w:val="00E9180D"/>
    <w:rsid w:val="00EA4A32"/>
    <w:rsid w:val="00EB117C"/>
    <w:rsid w:val="00EB3F8A"/>
    <w:rsid w:val="00EE4920"/>
    <w:rsid w:val="00EF0A8B"/>
    <w:rsid w:val="00EF6CF9"/>
    <w:rsid w:val="00F06018"/>
    <w:rsid w:val="00F12E29"/>
    <w:rsid w:val="00F21F5E"/>
    <w:rsid w:val="00F349A1"/>
    <w:rsid w:val="00F7235B"/>
    <w:rsid w:val="00F84F5B"/>
    <w:rsid w:val="00FA426F"/>
    <w:rsid w:val="00FA717D"/>
    <w:rsid w:val="00FB217A"/>
    <w:rsid w:val="00FB54EB"/>
    <w:rsid w:val="00FB63BF"/>
    <w:rsid w:val="00FC73FA"/>
    <w:rsid w:val="00FD0A19"/>
    <w:rsid w:val="00FD2933"/>
    <w:rsid w:val="00FE5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  <o:colormenu v:ext="edit" fillcolor="none"/>
    </o:shapedefaults>
    <o:shapelayout v:ext="edit">
      <o:idmap v:ext="edit" data="1"/>
      <o:rules v:ext="edit">
        <o:r id="V:Rule2" type="connector" idref="#AutoShape 90"/>
        <o:r id="V:Rule3" type="connector" idref="#AutoShape 90"/>
        <o:r id="V:Rule4" type="connector" idref="#AutoShape 90"/>
        <o:r id="V:Rule5" type="connector" idref="#AutoShape 90"/>
        <o:r id="V:Rule6" type="connector" idref="#AutoShape 90"/>
        <o:r id="V:Rule7" type="connector" idref="#AutoShape 90"/>
        <o:r id="V:Rule8" type="connector" idref="#AutoShape 90"/>
        <o:r id="V:Rule9" type="connector" idref="#AutoShape 90"/>
        <o:r id="V:Rule10" type="connector" idref="#AutoShape 90"/>
        <o:r id="V:Rule20" type="connector" idref="#AutoShape 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812423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1242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81242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812423"/>
    <w:rPr>
      <w:szCs w:val="20"/>
    </w:rPr>
  </w:style>
  <w:style w:type="paragraph" w:styleId="a6">
    <w:name w:val="Body Text Indent"/>
    <w:basedOn w:val="a"/>
    <w:link w:val="Char"/>
    <w:rsid w:val="00812423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>
        <a:noFill/>
        <a:ln w="6350">
          <a:solidFill>
            <a:srgbClr val="000000"/>
          </a:solidFill>
          <a:round/>
          <a:headEnd/>
          <a:tailEnd type="none" w="med" len="med"/>
        </a:ln>
        <a:extLst>
          <a:ext uri="{909E8E84-426E-40DD-AFC4-6F175D3DCCD1}">
            <a14:hiddenFill xmlns:a14="http://schemas.microsoft.com/office/drawing/2010/main" xmlns="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09E47-625A-492F-A5D3-04E65A202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746</TotalTime>
  <Pages>1</Pages>
  <Words>103</Words>
  <Characters>143</Characters>
  <Application>Microsoft Office Word</Application>
  <DocSecurity>0</DocSecurity>
  <Lines>1</Lines>
  <Paragraphs>1</Paragraphs>
  <ScaleCrop>false</ScaleCrop>
  <Company>dsc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57</cp:revision>
  <cp:lastPrinted>2014-06-20T01:56:00Z</cp:lastPrinted>
  <dcterms:created xsi:type="dcterms:W3CDTF">2014-07-01T08:42:00Z</dcterms:created>
  <dcterms:modified xsi:type="dcterms:W3CDTF">2017-02-24T03:33:00Z</dcterms:modified>
</cp:coreProperties>
</file>