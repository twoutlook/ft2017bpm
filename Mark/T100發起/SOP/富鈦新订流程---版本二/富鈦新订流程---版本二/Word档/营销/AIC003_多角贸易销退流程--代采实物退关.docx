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15168" w:type="dxa"/>
        <w:tblInd w:w="57" w:type="dxa"/>
        <w:tblLook w:val="04A0"/>
      </w:tblPr>
      <w:tblGrid>
        <w:gridCol w:w="2063"/>
        <w:gridCol w:w="2062"/>
        <w:gridCol w:w="6919"/>
        <w:gridCol w:w="2062"/>
        <w:gridCol w:w="2062"/>
      </w:tblGrid>
      <w:tr w:rsidR="006B507C" w:rsidRPr="003F0E3C" w:rsidTr="002712DB">
        <w:trPr>
          <w:trHeight w:val="340"/>
        </w:trPr>
        <w:tc>
          <w:tcPr>
            <w:tcW w:w="1418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9030F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9030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19030F" w:rsidP="009A0E3B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19030F">
              <w:rPr>
                <w:rFonts w:asciiTheme="minorHAnsi" w:eastAsia="宋体" w:hAnsiTheme="minorHAnsi"/>
                <w:szCs w:val="18"/>
                <w:lang w:eastAsia="zh-CN"/>
              </w:rPr>
              <w:t>AIC</w:t>
            </w:r>
            <w:r w:rsidR="009A0E3B">
              <w:rPr>
                <w:rFonts w:asciiTheme="minorHAnsi" w:eastAsia="宋体" w:hAnsiTheme="minorHAnsi" w:hint="eastAsia"/>
                <w:szCs w:val="18"/>
                <w:lang w:eastAsia="zh-CN"/>
              </w:rPr>
              <w:t>003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19030F" w:rsidP="00AF3B1B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19030F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多角</w:t>
            </w:r>
            <w:proofErr w:type="gramStart"/>
            <w:r w:rsidRPr="0019030F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贸易销退流程</w:t>
            </w:r>
            <w:bookmarkEnd w:id="0"/>
            <w:proofErr w:type="gramEnd"/>
            <w:r w:rsidR="006361E4">
              <w:rPr>
                <w:rFonts w:asciiTheme="minorEastAsia" w:eastAsia="宋体" w:hAnsiTheme="minorEastAsia"/>
                <w:b/>
                <w:sz w:val="32"/>
                <w:lang w:eastAsia="zh-CN"/>
              </w:rPr>
              <w:t>—</w:t>
            </w:r>
            <w:r w:rsidR="00F70254">
              <w:rPr>
                <w:rFonts w:asciiTheme="minorEastAsia" w:eastAsia="宋体" w:hAnsiTheme="minorEastAsia"/>
                <w:b/>
                <w:sz w:val="32"/>
                <w:lang w:eastAsia="zh-CN"/>
              </w:rPr>
              <w:t>代采</w:t>
            </w:r>
            <w:r w:rsidR="006361E4" w:rsidRPr="005860E9">
              <w:rPr>
                <w:rFonts w:asciiTheme="minorEastAsia" w:eastAsia="宋体" w:hAnsiTheme="minorEastAsia" w:hint="eastAsia"/>
                <w:b/>
                <w:color w:val="FF0000"/>
                <w:sz w:val="32"/>
                <w:lang w:eastAsia="zh-CN"/>
              </w:rPr>
              <w:t>有实物退关</w:t>
            </w:r>
          </w:p>
        </w:tc>
        <w:tc>
          <w:tcPr>
            <w:tcW w:w="1418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9030F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9030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093205" w:rsidP="00D67834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营销部</w:t>
            </w:r>
          </w:p>
        </w:tc>
      </w:tr>
      <w:tr w:rsidR="006B507C" w:rsidRPr="003F0E3C" w:rsidTr="002712DB">
        <w:trPr>
          <w:trHeight w:val="340"/>
        </w:trPr>
        <w:tc>
          <w:tcPr>
            <w:tcW w:w="1418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9030F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9030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19030F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19030F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9030F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9030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093205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李婧</w:t>
            </w:r>
          </w:p>
        </w:tc>
      </w:tr>
      <w:tr w:rsidR="006B507C" w:rsidRPr="003F0E3C" w:rsidTr="002712DB">
        <w:trPr>
          <w:trHeight w:val="340"/>
        </w:trPr>
        <w:tc>
          <w:tcPr>
            <w:tcW w:w="1418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9030F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9030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19030F" w:rsidP="009A0E3B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19030F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9A0E3B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19030F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9A0E3B"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Pr="0019030F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9A0E3B">
              <w:rPr>
                <w:rFonts w:asciiTheme="minorHAnsi" w:eastAsia="宋体" w:hAnsiTheme="minorHAnsi" w:hint="eastAsia"/>
                <w:szCs w:val="18"/>
                <w:lang w:eastAsia="zh-CN"/>
              </w:rPr>
              <w:t>14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9030F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9030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7E6099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19030F" w:rsidRPr="0019030F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19030F" w:rsidRPr="0019030F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19030F" w:rsidRPr="0019030F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5B138E" w:rsidTr="002712DB">
        <w:trPr>
          <w:trHeight w:val="680"/>
        </w:trPr>
        <w:tc>
          <w:tcPr>
            <w:tcW w:w="1418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9030F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9030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1418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F21F5E" w:rsidRDefault="0019030F" w:rsidP="00AF3B1B">
            <w:pPr>
              <w:rPr>
                <w:rFonts w:ascii="PMingLiU" w:hAnsi="PMingLiU"/>
                <w:sz w:val="20"/>
              </w:rPr>
            </w:pPr>
            <w:r w:rsidRPr="0019030F">
              <w:rPr>
                <w:rFonts w:eastAsia="宋体" w:hint="eastAsia"/>
                <w:bCs/>
                <w:sz w:val="20"/>
                <w:lang w:eastAsia="zh-CN"/>
              </w:rPr>
              <w:t>多角</w:t>
            </w:r>
            <w:proofErr w:type="gramStart"/>
            <w:r w:rsidRPr="0019030F">
              <w:rPr>
                <w:rFonts w:eastAsia="宋体" w:hint="eastAsia"/>
                <w:bCs/>
                <w:sz w:val="20"/>
                <w:lang w:eastAsia="zh-CN"/>
              </w:rPr>
              <w:t>贸易销退流程</w:t>
            </w:r>
            <w:proofErr w:type="gramEnd"/>
            <w:r w:rsidR="005860E9" w:rsidRPr="005860E9">
              <w:rPr>
                <w:rFonts w:eastAsia="宋体"/>
                <w:b/>
                <w:bCs/>
                <w:sz w:val="20"/>
                <w:lang w:eastAsia="zh-CN"/>
              </w:rPr>
              <w:t>—</w:t>
            </w:r>
            <w:r w:rsidR="00F70254">
              <w:rPr>
                <w:rFonts w:eastAsia="宋体"/>
                <w:b/>
                <w:bCs/>
                <w:sz w:val="20"/>
                <w:lang w:eastAsia="zh-CN"/>
              </w:rPr>
              <w:t>代采</w:t>
            </w:r>
            <w:r w:rsidR="005860E9" w:rsidRPr="005860E9">
              <w:rPr>
                <w:rFonts w:eastAsia="宋体" w:hint="eastAsia"/>
                <w:b/>
                <w:bCs/>
                <w:color w:val="FF0000"/>
                <w:sz w:val="20"/>
                <w:lang w:eastAsia="zh-CN"/>
              </w:rPr>
              <w:t>有实物退关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1516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096"/>
        <w:gridCol w:w="4016"/>
        <w:gridCol w:w="5056"/>
      </w:tblGrid>
      <w:tr w:rsidR="00387A2A" w:rsidRPr="003F0E3C" w:rsidTr="00676B48">
        <w:trPr>
          <w:trHeight w:val="338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87A2A" w:rsidRPr="003F0E3C" w:rsidRDefault="0019030F" w:rsidP="00CC115B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19030F">
              <w:rPr>
                <w:rFonts w:asciiTheme="minorEastAsia" w:eastAsia="宋体" w:hAnsiTheme="minorEastAsia"/>
                <w:b/>
                <w:bCs/>
                <w:lang w:eastAsia="zh-CN"/>
              </w:rPr>
              <w:t>(</w:t>
            </w:r>
            <w:r w:rsidR="00CC115B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280</w:t>
            </w:r>
            <w:r w:rsidRPr="0019030F">
              <w:rPr>
                <w:rFonts w:asciiTheme="minorEastAsia" w:eastAsia="宋体" w:hAnsiTheme="minorEastAsia"/>
                <w:b/>
                <w:bCs/>
                <w:lang w:eastAsia="zh-CN"/>
              </w:rPr>
              <w:t>)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87A2A" w:rsidRPr="003F0E3C" w:rsidRDefault="0019030F" w:rsidP="00CC115B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19030F">
              <w:rPr>
                <w:rFonts w:asciiTheme="minorEastAsia" w:eastAsia="宋体" w:hAnsiTheme="minorEastAsia"/>
                <w:b/>
                <w:bCs/>
                <w:lang w:eastAsia="zh-CN"/>
              </w:rPr>
              <w:t>(</w:t>
            </w:r>
            <w:r w:rsidR="00CC115B">
              <w:rPr>
                <w:rFonts w:asciiTheme="minorEastAsia" w:eastAsia="宋体" w:hAnsiTheme="minorEastAsia"/>
                <w:b/>
                <w:bCs/>
                <w:lang w:eastAsia="zh-CN"/>
              </w:rPr>
              <w:t>说明</w:t>
            </w:r>
            <w:r w:rsidRPr="0019030F">
              <w:rPr>
                <w:rFonts w:asciiTheme="minorEastAsia" w:eastAsia="宋体" w:hAnsiTheme="minorEastAsia"/>
                <w:b/>
                <w:bCs/>
                <w:lang w:eastAsia="zh-CN"/>
              </w:rPr>
              <w:t>)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87A2A" w:rsidRPr="003F0E3C" w:rsidRDefault="0019030F" w:rsidP="00CC115B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19030F">
              <w:rPr>
                <w:rFonts w:asciiTheme="minorEastAsia" w:eastAsia="宋体" w:hAnsiTheme="minorEastAsia"/>
                <w:b/>
                <w:bCs/>
                <w:lang w:eastAsia="zh-CN"/>
              </w:rPr>
              <w:t>(</w:t>
            </w:r>
            <w:r w:rsidR="00CC115B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360</w:t>
            </w:r>
            <w:r w:rsidRPr="0019030F">
              <w:rPr>
                <w:rFonts w:asciiTheme="minorEastAsia" w:eastAsia="宋体" w:hAnsiTheme="minorEastAsia"/>
                <w:b/>
                <w:bCs/>
                <w:lang w:eastAsia="zh-CN"/>
              </w:rPr>
              <w:t>)</w:t>
            </w:r>
          </w:p>
        </w:tc>
      </w:tr>
      <w:tr w:rsidR="00387A2A" w:rsidRPr="00676B48" w:rsidTr="00676B48">
        <w:trPr>
          <w:trHeight w:val="273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7A2A" w:rsidRPr="00676B48" w:rsidRDefault="0019030F" w:rsidP="00676B48">
            <w:pPr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19030F">
              <w:rPr>
                <w:rFonts w:asciiTheme="minorHAnsi" w:eastAsia="宋体" w:hAnsiTheme="minorHAnsi" w:hint="eastAsia"/>
                <w:sz w:val="20"/>
                <w:szCs w:val="20"/>
                <w:u w:val="single"/>
                <w:lang w:eastAsia="zh-CN"/>
              </w:rPr>
              <w:t>业务仓管会计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7A2A" w:rsidRPr="00676B48" w:rsidRDefault="00387A2A" w:rsidP="00676B48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9180D" w:rsidRPr="00676B48" w:rsidRDefault="0019030F" w:rsidP="00676B48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9030F">
              <w:rPr>
                <w:rFonts w:asciiTheme="minorHAnsi" w:eastAsia="宋体" w:hAnsiTheme="minorHAnsi" w:hint="eastAsia"/>
                <w:sz w:val="20"/>
                <w:szCs w:val="20"/>
                <w:u w:val="single"/>
                <w:lang w:eastAsia="zh-CN"/>
              </w:rPr>
              <w:t>业务仓管会计</w:t>
            </w:r>
          </w:p>
        </w:tc>
      </w:tr>
      <w:tr w:rsidR="00676B48" w:rsidRPr="003F0E3C" w:rsidTr="00676B48">
        <w:trPr>
          <w:trHeight w:val="6690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B48" w:rsidRPr="003F0E3C" w:rsidRDefault="007E6099" w:rsidP="00661E08">
            <w:pPr>
              <w:rPr>
                <w:rFonts w:asciiTheme="minorHAnsi" w:eastAsiaTheme="minorEastAsia" w:hAnsiTheme="minorHAnsi"/>
                <w:noProof/>
                <w:szCs w:val="20"/>
              </w:rPr>
            </w:pPr>
            <w:r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margin-left:2.55pt;margin-top:3.1pt;width:759pt;height:332.25pt;z-index:251670016;mso-position-horizontal-relative:text;mso-position-vertical-relative:text" coordorigin="930,3604" coordsize="15180,6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left:930;top:3604;width:15180;height:6645;visibility:visible">
                    <v:fill o:detectmouseclick="t"/>
                    <v:path o:connecttype="none"/>
                  </v:shape>
                  <v:rect id="Rectangle 67" o:spid="_x0000_s1033" style="position:absolute;left:13622;top:7817;width:1223;height:7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8pT8UA&#10;AADbAAAADwAAAGRycy9kb3ducmV2LnhtbESPT4vCMBTE7wt+h/AEL8uaquhKNYqKgkf/rAveHs2z&#10;rTYvpYla/fSbBcHjMDO/YcbT2hTiRpXLLSvotCMQxInVOacKfvarryEI55E1FpZJwYMcTCeNjzHG&#10;2t55S7edT0WAsItRQeZ9GUvpkowMurYtiYN3spVBH2SVSl3hPcBNIbtRNJAGcw4LGZa0yCi57K5G&#10;wcafr89hORvMl5+H7/XqdPjtHQulWs16NgLhqfbv8Ku91gp6ffj/En6An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TylPxQAAANsAAAAPAAAAAAAAAAAAAAAAAJgCAABkcnMv&#10;ZG93bnJldi54bWxQSwUGAAAAAAQABAD1AAAAigMAAAAA&#10;" fillcolor="#b6dde8 [1304]" strokeweight=".5pt">
                    <v:shadow on="t" color="black" opacity="26214f" origin="-.5,-.5" offset=".74836mm,.74836mm"/>
                    <v:textbox inset="1mm,,1mm">
                      <w:txbxContent/>
                    </v:textbox>
                  </v:rect>
                  <v:rect id="Rectangle 67" o:spid="_x0000_s1037" style="position:absolute;left:13622;top:8905;width:1223;height:7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ByqcMA&#10;AADbAAAADwAAAGRycy9kb3ducmV2LnhtbESP0WoCMRRE3wv+Q7hC32pWW6rdGkUEwVKKrPYDLpvb&#10;zermJiRRt359Uyj0cZiZM8x82dtOXCjE1rGC8agAQVw73XKj4POweZiBiAlZY+eYFHxThOVicDfH&#10;UrsrV3TZp0ZkCMcSFZiUfCllrA1ZjCPnibP35YLFlGVopA54zXDbyUlRPEuLLecFg57WhurT/mwV&#10;+B1Xh/Bmbjf9UaUnuX0/+jhV6n7Yr15BJOrTf/ivvdUKHl/g90v+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ByqcMAAADbAAAADwAAAAAAAAAAAAAAAACYAgAAZHJzL2Rv&#10;d25yZXYueG1sUEsFBgAAAAAEAAQA9QAAAIgDAAAAAA==&#10;" fillcolor="#e5b8b7 [1301]" strokeweight=".5pt">
                    <v:shadow on="t" color="black" opacity="26214f" origin="-.5,-.5" offset=".74836mm,.74836mm"/>
                    <v:textbox style="mso-next-textbox:#Rectangle 67" inset="1mm,,1mm">
                      <w:txbxContent>
                        <w:p w:rsidR="007E6099" w:rsidRDefault="0019030F" w:rsidP="005860E9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</w:pPr>
                          <w:r w:rsidRPr="0019030F">
                            <w:rPr>
                              <w:rFonts w:ascii="Calibri" w:eastAsia="宋体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</w:t>
                          </w:r>
                          <w:r w:rsidR="00F70254">
                            <w:rPr>
                              <w:rFonts w:ascii="Calibri" w:eastAsia="宋体" w:hAnsi="Calibri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P</w:t>
                          </w:r>
                          <w:r w:rsidRPr="0019030F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立帐</w:t>
                          </w:r>
                          <w:r w:rsidR="00793AB4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仓</w:t>
                          </w:r>
                          <w:r w:rsidR="00793AB4" w:rsidRPr="0019030F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退单</w:t>
                          </w:r>
                          <w:r w:rsidR="007E6099" w:rsidRPr="0019030F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多角贸易应收</w:t>
                          </w:r>
                          <w:proofErr w:type="gramStart"/>
                          <w:r w:rsidR="007E6099" w:rsidRPr="0019030F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付抛转</w:t>
                          </w:r>
                          <w:proofErr w:type="gramEnd"/>
                          <w:r w:rsidR="007E6099" w:rsidRPr="0019030F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作业</w:t>
                          </w:r>
                        </w:p>
                        <w:p w:rsidR="007E6099" w:rsidRDefault="007E6099" w:rsidP="005860E9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</w:pPr>
                          <w:r w:rsidRPr="0019030F">
                            <w:rPr>
                              <w:rFonts w:ascii="Calibri" w:eastAsia="宋体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(</w:t>
                          </w:r>
                          <w:r w:rsidRPr="00F70254">
                            <w:rPr>
                              <w:rFonts w:ascii="Calibri" w:eastAsia="宋体" w:hAnsi="Calibri" w:cs="Times New Roman"/>
                              <w:color w:val="FF0000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aicp550</w:t>
                          </w:r>
                          <w:r w:rsidRPr="0019030F">
                            <w:rPr>
                              <w:rFonts w:ascii="Calibri" w:eastAsia="宋体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7" o:spid="_x0000_s1038" style="position:absolute;left:4023;top:8905;width:1223;height:7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yoSb8A&#10;AADbAAAADwAAAGRycy9kb3ducmV2LnhtbERPzWoCMRC+F3yHMAVvNdsiraxGKUJBkSKrPsCwGTdr&#10;N5OQRF19enMQevz4/meL3nbiQiG2jhW8jwoQxLXTLTcKDvuftwmImJA1do5JwY0iLOaDlxmW2l25&#10;ossuNSKHcCxRgUnJl1LG2pDFOHKeOHNHFyymDEMjdcBrDred/CiKT2mx5dxg0NPSUP23O1sFfsvV&#10;PqzN/a5/qzSWq83Jxy+lhq/99xREoj79i5/ulVYwzuvzl/wD5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XKhJvwAAANsAAAAPAAAAAAAAAAAAAAAAAJgCAABkcnMvZG93bnJl&#10;di54bWxQSwUGAAAAAAQABAD1AAAAhAMAAAAA&#10;" fillcolor="#e5b8b7 [1301]" strokeweight=".5pt">
                    <v:shadow on="t" color="black" opacity="26214f" origin="-.5,-.5" offset=".74836mm,.74836mm"/>
                    <v:textbox inset="1mm,,1mm">
                      <w:txbxContent>
                        <w:p w:rsidR="00676B48" w:rsidRDefault="0019030F" w:rsidP="005860E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19030F">
                            <w:rPr>
                              <w:rFonts w:ascii="Calibri" w:eastAsia="宋体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AR</w:t>
                          </w:r>
                          <w:r w:rsidRPr="0019030F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立帐</w:t>
                          </w:r>
                        </w:p>
                      </w:txbxContent>
                    </v:textbox>
                  </v:rect>
                  <v:line id="直線接點 61" o:spid="_x0000_s1039" style="position:absolute;flip:y;visibility:visible" from="3191,6218" to="14170,6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8mPcIAAADbAAAADwAAAGRycy9kb3ducmV2LnhtbESPwWrDMBBE74X8g9hAb7XsQtLgRgkh&#10;kJJTS51cfFusrS1irYyk2O7fV4VCj8PMvGG2+9n2YiQfjGMFRZaDIG6cNtwquF5OTxsQISJr7B2T&#10;gm8KsN8tHrZYajfxJ41VbEWCcChRQRfjUEoZmo4shswNxMn7ct5iTNK3UnucEtz28jnP19Ki4bTQ&#10;4UDHjppbdbcK3oJtyKFxYV59VMXd1+/mpVbqcTkfXkFEmuN/+K991grWBfx+ST9A7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8mPcIAAADbAAAADwAAAAAAAAAAAAAA&#10;AAChAgAAZHJzL2Rvd25yZXYueG1sUEsFBgAAAAAEAAQA+QAAAJADAAAAAA==&#10;" strokeweight=".5pt"/>
                  <v:line id="直線接點 70" o:spid="_x0000_s1044" style="position:absolute;visibility:visible" from="4635,8667" to="14984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zMu8IAAADbAAAADwAAAGRycy9kb3ducmV2LnhtbERPz2vCMBS+C/sfwhvspqlDpnRGcR2F&#10;wQ7S6sXbo3lruzUvJclsu79+OQgeP77f2/1oOnEl51vLCpaLBARxZXXLtYLzKZ9vQPiArLGzTAom&#10;8rDfPcy2mGo7cEHXMtQihrBPUUETQp9K6auGDPqF7Ykj92WdwRChq6V2OMRw08nnJHmRBluODQ32&#10;lDVU/ZS/RsHm1Pv3Kbvk9ui+/4rPVUErfFPq6XE8vIIINIa7+Ob+0ArWcX38En+A3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zMu8IAAADbAAAADwAAAAAAAAAAAAAA&#10;AAChAgAAZHJzL2Rvd25yZXYueG1sUEsFBgAAAAAEAAQA+QAAAJADAAAAAA==&#10;" strokeweight=".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0" o:spid="_x0000_s1045" type="#_x0000_t32" style="position:absolute;left:14234;top:7326;width:1;height:23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PSZsUAAADbAAAADwAAAGRycy9kb3ducmV2LnhtbESPT2vCQBTE74LfYXmCN93Eg0p0lbZQ&#10;/FM8NK2eH9nXJDT7Nu6umvbTdwWhx2FmfsMs151pxJWcry0rSMcJCOLC6ppLBZ8fr6M5CB+QNTaW&#10;ScEPeViv+r0lZtre+J2ueShFhLDPUEEVQptJ6YuKDPqxbYmj92WdwRClK6V2eItw08hJkkylwZrj&#10;QoUtvVRUfOcXo2D/1taT8+bgdk2gU65/j8+b9KjUcNA9LUAE6sJ/+NHeagWzFO5f4g+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PSZsUAAADbAAAADwAAAAAAAAAA&#10;AAAAAAChAgAAZHJzL2Rvd25yZXYueG1sUEsFBgAAAAAEAAQA+QAAAJMDAAAAAA==&#10;" strokeweight=".5pt">
                    <v:stroke endarrow="block"/>
                  </v:shape>
                  <v:shape id="AutoShape 90" o:spid="_x0000_s1048" type="#_x0000_t32" style="position:absolute;left:14234;top:8687;width:1;height:21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Rx/sQAAADbAAAADwAAAGRycy9kb3ducmV2LnhtbESPQWsCMRSE74L/ITzBW80qxcpqFBWK&#10;rcWD2+r5sXndXbp5WZOoq7++KRQ8DjPzDTNbtKYWF3K+sqxgOEhAEOdWV1wo+Pp8fZqA8AFZY22Z&#10;FNzIw2Le7cww1fbKe7pkoRARwj5FBWUITSqlz0sy6Ae2IY7et3UGQ5SukNrhNcJNLUdJMpYGK44L&#10;JTa0Lin/yc5GwfajqUanzc6914GOmb4fVpvhQal+r11OQQRqwyP8337TCl6e4e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BHH+xAAAANsAAAAPAAAAAAAAAAAA&#10;AAAAAKECAABkcnMvZG93bnJldi54bWxQSwUGAAAAAAQABAD5AAAAkgMAAAAA&#10;" strokeweight=".5pt">
                    <v:stroke endarrow="block"/>
                  </v:shape>
                  <v:shape id="AutoShape 90" o:spid="_x0000_s1049" type="#_x0000_t32" style="position:absolute;left:4635;top:8668;width:0;height:23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aiQcQAAADbAAAADwAAAGRycy9kb3ducmV2LnhtbESPQWvCQBSE74L/YXlCb7qJB5HUNagg&#10;qS09mNaeH9nXJJh9G3e3mvbXdwtCj8PMfMOs8sF04krOt5YVpLMEBHFldcu1gve3/XQJwgdkjZ1l&#10;UvBNHvL1eLTCTNsbH+lahlpECPsMFTQh9JmUvmrIoJ/Znjh6n9YZDFG6WmqHtwg3nZwnyUIabDku&#10;NNjTrqHqXH4ZBc8vfTu/FK/u0AX6KPXPaVukJ6UeJsPmEUSgIfyH7+0nrWCZwt+X+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pqJBxAAAANsAAAAPAAAAAAAAAAAA&#10;AAAAAKECAABkcnMvZG93bnJldi54bWxQSwUGAAAAAAQABAD5AAAAkgMAAAAA&#10;" strokeweight=".5pt">
                    <v:stroke endarrow="block"/>
                  </v:shape>
                  <v:rect id="Rectangle 67" o:spid="_x0000_s1051" style="position:absolute;left:1147;top:4130;width:1223;height:7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B4cUA&#10;AADbAAAADwAAAGRycy9kb3ducmV2LnhtbESPQWvCQBSE74X+h+UVvDUbI8SSuoqIgh6saEtLb6/Z&#10;12ww+zZkV43/visIPQ4z8w0zmfW2EWfqfO1YwTBJQRCXTtdcKfh4Xz2/gPABWWPjmBRcycNs+vgw&#10;wUK7C+/pfAiViBD2BSowIbSFlL40ZNEnriWO3q/rLIYou0rqDi8RbhuZpWkuLdYcFwy2tDBUHg8n&#10;q2CbfeU/GX/WSzN/G27Ghr8Xu5FSg6d+/goiUB/+w/f2WivIc7h9iT9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aYHh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AF3B1B" w:rsidRDefault="0019030F" w:rsidP="005860E9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</w:pPr>
                          <w:r w:rsidRPr="0019030F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销退单</w:t>
                          </w:r>
                        </w:p>
                        <w:p w:rsidR="00AF3B1B" w:rsidRDefault="0019030F" w:rsidP="005860E9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</w:pPr>
                          <w:r w:rsidRPr="0019030F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维护作业</w:t>
                          </w:r>
                        </w:p>
                        <w:p w:rsidR="00AF3B1B" w:rsidRDefault="0019030F" w:rsidP="005860E9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</w:pPr>
                          <w:r w:rsidRPr="0019030F">
                            <w:rPr>
                              <w:rFonts w:ascii="Calibri" w:eastAsia="宋体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(axmt600)</w:t>
                          </w:r>
                        </w:p>
                      </w:txbxContent>
                    </v:textbox>
                  </v:rect>
                  <v:line id="直線接點 75" o:spid="_x0000_s1052" style="position:absolute;visibility:visible" from="3271,5810" to="3271,6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tvI8UAAADbAAAADwAAAGRycy9kb3ducmV2LnhtbESPQWvCQBSE70L/w/IKvemmxapEN6G1&#10;CAUPkthLb4/sM0mbfRt2txr7611B8DjMzDfMKh9MJ47kfGtZwfMkAUFcWd1yreBrvxkvQPiArLGz&#10;TArO5CHPHkYrTLU9cUHHMtQiQtinqKAJoU+l9FVDBv3E9sTRO1hnMETpaqkdniLcdPIlSWbSYMtx&#10;ocGe1g1Vv+WfUbDY9/7jvP7e2J37+S+204Km+K7U0+PwtgQRaAj38K39qRXMX+H6Jf4Am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tvI8UAAADbAAAADwAAAAAAAAAA&#10;AAAAAAChAgAAZHJzL2Rvd25yZXYueG1sUEsFBgAAAAAEAAQA+QAAAJMDAAAAAA==&#10;" strokeweight=".5pt"/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接點 5" o:spid="_x0000_s1053" type="#_x0000_t34" style="position:absolute;left:1998;top:4862;width:1646;height:901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WcbcAAAADaAAAADwAAAGRycy9kb3ducmV2LnhtbERPz2vCMBS+D/wfwhO8DE1XaJFqFBGV&#10;HdbDnLs/mmdbbF5Kk7XZf78MBjt+fL+3+2A6MdLgWssKXlYJCOLK6pZrBbeP83INwnlkjZ1lUvBN&#10;Dva72dMWC20nfqfx6msRQ9gVqKDxvi+kdFVDBt3K9sSRu9vBoI9wqKUecIrhppNpkuTSYMuxocGe&#10;jg1Vj+uXiTNOWa7LMpzXfXIpP8dwe35LT0ot5uGwAeEp+H/xn/tVK8jg90r0g9z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lnG3AAAAA2gAAAA8AAAAAAAAAAAAAAAAA&#10;oQIAAGRycy9kb3ducmV2LnhtbFBLBQYAAAAABAAEAPkAAACOAwAAAAA=&#10;" adj=",107640,-31101" strokeweight=".5pt">
                    <v:stroke endarrow="block" joinstyle="round"/>
                  </v:shape>
                  <v:shape id="AutoShape 90" o:spid="_x0000_s1061" type="#_x0000_t32" style="position:absolute;left:14170;top:6222;width:0;height:2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FCuMQAAADbAAAADwAAAGRycy9kb3ducmV2LnhtbESPQWsCMRSE70L/Q3iF3jSroJTVKLYg&#10;2ooHt+r5sXnuLm5e1iTV1V9vhEKPw8x8w0xmranFhZyvLCvo9xIQxLnVFRcKdj+L7jsIH5A11pZJ&#10;wY08zKYvnQmm2l55S5csFCJC2KeooAyhSaX0eUkGfc82xNE7WmcwROkKqR1eI9zUcpAkI2mw4rhQ&#10;YkOfJeWn7Nco+F431eC83LivOtAh0/f9x7K/V+rttZ2PQQRqw3/4r73SCkZDeH6JP0B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kUK4xAAAANsAAAAPAAAAAAAAAAAA&#10;AAAAAKECAABkcnMvZG93bnJldi54bWxQSwUGAAAAAAQABAD5AAAAkgMAAAAA&#10;" strokeweight=".5pt">
                    <v:stroke endarrow="block"/>
                  </v:shape>
                  <v:rect id="Rectangle 67" o:spid="_x0000_s1064" style="position:absolute;left:7024;top:3714;width:3795;height:19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dN8MA&#10;AADbAAAADwAAAGRycy9kb3ducmV2LnhtbESP0WoCMRRE3wv+Q7iCbzVrlVq2RimFgiKlrPoBl83t&#10;ZuvmJiRRV7++KRR8HGbmDLNY9bYTZwqxdaxgMi5AENdOt9woOOw/Hl9AxISssXNMCq4UYbUcPCyw&#10;1O7CFZ13qREZwrFEBSYlX0oZa0MW49h54ux9u2AxZRkaqQNeMtx28qkonqXFlvOCQU/vhurj7mQV&#10;+C+u9mFjbjf9WaWZXG9/fJwrNRr2b68gEvXpHv5vr7WC6Qz+vu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HdN8MAAADbAAAADwAAAAAAAAAAAAAAAACYAgAAZHJzL2Rv&#10;d25yZXYueG1sUEsFBgAAAAAEAAQA9QAAAIgDAAAAAA==&#10;" fillcolor="#e5b8b7 [1301]" strokeweight=".5pt">
                    <v:shadow on="t" color="black" opacity="26214f" origin="-.5,-.5" offset=".74836mm,.74836mm"/>
                    <v:textbox inset="1mm,,1mm">
                      <w:txbxContent>
                        <w:p w:rsidR="005860E9" w:rsidRPr="00F70254" w:rsidRDefault="005860E9" w:rsidP="005860E9">
                          <w:pPr>
                            <w:pStyle w:val="a8"/>
                            <w:numPr>
                              <w:ilvl w:val="0"/>
                              <w:numId w:val="8"/>
                            </w:numPr>
                            <w:spacing w:line="240" w:lineRule="auto"/>
                            <w:ind w:leftChars="0"/>
                            <w:jc w:val="both"/>
                          </w:pPr>
                          <w:r>
                            <w:rPr>
                              <w:rFonts w:eastAsia="宋体" w:hAnsi="Times New Roman" w:hint="eastAsia"/>
                              <w:sz w:val="16"/>
                              <w:szCs w:val="16"/>
                            </w:rPr>
                            <w:t>退运报关单价与系统单价冲突时，</w:t>
                          </w:r>
                          <w:r>
                            <w:rPr>
                              <w:rFonts w:eastAsia="宋体" w:hAnsi="Times New Roman" w:hint="eastAsia"/>
                              <w:sz w:val="16"/>
                              <w:szCs w:val="16"/>
                              <w:lang w:eastAsia="zh-CN"/>
                            </w:rPr>
                            <w:t>退货订单单价可以手动更改</w:t>
                          </w:r>
                          <w:r w:rsidR="009A0E3B">
                            <w:rPr>
                              <w:rFonts w:eastAsia="宋体" w:hAnsi="Times New Roman" w:hint="eastAsia"/>
                              <w:sz w:val="16"/>
                              <w:szCs w:val="16"/>
                              <w:lang w:eastAsia="zh-CN"/>
                            </w:rPr>
                            <w:t>，权限开放给业务主管。</w:t>
                          </w:r>
                        </w:p>
                        <w:p w:rsidR="00F70254" w:rsidRDefault="00F70254" w:rsidP="005860E9">
                          <w:pPr>
                            <w:pStyle w:val="a8"/>
                            <w:numPr>
                              <w:ilvl w:val="0"/>
                              <w:numId w:val="8"/>
                            </w:numPr>
                            <w:spacing w:line="240" w:lineRule="auto"/>
                            <w:ind w:leftChars="0"/>
                            <w:jc w:val="both"/>
                          </w:pPr>
                          <w:r>
                            <w:rPr>
                              <w:rFonts w:eastAsia="宋体" w:hAnsi="Times New Roman" w:hint="eastAsia"/>
                              <w:sz w:val="16"/>
                              <w:szCs w:val="16"/>
                              <w:lang w:eastAsia="zh-CN"/>
                            </w:rPr>
                            <w:t>多角贸易应收</w:t>
                          </w:r>
                          <w:proofErr w:type="gramStart"/>
                          <w:r>
                            <w:rPr>
                              <w:rFonts w:eastAsia="宋体" w:hAnsi="Times New Roman" w:hint="eastAsia"/>
                              <w:sz w:val="16"/>
                              <w:szCs w:val="16"/>
                              <w:lang w:eastAsia="zh-CN"/>
                            </w:rPr>
                            <w:t>代抛转</w:t>
                          </w:r>
                          <w:proofErr w:type="gramEnd"/>
                          <w:r>
                            <w:rPr>
                              <w:rFonts w:eastAsia="宋体" w:hAnsi="Times New Roman" w:hint="eastAsia"/>
                              <w:sz w:val="16"/>
                              <w:szCs w:val="16"/>
                              <w:lang w:eastAsia="zh-CN"/>
                            </w:rPr>
                            <w:t>作业代码需更新</w:t>
                          </w:r>
                        </w:p>
                        <w:p w:rsidR="005860E9" w:rsidRPr="005860E9" w:rsidRDefault="005860E9" w:rsidP="005860E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</w:p>
                      </w:txbxContent>
                    </v:textbox>
                  </v:rect>
                  <v:rect id="Rectangle 67" o:spid="_x0000_s1066" style="position:absolute;left:13559;top:6462;width:1223;height:7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ByqcMA&#10;AADbAAAADwAAAGRycy9kb3ducmV2LnhtbESP0WoCMRRE3wv+Q7hC32pWW6rdGkUEwVKKrPYDLpvb&#10;zermJiRRt359Uyj0cZiZM8x82dtOXCjE1rGC8agAQVw73XKj4POweZiBiAlZY+eYFHxThOVicDfH&#10;UrsrV3TZp0ZkCMcSFZiUfCllrA1ZjCPnibP35YLFlGVopA54zXDbyUlRPEuLLecFg57WhurT/mwV&#10;+B1Xh/Bmbjf9UaUnuX0/+jhV6n7Yr15BJOrTf/ivvdUKHl/g90v+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ByqcMAAADbAAAADwAAAAAAAAAAAAAAAACYAgAAZHJzL2Rv&#10;d25yZXYueG1sUEsFBgAAAAAEAAQA9QAAAIgDAAAAAA==&#10;" fillcolor="#e5b8b7 [1301]" strokeweight=".5pt">
                    <v:shadow on="t" color="black" opacity="26214f" origin="-.5,-.5" offset=".74836mm,.74836mm"/>
                    <v:textbox inset="1mm,,1mm">
                      <w:txbxContent>
                        <w:p w:rsidR="00E547AD" w:rsidRDefault="00E547AD" w:rsidP="005860E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销</w:t>
                          </w:r>
                          <w:r w:rsidRPr="0019030F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退单</w:t>
                          </w:r>
                        </w:p>
                      </w:txbxContent>
                    </v:textbox>
                  </v:rect>
                </v:group>
              </w:pict>
            </w:r>
          </w:p>
        </w:tc>
        <w:tc>
          <w:tcPr>
            <w:tcW w:w="4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B48" w:rsidRPr="003F0E3C" w:rsidRDefault="00676B48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5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B48" w:rsidRPr="004B713B" w:rsidRDefault="00676B48" w:rsidP="002712DB">
            <w:pPr>
              <w:spacing w:line="240" w:lineRule="exact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3F0E3C" w:rsidRDefault="007E6099" w:rsidP="00251CFB">
      <w:pPr>
        <w:widowControl/>
        <w:ind w:left="1418" w:firstLine="480"/>
        <w:rPr>
          <w:rFonts w:asciiTheme="minorEastAsia" w:eastAsiaTheme="minorEastAsia" w:hAnsiTheme="minorEastAsia"/>
          <w:szCs w:val="20"/>
        </w:rPr>
      </w:pPr>
      <w:r w:rsidRPr="007E6099">
        <w:rPr>
          <w:noProof/>
          <w:lang w:eastAsia="zh-CN"/>
        </w:rPr>
        <w:pict>
          <v:rect id="矩形 4" o:spid="_x0000_s1058" style="position:absolute;left:0;text-align:left;margin-left:202pt;margin-top:.9pt;width:19.5pt;height:17.25pt;z-index:2516751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" fillcolor="#e5b8b7 [1301]" strokeweight=".5pt">
            <v:shadow on="t" color="black" opacity="26214f" origin="-.5,-.5" offset=".74836mm,.74836mm"/>
            <v:textbox inset="1mm,0,1mm,0"/>
          </v:rect>
        </w:pict>
      </w:r>
      <w:r w:rsidRPr="007E6099">
        <w:rPr>
          <w:noProof/>
          <w:lang w:eastAsia="zh-CN"/>
        </w:rPr>
        <w:pict>
          <v:rect id="矩形 3" o:spid="_x0000_s1057" style="position:absolute;left:0;text-align:left;margin-left:70.7pt;margin-top:.9pt;width:19.5pt;height:17.25pt;z-index:2516730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" fillcolor="#b6dde8 [1304]" strokeweight=".5pt">
            <v:shadow on="t" color="black" opacity="26214f" origin="-.5,-.5" offset=".74836mm,.74836mm"/>
            <v:textbox inset="1mm,0,1mm,0"/>
          </v:rect>
        </w:pict>
      </w:r>
      <w:r w:rsidRPr="007E6099">
        <w:rPr>
          <w:noProof/>
          <w:lang w:eastAsia="zh-CN"/>
        </w:rPr>
        <w:pict>
          <v:rect id="矩形 2" o:spid="_x0000_s1056" style="position:absolute;left:0;text-align:left;margin-left:99pt;margin-top:549pt;width:18pt;height:18pt;z-index:251672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" fillcolor="#ff9"/>
        </w:pict>
      </w:r>
      <w:r w:rsidRPr="007E6099">
        <w:rPr>
          <w:noProof/>
          <w:lang w:eastAsia="zh-CN"/>
        </w:rPr>
        <w:pict>
          <v:rect id="矩形 1" o:spid="_x0000_s1055" style="position:absolute;left:0;text-align:left;margin-left:99pt;margin-top:549pt;width:18pt;height:18pt;z-index:2516710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" fillcolor="#ff9"/>
        </w:pict>
      </w:r>
      <w:r w:rsidR="0019030F" w:rsidRPr="0019030F">
        <w:rPr>
          <w:rFonts w:eastAsia="宋体" w:hint="eastAsia"/>
          <w:lang w:eastAsia="zh-CN"/>
        </w:rPr>
        <w:t>表示是</w:t>
      </w:r>
      <w:proofErr w:type="gramStart"/>
      <w:r w:rsidR="0019030F" w:rsidRPr="0019030F">
        <w:rPr>
          <w:rFonts w:eastAsia="宋体" w:hint="eastAsia"/>
          <w:lang w:eastAsia="zh-CN"/>
        </w:rPr>
        <w:t>数据抛转作业</w:t>
      </w:r>
      <w:proofErr w:type="gramEnd"/>
      <w:r w:rsidR="0019030F" w:rsidRPr="0019030F">
        <w:rPr>
          <w:rFonts w:eastAsia="宋体" w:hint="eastAsia"/>
          <w:lang w:eastAsia="zh-CN"/>
        </w:rPr>
        <w:t>表示单据是自动产生</w:t>
      </w:r>
      <w:r w:rsidR="0019030F" w:rsidRPr="0019030F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3F0E3C" w:rsidSect="009632F9">
      <w:headerReference w:type="default" r:id="rId8"/>
      <w:pgSz w:w="16838" w:h="11906" w:orient="landscape"/>
      <w:pgMar w:top="1134" w:right="851" w:bottom="1134" w:left="851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1C9" w:rsidRDefault="00B521C9">
      <w:r>
        <w:separator/>
      </w:r>
    </w:p>
  </w:endnote>
  <w:endnote w:type="continuationSeparator" w:id="1">
    <w:p w:rsidR="00B521C9" w:rsidRDefault="00B52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1C9" w:rsidRDefault="00B521C9">
      <w:r>
        <w:separator/>
      </w:r>
    </w:p>
  </w:footnote>
  <w:footnote w:type="continuationSeparator" w:id="1">
    <w:p w:rsidR="00B521C9" w:rsidRDefault="00B521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7E609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756F0525"/>
    <w:multiLevelType w:val="hybridMultilevel"/>
    <w:tmpl w:val="C38C6102"/>
    <w:lvl w:ilvl="0" w:tplc="1B40D0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25060F"/>
    <w:multiLevelType w:val="hybridMultilevel"/>
    <w:tmpl w:val="620CFED0"/>
    <w:lvl w:ilvl="0" w:tplc="062C4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attachedTemplate r:id="rId1"/>
  <w:stylePaneFormatFilter w:val="3F01"/>
  <w:defaultTabStop w:val="480"/>
  <w:doNotHyphenateCaps/>
  <w:drawingGridHorizontalSpacing w:val="9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244FB"/>
    <w:rsid w:val="00044164"/>
    <w:rsid w:val="00050940"/>
    <w:rsid w:val="00060FCB"/>
    <w:rsid w:val="00080694"/>
    <w:rsid w:val="00091FC9"/>
    <w:rsid w:val="00093205"/>
    <w:rsid w:val="000B7569"/>
    <w:rsid w:val="000C5678"/>
    <w:rsid w:val="000C7E24"/>
    <w:rsid w:val="000D6CC8"/>
    <w:rsid w:val="000E1AA1"/>
    <w:rsid w:val="00141FDA"/>
    <w:rsid w:val="0016419F"/>
    <w:rsid w:val="00171837"/>
    <w:rsid w:val="001753A1"/>
    <w:rsid w:val="0019030F"/>
    <w:rsid w:val="00194EF3"/>
    <w:rsid w:val="001A0E0A"/>
    <w:rsid w:val="001A5AF1"/>
    <w:rsid w:val="001C03D7"/>
    <w:rsid w:val="001C3AC3"/>
    <w:rsid w:val="001C4158"/>
    <w:rsid w:val="001C4DC1"/>
    <w:rsid w:val="001D2A5D"/>
    <w:rsid w:val="00251CFB"/>
    <w:rsid w:val="00252CA5"/>
    <w:rsid w:val="002600E5"/>
    <w:rsid w:val="002658B4"/>
    <w:rsid w:val="002712DB"/>
    <w:rsid w:val="002745DF"/>
    <w:rsid w:val="002965C5"/>
    <w:rsid w:val="002B6F5F"/>
    <w:rsid w:val="002E3C5E"/>
    <w:rsid w:val="002E5F5D"/>
    <w:rsid w:val="002F6000"/>
    <w:rsid w:val="00306288"/>
    <w:rsid w:val="003251FA"/>
    <w:rsid w:val="00330C50"/>
    <w:rsid w:val="00335DA3"/>
    <w:rsid w:val="0035361A"/>
    <w:rsid w:val="00353E0B"/>
    <w:rsid w:val="00356BB0"/>
    <w:rsid w:val="00360001"/>
    <w:rsid w:val="0038053C"/>
    <w:rsid w:val="00385C2B"/>
    <w:rsid w:val="00387A2A"/>
    <w:rsid w:val="00393C1B"/>
    <w:rsid w:val="003B21BD"/>
    <w:rsid w:val="003C1637"/>
    <w:rsid w:val="003C2AAB"/>
    <w:rsid w:val="003E5655"/>
    <w:rsid w:val="003F0E3C"/>
    <w:rsid w:val="0042441F"/>
    <w:rsid w:val="00426453"/>
    <w:rsid w:val="00454D27"/>
    <w:rsid w:val="00461305"/>
    <w:rsid w:val="004A4EE2"/>
    <w:rsid w:val="004B713B"/>
    <w:rsid w:val="004C77F6"/>
    <w:rsid w:val="004F33D0"/>
    <w:rsid w:val="004F60D5"/>
    <w:rsid w:val="00521DDB"/>
    <w:rsid w:val="00522D43"/>
    <w:rsid w:val="005315CF"/>
    <w:rsid w:val="005366A1"/>
    <w:rsid w:val="00543098"/>
    <w:rsid w:val="0054705F"/>
    <w:rsid w:val="005709C4"/>
    <w:rsid w:val="00572F6E"/>
    <w:rsid w:val="005801CE"/>
    <w:rsid w:val="005860E9"/>
    <w:rsid w:val="00591F97"/>
    <w:rsid w:val="005B138E"/>
    <w:rsid w:val="005D67EC"/>
    <w:rsid w:val="005D6E1A"/>
    <w:rsid w:val="005E227B"/>
    <w:rsid w:val="005F10B3"/>
    <w:rsid w:val="005F3DED"/>
    <w:rsid w:val="005F5E1D"/>
    <w:rsid w:val="00627075"/>
    <w:rsid w:val="0062729C"/>
    <w:rsid w:val="006361E4"/>
    <w:rsid w:val="00636829"/>
    <w:rsid w:val="00661E08"/>
    <w:rsid w:val="00676B48"/>
    <w:rsid w:val="0068790C"/>
    <w:rsid w:val="006B507C"/>
    <w:rsid w:val="006B73FB"/>
    <w:rsid w:val="006C6E53"/>
    <w:rsid w:val="006E4A39"/>
    <w:rsid w:val="006E6FA5"/>
    <w:rsid w:val="007067B1"/>
    <w:rsid w:val="00730029"/>
    <w:rsid w:val="00731C76"/>
    <w:rsid w:val="0073787F"/>
    <w:rsid w:val="007618DB"/>
    <w:rsid w:val="007744D2"/>
    <w:rsid w:val="00782A0D"/>
    <w:rsid w:val="00793AB4"/>
    <w:rsid w:val="007E6099"/>
    <w:rsid w:val="007F5F02"/>
    <w:rsid w:val="008363C2"/>
    <w:rsid w:val="008443D4"/>
    <w:rsid w:val="00844690"/>
    <w:rsid w:val="00853DA0"/>
    <w:rsid w:val="00863866"/>
    <w:rsid w:val="0086439A"/>
    <w:rsid w:val="008B3112"/>
    <w:rsid w:val="008D701E"/>
    <w:rsid w:val="008E360B"/>
    <w:rsid w:val="008F7955"/>
    <w:rsid w:val="0090471B"/>
    <w:rsid w:val="00910EB9"/>
    <w:rsid w:val="0094146F"/>
    <w:rsid w:val="009632F9"/>
    <w:rsid w:val="009A0E3B"/>
    <w:rsid w:val="009B2EFF"/>
    <w:rsid w:val="009C0CA7"/>
    <w:rsid w:val="009F29C5"/>
    <w:rsid w:val="00A24490"/>
    <w:rsid w:val="00A35A71"/>
    <w:rsid w:val="00A4050E"/>
    <w:rsid w:val="00A447C8"/>
    <w:rsid w:val="00A72A89"/>
    <w:rsid w:val="00A757DD"/>
    <w:rsid w:val="00A77813"/>
    <w:rsid w:val="00AB75D4"/>
    <w:rsid w:val="00AE71D4"/>
    <w:rsid w:val="00AF1DEC"/>
    <w:rsid w:val="00AF3B1B"/>
    <w:rsid w:val="00AF7706"/>
    <w:rsid w:val="00B00A5E"/>
    <w:rsid w:val="00B021A6"/>
    <w:rsid w:val="00B2278B"/>
    <w:rsid w:val="00B36289"/>
    <w:rsid w:val="00B521C9"/>
    <w:rsid w:val="00B559A4"/>
    <w:rsid w:val="00B80CB2"/>
    <w:rsid w:val="00B80E76"/>
    <w:rsid w:val="00B8773C"/>
    <w:rsid w:val="00B9269D"/>
    <w:rsid w:val="00B93A4E"/>
    <w:rsid w:val="00B93D00"/>
    <w:rsid w:val="00B9425E"/>
    <w:rsid w:val="00BA7180"/>
    <w:rsid w:val="00BA7D77"/>
    <w:rsid w:val="00BB2621"/>
    <w:rsid w:val="00BC3647"/>
    <w:rsid w:val="00BD436D"/>
    <w:rsid w:val="00BF1D0E"/>
    <w:rsid w:val="00BF22C7"/>
    <w:rsid w:val="00C24744"/>
    <w:rsid w:val="00C51F17"/>
    <w:rsid w:val="00C92D09"/>
    <w:rsid w:val="00CA15CB"/>
    <w:rsid w:val="00CC115B"/>
    <w:rsid w:val="00CC61F2"/>
    <w:rsid w:val="00CD24DC"/>
    <w:rsid w:val="00CF7F82"/>
    <w:rsid w:val="00D179E2"/>
    <w:rsid w:val="00D324BF"/>
    <w:rsid w:val="00D32E12"/>
    <w:rsid w:val="00D35778"/>
    <w:rsid w:val="00D46916"/>
    <w:rsid w:val="00D46972"/>
    <w:rsid w:val="00D4753F"/>
    <w:rsid w:val="00D52647"/>
    <w:rsid w:val="00D65906"/>
    <w:rsid w:val="00D72CA6"/>
    <w:rsid w:val="00D75B54"/>
    <w:rsid w:val="00D84354"/>
    <w:rsid w:val="00D857DF"/>
    <w:rsid w:val="00D85921"/>
    <w:rsid w:val="00D909CA"/>
    <w:rsid w:val="00DB0F97"/>
    <w:rsid w:val="00DC3F78"/>
    <w:rsid w:val="00DC5F80"/>
    <w:rsid w:val="00DD0FB3"/>
    <w:rsid w:val="00DE1839"/>
    <w:rsid w:val="00DE6E23"/>
    <w:rsid w:val="00E37A08"/>
    <w:rsid w:val="00E5158E"/>
    <w:rsid w:val="00E5299B"/>
    <w:rsid w:val="00E547AD"/>
    <w:rsid w:val="00E57601"/>
    <w:rsid w:val="00E706C4"/>
    <w:rsid w:val="00E73629"/>
    <w:rsid w:val="00E84A7C"/>
    <w:rsid w:val="00E850E8"/>
    <w:rsid w:val="00E90908"/>
    <w:rsid w:val="00E9180D"/>
    <w:rsid w:val="00EA4A32"/>
    <w:rsid w:val="00EB117C"/>
    <w:rsid w:val="00EB3F8A"/>
    <w:rsid w:val="00ED7121"/>
    <w:rsid w:val="00EE4920"/>
    <w:rsid w:val="00EF0A8B"/>
    <w:rsid w:val="00EF6CF9"/>
    <w:rsid w:val="00F12E29"/>
    <w:rsid w:val="00F21F5E"/>
    <w:rsid w:val="00F349A1"/>
    <w:rsid w:val="00F70254"/>
    <w:rsid w:val="00F7235B"/>
    <w:rsid w:val="00F80AA8"/>
    <w:rsid w:val="00FA426F"/>
    <w:rsid w:val="00FA535B"/>
    <w:rsid w:val="00FA717D"/>
    <w:rsid w:val="00FB54EB"/>
    <w:rsid w:val="00FB63BF"/>
    <w:rsid w:val="00FC73FA"/>
    <w:rsid w:val="00FD0A19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2" type="connector" idref="#AutoShape 90"/>
        <o:r id="V:Rule3" type="connector" idref="#AutoShape 90"/>
        <o:r id="V:Rule5" type="connector" idref="#AutoShape 90"/>
        <o:r id="V:Rule9" type="connector" idref="#肘形接點 5"/>
        <o:r id="V:Rule10" type="connector" idref="#AutoShape 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38053C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8053C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38053C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38053C"/>
    <w:rPr>
      <w:szCs w:val="20"/>
    </w:rPr>
  </w:style>
  <w:style w:type="paragraph" w:styleId="a6">
    <w:name w:val="Body Text Indent"/>
    <w:basedOn w:val="a"/>
    <w:link w:val="Char"/>
    <w:rsid w:val="0038053C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>
        <a:noFill/>
        <a:ln w="6350">
          <a:solidFill>
            <a:srgbClr val="000000"/>
          </a:solidFill>
          <a:round/>
          <a:headEnd/>
          <a:tailEnd type="none" w="med" len="med"/>
        </a:ln>
        <a:extLst>
          <a:ext uri="{909E8E84-426E-40DD-AFC4-6F175D3DCCD1}">
            <a14:hiddenFill xmlns="" xmlns:a14="http://schemas.microsoft.com/office/drawing/2010/main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52449-465C-4ED2-8583-E65E66E46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TotalTime>9</TotalTime>
  <Pages>1</Pages>
  <Words>109</Words>
  <Characters>145</Characters>
  <Application>Microsoft Office Word</Application>
  <DocSecurity>0</DocSecurity>
  <Lines>1</Lines>
  <Paragraphs>1</Paragraphs>
  <ScaleCrop>false</ScaleCrop>
  <Company>dsc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李婧</cp:lastModifiedBy>
  <cp:revision>6</cp:revision>
  <cp:lastPrinted>2014-06-20T01:56:00Z</cp:lastPrinted>
  <dcterms:created xsi:type="dcterms:W3CDTF">2017-02-14T06:17:00Z</dcterms:created>
  <dcterms:modified xsi:type="dcterms:W3CDTF">2017-02-24T03:32:00Z</dcterms:modified>
</cp:coreProperties>
</file>