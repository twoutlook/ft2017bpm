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695350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9535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577F3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695350">
              <w:rPr>
                <w:rFonts w:asciiTheme="minorHAnsi" w:eastAsia="宋体" w:hAnsiTheme="minorHAnsi"/>
                <w:szCs w:val="18"/>
                <w:lang w:eastAsia="zh-CN"/>
              </w:rPr>
              <w:t>AXM0</w:t>
            </w:r>
            <w:r w:rsidR="00577F33" w:rsidRPr="00695350">
              <w:rPr>
                <w:rFonts w:asciiTheme="minorHAnsi" w:eastAsia="宋体" w:hAnsiTheme="minorHAnsi" w:hint="eastAsia"/>
                <w:szCs w:val="18"/>
                <w:lang w:eastAsia="zh-CN"/>
              </w:rPr>
              <w:t>10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B93C67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695350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预先订单</w:t>
            </w:r>
            <w:r w:rsidR="007B7FD0" w:rsidRPr="00695350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申请审批</w:t>
            </w:r>
            <w:r w:rsidRPr="00695350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流程</w:t>
            </w:r>
            <w:bookmarkEnd w:id="0"/>
            <w:r w:rsidR="007B7FD0" w:rsidRPr="00695350">
              <w:rPr>
                <w:rFonts w:asciiTheme="minorEastAsia" w:eastAsia="宋体" w:hAnsiTheme="minorEastAsia"/>
                <w:b/>
                <w:sz w:val="32"/>
                <w:lang w:eastAsia="zh-CN"/>
              </w:rPr>
              <w:t>—</w:t>
            </w:r>
            <w:r w:rsidR="007B7FD0" w:rsidRPr="00695350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BPM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535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695350" w:rsidRDefault="00577F33" w:rsidP="002118AF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695350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037A69" w:rsidRPr="00695350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695350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9535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695350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695350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535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695350" w:rsidRDefault="002118AF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695350"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 w:rsidRPr="00695350"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695350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9535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577F3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695350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577F33" w:rsidRPr="00695350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695350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577F33" w:rsidRPr="00695350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695350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577F33" w:rsidRPr="00695350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695350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9535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695350" w:rsidRDefault="0043517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695350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695350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695350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037A69" w:rsidRPr="00695350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695350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037A69" w:rsidRPr="00695350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037A69" w:rsidRPr="00695350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695350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535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695350" w:rsidRDefault="00037A69" w:rsidP="006C756D">
            <w:pPr>
              <w:jc w:val="both"/>
              <w:rPr>
                <w:rFonts w:ascii="PMingLiU" w:hAnsi="PMingLiU"/>
                <w:szCs w:val="18"/>
              </w:rPr>
            </w:pPr>
            <w:r w:rsidRPr="00695350">
              <w:rPr>
                <w:rFonts w:ascii="PMingLiU" w:eastAsia="宋体" w:hAnsi="PMingLiU" w:hint="eastAsia"/>
                <w:sz w:val="20"/>
                <w:lang w:eastAsia="zh-CN"/>
              </w:rPr>
              <w:t>为快速满足客户订货需求，</w:t>
            </w:r>
            <w:r w:rsidR="00887015" w:rsidRPr="00695350">
              <w:rPr>
                <w:rFonts w:ascii="PMingLiU" w:eastAsia="宋体" w:hAnsi="PMingLiU" w:hint="eastAsia"/>
                <w:sz w:val="20"/>
                <w:lang w:eastAsia="zh-CN"/>
              </w:rPr>
              <w:t>通过</w:t>
            </w:r>
            <w:r w:rsidR="00887015" w:rsidRPr="00695350">
              <w:rPr>
                <w:rFonts w:ascii="PMingLiU" w:eastAsia="宋体" w:hAnsi="PMingLiU" w:hint="eastAsia"/>
                <w:sz w:val="20"/>
                <w:lang w:eastAsia="zh-CN"/>
              </w:rPr>
              <w:t>BPM</w:t>
            </w:r>
            <w:r w:rsidR="00887015" w:rsidRPr="00695350">
              <w:rPr>
                <w:rFonts w:ascii="PMingLiU" w:eastAsia="宋体" w:hAnsi="PMingLiU" w:hint="eastAsia"/>
                <w:sz w:val="20"/>
                <w:lang w:eastAsia="zh-CN"/>
              </w:rPr>
              <w:t>提出申请</w:t>
            </w:r>
            <w:r w:rsidRPr="00695350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695350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86"/>
        <w:gridCol w:w="2977"/>
        <w:gridCol w:w="2976"/>
      </w:tblGrid>
      <w:tr w:rsidR="007079AB" w:rsidRPr="00695350" w:rsidTr="00B93C67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695350" w:rsidRDefault="00037A69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695350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695350" w:rsidRDefault="00037A69" w:rsidP="00B93C6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695350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生管部门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695350" w:rsidRDefault="00037A69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695350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695350" w:rsidTr="00B93C67">
        <w:trPr>
          <w:trHeight w:val="123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695350" w:rsidRDefault="00435173" w:rsidP="00661E08">
            <w:pPr>
              <w:rPr>
                <w:rFonts w:asciiTheme="minorHAnsi" w:eastAsiaTheme="minorEastAsia" w:hAnsiTheme="minorHAnsi"/>
              </w:rPr>
            </w:pPr>
            <w:r w:rsidRPr="00695350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124" type="#_x0000_t112" style="position:absolute;left:1854;top:8640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style="mso-next-textbox:#流程圖: 預設處理作業 43" inset="1mm,0,1mm,0">
                      <w:txbxContent>
                        <w:p w:rsidR="00081D53" w:rsidRDefault="002E53FF" w:rsidP="00B05462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预先</w:t>
                          </w:r>
                          <w:r w:rsidR="00037A69" w:rsidRPr="00037A69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订单</w:t>
                          </w:r>
                          <w:r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建立</w:t>
                          </w:r>
                          <w:r w:rsidR="00037A69" w:rsidRPr="00037A69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流程</w:t>
                          </w:r>
                        </w:p>
                        <w:p w:rsidR="004D4CBD" w:rsidRPr="00B0305D" w:rsidRDefault="00037A69" w:rsidP="00B05462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037A69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AXM00</w:t>
                          </w:r>
                          <w:r w:rsidR="002E53FF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9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0" type="#_x0000_t32" style="position:absolute;left:2633;top:8060;width:8;height:502;flip:x" o:connectortype="straight" strokecolor="black [3213]" strokeweight=".5pt">
                    <v:stroke endarrow="block"/>
                  </v:shape>
                  <v:shape id="_x0000_s1139" type="#_x0000_t32" style="position:absolute;left:2654;top:4847;width:5;height:572" o:connectortype="straight" stroked="f">
                    <v:stroke endarrow="block"/>
                  </v:shape>
                  <v:shape id="_x0000_s1140" type="#_x0000_t32" style="position:absolute;left:2654;top:4847;width:5;height:572" o:connectortype="straight" stroked="f">
                    <v:stroke endarrow="block"/>
                  </v:shape>
                  <v:shape id="_x0000_s1141" type="#_x0000_t32" style="position:absolute;left:2654;top:4847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144" type="#_x0000_t35" style="position:absolute;left:3482;top:4364;width:11;height:1602;flip:x y" o:connectortype="elbow" adj="-706909,14494,6858982" stroked="f">
                    <v:stroke endarrow="block"/>
                  </v:shape>
                  <v:shape id="_x0000_s1145" type="#_x0000_t35" style="position:absolute;left:3482;top:4364;width:11;height:1602;flip:x y" o:connectortype="elbow" adj="-706909,14494,6858982" stroked="f">
                    <v:stroke endarrow="block"/>
                  </v:shape>
                  <v:shape id="_x0000_s1146" type="#_x0000_t35" style="position:absolute;left:3482;top:4364;width:11;height:1602;flip:x y" o:connectortype="elbow" adj="-706909,14494,6858982" stroked="f">
                    <v:stroke endarrow="block"/>
                  </v:shape>
                  <v:rect id="Rectangle 67" o:spid="_x0000_s1156" style="position:absolute;left:1821;top:3775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B05462" w:rsidRDefault="007B7FD0" w:rsidP="00B054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BPM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申请提出</w:t>
                          </w:r>
                        </w:p>
                      </w:txbxContent>
                    </v:textbox>
                  </v:rect>
                  <v:oval id="橢圓 61" o:spid="_x0000_s1116" style="position:absolute;left:3368;top:3691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7079AB" w:rsidRDefault="00037A69" w:rsidP="00B0546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37A6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160" type="#_x0000_t32" style="position:absolute;left:2649;top:4742;width:10;height:677" o:connectortype="straight" strokecolor="black [3213]" strokeweight=".5pt">
                    <v:stroke endarrow="block"/>
                  </v:shape>
                  <v:shape id="_x0000_s1169" type="#_x0000_t32" style="position:absolute;left:2651;top:12264;width:124;height:543;flip:x" o:connectortype="straight" stroked="f">
                    <v:stroke endarrow="block"/>
                  </v:shape>
                  <v:shape id="_x0000_s1170" type="#_x0000_t32" style="position:absolute;left:2651;top:12264;width:124;height:543;flip:x" o:connectortype="straight" stroked="f">
                    <v:stroke endarrow="block"/>
                  </v:shape>
                  <v:shape id="_x0000_s1173" type="#_x0000_t35" style="position:absolute;left:288;top:7458;width:3198;height:66;rotation:90" o:connectortype="elbow" adj="9280,139418,-13110" stroked="f">
                    <v:stroke endarrow="block"/>
                  </v:shape>
                  <v:oval id="橢圓 61" o:spid="_x0000_s1153" style="position:absolute;left:3527;top:5327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74EE2" w:rsidRDefault="00037A69" w:rsidP="00B0546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37A6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61" o:spid="_x0000_s1200" style="position:absolute;left:3527;top:694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B05462" w:rsidRDefault="00037A69" w:rsidP="00B0546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37A6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rect id="Rectangle 67" o:spid="_x0000_s1204" style="position:absolute;left:1837;top:5419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E53FF" w:rsidRDefault="002E53FF" w:rsidP="00B054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t>审批</w:t>
                          </w:r>
                        </w:p>
                      </w:txbxContent>
                    </v:textbox>
                  </v:rect>
                  <v:rect id="Rectangle 67" o:spid="_x0000_s1205" style="position:absolute;left:1826;top:7056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E53FF" w:rsidRDefault="002E53FF" w:rsidP="00B054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t>核准</w:t>
                          </w:r>
                        </w:p>
                      </w:txbxContent>
                    </v:textbox>
                  </v:rect>
                  <v:shape id="_x0000_s1206" type="#_x0000_t32" style="position:absolute;left:2649;top:6386;width:10;height:677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695350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695350" w:rsidRDefault="007B7FD0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695350"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  <w:t>业务收集相关信息（含概客户</w:t>
            </w:r>
            <w:r w:rsidRPr="00695350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&amp;项目分析</w:t>
            </w:r>
            <w:r w:rsidR="002E53FF" w:rsidRPr="00695350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报告），在BPM中提出申请</w:t>
            </w:r>
          </w:p>
          <w:p w:rsidR="007079AB" w:rsidRPr="00695350" w:rsidRDefault="007079AB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</w:rPr>
            </w:pPr>
          </w:p>
          <w:p w:rsidR="007079AB" w:rsidRPr="00695350" w:rsidRDefault="002E53FF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695350">
              <w:rPr>
                <w:rFonts w:asciiTheme="minorEastAsia" w:eastAsia="宋体" w:hAnsiTheme="minorEastAsia" w:cs="Microsoft JhengHei" w:hint="eastAsia"/>
                <w:kern w:val="0"/>
                <w:szCs w:val="16"/>
                <w:lang w:eastAsia="zh-CN"/>
              </w:rPr>
              <w:t>业务主管审批</w:t>
            </w:r>
          </w:p>
          <w:p w:rsidR="007079AB" w:rsidRPr="00695350" w:rsidRDefault="007079AB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7079AB" w:rsidRPr="00695350" w:rsidRDefault="002E53FF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="宋体" w:hAnsiTheme="minorEastAsia" w:cs="Microsoft JhengHei"/>
                <w:kern w:val="0"/>
                <w:szCs w:val="16"/>
                <w:lang w:eastAsia="zh-CN"/>
              </w:rPr>
            </w:pPr>
            <w:r w:rsidRPr="00695350">
              <w:rPr>
                <w:rFonts w:asciiTheme="minorEastAsia" w:eastAsia="宋体" w:hAnsiTheme="minorEastAsia" w:cs="Microsoft JhengHei" w:hint="eastAsia"/>
                <w:kern w:val="0"/>
                <w:szCs w:val="16"/>
                <w:lang w:eastAsia="zh-CN"/>
              </w:rPr>
              <w:t>总经理核准</w:t>
            </w:r>
          </w:p>
          <w:p w:rsidR="007079AB" w:rsidRPr="00695350" w:rsidRDefault="007079AB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695350" w:rsidRDefault="00037A69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695350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695350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A0F" w:rsidRDefault="00677A0F">
      <w:r>
        <w:separator/>
      </w:r>
    </w:p>
  </w:endnote>
  <w:endnote w:type="continuationSeparator" w:id="1">
    <w:p w:rsidR="00677A0F" w:rsidRDefault="00677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A0F" w:rsidRDefault="00677A0F">
      <w:r>
        <w:separator/>
      </w:r>
    </w:p>
  </w:footnote>
  <w:footnote w:type="continuationSeparator" w:id="1">
    <w:p w:rsidR="00677A0F" w:rsidRDefault="00677A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43517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37A69"/>
    <w:rsid w:val="00044164"/>
    <w:rsid w:val="00050940"/>
    <w:rsid w:val="000556CB"/>
    <w:rsid w:val="00060FCB"/>
    <w:rsid w:val="00080694"/>
    <w:rsid w:val="00081D53"/>
    <w:rsid w:val="0008795D"/>
    <w:rsid w:val="00091FC9"/>
    <w:rsid w:val="000C7E24"/>
    <w:rsid w:val="000E1AA1"/>
    <w:rsid w:val="00100C5D"/>
    <w:rsid w:val="0011144B"/>
    <w:rsid w:val="00127ADA"/>
    <w:rsid w:val="001355BA"/>
    <w:rsid w:val="00141FDA"/>
    <w:rsid w:val="0016419F"/>
    <w:rsid w:val="00171837"/>
    <w:rsid w:val="00174EE2"/>
    <w:rsid w:val="001753A1"/>
    <w:rsid w:val="00194EF3"/>
    <w:rsid w:val="001A0E0A"/>
    <w:rsid w:val="001A5AF1"/>
    <w:rsid w:val="001B7EC2"/>
    <w:rsid w:val="001C03D7"/>
    <w:rsid w:val="001C3AC3"/>
    <w:rsid w:val="001C4158"/>
    <w:rsid w:val="001C4DC1"/>
    <w:rsid w:val="001D2A5D"/>
    <w:rsid w:val="002118AF"/>
    <w:rsid w:val="00214BF6"/>
    <w:rsid w:val="00224130"/>
    <w:rsid w:val="00227754"/>
    <w:rsid w:val="00234D0D"/>
    <w:rsid w:val="00247AC1"/>
    <w:rsid w:val="00250E44"/>
    <w:rsid w:val="00252CA5"/>
    <w:rsid w:val="002658B4"/>
    <w:rsid w:val="002745DF"/>
    <w:rsid w:val="002943B1"/>
    <w:rsid w:val="002965C5"/>
    <w:rsid w:val="002B6F5F"/>
    <w:rsid w:val="002C466F"/>
    <w:rsid w:val="002E3C5E"/>
    <w:rsid w:val="002E53FF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2441F"/>
    <w:rsid w:val="004258F3"/>
    <w:rsid w:val="00426453"/>
    <w:rsid w:val="00435173"/>
    <w:rsid w:val="00454D27"/>
    <w:rsid w:val="00461305"/>
    <w:rsid w:val="00480818"/>
    <w:rsid w:val="00481032"/>
    <w:rsid w:val="00496022"/>
    <w:rsid w:val="004A2022"/>
    <w:rsid w:val="004A4EE2"/>
    <w:rsid w:val="004B4FE5"/>
    <w:rsid w:val="004B713B"/>
    <w:rsid w:val="004C77F6"/>
    <w:rsid w:val="004D4CBD"/>
    <w:rsid w:val="004E16F7"/>
    <w:rsid w:val="004F219E"/>
    <w:rsid w:val="004F33D0"/>
    <w:rsid w:val="004F60D5"/>
    <w:rsid w:val="005134BF"/>
    <w:rsid w:val="00521DDB"/>
    <w:rsid w:val="00522D43"/>
    <w:rsid w:val="005315CF"/>
    <w:rsid w:val="0054705F"/>
    <w:rsid w:val="00564745"/>
    <w:rsid w:val="005709C4"/>
    <w:rsid w:val="00572F6E"/>
    <w:rsid w:val="00577F33"/>
    <w:rsid w:val="005801CE"/>
    <w:rsid w:val="005953EA"/>
    <w:rsid w:val="005B138E"/>
    <w:rsid w:val="005B6949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61E08"/>
    <w:rsid w:val="006645E7"/>
    <w:rsid w:val="006679D1"/>
    <w:rsid w:val="00677A0F"/>
    <w:rsid w:val="0068790C"/>
    <w:rsid w:val="00695350"/>
    <w:rsid w:val="006B29C7"/>
    <w:rsid w:val="006B507C"/>
    <w:rsid w:val="006B73FB"/>
    <w:rsid w:val="006C6E53"/>
    <w:rsid w:val="006C756D"/>
    <w:rsid w:val="006D6CB3"/>
    <w:rsid w:val="006E4A39"/>
    <w:rsid w:val="006E65D6"/>
    <w:rsid w:val="006E6FA5"/>
    <w:rsid w:val="007067B1"/>
    <w:rsid w:val="007079AB"/>
    <w:rsid w:val="00731C76"/>
    <w:rsid w:val="0073787F"/>
    <w:rsid w:val="007525E8"/>
    <w:rsid w:val="007618DB"/>
    <w:rsid w:val="007744D2"/>
    <w:rsid w:val="00782A0D"/>
    <w:rsid w:val="007B7FD0"/>
    <w:rsid w:val="00820414"/>
    <w:rsid w:val="008443D4"/>
    <w:rsid w:val="00844690"/>
    <w:rsid w:val="0085392B"/>
    <w:rsid w:val="00853DA0"/>
    <w:rsid w:val="00863866"/>
    <w:rsid w:val="0086439A"/>
    <w:rsid w:val="00887015"/>
    <w:rsid w:val="008B215D"/>
    <w:rsid w:val="008D701E"/>
    <w:rsid w:val="008E360B"/>
    <w:rsid w:val="008F7955"/>
    <w:rsid w:val="00910EB9"/>
    <w:rsid w:val="0094146F"/>
    <w:rsid w:val="009502F0"/>
    <w:rsid w:val="0095545C"/>
    <w:rsid w:val="009B2EFF"/>
    <w:rsid w:val="009C0CA7"/>
    <w:rsid w:val="009E5ED2"/>
    <w:rsid w:val="00A01026"/>
    <w:rsid w:val="00A2116A"/>
    <w:rsid w:val="00A24490"/>
    <w:rsid w:val="00A30121"/>
    <w:rsid w:val="00A35A71"/>
    <w:rsid w:val="00A4050E"/>
    <w:rsid w:val="00A447C8"/>
    <w:rsid w:val="00A60797"/>
    <w:rsid w:val="00A63A7C"/>
    <w:rsid w:val="00A72A89"/>
    <w:rsid w:val="00A77813"/>
    <w:rsid w:val="00A86DBF"/>
    <w:rsid w:val="00A93B67"/>
    <w:rsid w:val="00AB55F9"/>
    <w:rsid w:val="00AB75D4"/>
    <w:rsid w:val="00AF1DEC"/>
    <w:rsid w:val="00AF7706"/>
    <w:rsid w:val="00B00A5E"/>
    <w:rsid w:val="00B0305D"/>
    <w:rsid w:val="00B05462"/>
    <w:rsid w:val="00B10FAE"/>
    <w:rsid w:val="00B17C22"/>
    <w:rsid w:val="00B2278B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D436D"/>
    <w:rsid w:val="00BF22C7"/>
    <w:rsid w:val="00C24744"/>
    <w:rsid w:val="00C51F17"/>
    <w:rsid w:val="00CA15CB"/>
    <w:rsid w:val="00CA4444"/>
    <w:rsid w:val="00CC61F2"/>
    <w:rsid w:val="00CD24DC"/>
    <w:rsid w:val="00CE1A70"/>
    <w:rsid w:val="00D10533"/>
    <w:rsid w:val="00D26774"/>
    <w:rsid w:val="00D324BF"/>
    <w:rsid w:val="00D32E12"/>
    <w:rsid w:val="00D35778"/>
    <w:rsid w:val="00D46916"/>
    <w:rsid w:val="00D46972"/>
    <w:rsid w:val="00D65906"/>
    <w:rsid w:val="00D72CA6"/>
    <w:rsid w:val="00D75B54"/>
    <w:rsid w:val="00D778C6"/>
    <w:rsid w:val="00D84354"/>
    <w:rsid w:val="00D909CA"/>
    <w:rsid w:val="00DA208C"/>
    <w:rsid w:val="00DB0F97"/>
    <w:rsid w:val="00DC3F78"/>
    <w:rsid w:val="00DC5F80"/>
    <w:rsid w:val="00DD0FB3"/>
    <w:rsid w:val="00DE1839"/>
    <w:rsid w:val="00DE6E23"/>
    <w:rsid w:val="00E10B45"/>
    <w:rsid w:val="00E1453F"/>
    <w:rsid w:val="00E37A08"/>
    <w:rsid w:val="00E5299B"/>
    <w:rsid w:val="00E57601"/>
    <w:rsid w:val="00E702A8"/>
    <w:rsid w:val="00E84A7C"/>
    <w:rsid w:val="00E90908"/>
    <w:rsid w:val="00EA4A32"/>
    <w:rsid w:val="00EA6FF3"/>
    <w:rsid w:val="00EB117C"/>
    <w:rsid w:val="00EB3F8A"/>
    <w:rsid w:val="00EC7A77"/>
    <w:rsid w:val="00ED031E"/>
    <w:rsid w:val="00ED5511"/>
    <w:rsid w:val="00EF0A8B"/>
    <w:rsid w:val="00F21F5E"/>
    <w:rsid w:val="00F32BE9"/>
    <w:rsid w:val="00F349A1"/>
    <w:rsid w:val="00F7235B"/>
    <w:rsid w:val="00F74FCE"/>
    <w:rsid w:val="00FA717D"/>
    <w:rsid w:val="00FB54EB"/>
    <w:rsid w:val="00FB63BF"/>
    <w:rsid w:val="00FD0A19"/>
    <w:rsid w:val="00FD2933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3" type="connector" idref="#_x0000_s1206"/>
        <o:r id="V:Rule14" type="connector" idref="#_x0000_s1130"/>
        <o:r id="V:Rule15" type="connector" idref="#_x0000_s1144"/>
        <o:r id="V:Rule16" type="connector" idref="#_x0000_s1145"/>
        <o:r id="V:Rule17" type="connector" idref="#_x0000_s1160">
          <o:proxy start="" idref="#Rectangle 67" connectloc="2"/>
        </o:r>
        <o:r id="V:Rule18" type="connector" idref="#_x0000_s1141"/>
        <o:r id="V:Rule19" type="connector" idref="#_x0000_s1173">
          <o:proxy end="" idref="#流程圖: 預設處理作業 43" connectloc="1"/>
        </o:r>
        <o:r id="V:Rule20" type="connector" idref="#_x0000_s1170"/>
        <o:r id="V:Rule21" type="connector" idref="#_x0000_s1146"/>
        <o:r id="V:Rule22" type="connector" idref="#_x0000_s1140"/>
        <o:r id="V:Rule23" type="connector" idref="#_x0000_s1169"/>
        <o:r id="V:Rule24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20</TotalTime>
  <Pages>1</Pages>
  <Words>39</Words>
  <Characters>226</Characters>
  <Application>Microsoft Office Word</Application>
  <DocSecurity>0</DocSecurity>
  <Lines>1</Lines>
  <Paragraphs>1</Paragraphs>
  <ScaleCrop>false</ScaleCrop>
  <Company>dsc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9</cp:revision>
  <cp:lastPrinted>2014-06-20T01:56:00Z</cp:lastPrinted>
  <dcterms:created xsi:type="dcterms:W3CDTF">2017-02-15T03:38:00Z</dcterms:created>
  <dcterms:modified xsi:type="dcterms:W3CDTF">2017-03-20T08:29:00Z</dcterms:modified>
</cp:coreProperties>
</file>